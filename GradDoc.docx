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310DB9" w14:textId="6D392192" w:rsidR="00272C19" w:rsidRPr="005602D6" w:rsidRDefault="00272C19" w:rsidP="00DA5201">
      <w:pPr>
        <w:jc w:val="center"/>
        <w:rPr>
          <w:b/>
          <w:bCs/>
          <w:sz w:val="48"/>
          <w:szCs w:val="48"/>
        </w:rPr>
      </w:pPr>
      <w:r w:rsidRPr="005602D6">
        <w:rPr>
          <w:b/>
          <w:bCs/>
          <w:sz w:val="48"/>
          <w:szCs w:val="48"/>
        </w:rPr>
        <w:t>Mansoura University</w:t>
      </w:r>
    </w:p>
    <w:p w14:paraId="74062F2E" w14:textId="43C9DB65" w:rsidR="005602D6" w:rsidRPr="005602D6" w:rsidRDefault="00272C19" w:rsidP="005602D6">
      <w:pPr>
        <w:jc w:val="center"/>
        <w:rPr>
          <w:b/>
          <w:bCs/>
          <w:sz w:val="48"/>
          <w:szCs w:val="48"/>
        </w:rPr>
      </w:pPr>
      <w:r w:rsidRPr="005602D6">
        <w:rPr>
          <w:b/>
          <w:bCs/>
          <w:sz w:val="48"/>
          <w:szCs w:val="48"/>
        </w:rPr>
        <w:t>Faculty of Computer and Information Science</w:t>
      </w:r>
    </w:p>
    <w:p w14:paraId="51660DBE" w14:textId="1BDB5D82" w:rsidR="00933B09" w:rsidRDefault="00272C19" w:rsidP="00272C19">
      <w:pPr>
        <w:jc w:val="center"/>
        <w:rPr>
          <w:b/>
          <w:bCs/>
          <w:sz w:val="40"/>
          <w:szCs w:val="40"/>
        </w:rPr>
      </w:pPr>
      <w:r w:rsidRPr="005602D6">
        <w:rPr>
          <w:b/>
          <w:bCs/>
          <w:sz w:val="40"/>
          <w:szCs w:val="40"/>
        </w:rPr>
        <w:t>Medical Informatics Department</w:t>
      </w:r>
    </w:p>
    <w:p w14:paraId="7D238052" w14:textId="1479DA4E" w:rsidR="00605C30" w:rsidRDefault="00605C30" w:rsidP="005602D6">
      <w:pPr>
        <w:jc w:val="center"/>
        <w:rPr>
          <w:b/>
          <w:bCs/>
          <w:sz w:val="40"/>
          <w:szCs w:val="40"/>
        </w:rPr>
      </w:pPr>
      <w:r>
        <w:rPr>
          <w:b/>
          <w:bCs/>
          <w:sz w:val="40"/>
          <w:szCs w:val="40"/>
        </w:rPr>
        <w:t>A</w:t>
      </w:r>
      <w:r w:rsidRPr="00605C30">
        <w:rPr>
          <w:b/>
          <w:bCs/>
          <w:sz w:val="40"/>
          <w:szCs w:val="40"/>
        </w:rPr>
        <w:t xml:space="preserve">rtificial </w:t>
      </w:r>
      <w:r>
        <w:rPr>
          <w:b/>
          <w:bCs/>
          <w:sz w:val="40"/>
          <w:szCs w:val="40"/>
        </w:rPr>
        <w:t>I</w:t>
      </w:r>
      <w:r w:rsidRPr="00605C30">
        <w:rPr>
          <w:b/>
          <w:bCs/>
          <w:sz w:val="40"/>
          <w:szCs w:val="40"/>
        </w:rPr>
        <w:t xml:space="preserve">ntelligence </w:t>
      </w:r>
      <w:r>
        <w:rPr>
          <w:b/>
          <w:bCs/>
          <w:sz w:val="40"/>
          <w:szCs w:val="40"/>
        </w:rPr>
        <w:t>Department</w:t>
      </w:r>
    </w:p>
    <w:p w14:paraId="1B6A89D5" w14:textId="1E7F21A3" w:rsidR="00933B09" w:rsidRDefault="005602D6" w:rsidP="005630D3">
      <w:pPr>
        <w:jc w:val="center"/>
        <w:rPr>
          <w:b/>
          <w:bCs/>
          <w:color w:val="002060"/>
          <w:sz w:val="44"/>
          <w:szCs w:val="44"/>
          <w:rtl/>
        </w:rPr>
      </w:pPr>
      <w:r w:rsidRPr="005602D6">
        <w:rPr>
          <w:b/>
          <w:bCs/>
          <w:color w:val="002060"/>
          <w:sz w:val="44"/>
          <w:szCs w:val="44"/>
        </w:rPr>
        <w:t>“</w:t>
      </w:r>
      <w:r w:rsidR="005630D3" w:rsidRPr="005630D3">
        <w:rPr>
          <w:b/>
          <w:bCs/>
          <w:color w:val="002060"/>
          <w:sz w:val="44"/>
          <w:szCs w:val="44"/>
        </w:rPr>
        <w:t>An Intelligent Approach for Oral Cancer Diagnosis</w:t>
      </w:r>
      <w:r w:rsidRPr="005602D6">
        <w:rPr>
          <w:b/>
          <w:bCs/>
          <w:color w:val="002060"/>
          <w:sz w:val="44"/>
          <w:szCs w:val="44"/>
        </w:rPr>
        <w:t>”</w:t>
      </w:r>
    </w:p>
    <w:p w14:paraId="0E3A2C4E" w14:textId="77777777" w:rsidR="005630D3" w:rsidRPr="005630D3" w:rsidRDefault="005630D3" w:rsidP="005630D3">
      <w:pPr>
        <w:jc w:val="center"/>
        <w:rPr>
          <w:b/>
          <w:bCs/>
          <w:color w:val="002060"/>
          <w:sz w:val="44"/>
          <w:szCs w:val="44"/>
        </w:rPr>
      </w:pPr>
    </w:p>
    <w:p w14:paraId="045F5859" w14:textId="77777777" w:rsidR="005602D6" w:rsidRDefault="005602D6" w:rsidP="00E1534D">
      <w:pPr>
        <w:jc w:val="center"/>
        <w:rPr>
          <w:b/>
          <w:bCs/>
          <w:sz w:val="52"/>
          <w:szCs w:val="52"/>
        </w:rPr>
      </w:pPr>
      <w:r w:rsidRPr="005602D6">
        <w:rPr>
          <w:b/>
          <w:bCs/>
          <w:sz w:val="52"/>
          <w:szCs w:val="52"/>
        </w:rPr>
        <w:t>Supervised by</w:t>
      </w:r>
    </w:p>
    <w:p w14:paraId="0A26F1C0" w14:textId="60ED04AF" w:rsidR="005602D6" w:rsidRDefault="00E1534D" w:rsidP="005630D3">
      <w:pPr>
        <w:pStyle w:val="ListParagraph"/>
        <w:numPr>
          <w:ilvl w:val="0"/>
          <w:numId w:val="1"/>
        </w:numPr>
        <w:rPr>
          <w:b/>
          <w:bCs/>
          <w:sz w:val="52"/>
          <w:szCs w:val="52"/>
        </w:rPr>
      </w:pPr>
      <w:r w:rsidRPr="00E1534D">
        <w:rPr>
          <w:b/>
          <w:bCs/>
          <w:sz w:val="52"/>
          <w:szCs w:val="52"/>
        </w:rPr>
        <w:t>Prof</w:t>
      </w:r>
      <w:r>
        <w:rPr>
          <w:b/>
          <w:bCs/>
          <w:sz w:val="52"/>
          <w:szCs w:val="52"/>
        </w:rPr>
        <w:t xml:space="preserve">. </w:t>
      </w:r>
      <w:r w:rsidR="005602D6">
        <w:rPr>
          <w:b/>
          <w:bCs/>
          <w:sz w:val="52"/>
          <w:szCs w:val="52"/>
        </w:rPr>
        <w:t xml:space="preserve">Hazem </w:t>
      </w:r>
      <w:proofErr w:type="spellStart"/>
      <w:r w:rsidR="005602D6">
        <w:rPr>
          <w:b/>
          <w:bCs/>
          <w:sz w:val="52"/>
          <w:szCs w:val="52"/>
        </w:rPr>
        <w:t>ElBakry</w:t>
      </w:r>
      <w:proofErr w:type="spellEnd"/>
      <w:r w:rsidR="005630D3">
        <w:rPr>
          <w:b/>
          <w:bCs/>
          <w:sz w:val="52"/>
          <w:szCs w:val="52"/>
        </w:rPr>
        <w:t xml:space="preserve"> </w:t>
      </w:r>
      <w:r w:rsidR="005602D6">
        <w:rPr>
          <w:b/>
          <w:bCs/>
          <w:sz w:val="52"/>
          <w:szCs w:val="52"/>
        </w:rPr>
        <w:br/>
      </w:r>
    </w:p>
    <w:p w14:paraId="534D5F17" w14:textId="3C1F67BC" w:rsidR="005602D6" w:rsidRPr="00E1534D" w:rsidRDefault="00E1534D" w:rsidP="00605C30">
      <w:pPr>
        <w:jc w:val="center"/>
        <w:rPr>
          <w:b/>
          <w:bCs/>
          <w:color w:val="002060"/>
          <w:sz w:val="52"/>
          <w:szCs w:val="52"/>
        </w:rPr>
      </w:pPr>
      <w:r w:rsidRPr="00E1534D">
        <w:rPr>
          <w:b/>
          <w:bCs/>
          <w:color w:val="002060"/>
          <w:sz w:val="52"/>
          <w:szCs w:val="52"/>
        </w:rPr>
        <w:t>202</w:t>
      </w:r>
      <w:r w:rsidR="00605C30">
        <w:rPr>
          <w:b/>
          <w:bCs/>
          <w:color w:val="002060"/>
          <w:sz w:val="52"/>
          <w:szCs w:val="52"/>
        </w:rPr>
        <w:t>3</w:t>
      </w:r>
      <w:r w:rsidRPr="00E1534D">
        <w:rPr>
          <w:b/>
          <w:bCs/>
          <w:color w:val="002060"/>
          <w:sz w:val="52"/>
          <w:szCs w:val="52"/>
        </w:rPr>
        <w:t xml:space="preserve"> - 202</w:t>
      </w:r>
      <w:r w:rsidR="00605C30">
        <w:rPr>
          <w:b/>
          <w:bCs/>
          <w:color w:val="002060"/>
          <w:sz w:val="52"/>
          <w:szCs w:val="52"/>
        </w:rPr>
        <w:t>4</w:t>
      </w:r>
    </w:p>
    <w:p w14:paraId="6EBA097E" w14:textId="1603070A" w:rsidR="005602D6" w:rsidRDefault="005602D6" w:rsidP="00477186">
      <w:pPr>
        <w:rPr>
          <w:b/>
          <w:bCs/>
          <w:sz w:val="52"/>
          <w:szCs w:val="52"/>
        </w:rPr>
      </w:pPr>
    </w:p>
    <w:p w14:paraId="0D31B62B" w14:textId="4726578D" w:rsidR="00EF6429" w:rsidRDefault="00EF6429" w:rsidP="00477186">
      <w:pPr>
        <w:rPr>
          <w:b/>
          <w:bCs/>
          <w:sz w:val="52"/>
          <w:szCs w:val="52"/>
        </w:rPr>
      </w:pPr>
    </w:p>
    <w:p w14:paraId="03A4F2BB" w14:textId="4531102E" w:rsidR="00EF6429" w:rsidRDefault="004E4FB4" w:rsidP="00EF6429">
      <w:pPr>
        <w:rPr>
          <w:rFonts w:asciiTheme="minorBidi" w:hAnsiTheme="minorBidi"/>
          <w:b/>
          <w:bCs/>
          <w:color w:val="002060"/>
          <w:sz w:val="52"/>
          <w:szCs w:val="52"/>
        </w:rPr>
      </w:pPr>
      <w:r>
        <w:rPr>
          <w:rFonts w:asciiTheme="minorBidi" w:hAnsiTheme="minorBidi"/>
          <w:b/>
          <w:bCs/>
          <w:noProof/>
          <w:color w:val="002060"/>
          <w:sz w:val="52"/>
          <w:szCs w:val="52"/>
        </w:rPr>
        <w:lastRenderedPageBreak/>
        <w:drawing>
          <wp:anchor distT="0" distB="0" distL="114300" distR="114300" simplePos="0" relativeHeight="251660288" behindDoc="1" locked="0" layoutInCell="1" allowOverlap="1" wp14:anchorId="36B90483" wp14:editId="7AC4DC36">
            <wp:simplePos x="0" y="0"/>
            <wp:positionH relativeFrom="column">
              <wp:posOffset>138137</wp:posOffset>
            </wp:positionH>
            <wp:positionV relativeFrom="paragraph">
              <wp:posOffset>629089</wp:posOffset>
            </wp:positionV>
            <wp:extent cx="5486400" cy="3200400"/>
            <wp:effectExtent l="0" t="0" r="0" b="0"/>
            <wp:wrapNone/>
            <wp:docPr id="27" name="Diagram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anchor>
        </w:drawing>
      </w:r>
      <w:r w:rsidR="00EF6429">
        <w:rPr>
          <w:rFonts w:asciiTheme="minorBidi" w:hAnsiTheme="minorBidi"/>
          <w:b/>
          <w:bCs/>
          <w:color w:val="002060"/>
          <w:sz w:val="52"/>
          <w:szCs w:val="52"/>
        </w:rPr>
        <w:t>Team Members</w:t>
      </w:r>
      <w:r w:rsidR="00EF6429">
        <w:rPr>
          <w:rFonts w:asciiTheme="minorBidi" w:hAnsiTheme="minorBidi"/>
          <w:b/>
          <w:bCs/>
          <w:color w:val="002060"/>
          <w:sz w:val="52"/>
          <w:szCs w:val="52"/>
        </w:rPr>
        <w:br/>
      </w:r>
    </w:p>
    <w:p w14:paraId="7A9308A1" w14:textId="5AD62663" w:rsidR="00EF6429" w:rsidRPr="005602D6" w:rsidRDefault="004E4FB4" w:rsidP="004E4FB4">
      <w:pPr>
        <w:tabs>
          <w:tab w:val="left" w:pos="3212"/>
          <w:tab w:val="left" w:pos="5361"/>
        </w:tabs>
        <w:rPr>
          <w:rFonts w:asciiTheme="minorBidi" w:hAnsiTheme="minorBidi"/>
          <w:b/>
          <w:bCs/>
          <w:color w:val="002060"/>
          <w:sz w:val="52"/>
          <w:szCs w:val="52"/>
        </w:rPr>
      </w:pPr>
      <w:r>
        <w:rPr>
          <w:b/>
          <w:bCs/>
          <w:noProof/>
          <w:sz w:val="52"/>
          <w:szCs w:val="52"/>
        </w:rPr>
        <mc:AlternateContent>
          <mc:Choice Requires="wps">
            <w:drawing>
              <wp:anchor distT="0" distB="0" distL="114300" distR="114300" simplePos="0" relativeHeight="251663360" behindDoc="0" locked="0" layoutInCell="1" allowOverlap="1" wp14:anchorId="526F36A3" wp14:editId="074DA2BD">
                <wp:simplePos x="0" y="0"/>
                <wp:positionH relativeFrom="column">
                  <wp:posOffset>-728980</wp:posOffset>
                </wp:positionH>
                <wp:positionV relativeFrom="paragraph">
                  <wp:posOffset>731520</wp:posOffset>
                </wp:positionV>
                <wp:extent cx="1069975" cy="796290"/>
                <wp:effectExtent l="19050" t="19050" r="15875" b="22860"/>
                <wp:wrapNone/>
                <wp:docPr id="35" name="Flowchart: Connector 35"/>
                <wp:cNvGraphicFramePr/>
                <a:graphic xmlns:a="http://schemas.openxmlformats.org/drawingml/2006/main">
                  <a:graphicData uri="http://schemas.microsoft.com/office/word/2010/wordprocessingShape">
                    <wps:wsp>
                      <wps:cNvSpPr/>
                      <wps:spPr>
                        <a:xfrm>
                          <a:off x="0" y="0"/>
                          <a:ext cx="1069975" cy="796290"/>
                        </a:xfrm>
                        <a:prstGeom prst="flowChartConnector">
                          <a:avLst/>
                        </a:prstGeom>
                        <a:solidFill>
                          <a:schemeClr val="bg1"/>
                        </a:solidFill>
                        <a:ln/>
                      </wps:spPr>
                      <wps:style>
                        <a:lnRef idx="3">
                          <a:schemeClr val="lt1"/>
                        </a:lnRef>
                        <a:fillRef idx="1">
                          <a:schemeClr val="accent1"/>
                        </a:fillRef>
                        <a:effectRef idx="1">
                          <a:schemeClr val="accent1"/>
                        </a:effectRef>
                        <a:fontRef idx="minor">
                          <a:schemeClr val="lt1"/>
                        </a:fontRef>
                      </wps:style>
                      <wps:txbx>
                        <w:txbxContent>
                          <w:p w14:paraId="56AA51D7" w14:textId="419214E3" w:rsidR="004E4FB4" w:rsidRPr="00B94E26" w:rsidRDefault="004E4FB4" w:rsidP="004E4FB4">
                            <w:pPr>
                              <w:jc w:val="center"/>
                              <w:rPr>
                                <w:b/>
                                <w:bCs/>
                                <w:color w:val="052F61" w:themeColor="accent1"/>
                                <w:sz w:val="48"/>
                                <w:szCs w:val="48"/>
                              </w:rPr>
                            </w:pPr>
                            <w:r>
                              <w:rPr>
                                <w:b/>
                                <w:bCs/>
                                <w:color w:val="052F61" w:themeColor="accent1"/>
                                <w:sz w:val="48"/>
                                <w:szCs w:val="48"/>
                              </w:rPr>
                              <w:t>Bio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6F36A3"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5" o:spid="_x0000_s1026" type="#_x0000_t120" style="position:absolute;margin-left:-57.4pt;margin-top:57.6pt;width:84.25pt;height:6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" fillcolor="white [3212]" strokecolor="white [3201]" strokeweight="2.25pt">
                <v:stroke endcap="round"/>
                <v:textbox>
                  <w:txbxContent>
                    <w:p w14:paraId="56AA51D7" w14:textId="419214E3" w:rsidR="004E4FB4" w:rsidRPr="00B94E26" w:rsidRDefault="004E4FB4" w:rsidP="004E4FB4">
                      <w:pPr>
                        <w:jc w:val="center"/>
                        <w:rPr>
                          <w:b/>
                          <w:bCs/>
                          <w:color w:val="052F61" w:themeColor="accent1"/>
                          <w:sz w:val="48"/>
                          <w:szCs w:val="48"/>
                        </w:rPr>
                      </w:pPr>
                      <w:r>
                        <w:rPr>
                          <w:b/>
                          <w:bCs/>
                          <w:color w:val="052F61" w:themeColor="accent1"/>
                          <w:sz w:val="48"/>
                          <w:szCs w:val="48"/>
                        </w:rPr>
                        <w:t>Bio</w:t>
                      </w:r>
                    </w:p>
                  </w:txbxContent>
                </v:textbox>
              </v:shape>
            </w:pict>
          </mc:Fallback>
        </mc:AlternateContent>
      </w:r>
      <w:r>
        <w:rPr>
          <w:rFonts w:asciiTheme="minorBidi" w:hAnsiTheme="minorBidi"/>
          <w:b/>
          <w:bCs/>
          <w:color w:val="002060"/>
          <w:sz w:val="52"/>
          <w:szCs w:val="52"/>
        </w:rPr>
        <w:tab/>
      </w:r>
      <w:r>
        <w:rPr>
          <w:rFonts w:asciiTheme="minorBidi" w:hAnsiTheme="minorBidi"/>
          <w:b/>
          <w:bCs/>
          <w:color w:val="002060"/>
          <w:sz w:val="52"/>
          <w:szCs w:val="52"/>
        </w:rPr>
        <w:tab/>
      </w:r>
    </w:p>
    <w:p w14:paraId="24F9A473" w14:textId="6C8C3482" w:rsidR="00EF6429" w:rsidRDefault="00EF6429" w:rsidP="00477186">
      <w:pPr>
        <w:rPr>
          <w:b/>
          <w:bCs/>
          <w:sz w:val="52"/>
          <w:szCs w:val="52"/>
        </w:rPr>
      </w:pPr>
    </w:p>
    <w:p w14:paraId="1C549A72" w14:textId="4655EBC8" w:rsidR="00EF6429" w:rsidRDefault="00EF6429" w:rsidP="00477186">
      <w:pPr>
        <w:rPr>
          <w:b/>
          <w:bCs/>
          <w:sz w:val="52"/>
          <w:szCs w:val="52"/>
        </w:rPr>
      </w:pPr>
    </w:p>
    <w:p w14:paraId="7E19C89B" w14:textId="39EA4980" w:rsidR="00EF6429" w:rsidRDefault="00EF6429" w:rsidP="00477186">
      <w:pPr>
        <w:rPr>
          <w:b/>
          <w:bCs/>
          <w:sz w:val="52"/>
          <w:szCs w:val="52"/>
        </w:rPr>
      </w:pPr>
    </w:p>
    <w:p w14:paraId="1802AD6A" w14:textId="1D5BF0E1" w:rsidR="00EF6429" w:rsidRDefault="00EF6429" w:rsidP="00477186">
      <w:pPr>
        <w:rPr>
          <w:b/>
          <w:bCs/>
          <w:sz w:val="52"/>
          <w:szCs w:val="52"/>
        </w:rPr>
      </w:pPr>
    </w:p>
    <w:p w14:paraId="186EB7C4" w14:textId="41C01E82" w:rsidR="00EF6429" w:rsidRDefault="004E4FB4" w:rsidP="00477186">
      <w:pPr>
        <w:rPr>
          <w:b/>
          <w:bCs/>
          <w:sz w:val="52"/>
          <w:szCs w:val="52"/>
        </w:rPr>
      </w:pPr>
      <w:r>
        <w:rPr>
          <w:b/>
          <w:bCs/>
          <w:noProof/>
          <w:sz w:val="52"/>
          <w:szCs w:val="52"/>
        </w:rPr>
        <mc:AlternateContent>
          <mc:Choice Requires="wps">
            <w:drawing>
              <wp:anchor distT="0" distB="0" distL="114300" distR="114300" simplePos="0" relativeHeight="251657215" behindDoc="0" locked="0" layoutInCell="1" allowOverlap="1" wp14:anchorId="3433510B" wp14:editId="27A57B27">
                <wp:simplePos x="0" y="0"/>
                <wp:positionH relativeFrom="column">
                  <wp:posOffset>-541606</wp:posOffset>
                </wp:positionH>
                <wp:positionV relativeFrom="paragraph">
                  <wp:posOffset>519088</wp:posOffset>
                </wp:positionV>
                <wp:extent cx="840349" cy="796876"/>
                <wp:effectExtent l="19050" t="19050" r="17145" b="22860"/>
                <wp:wrapNone/>
                <wp:docPr id="34" name="Flowchart: Connector 34"/>
                <wp:cNvGraphicFramePr/>
                <a:graphic xmlns:a="http://schemas.openxmlformats.org/drawingml/2006/main">
                  <a:graphicData uri="http://schemas.microsoft.com/office/word/2010/wordprocessingShape">
                    <wps:wsp>
                      <wps:cNvSpPr/>
                      <wps:spPr>
                        <a:xfrm>
                          <a:off x="0" y="0"/>
                          <a:ext cx="840349" cy="796876"/>
                        </a:xfrm>
                        <a:prstGeom prst="flowChartConnector">
                          <a:avLst/>
                        </a:prstGeom>
                        <a:solidFill>
                          <a:schemeClr val="bg1"/>
                        </a:solidFill>
                        <a:ln/>
                      </wps:spPr>
                      <wps:style>
                        <a:lnRef idx="3">
                          <a:schemeClr val="lt1"/>
                        </a:lnRef>
                        <a:fillRef idx="1">
                          <a:schemeClr val="accent1"/>
                        </a:fillRef>
                        <a:effectRef idx="1">
                          <a:schemeClr val="accent1"/>
                        </a:effectRef>
                        <a:fontRef idx="minor">
                          <a:schemeClr val="lt1"/>
                        </a:fontRef>
                      </wps:style>
                      <wps:txbx>
                        <w:txbxContent>
                          <w:p w14:paraId="326BF444" w14:textId="0FA9DB31" w:rsidR="00B94E26" w:rsidRPr="00B94E26" w:rsidRDefault="00B94E26" w:rsidP="00B94E26">
                            <w:pPr>
                              <w:jc w:val="center"/>
                              <w:rPr>
                                <w:b/>
                                <w:bCs/>
                                <w:color w:val="052F61" w:themeColor="accent1"/>
                                <w:sz w:val="48"/>
                                <w:szCs w:val="48"/>
                              </w:rPr>
                            </w:pPr>
                            <w:r w:rsidRPr="00B94E26">
                              <w:rPr>
                                <w:b/>
                                <w:bCs/>
                                <w:color w:val="052F61" w:themeColor="accent1"/>
                                <w:sz w:val="48"/>
                                <w:szCs w:val="48"/>
                              </w:rPr>
                              <w:t>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3510B" id="Flowchart: Connector 34" o:spid="_x0000_s1027" type="#_x0000_t120" style="position:absolute;margin-left:-42.65pt;margin-top:40.85pt;width:66.15pt;height:62.75pt;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" fillcolor="white [3212]" strokecolor="white [3201]" strokeweight="2.25pt">
                <v:stroke endcap="round"/>
                <v:textbox>
                  <w:txbxContent>
                    <w:p w14:paraId="326BF444" w14:textId="0FA9DB31" w:rsidR="00B94E26" w:rsidRPr="00B94E26" w:rsidRDefault="00B94E26" w:rsidP="00B94E26">
                      <w:pPr>
                        <w:jc w:val="center"/>
                        <w:rPr>
                          <w:b/>
                          <w:bCs/>
                          <w:color w:val="052F61" w:themeColor="accent1"/>
                          <w:sz w:val="48"/>
                          <w:szCs w:val="48"/>
                        </w:rPr>
                      </w:pPr>
                      <w:r w:rsidRPr="00B94E26">
                        <w:rPr>
                          <w:b/>
                          <w:bCs/>
                          <w:color w:val="052F61" w:themeColor="accent1"/>
                          <w:sz w:val="48"/>
                          <w:szCs w:val="48"/>
                        </w:rPr>
                        <w:t>Ai</w:t>
                      </w:r>
                    </w:p>
                  </w:txbxContent>
                </v:textbox>
              </v:shape>
            </w:pict>
          </mc:Fallback>
        </mc:AlternateContent>
      </w:r>
      <w:r>
        <w:rPr>
          <w:b/>
          <w:bCs/>
          <w:noProof/>
          <w:sz w:val="52"/>
          <w:szCs w:val="52"/>
        </w:rPr>
        <w:drawing>
          <wp:anchor distT="0" distB="0" distL="114300" distR="114300" simplePos="0" relativeHeight="251661312" behindDoc="1" locked="0" layoutInCell="1" allowOverlap="1" wp14:anchorId="7BEDFF59" wp14:editId="086C69BE">
            <wp:simplePos x="0" y="0"/>
            <wp:positionH relativeFrom="column">
              <wp:posOffset>232117</wp:posOffset>
            </wp:positionH>
            <wp:positionV relativeFrom="paragraph">
              <wp:posOffset>162413</wp:posOffset>
            </wp:positionV>
            <wp:extent cx="5387926" cy="1469390"/>
            <wp:effectExtent l="0" t="0" r="3810" b="0"/>
            <wp:wrapNone/>
            <wp:docPr id="32" name="Di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14:sizeRelH relativeFrom="margin">
              <wp14:pctWidth>0</wp14:pctWidth>
            </wp14:sizeRelH>
            <wp14:sizeRelV relativeFrom="margin">
              <wp14:pctHeight>0</wp14:pctHeight>
            </wp14:sizeRelV>
          </wp:anchor>
        </w:drawing>
      </w:r>
    </w:p>
    <w:p w14:paraId="2F7CE2DB" w14:textId="5A68FC3D" w:rsidR="00EF6429" w:rsidRDefault="00EF6429" w:rsidP="00477186">
      <w:pPr>
        <w:rPr>
          <w:b/>
          <w:bCs/>
          <w:sz w:val="52"/>
          <w:szCs w:val="52"/>
        </w:rPr>
      </w:pPr>
    </w:p>
    <w:p w14:paraId="466C6525" w14:textId="77777777" w:rsidR="00DA5201" w:rsidRDefault="00DA5201" w:rsidP="005602D6">
      <w:pPr>
        <w:rPr>
          <w:b/>
          <w:bCs/>
          <w:sz w:val="52"/>
          <w:szCs w:val="52"/>
        </w:rPr>
      </w:pPr>
    </w:p>
    <w:p w14:paraId="23A3A333" w14:textId="1543003A" w:rsidR="00272C19" w:rsidRPr="005602D6" w:rsidRDefault="00477186" w:rsidP="005602D6">
      <w:pPr>
        <w:rPr>
          <w:rFonts w:asciiTheme="minorBidi" w:hAnsiTheme="minorBidi"/>
          <w:b/>
          <w:bCs/>
          <w:color w:val="002060"/>
          <w:sz w:val="52"/>
          <w:szCs w:val="52"/>
        </w:rPr>
      </w:pPr>
      <w:r w:rsidRPr="005602D6">
        <w:rPr>
          <w:rFonts w:asciiTheme="minorBidi" w:hAnsiTheme="minorBidi"/>
          <w:b/>
          <w:bCs/>
          <w:color w:val="002060"/>
          <w:sz w:val="52"/>
          <w:szCs w:val="52"/>
        </w:rPr>
        <w:lastRenderedPageBreak/>
        <w:t>Preface: Unveiling the Shadows of Oral Cancer</w:t>
      </w:r>
    </w:p>
    <w:p w14:paraId="18D87F84" w14:textId="77777777" w:rsidR="005602D6" w:rsidRPr="005602D6" w:rsidRDefault="005602D6" w:rsidP="005602D6">
      <w:pPr>
        <w:rPr>
          <w:rFonts w:asciiTheme="minorBidi" w:hAnsiTheme="minorBidi"/>
          <w:b/>
          <w:bCs/>
          <w:sz w:val="52"/>
          <w:szCs w:val="52"/>
        </w:rPr>
      </w:pPr>
    </w:p>
    <w:p w14:paraId="7A02D67A" w14:textId="77777777" w:rsidR="006267BD" w:rsidRPr="005602D6" w:rsidRDefault="006267BD" w:rsidP="006267BD">
      <w:pPr>
        <w:rPr>
          <w:rFonts w:asciiTheme="minorBidi" w:hAnsiTheme="minorBidi"/>
          <w:sz w:val="28"/>
          <w:szCs w:val="28"/>
        </w:rPr>
      </w:pPr>
      <w:r w:rsidRPr="005602D6">
        <w:rPr>
          <w:rFonts w:asciiTheme="minorBidi" w:hAnsiTheme="minorBidi"/>
          <w:sz w:val="28"/>
          <w:szCs w:val="28"/>
        </w:rPr>
        <w:t>Welcome to an in-depth exploration of a pervasive and often misunderstood adversary: oral cancer, commonly known as mouth cancer. This intricate disease unfurls as a tumor within the oral cavity, impacting the delicate skin lining inside the mouth. Its insidious nature often cloaks its presence, manifesting as a rough patch or an unyielding lump—a silent menace that commands our attention.</w:t>
      </w:r>
    </w:p>
    <w:p w14:paraId="59EB0B64" w14:textId="77777777" w:rsidR="006267BD" w:rsidRPr="005602D6" w:rsidRDefault="006267BD" w:rsidP="006267BD">
      <w:pPr>
        <w:rPr>
          <w:rFonts w:asciiTheme="minorBidi" w:hAnsiTheme="minorBidi"/>
          <w:sz w:val="28"/>
          <w:szCs w:val="28"/>
        </w:rPr>
      </w:pPr>
    </w:p>
    <w:p w14:paraId="599D4195" w14:textId="7504185F" w:rsidR="00272C19" w:rsidRPr="005602D6" w:rsidRDefault="006267BD" w:rsidP="00272C19">
      <w:pPr>
        <w:rPr>
          <w:rFonts w:asciiTheme="minorBidi" w:hAnsiTheme="minorBidi"/>
          <w:sz w:val="28"/>
          <w:szCs w:val="28"/>
        </w:rPr>
      </w:pPr>
      <w:r w:rsidRPr="005602D6">
        <w:rPr>
          <w:rFonts w:asciiTheme="minorBidi" w:hAnsiTheme="minorBidi"/>
          <w:sz w:val="28"/>
          <w:szCs w:val="28"/>
        </w:rPr>
        <w:t>Mouth cancers, in their diverse manifestations, appear as growths or sores in the oral cavity that persistently defy resolution. While smoking takes a central role, it is not the exclusive culprit of this formidable foe. The interplay of smoking and alcohol consumption heightens the risk, casting shadows of vulnerability over those engaging in both habits. Herein lies a stark reality: men bear a disproportionate burden, a pattern mirroring their higher prevalence of alcohol consumption. It forms an intricate web of factors contributing to the alarming statistics.</w:t>
      </w:r>
    </w:p>
    <w:p w14:paraId="59D229EB" w14:textId="77777777" w:rsidR="00DA5201" w:rsidRDefault="00DA5201" w:rsidP="00272C19">
      <w:pPr>
        <w:rPr>
          <w:rFonts w:asciiTheme="minorBidi" w:hAnsiTheme="minorBidi"/>
          <w:sz w:val="28"/>
          <w:szCs w:val="28"/>
        </w:rPr>
      </w:pPr>
    </w:p>
    <w:p w14:paraId="288B541E" w14:textId="47711F7F" w:rsidR="00627AAF" w:rsidRPr="005602D6" w:rsidRDefault="006267BD" w:rsidP="00272C19">
      <w:pPr>
        <w:rPr>
          <w:rFonts w:asciiTheme="minorBidi" w:hAnsiTheme="minorBidi"/>
          <w:sz w:val="28"/>
          <w:szCs w:val="28"/>
        </w:rPr>
      </w:pPr>
      <w:r w:rsidRPr="005602D6">
        <w:rPr>
          <w:rFonts w:asciiTheme="minorBidi" w:hAnsiTheme="minorBidi"/>
          <w:sz w:val="28"/>
          <w:szCs w:val="28"/>
        </w:rPr>
        <w:lastRenderedPageBreak/>
        <w:t>Embark with us into the domain of cutting-edge technology—an arena where the fusion of artificial intelligence and sophisticated deep learning algorithms promises revolutionary transformation. Our expedition intricately explores the seamless integration of these technological marvels into the fabric of healthcare, specifically within the realms of remote consultation and prompt diagnosis. Mobile phone imagery, omnipresent in our daily routines, acts as the dynamic canvas on which this paradigm shift materializes, ensuring not only accessibility and efficiency but, most crucially, facilitating timely and imperative intervention.</w:t>
      </w:r>
    </w:p>
    <w:p w14:paraId="1C20B63C" w14:textId="77777777" w:rsidR="00272C19" w:rsidRPr="005602D6" w:rsidRDefault="00272C19" w:rsidP="00627AAF">
      <w:pPr>
        <w:rPr>
          <w:rFonts w:asciiTheme="minorBidi" w:hAnsiTheme="minorBidi"/>
          <w:sz w:val="28"/>
          <w:szCs w:val="28"/>
        </w:rPr>
      </w:pPr>
    </w:p>
    <w:p w14:paraId="22B25503" w14:textId="77777777" w:rsidR="00627AAF" w:rsidRPr="005602D6" w:rsidRDefault="00627AAF" w:rsidP="006267BD">
      <w:pPr>
        <w:rPr>
          <w:rFonts w:asciiTheme="minorBidi" w:hAnsiTheme="minorBidi"/>
          <w:sz w:val="32"/>
        </w:rPr>
      </w:pPr>
      <w:r w:rsidRPr="005602D6">
        <w:rPr>
          <w:rFonts w:asciiTheme="minorBidi" w:hAnsiTheme="minorBidi"/>
          <w:sz w:val="32"/>
        </w:rPr>
        <w:t>In our pursuit of advancing healthcare solutions, we have successfully developed an artificial intelligence and machine learning model specifically tailored for the detection of oral cancer. This innovative model harnesses the power of cutting-edge technologies to analyze intricate patterns and anomalies associated with oral cancer in medical imaging. Through the integration of state-of-the-art algorithms, our AI/ML model showcases remarkable capabilities in early detection, offering a transformative approach to identifying potential risks and facilitating timely intervention. This marks a significant stride in leveraging technology to enhance our ability to combat and manage oral cancer effectively.</w:t>
      </w:r>
    </w:p>
    <w:p w14:paraId="3A2327C4" w14:textId="08D225FA" w:rsidR="00E1534D" w:rsidRDefault="00E1534D" w:rsidP="00E1534D">
      <w:pPr>
        <w:rPr>
          <w:rFonts w:asciiTheme="minorBidi" w:hAnsiTheme="minorBidi"/>
          <w:b/>
          <w:bCs/>
          <w:color w:val="002060"/>
          <w:sz w:val="52"/>
          <w:szCs w:val="52"/>
        </w:rPr>
      </w:pPr>
      <w:r w:rsidRPr="00E1534D">
        <w:rPr>
          <w:rFonts w:asciiTheme="minorBidi" w:hAnsiTheme="minorBidi"/>
          <w:b/>
          <w:bCs/>
          <w:color w:val="002060"/>
          <w:sz w:val="52"/>
          <w:szCs w:val="52"/>
        </w:rPr>
        <w:lastRenderedPageBreak/>
        <w:t>Acknowledgement</w:t>
      </w:r>
    </w:p>
    <w:p w14:paraId="447266DE" w14:textId="1DCE279B" w:rsidR="00E1534D" w:rsidRPr="00E1534D" w:rsidRDefault="00E1534D" w:rsidP="00E1534D">
      <w:pPr>
        <w:rPr>
          <w:sz w:val="32"/>
        </w:rPr>
      </w:pPr>
      <w:r w:rsidRPr="00E1534D">
        <w:rPr>
          <w:sz w:val="32"/>
        </w:rPr>
        <w:t>Foremost, we extend our deepest gratitude to Allah for His continuous blessings, guidance, and support throughout the journey of our oral cancer detection project. Our heartfelt appreciation goes to our parents, whose unwavering support and encouragement have been the cornerstone of our dedication and hard work. We are committed to making them proud of their sons/daughters through our achievements.</w:t>
      </w:r>
    </w:p>
    <w:p w14:paraId="5B6504EC" w14:textId="77777777" w:rsidR="000A6C12" w:rsidRDefault="00E1534D" w:rsidP="000A6C12">
      <w:pPr>
        <w:rPr>
          <w:sz w:val="32"/>
        </w:rPr>
      </w:pPr>
      <w:r w:rsidRPr="00E1534D">
        <w:rPr>
          <w:sz w:val="32"/>
        </w:rPr>
        <w:t>Special acknowledgment is due to our esteemed supervisors, Prof.</w:t>
      </w:r>
      <w:r>
        <w:rPr>
          <w:sz w:val="32"/>
        </w:rPr>
        <w:t xml:space="preserve"> </w:t>
      </w:r>
      <w:r w:rsidRPr="00E1534D">
        <w:rPr>
          <w:sz w:val="32"/>
        </w:rPr>
        <w:t xml:space="preserve">Hazem </w:t>
      </w:r>
      <w:proofErr w:type="spellStart"/>
      <w:r w:rsidRPr="00E1534D">
        <w:rPr>
          <w:sz w:val="32"/>
        </w:rPr>
        <w:t>ElBakry</w:t>
      </w:r>
      <w:proofErr w:type="spellEnd"/>
      <w:r w:rsidRPr="00E1534D">
        <w:rPr>
          <w:sz w:val="32"/>
        </w:rPr>
        <w:t>, whose guidance and mentorship have been invaluable. Their unwavering commitment to excellence, encouragement, and provision of crucial information and advice propelled our project towards success. We are profoundly grateful for their continuous support, kind communication, and efforts to foster our interest in the profound work we undertook. Their influence has been instrumental in shaping the trajectory of our research, and for that, we express our deepest appreciation.</w:t>
      </w:r>
    </w:p>
    <w:p w14:paraId="1F1A6AED" w14:textId="3783EE98" w:rsidR="00933B09" w:rsidRPr="000A6C12" w:rsidRDefault="004F48AB" w:rsidP="000A6C12">
      <w:pPr>
        <w:rPr>
          <w:sz w:val="32"/>
        </w:rPr>
      </w:pPr>
      <w:r w:rsidRPr="004F48AB">
        <w:rPr>
          <w:rFonts w:asciiTheme="minorBidi" w:hAnsiTheme="minorBidi"/>
          <w:b/>
          <w:bCs/>
          <w:color w:val="002060"/>
          <w:sz w:val="52"/>
          <w:szCs w:val="52"/>
        </w:rPr>
        <w:lastRenderedPageBreak/>
        <w:t>Abstraction</w:t>
      </w:r>
    </w:p>
    <w:p w14:paraId="7ADAA11C" w14:textId="306395D3" w:rsidR="000A6C12" w:rsidRPr="000A6C12" w:rsidRDefault="000A6C12" w:rsidP="000A6C12">
      <w:pPr>
        <w:rPr>
          <w:sz w:val="32"/>
        </w:rPr>
      </w:pPr>
      <w:r w:rsidRPr="000A6C12">
        <w:rPr>
          <w:sz w:val="32"/>
        </w:rPr>
        <w:t>Oral cancer represents a significant and pressing health concern globally. According to the World Health Organization (WHO), there is a projected and sustained increase in the worldwide incidence of oral cancer, a trend anticipated to persist over the coming decades. In the United States alone, the WHO predicts an annual surpassing of 31,000 new cases of oral and oropharyngeal cancer. Alarmingly, mortality rates associated with cancers in this region outpace the annual death rates caused by cutaneous melanoma or cervical cancer.</w:t>
      </w:r>
    </w:p>
    <w:p w14:paraId="759C45A0" w14:textId="777793CB" w:rsidR="000A6C12" w:rsidRPr="000A6C12" w:rsidRDefault="000A6C12" w:rsidP="000A6C12">
      <w:pPr>
        <w:rPr>
          <w:sz w:val="32"/>
        </w:rPr>
      </w:pPr>
      <w:r w:rsidRPr="000A6C12">
        <w:rPr>
          <w:sz w:val="32"/>
        </w:rPr>
        <w:t>Etiological factors contributing to oral cancer in Western countries encompass sunlight exposure, smoking, and alcohol consumption. Leveraging advanced technology and employing deep learning algorithms, early detection and classification have become feasible through medical imaging techniques and computer-aided diagnosis. This paradigm shift has the potential to bring about transformative changes in cancer treatment methodologies.</w:t>
      </w:r>
    </w:p>
    <w:p w14:paraId="413986A5" w14:textId="4C3D58B1" w:rsidR="002E3A34" w:rsidRDefault="000A6C12" w:rsidP="004E4FB4">
      <w:pPr>
        <w:rPr>
          <w:sz w:val="32"/>
        </w:rPr>
      </w:pPr>
      <w:r w:rsidRPr="000A6C12">
        <w:rPr>
          <w:sz w:val="32"/>
        </w:rPr>
        <w:lastRenderedPageBreak/>
        <w:t>This project focuses on the development of an automated detection system that integrates artificial intelligence to analyze mobile phone images. This approach facilitates remote consultations, offering a promising avenue for enhanced accessibility and efficiency in healthcare systems. Utilizing deep learning for classification, our results demonstrate superior outcomes compared to conventional models. The analysis of our model's performance on collected images underscores the value of common imaging patterns on smartphones as a valuable approach for early diagnosis. This advancement marks a significant stride towards leveraging technology for more effective oral cancer detection and subsequent interventions.</w:t>
      </w:r>
    </w:p>
    <w:p w14:paraId="33D2664B" w14:textId="29AB2A08" w:rsidR="002E3A34" w:rsidRDefault="002E3A34" w:rsidP="000A6C12">
      <w:pPr>
        <w:rPr>
          <w:sz w:val="32"/>
        </w:rPr>
      </w:pPr>
    </w:p>
    <w:p w14:paraId="08DD545D" w14:textId="77777777" w:rsidR="004E4FB4" w:rsidRDefault="004E4FB4" w:rsidP="002E3A34">
      <w:pPr>
        <w:rPr>
          <w:rFonts w:asciiTheme="minorBidi" w:hAnsiTheme="minorBidi"/>
          <w:b/>
          <w:bCs/>
          <w:color w:val="002060"/>
          <w:sz w:val="52"/>
          <w:szCs w:val="52"/>
        </w:rPr>
      </w:pPr>
    </w:p>
    <w:p w14:paraId="700BEF28" w14:textId="77777777" w:rsidR="004E4FB4" w:rsidRDefault="004E4FB4" w:rsidP="002E3A34">
      <w:pPr>
        <w:rPr>
          <w:rFonts w:asciiTheme="minorBidi" w:hAnsiTheme="minorBidi"/>
          <w:b/>
          <w:bCs/>
          <w:color w:val="002060"/>
          <w:sz w:val="52"/>
          <w:szCs w:val="52"/>
        </w:rPr>
      </w:pPr>
    </w:p>
    <w:p w14:paraId="5B2D9B48" w14:textId="77777777" w:rsidR="004E4FB4" w:rsidRDefault="004E4FB4" w:rsidP="002E3A34">
      <w:pPr>
        <w:rPr>
          <w:rFonts w:asciiTheme="minorBidi" w:hAnsiTheme="minorBidi"/>
          <w:b/>
          <w:bCs/>
          <w:color w:val="002060"/>
          <w:sz w:val="52"/>
          <w:szCs w:val="52"/>
        </w:rPr>
      </w:pPr>
    </w:p>
    <w:p w14:paraId="3E10434D" w14:textId="77777777" w:rsidR="00B4346C" w:rsidRDefault="00B4346C" w:rsidP="002E3A34">
      <w:pPr>
        <w:rPr>
          <w:rFonts w:asciiTheme="minorBidi" w:hAnsiTheme="minorBidi"/>
          <w:b/>
          <w:bCs/>
          <w:color w:val="002060"/>
          <w:sz w:val="52"/>
          <w:szCs w:val="52"/>
          <w:rtl/>
        </w:rPr>
      </w:pPr>
    </w:p>
    <w:p w14:paraId="4D1D7667" w14:textId="77777777" w:rsidR="00B4346C" w:rsidRDefault="00B4346C" w:rsidP="002E3A34">
      <w:pPr>
        <w:rPr>
          <w:rFonts w:asciiTheme="minorBidi" w:hAnsiTheme="minorBidi"/>
          <w:b/>
          <w:bCs/>
          <w:color w:val="002060"/>
          <w:sz w:val="52"/>
          <w:szCs w:val="52"/>
          <w:rtl/>
        </w:rPr>
      </w:pPr>
    </w:p>
    <w:p w14:paraId="7F898897" w14:textId="10368832" w:rsidR="00B4346C" w:rsidRDefault="00B4346C" w:rsidP="002E3A34">
      <w:pPr>
        <w:rPr>
          <w:rFonts w:asciiTheme="minorBidi" w:hAnsiTheme="minorBidi"/>
          <w:b/>
          <w:bCs/>
          <w:color w:val="002060"/>
          <w:sz w:val="52"/>
          <w:szCs w:val="52"/>
          <w:rtl/>
        </w:rPr>
      </w:pPr>
    </w:p>
    <w:p w14:paraId="04FE2745" w14:textId="253547AD" w:rsidR="00B4346C" w:rsidRPr="00B4346C" w:rsidRDefault="00B4346C" w:rsidP="00B4346C">
      <w:pPr>
        <w:jc w:val="center"/>
        <w:rPr>
          <w:rFonts w:asciiTheme="minorBidi" w:hAnsiTheme="minorBidi"/>
          <w:b/>
          <w:bCs/>
          <w:color w:val="002060"/>
          <w:sz w:val="96"/>
          <w:szCs w:val="96"/>
          <w:rtl/>
        </w:rPr>
      </w:pPr>
      <w:r w:rsidRPr="00B4346C">
        <w:rPr>
          <w:rFonts w:asciiTheme="minorBidi" w:hAnsiTheme="minorBidi"/>
          <w:b/>
          <w:bCs/>
          <w:color w:val="002060"/>
          <w:sz w:val="96"/>
          <w:szCs w:val="96"/>
        </w:rPr>
        <w:t>Chapter 1</w:t>
      </w:r>
    </w:p>
    <w:p w14:paraId="65E01B69" w14:textId="4E1489FA" w:rsidR="00B4346C" w:rsidRPr="00B4346C" w:rsidRDefault="00B4346C" w:rsidP="00B4346C">
      <w:pPr>
        <w:jc w:val="center"/>
        <w:rPr>
          <w:rFonts w:asciiTheme="minorBidi" w:hAnsiTheme="minorBidi"/>
          <w:b/>
          <w:bCs/>
          <w:color w:val="002060"/>
          <w:sz w:val="96"/>
          <w:szCs w:val="96"/>
        </w:rPr>
      </w:pPr>
      <w:r w:rsidRPr="00B4346C">
        <w:rPr>
          <w:rFonts w:asciiTheme="minorBidi" w:hAnsiTheme="minorBidi"/>
          <w:b/>
          <w:bCs/>
          <w:color w:val="002060"/>
          <w:sz w:val="96"/>
          <w:szCs w:val="96"/>
        </w:rPr>
        <w:t>Introduction</w:t>
      </w:r>
    </w:p>
    <w:p w14:paraId="171398F8" w14:textId="77777777" w:rsidR="00B4346C" w:rsidRDefault="00B4346C" w:rsidP="002E3A34">
      <w:pPr>
        <w:rPr>
          <w:rFonts w:asciiTheme="minorBidi" w:hAnsiTheme="minorBidi"/>
          <w:b/>
          <w:bCs/>
          <w:color w:val="002060"/>
          <w:sz w:val="52"/>
          <w:szCs w:val="52"/>
          <w:rtl/>
        </w:rPr>
      </w:pPr>
    </w:p>
    <w:p w14:paraId="6555D5AD" w14:textId="77777777" w:rsidR="00B4346C" w:rsidRDefault="00B4346C" w:rsidP="002E3A34">
      <w:pPr>
        <w:rPr>
          <w:rFonts w:asciiTheme="minorBidi" w:hAnsiTheme="minorBidi"/>
          <w:b/>
          <w:bCs/>
          <w:color w:val="002060"/>
          <w:sz w:val="52"/>
          <w:szCs w:val="52"/>
          <w:rtl/>
        </w:rPr>
      </w:pPr>
    </w:p>
    <w:p w14:paraId="1787CB99" w14:textId="77777777" w:rsidR="00B4346C" w:rsidRDefault="00B4346C" w:rsidP="002E3A34">
      <w:pPr>
        <w:rPr>
          <w:rFonts w:asciiTheme="minorBidi" w:hAnsiTheme="minorBidi"/>
          <w:b/>
          <w:bCs/>
          <w:color w:val="002060"/>
          <w:sz w:val="52"/>
          <w:szCs w:val="52"/>
          <w:rtl/>
        </w:rPr>
      </w:pPr>
    </w:p>
    <w:p w14:paraId="43E3AB7C" w14:textId="77777777" w:rsidR="00B4346C" w:rsidRDefault="00B4346C" w:rsidP="002E3A34">
      <w:pPr>
        <w:rPr>
          <w:rFonts w:asciiTheme="minorBidi" w:hAnsiTheme="minorBidi"/>
          <w:b/>
          <w:bCs/>
          <w:color w:val="002060"/>
          <w:sz w:val="52"/>
          <w:szCs w:val="52"/>
          <w:rtl/>
        </w:rPr>
      </w:pPr>
    </w:p>
    <w:p w14:paraId="0714F749" w14:textId="1A6CF9CB" w:rsidR="002E3A34" w:rsidRDefault="00086902" w:rsidP="002E3A34">
      <w:pPr>
        <w:rPr>
          <w:rFonts w:asciiTheme="minorBidi" w:hAnsiTheme="minorBidi"/>
          <w:b/>
          <w:bCs/>
          <w:color w:val="002060"/>
          <w:sz w:val="52"/>
          <w:szCs w:val="52"/>
        </w:rPr>
      </w:pPr>
      <w:r>
        <w:rPr>
          <w:rFonts w:asciiTheme="minorBidi" w:hAnsiTheme="minorBidi"/>
          <w:b/>
          <w:bCs/>
          <w:color w:val="002060"/>
          <w:sz w:val="52"/>
          <w:szCs w:val="52"/>
        </w:rPr>
        <w:lastRenderedPageBreak/>
        <w:t>Introduction</w:t>
      </w:r>
    </w:p>
    <w:p w14:paraId="3D8F1BFD" w14:textId="77777777" w:rsidR="00086902" w:rsidRDefault="00086902" w:rsidP="002E3A34">
      <w:pPr>
        <w:rPr>
          <w:rFonts w:asciiTheme="minorBidi" w:hAnsiTheme="minorBidi"/>
          <w:b/>
          <w:bCs/>
          <w:color w:val="002060"/>
          <w:sz w:val="52"/>
          <w:szCs w:val="52"/>
        </w:rPr>
      </w:pPr>
    </w:p>
    <w:p w14:paraId="22341795" w14:textId="41514A70" w:rsidR="00582E15" w:rsidRDefault="00086902" w:rsidP="00582E15">
      <w:pPr>
        <w:rPr>
          <w:rFonts w:asciiTheme="minorBidi" w:hAnsiTheme="minorBidi"/>
          <w:b/>
          <w:bCs/>
          <w:color w:val="002060"/>
          <w:sz w:val="52"/>
          <w:szCs w:val="52"/>
        </w:rPr>
      </w:pPr>
      <w:r w:rsidRPr="00086902">
        <w:rPr>
          <w:rFonts w:asciiTheme="minorBidi" w:hAnsiTheme="minorBidi"/>
          <w:b/>
          <w:bCs/>
          <w:color w:val="002060"/>
          <w:sz w:val="36"/>
          <w:szCs w:val="36"/>
        </w:rPr>
        <w:t>1.1 Problem Definition</w:t>
      </w:r>
    </w:p>
    <w:p w14:paraId="73EBBD25" w14:textId="2D5B4A09" w:rsidR="00582E15" w:rsidRPr="000A6C12" w:rsidRDefault="00582E15" w:rsidP="00582E15">
      <w:pPr>
        <w:rPr>
          <w:sz w:val="32"/>
        </w:rPr>
      </w:pPr>
      <w:r w:rsidRPr="00582E15">
        <w:rPr>
          <w:sz w:val="32"/>
        </w:rPr>
        <w:t>The overarching problem we address is the late detection and limited awareness surrounding oral cancer. Despite advancements in healthcare, delayed identification remains a critical issue, impacting treatment outcomes and patient prognosis. Our AI model aims to revolutionize early detection, offering a proactive solution to combat the challenges posed by oral cancer.</w:t>
      </w:r>
    </w:p>
    <w:p w14:paraId="114AAFD8" w14:textId="77777777" w:rsidR="00582E15" w:rsidRDefault="00582E15" w:rsidP="00582E15">
      <w:pPr>
        <w:rPr>
          <w:rFonts w:asciiTheme="minorBidi" w:hAnsiTheme="minorBidi"/>
          <w:b/>
          <w:bCs/>
          <w:color w:val="002060"/>
          <w:sz w:val="52"/>
          <w:szCs w:val="52"/>
        </w:rPr>
      </w:pPr>
    </w:p>
    <w:p w14:paraId="669EC634" w14:textId="77777777" w:rsidR="00DA5201" w:rsidRDefault="00DA5201" w:rsidP="00582E15">
      <w:pPr>
        <w:rPr>
          <w:rFonts w:asciiTheme="minorBidi" w:hAnsiTheme="minorBidi"/>
          <w:b/>
          <w:bCs/>
          <w:color w:val="002060"/>
          <w:sz w:val="36"/>
          <w:szCs w:val="36"/>
        </w:rPr>
      </w:pPr>
    </w:p>
    <w:p w14:paraId="098CA271" w14:textId="77777777" w:rsidR="00DA5201" w:rsidRDefault="00DA5201" w:rsidP="00582E15">
      <w:pPr>
        <w:rPr>
          <w:rFonts w:asciiTheme="minorBidi" w:hAnsiTheme="minorBidi"/>
          <w:b/>
          <w:bCs/>
          <w:color w:val="002060"/>
          <w:sz w:val="36"/>
          <w:szCs w:val="36"/>
        </w:rPr>
      </w:pPr>
    </w:p>
    <w:p w14:paraId="60B3DEB5" w14:textId="77777777" w:rsidR="004E4FB4" w:rsidRDefault="004E4FB4" w:rsidP="00582E15">
      <w:pPr>
        <w:rPr>
          <w:rFonts w:asciiTheme="minorBidi" w:hAnsiTheme="minorBidi"/>
          <w:b/>
          <w:bCs/>
          <w:color w:val="002060"/>
          <w:sz w:val="36"/>
          <w:szCs w:val="36"/>
        </w:rPr>
      </w:pPr>
    </w:p>
    <w:p w14:paraId="427C135B" w14:textId="77777777" w:rsidR="004E4FB4" w:rsidRDefault="004E4FB4" w:rsidP="00582E15">
      <w:pPr>
        <w:rPr>
          <w:rFonts w:asciiTheme="minorBidi" w:hAnsiTheme="minorBidi"/>
          <w:b/>
          <w:bCs/>
          <w:color w:val="002060"/>
          <w:sz w:val="36"/>
          <w:szCs w:val="36"/>
        </w:rPr>
      </w:pPr>
    </w:p>
    <w:p w14:paraId="79489D13" w14:textId="6F73A489" w:rsidR="00582E15" w:rsidRDefault="00582E15" w:rsidP="00582E15">
      <w:pPr>
        <w:rPr>
          <w:rFonts w:asciiTheme="minorBidi" w:hAnsiTheme="minorBidi"/>
          <w:b/>
          <w:bCs/>
          <w:color w:val="002060"/>
          <w:sz w:val="52"/>
          <w:szCs w:val="52"/>
        </w:rPr>
      </w:pPr>
      <w:r w:rsidRPr="00086902">
        <w:rPr>
          <w:rFonts w:asciiTheme="minorBidi" w:hAnsiTheme="minorBidi"/>
          <w:b/>
          <w:bCs/>
          <w:color w:val="002060"/>
          <w:sz w:val="36"/>
          <w:szCs w:val="36"/>
        </w:rPr>
        <w:lastRenderedPageBreak/>
        <w:t>1.</w:t>
      </w:r>
      <w:r w:rsidR="00DA5201">
        <w:rPr>
          <w:rFonts w:asciiTheme="minorBidi" w:hAnsiTheme="minorBidi"/>
          <w:b/>
          <w:bCs/>
          <w:color w:val="002060"/>
          <w:sz w:val="36"/>
          <w:szCs w:val="36"/>
        </w:rPr>
        <w:t>2</w:t>
      </w:r>
      <w:r w:rsidRPr="00086902">
        <w:rPr>
          <w:rFonts w:asciiTheme="minorBidi" w:hAnsiTheme="minorBidi"/>
          <w:b/>
          <w:bCs/>
          <w:color w:val="002060"/>
          <w:sz w:val="36"/>
          <w:szCs w:val="36"/>
        </w:rPr>
        <w:t xml:space="preserve"> </w:t>
      </w:r>
      <w:r w:rsidRPr="00582E15">
        <w:rPr>
          <w:rFonts w:asciiTheme="minorBidi" w:hAnsiTheme="minorBidi"/>
          <w:b/>
          <w:bCs/>
          <w:color w:val="002060"/>
          <w:sz w:val="36"/>
          <w:szCs w:val="36"/>
        </w:rPr>
        <w:t>Oral Cancer Causes</w:t>
      </w:r>
    </w:p>
    <w:p w14:paraId="196B04A0" w14:textId="77777777" w:rsidR="00582E15" w:rsidRDefault="00582E15" w:rsidP="002E3A34">
      <w:pPr>
        <w:rPr>
          <w:sz w:val="32"/>
        </w:rPr>
      </w:pPr>
      <w:r w:rsidRPr="00582E15">
        <w:rPr>
          <w:sz w:val="32"/>
        </w:rPr>
        <w:t>Oral cancer primarily stems from various risk factors, including</w:t>
      </w:r>
    </w:p>
    <w:p w14:paraId="473B9A07" w14:textId="5C4E3C6B" w:rsidR="00582E15" w:rsidRDefault="00582E15" w:rsidP="00A4614D">
      <w:pPr>
        <w:pStyle w:val="ListParagraph"/>
        <w:numPr>
          <w:ilvl w:val="0"/>
          <w:numId w:val="2"/>
        </w:numPr>
        <w:spacing w:line="360" w:lineRule="auto"/>
        <w:rPr>
          <w:rFonts w:asciiTheme="minorBidi" w:hAnsiTheme="minorBidi"/>
          <w:color w:val="000000" w:themeColor="text1"/>
          <w:sz w:val="32"/>
          <w:szCs w:val="32"/>
        </w:rPr>
      </w:pPr>
      <w:r w:rsidRPr="00582E15">
        <w:rPr>
          <w:rFonts w:asciiTheme="minorBidi" w:hAnsiTheme="minorBidi"/>
          <w:color w:val="000000" w:themeColor="text1"/>
          <w:sz w:val="32"/>
          <w:szCs w:val="32"/>
        </w:rPr>
        <w:t>Tobacco</w:t>
      </w:r>
    </w:p>
    <w:p w14:paraId="292929E0" w14:textId="36E0D2B7" w:rsidR="00DA5201" w:rsidRDefault="00582E15" w:rsidP="00A4614D">
      <w:pPr>
        <w:pStyle w:val="ListParagraph"/>
        <w:numPr>
          <w:ilvl w:val="0"/>
          <w:numId w:val="2"/>
        </w:numPr>
        <w:spacing w:line="360" w:lineRule="auto"/>
        <w:rPr>
          <w:rFonts w:asciiTheme="minorBidi" w:hAnsiTheme="minorBidi"/>
          <w:color w:val="000000" w:themeColor="text1"/>
          <w:sz w:val="32"/>
          <w:szCs w:val="32"/>
        </w:rPr>
      </w:pPr>
      <w:r w:rsidRPr="00DA5201">
        <w:rPr>
          <w:rFonts w:asciiTheme="minorBidi" w:hAnsiTheme="minorBidi"/>
          <w:color w:val="000000" w:themeColor="text1"/>
          <w:sz w:val="32"/>
          <w:szCs w:val="32"/>
        </w:rPr>
        <w:t>alcohol use</w:t>
      </w:r>
    </w:p>
    <w:p w14:paraId="6A008C92" w14:textId="1C7B469F" w:rsidR="00DA5201" w:rsidRPr="00DA5201" w:rsidRDefault="00DA5201" w:rsidP="00A4614D">
      <w:pPr>
        <w:pStyle w:val="ListParagraph"/>
        <w:numPr>
          <w:ilvl w:val="0"/>
          <w:numId w:val="2"/>
        </w:numPr>
        <w:spacing w:line="360" w:lineRule="auto"/>
        <w:rPr>
          <w:rFonts w:asciiTheme="minorBidi" w:hAnsiTheme="minorBidi"/>
          <w:color w:val="000000" w:themeColor="text1"/>
          <w:sz w:val="32"/>
          <w:szCs w:val="32"/>
        </w:rPr>
      </w:pPr>
      <w:proofErr w:type="spellStart"/>
      <w:r w:rsidRPr="00DA5201">
        <w:rPr>
          <w:rFonts w:asciiTheme="minorBidi" w:hAnsiTheme="minorBidi"/>
          <w:color w:val="000000" w:themeColor="text1"/>
          <w:sz w:val="32"/>
          <w:szCs w:val="32"/>
        </w:rPr>
        <w:t>epstein-barr</w:t>
      </w:r>
      <w:proofErr w:type="spellEnd"/>
      <w:r w:rsidRPr="00DA5201">
        <w:rPr>
          <w:rFonts w:asciiTheme="minorBidi" w:hAnsiTheme="minorBidi"/>
          <w:color w:val="000000" w:themeColor="text1"/>
          <w:sz w:val="32"/>
          <w:szCs w:val="32"/>
        </w:rPr>
        <w:t xml:space="preserve"> virus (EBV)</w:t>
      </w:r>
    </w:p>
    <w:p w14:paraId="3EB61612" w14:textId="19D3028A" w:rsidR="00DA5201" w:rsidRPr="00DA5201" w:rsidRDefault="00DA5201" w:rsidP="00A4614D">
      <w:pPr>
        <w:pStyle w:val="ListParagraph"/>
        <w:numPr>
          <w:ilvl w:val="0"/>
          <w:numId w:val="2"/>
        </w:numPr>
        <w:spacing w:line="360" w:lineRule="auto"/>
        <w:rPr>
          <w:rFonts w:asciiTheme="minorBidi" w:hAnsiTheme="minorBidi"/>
          <w:color w:val="000000" w:themeColor="text1"/>
          <w:sz w:val="32"/>
          <w:szCs w:val="32"/>
        </w:rPr>
      </w:pPr>
      <w:r w:rsidRPr="00DA5201">
        <w:rPr>
          <w:rFonts w:asciiTheme="minorBidi" w:hAnsiTheme="minorBidi"/>
          <w:color w:val="000000" w:themeColor="text1"/>
          <w:sz w:val="32"/>
          <w:szCs w:val="32"/>
        </w:rPr>
        <w:t>HPV (human papillomavirus)</w:t>
      </w:r>
    </w:p>
    <w:p w14:paraId="1A837A09" w14:textId="77777777" w:rsidR="00DA5201" w:rsidRDefault="00DA5201" w:rsidP="00A4614D">
      <w:pPr>
        <w:pStyle w:val="ListParagraph"/>
        <w:numPr>
          <w:ilvl w:val="0"/>
          <w:numId w:val="2"/>
        </w:numPr>
        <w:spacing w:line="360" w:lineRule="auto"/>
        <w:ind w:left="720" w:hanging="271"/>
        <w:rPr>
          <w:rFonts w:asciiTheme="minorBidi" w:hAnsiTheme="minorBidi"/>
          <w:color w:val="000000" w:themeColor="text1"/>
          <w:sz w:val="32"/>
          <w:szCs w:val="32"/>
        </w:rPr>
      </w:pPr>
      <w:r w:rsidRPr="00DA5201">
        <w:rPr>
          <w:rFonts w:asciiTheme="minorBidi" w:hAnsiTheme="minorBidi"/>
          <w:color w:val="000000" w:themeColor="text1"/>
          <w:sz w:val="32"/>
          <w:szCs w:val="32"/>
        </w:rPr>
        <w:t>family history of mouth cancers</w:t>
      </w:r>
    </w:p>
    <w:p w14:paraId="78667A9E" w14:textId="616C8055" w:rsidR="00DA5201" w:rsidRDefault="00DA5201" w:rsidP="00A4614D">
      <w:pPr>
        <w:pStyle w:val="ListParagraph"/>
        <w:numPr>
          <w:ilvl w:val="0"/>
          <w:numId w:val="2"/>
        </w:numPr>
        <w:spacing w:line="360" w:lineRule="auto"/>
        <w:ind w:left="720" w:hanging="271"/>
        <w:rPr>
          <w:rFonts w:asciiTheme="minorBidi" w:hAnsiTheme="minorBidi"/>
          <w:color w:val="000000" w:themeColor="text1"/>
          <w:sz w:val="32"/>
          <w:szCs w:val="32"/>
        </w:rPr>
      </w:pPr>
      <w:r w:rsidRPr="00DA5201">
        <w:rPr>
          <w:rFonts w:asciiTheme="minorBidi" w:hAnsiTheme="minorBidi"/>
          <w:color w:val="000000" w:themeColor="text1"/>
          <w:sz w:val="32"/>
          <w:szCs w:val="32"/>
        </w:rPr>
        <w:t>poor oral hygiene and gum disease</w:t>
      </w:r>
    </w:p>
    <w:p w14:paraId="15F3C903" w14:textId="77777777" w:rsidR="00A4614D" w:rsidRDefault="00DA5201" w:rsidP="00A4614D">
      <w:pPr>
        <w:pStyle w:val="ListParagraph"/>
        <w:numPr>
          <w:ilvl w:val="0"/>
          <w:numId w:val="2"/>
        </w:numPr>
        <w:spacing w:line="360" w:lineRule="auto"/>
        <w:ind w:left="720" w:hanging="271"/>
        <w:rPr>
          <w:rFonts w:asciiTheme="minorBidi" w:hAnsiTheme="minorBidi"/>
          <w:color w:val="000000" w:themeColor="text1"/>
          <w:sz w:val="32"/>
          <w:szCs w:val="32"/>
        </w:rPr>
      </w:pPr>
      <w:r w:rsidRPr="00DA5201">
        <w:rPr>
          <w:rFonts w:asciiTheme="minorBidi" w:hAnsiTheme="minorBidi"/>
          <w:color w:val="000000" w:themeColor="text1"/>
          <w:sz w:val="32"/>
          <w:szCs w:val="32"/>
        </w:rPr>
        <w:t>chewing the seed of the areca palm tree (sometimes called areca or betel nut)</w:t>
      </w:r>
    </w:p>
    <w:p w14:paraId="156071F1" w14:textId="566C5B34" w:rsidR="002E3A34" w:rsidRPr="00A4614D" w:rsidRDefault="00A4614D" w:rsidP="00A4614D">
      <w:pPr>
        <w:spacing w:line="360" w:lineRule="auto"/>
        <w:rPr>
          <w:rFonts w:asciiTheme="minorBidi" w:hAnsiTheme="minorBidi"/>
          <w:color w:val="000000" w:themeColor="text1"/>
          <w:sz w:val="32"/>
          <w:szCs w:val="32"/>
        </w:rPr>
      </w:pPr>
      <w:r w:rsidRPr="00A4614D">
        <w:rPr>
          <w:sz w:val="32"/>
          <w:u w:val="single"/>
        </w:rPr>
        <w:t>Our AI model comprehensively analyzes these causes, facilitating a more nuanced understanding and targeted detection.</w:t>
      </w:r>
    </w:p>
    <w:p w14:paraId="12342127" w14:textId="52CDC062" w:rsidR="00A4614D" w:rsidRDefault="00A4614D" w:rsidP="00A4614D">
      <w:pPr>
        <w:rPr>
          <w:rFonts w:asciiTheme="minorBidi" w:hAnsiTheme="minorBidi"/>
          <w:b/>
          <w:bCs/>
          <w:color w:val="002060"/>
          <w:sz w:val="36"/>
          <w:szCs w:val="36"/>
        </w:rPr>
      </w:pPr>
      <w:r w:rsidRPr="00086902">
        <w:rPr>
          <w:rFonts w:asciiTheme="minorBidi" w:hAnsiTheme="minorBidi"/>
          <w:b/>
          <w:bCs/>
          <w:color w:val="002060"/>
          <w:sz w:val="36"/>
          <w:szCs w:val="36"/>
        </w:rPr>
        <w:lastRenderedPageBreak/>
        <w:t>1.</w:t>
      </w:r>
      <w:r>
        <w:rPr>
          <w:rFonts w:asciiTheme="minorBidi" w:hAnsiTheme="minorBidi"/>
          <w:b/>
          <w:bCs/>
          <w:color w:val="002060"/>
          <w:sz w:val="36"/>
          <w:szCs w:val="36"/>
        </w:rPr>
        <w:t>3</w:t>
      </w:r>
      <w:r w:rsidRPr="00086902">
        <w:rPr>
          <w:rFonts w:asciiTheme="minorBidi" w:hAnsiTheme="minorBidi"/>
          <w:b/>
          <w:bCs/>
          <w:color w:val="002060"/>
          <w:sz w:val="36"/>
          <w:szCs w:val="36"/>
        </w:rPr>
        <w:t xml:space="preserve"> </w:t>
      </w:r>
      <w:r w:rsidRPr="00582E15">
        <w:rPr>
          <w:rFonts w:asciiTheme="minorBidi" w:hAnsiTheme="minorBidi"/>
          <w:b/>
          <w:bCs/>
          <w:color w:val="002060"/>
          <w:sz w:val="36"/>
          <w:szCs w:val="36"/>
        </w:rPr>
        <w:t xml:space="preserve">Oral Cancer </w:t>
      </w:r>
      <w:r w:rsidRPr="00A4614D">
        <w:rPr>
          <w:rFonts w:asciiTheme="minorBidi" w:hAnsiTheme="minorBidi"/>
          <w:b/>
          <w:bCs/>
          <w:color w:val="002060"/>
          <w:sz w:val="36"/>
          <w:szCs w:val="36"/>
        </w:rPr>
        <w:t>Types</w:t>
      </w:r>
    </w:p>
    <w:p w14:paraId="3A5A422C" w14:textId="283C7D72" w:rsidR="00A4614D" w:rsidRDefault="00605C30" w:rsidP="00A4614D">
      <w:pPr>
        <w:rPr>
          <w:sz w:val="32"/>
        </w:rPr>
      </w:pPr>
      <w:r w:rsidRPr="00605C30">
        <w:rPr>
          <w:sz w:val="32"/>
        </w:rPr>
        <w:t>Squamous cell carcinomas form the majority of oral cancers, originating in the surface lining of the mouth. However, our AI model distinguishes between various types, including adenocarcinomas and verrucous carcinomas, providing a detailed classification for precise identification.</w:t>
      </w:r>
      <w:r>
        <w:rPr>
          <w:sz w:val="32"/>
        </w:rPr>
        <w:br/>
      </w:r>
      <w:r>
        <w:rPr>
          <w:sz w:val="32"/>
        </w:rPr>
        <w:br/>
      </w:r>
    </w:p>
    <w:p w14:paraId="1F2407E1" w14:textId="551EA57B" w:rsidR="00605C30" w:rsidRDefault="00605C30" w:rsidP="00605C30">
      <w:pPr>
        <w:rPr>
          <w:rFonts w:asciiTheme="minorBidi" w:hAnsiTheme="minorBidi"/>
          <w:b/>
          <w:bCs/>
          <w:color w:val="002060"/>
          <w:sz w:val="36"/>
          <w:szCs w:val="36"/>
        </w:rPr>
      </w:pPr>
      <w:r w:rsidRPr="00086902">
        <w:rPr>
          <w:rFonts w:asciiTheme="minorBidi" w:hAnsiTheme="minorBidi"/>
          <w:b/>
          <w:bCs/>
          <w:color w:val="002060"/>
          <w:sz w:val="36"/>
          <w:szCs w:val="36"/>
        </w:rPr>
        <w:t>1.</w:t>
      </w:r>
      <w:r>
        <w:rPr>
          <w:rFonts w:asciiTheme="minorBidi" w:hAnsiTheme="minorBidi"/>
          <w:b/>
          <w:bCs/>
          <w:color w:val="002060"/>
          <w:sz w:val="36"/>
          <w:szCs w:val="36"/>
        </w:rPr>
        <w:t>4</w:t>
      </w:r>
      <w:r w:rsidRPr="00086902">
        <w:rPr>
          <w:rFonts w:asciiTheme="minorBidi" w:hAnsiTheme="minorBidi"/>
          <w:b/>
          <w:bCs/>
          <w:color w:val="002060"/>
          <w:sz w:val="36"/>
          <w:szCs w:val="36"/>
        </w:rPr>
        <w:t xml:space="preserve"> </w:t>
      </w:r>
      <w:r w:rsidRPr="00582E15">
        <w:rPr>
          <w:rFonts w:asciiTheme="minorBidi" w:hAnsiTheme="minorBidi"/>
          <w:b/>
          <w:bCs/>
          <w:color w:val="002060"/>
          <w:sz w:val="36"/>
          <w:szCs w:val="36"/>
        </w:rPr>
        <w:t xml:space="preserve">Oral Cancer </w:t>
      </w:r>
      <w:r w:rsidRPr="00605C30">
        <w:rPr>
          <w:rFonts w:asciiTheme="minorBidi" w:hAnsiTheme="minorBidi"/>
          <w:b/>
          <w:bCs/>
          <w:color w:val="002060"/>
          <w:sz w:val="36"/>
          <w:szCs w:val="36"/>
        </w:rPr>
        <w:t>Categories</w:t>
      </w:r>
    </w:p>
    <w:p w14:paraId="0C5F14A5" w14:textId="36A7C81F" w:rsidR="00605C30" w:rsidRDefault="00605C30" w:rsidP="00605C30">
      <w:pPr>
        <w:rPr>
          <w:sz w:val="32"/>
        </w:rPr>
      </w:pPr>
      <w:r w:rsidRPr="00605C30">
        <w:rPr>
          <w:sz w:val="32"/>
        </w:rPr>
        <w:t xml:space="preserve">Our AI model categorizes oral cancers based on their anatomical locations within the oral cavity. </w:t>
      </w:r>
    </w:p>
    <w:p w14:paraId="7E822372" w14:textId="586E0DD1" w:rsidR="00605C30" w:rsidRPr="00605C30" w:rsidRDefault="00605C30" w:rsidP="00605C30">
      <w:pPr>
        <w:rPr>
          <w:sz w:val="32"/>
        </w:rPr>
      </w:pPr>
      <w:r w:rsidRPr="00605C30">
        <w:rPr>
          <w:sz w:val="32"/>
        </w:rPr>
        <w:t>The anatomical locations include:</w:t>
      </w:r>
    </w:p>
    <w:p w14:paraId="6196C652" w14:textId="77777777" w:rsidR="00605C30" w:rsidRPr="00605C30" w:rsidRDefault="00605C30" w:rsidP="00605C30">
      <w:pPr>
        <w:pStyle w:val="ListParagraph"/>
        <w:numPr>
          <w:ilvl w:val="0"/>
          <w:numId w:val="4"/>
        </w:numPr>
        <w:spacing w:line="360" w:lineRule="auto"/>
        <w:rPr>
          <w:sz w:val="32"/>
        </w:rPr>
      </w:pPr>
      <w:r w:rsidRPr="00605C30">
        <w:rPr>
          <w:sz w:val="32"/>
        </w:rPr>
        <w:t>Lip Cancer: Cancers occurring on the upper or lower lip.</w:t>
      </w:r>
    </w:p>
    <w:p w14:paraId="70432602" w14:textId="77777777" w:rsidR="00605C30" w:rsidRPr="00605C30" w:rsidRDefault="00605C30" w:rsidP="00605C30">
      <w:pPr>
        <w:pStyle w:val="ListParagraph"/>
        <w:numPr>
          <w:ilvl w:val="0"/>
          <w:numId w:val="4"/>
        </w:numPr>
        <w:spacing w:line="360" w:lineRule="auto"/>
        <w:rPr>
          <w:sz w:val="32"/>
        </w:rPr>
      </w:pPr>
      <w:r w:rsidRPr="00605C30">
        <w:rPr>
          <w:sz w:val="32"/>
        </w:rPr>
        <w:lastRenderedPageBreak/>
        <w:t>Tongue Cancer: Malignancies affecting the anterior two-thirds (oral part) or posterior third (base) of the tongue.</w:t>
      </w:r>
    </w:p>
    <w:p w14:paraId="5B15FBFB" w14:textId="77777777" w:rsidR="00605C30" w:rsidRPr="00605C30" w:rsidRDefault="00605C30" w:rsidP="00605C30">
      <w:pPr>
        <w:pStyle w:val="ListParagraph"/>
        <w:numPr>
          <w:ilvl w:val="0"/>
          <w:numId w:val="4"/>
        </w:numPr>
        <w:spacing w:line="360" w:lineRule="auto"/>
        <w:rPr>
          <w:sz w:val="32"/>
        </w:rPr>
      </w:pPr>
      <w:r w:rsidRPr="00605C30">
        <w:rPr>
          <w:sz w:val="32"/>
        </w:rPr>
        <w:t>Gum Cancer: Tumors originating in the gums, where teeth emerge.</w:t>
      </w:r>
    </w:p>
    <w:p w14:paraId="7570C3B1" w14:textId="77777777" w:rsidR="00605C30" w:rsidRPr="00605C30" w:rsidRDefault="00605C30" w:rsidP="00605C30">
      <w:pPr>
        <w:pStyle w:val="ListParagraph"/>
        <w:numPr>
          <w:ilvl w:val="0"/>
          <w:numId w:val="4"/>
        </w:numPr>
        <w:spacing w:line="360" w:lineRule="auto"/>
        <w:rPr>
          <w:sz w:val="32"/>
        </w:rPr>
      </w:pPr>
      <w:r w:rsidRPr="00605C30">
        <w:rPr>
          <w:sz w:val="32"/>
        </w:rPr>
        <w:t>Palate Cancer: Cancers developing on the roof of the mouth, including the hard palate (bony front portion) and soft palate (muscular back portion).</w:t>
      </w:r>
    </w:p>
    <w:p w14:paraId="021052A5" w14:textId="77777777" w:rsidR="00605C30" w:rsidRPr="00605C30" w:rsidRDefault="00605C30" w:rsidP="00605C30">
      <w:pPr>
        <w:pStyle w:val="ListParagraph"/>
        <w:numPr>
          <w:ilvl w:val="0"/>
          <w:numId w:val="4"/>
        </w:numPr>
        <w:spacing w:line="360" w:lineRule="auto"/>
        <w:rPr>
          <w:sz w:val="32"/>
        </w:rPr>
      </w:pPr>
      <w:r w:rsidRPr="00605C30">
        <w:rPr>
          <w:sz w:val="32"/>
        </w:rPr>
        <w:t>Floor of Mouth Cancer: Malignancies occurring on the underside of the mouth beneath the tongue.</w:t>
      </w:r>
    </w:p>
    <w:p w14:paraId="473F2270" w14:textId="77777777" w:rsidR="00605C30" w:rsidRPr="00605C30" w:rsidRDefault="00605C30" w:rsidP="00605C30">
      <w:pPr>
        <w:pStyle w:val="ListParagraph"/>
        <w:numPr>
          <w:ilvl w:val="0"/>
          <w:numId w:val="4"/>
        </w:numPr>
        <w:spacing w:line="360" w:lineRule="auto"/>
        <w:rPr>
          <w:sz w:val="32"/>
        </w:rPr>
      </w:pPr>
      <w:r w:rsidRPr="00605C30">
        <w:rPr>
          <w:sz w:val="32"/>
        </w:rPr>
        <w:t>Cheek Cancer (Buccal Mucosa): Cancers affecting the lining of the inner cheek.</w:t>
      </w:r>
    </w:p>
    <w:p w14:paraId="5C18F9C1" w14:textId="77777777" w:rsidR="00605C30" w:rsidRPr="00605C30" w:rsidRDefault="00605C30" w:rsidP="00605C30">
      <w:pPr>
        <w:pStyle w:val="ListParagraph"/>
        <w:numPr>
          <w:ilvl w:val="0"/>
          <w:numId w:val="4"/>
        </w:numPr>
        <w:spacing w:line="360" w:lineRule="auto"/>
        <w:rPr>
          <w:sz w:val="32"/>
        </w:rPr>
      </w:pPr>
      <w:r w:rsidRPr="00605C30">
        <w:rPr>
          <w:sz w:val="32"/>
        </w:rPr>
        <w:t>Oropharyngeal Cancer: Tumors located in the back of the mouth, including the tonsils, base of the tongue, and soft palate.</w:t>
      </w:r>
    </w:p>
    <w:p w14:paraId="45325481" w14:textId="77777777" w:rsidR="00605C30" w:rsidRPr="00605C30" w:rsidRDefault="00605C30" w:rsidP="00605C30">
      <w:pPr>
        <w:pStyle w:val="ListParagraph"/>
        <w:numPr>
          <w:ilvl w:val="0"/>
          <w:numId w:val="4"/>
        </w:numPr>
        <w:spacing w:line="360" w:lineRule="auto"/>
        <w:rPr>
          <w:sz w:val="32"/>
        </w:rPr>
      </w:pPr>
      <w:r w:rsidRPr="00605C30">
        <w:rPr>
          <w:sz w:val="32"/>
        </w:rPr>
        <w:lastRenderedPageBreak/>
        <w:t>Salivary Gland Cancer: Malignancies originating in the salivary glands.</w:t>
      </w:r>
    </w:p>
    <w:p w14:paraId="36E0A837" w14:textId="77777777" w:rsidR="00605C30" w:rsidRPr="00605C30" w:rsidRDefault="00605C30" w:rsidP="00605C30">
      <w:pPr>
        <w:pStyle w:val="ListParagraph"/>
        <w:numPr>
          <w:ilvl w:val="0"/>
          <w:numId w:val="4"/>
        </w:numPr>
        <w:spacing w:line="360" w:lineRule="auto"/>
        <w:rPr>
          <w:sz w:val="32"/>
        </w:rPr>
      </w:pPr>
      <w:r w:rsidRPr="00605C30">
        <w:rPr>
          <w:sz w:val="32"/>
        </w:rPr>
        <w:t>Sinus and Nasal Cavity Cancer: Cancers affecting the sinuses and nasal passages.</w:t>
      </w:r>
    </w:p>
    <w:p w14:paraId="5DB5205B" w14:textId="3E63C051" w:rsidR="00605C30" w:rsidRPr="00605C30" w:rsidRDefault="00605C30" w:rsidP="00605C30">
      <w:pPr>
        <w:pStyle w:val="ListParagraph"/>
        <w:numPr>
          <w:ilvl w:val="0"/>
          <w:numId w:val="4"/>
        </w:numPr>
        <w:spacing w:line="360" w:lineRule="auto"/>
        <w:rPr>
          <w:sz w:val="32"/>
        </w:rPr>
      </w:pPr>
      <w:r w:rsidRPr="00605C30">
        <w:rPr>
          <w:sz w:val="32"/>
        </w:rPr>
        <w:t>Jaw Cancer (Osteosarcoma): Tumors arising in the bones of the jaw.</w:t>
      </w:r>
    </w:p>
    <w:p w14:paraId="3AE9A684" w14:textId="1C81F276" w:rsidR="00605C30" w:rsidRPr="00605C30" w:rsidRDefault="00605C30" w:rsidP="00605C30">
      <w:pPr>
        <w:rPr>
          <w:sz w:val="32"/>
          <w:u w:val="single"/>
        </w:rPr>
      </w:pPr>
      <w:r w:rsidRPr="00605C30">
        <w:rPr>
          <w:sz w:val="32"/>
          <w:u w:val="single"/>
        </w:rPr>
        <w:t>This categorization aids in tailoring detection methods and treatment plans to specific regions, ensuring a more effective and personalized approach.</w:t>
      </w:r>
      <w:r w:rsidRPr="00605C30">
        <w:rPr>
          <w:sz w:val="32"/>
          <w:u w:val="single"/>
        </w:rPr>
        <w:br/>
      </w:r>
    </w:p>
    <w:p w14:paraId="61C2BBF0" w14:textId="35D5429C" w:rsidR="00605C30" w:rsidRDefault="00605C30" w:rsidP="00605C30">
      <w:pPr>
        <w:rPr>
          <w:rFonts w:asciiTheme="minorBidi" w:hAnsiTheme="minorBidi"/>
          <w:b/>
          <w:bCs/>
          <w:color w:val="002060"/>
          <w:sz w:val="36"/>
          <w:szCs w:val="36"/>
        </w:rPr>
      </w:pPr>
      <w:r w:rsidRPr="00086902">
        <w:rPr>
          <w:rFonts w:asciiTheme="minorBidi" w:hAnsiTheme="minorBidi"/>
          <w:b/>
          <w:bCs/>
          <w:color w:val="002060"/>
          <w:sz w:val="36"/>
          <w:szCs w:val="36"/>
        </w:rPr>
        <w:t>1.</w:t>
      </w:r>
      <w:r w:rsidR="00581BBF">
        <w:rPr>
          <w:rFonts w:asciiTheme="minorBidi" w:hAnsiTheme="minorBidi"/>
          <w:b/>
          <w:bCs/>
          <w:color w:val="002060"/>
          <w:sz w:val="36"/>
          <w:szCs w:val="36"/>
        </w:rPr>
        <w:t>5</w:t>
      </w:r>
      <w:r w:rsidRPr="00086902">
        <w:rPr>
          <w:rFonts w:asciiTheme="minorBidi" w:hAnsiTheme="minorBidi"/>
          <w:b/>
          <w:bCs/>
          <w:color w:val="002060"/>
          <w:sz w:val="36"/>
          <w:szCs w:val="36"/>
        </w:rPr>
        <w:t xml:space="preserve"> </w:t>
      </w:r>
      <w:r w:rsidRPr="00582E15">
        <w:rPr>
          <w:rFonts w:asciiTheme="minorBidi" w:hAnsiTheme="minorBidi"/>
          <w:b/>
          <w:bCs/>
          <w:color w:val="002060"/>
          <w:sz w:val="36"/>
          <w:szCs w:val="36"/>
        </w:rPr>
        <w:t xml:space="preserve">Oral Cancer </w:t>
      </w:r>
      <w:r>
        <w:rPr>
          <w:rFonts w:asciiTheme="minorBidi" w:hAnsiTheme="minorBidi"/>
          <w:b/>
          <w:bCs/>
          <w:color w:val="002060"/>
          <w:sz w:val="36"/>
          <w:szCs w:val="36"/>
        </w:rPr>
        <w:t>stages</w:t>
      </w:r>
    </w:p>
    <w:p w14:paraId="23562707" w14:textId="416B6355" w:rsidR="00605C30" w:rsidRDefault="00605C30" w:rsidP="00605C30">
      <w:pPr>
        <w:rPr>
          <w:rFonts w:asciiTheme="minorBidi" w:hAnsiTheme="minorBidi"/>
          <w:b/>
          <w:bCs/>
          <w:color w:val="002060"/>
          <w:sz w:val="36"/>
          <w:szCs w:val="36"/>
        </w:rPr>
      </w:pPr>
      <w:r w:rsidRPr="00605C30">
        <w:rPr>
          <w:sz w:val="32"/>
        </w:rPr>
        <w:t>Oral cancer progresses through stages, ranging from early localized lesions to advanced metastatic disease. Through advanced imaging analysis, our AI model precisely identifies the stage of oral cancer, crucial information guiding treatment decisions and predicting patient outcomes.</w:t>
      </w:r>
    </w:p>
    <w:p w14:paraId="7D9086EC" w14:textId="4B2A619B" w:rsidR="00605C30" w:rsidRDefault="00605C30" w:rsidP="00605C30">
      <w:pPr>
        <w:rPr>
          <w:rFonts w:asciiTheme="minorBidi" w:hAnsiTheme="minorBidi"/>
          <w:b/>
          <w:bCs/>
          <w:color w:val="002060"/>
          <w:sz w:val="36"/>
          <w:szCs w:val="36"/>
        </w:rPr>
      </w:pPr>
      <w:r w:rsidRPr="00086902">
        <w:rPr>
          <w:rFonts w:asciiTheme="minorBidi" w:hAnsiTheme="minorBidi"/>
          <w:b/>
          <w:bCs/>
          <w:color w:val="002060"/>
          <w:sz w:val="36"/>
          <w:szCs w:val="36"/>
        </w:rPr>
        <w:lastRenderedPageBreak/>
        <w:t>1.</w:t>
      </w:r>
      <w:r w:rsidR="00581BBF">
        <w:rPr>
          <w:rFonts w:asciiTheme="minorBidi" w:hAnsiTheme="minorBidi"/>
          <w:b/>
          <w:bCs/>
          <w:color w:val="002060"/>
          <w:sz w:val="36"/>
          <w:szCs w:val="36"/>
        </w:rPr>
        <w:t>6</w:t>
      </w:r>
      <w:r w:rsidRPr="00086902">
        <w:rPr>
          <w:rFonts w:asciiTheme="minorBidi" w:hAnsiTheme="minorBidi"/>
          <w:b/>
          <w:bCs/>
          <w:color w:val="002060"/>
          <w:sz w:val="36"/>
          <w:szCs w:val="36"/>
        </w:rPr>
        <w:t xml:space="preserve"> </w:t>
      </w:r>
      <w:r w:rsidRPr="00582E15">
        <w:rPr>
          <w:rFonts w:asciiTheme="minorBidi" w:hAnsiTheme="minorBidi"/>
          <w:b/>
          <w:bCs/>
          <w:color w:val="002060"/>
          <w:sz w:val="36"/>
          <w:szCs w:val="36"/>
        </w:rPr>
        <w:t xml:space="preserve">Oral Cancer </w:t>
      </w:r>
      <w:r w:rsidRPr="00605C30">
        <w:rPr>
          <w:rFonts w:asciiTheme="minorBidi" w:hAnsiTheme="minorBidi"/>
          <w:b/>
          <w:bCs/>
          <w:color w:val="002060"/>
          <w:sz w:val="36"/>
          <w:szCs w:val="36"/>
        </w:rPr>
        <w:t>Symptoms</w:t>
      </w:r>
    </w:p>
    <w:p w14:paraId="43317978" w14:textId="3B72F31A" w:rsidR="00A4614D" w:rsidRDefault="00581BBF" w:rsidP="00A4614D">
      <w:pPr>
        <w:rPr>
          <w:rFonts w:asciiTheme="minorBidi" w:hAnsiTheme="minorBidi"/>
          <w:b/>
          <w:bCs/>
          <w:color w:val="002060"/>
          <w:sz w:val="52"/>
          <w:szCs w:val="52"/>
        </w:rPr>
      </w:pPr>
      <w:r w:rsidRPr="00581BBF">
        <w:rPr>
          <w:sz w:val="32"/>
        </w:rPr>
        <w:t>Recognizing symptoms is pivotal for early detection. Pain, non-healing sores, and difficulties in talking or swallowing are common indicators. Our AI model enhances symptom recognition by analyzing subtle patterns and variations, ensuring a more comprehensive assessment.</w:t>
      </w:r>
    </w:p>
    <w:p w14:paraId="39DEE3A9" w14:textId="77777777" w:rsidR="00A4614D" w:rsidRPr="000A6C12" w:rsidRDefault="00A4614D" w:rsidP="000A6C12">
      <w:pPr>
        <w:rPr>
          <w:sz w:val="32"/>
        </w:rPr>
      </w:pPr>
    </w:p>
    <w:p w14:paraId="25A919A3" w14:textId="77777777" w:rsidR="000A6C12" w:rsidRPr="000A6C12" w:rsidRDefault="000A6C12" w:rsidP="000A6C12">
      <w:pPr>
        <w:rPr>
          <w:sz w:val="32"/>
        </w:rPr>
      </w:pPr>
    </w:p>
    <w:p w14:paraId="7B806089" w14:textId="026189F1" w:rsidR="00581BBF" w:rsidRDefault="00581BBF" w:rsidP="00581BBF">
      <w:pPr>
        <w:rPr>
          <w:rFonts w:asciiTheme="minorBidi" w:hAnsiTheme="minorBidi"/>
          <w:b/>
          <w:bCs/>
          <w:color w:val="002060"/>
          <w:sz w:val="36"/>
          <w:szCs w:val="36"/>
        </w:rPr>
      </w:pPr>
      <w:r w:rsidRPr="00086902">
        <w:rPr>
          <w:rFonts w:asciiTheme="minorBidi" w:hAnsiTheme="minorBidi"/>
          <w:b/>
          <w:bCs/>
          <w:color w:val="002060"/>
          <w:sz w:val="36"/>
          <w:szCs w:val="36"/>
        </w:rPr>
        <w:t>1.</w:t>
      </w:r>
      <w:r>
        <w:rPr>
          <w:rFonts w:asciiTheme="minorBidi" w:hAnsiTheme="minorBidi"/>
          <w:b/>
          <w:bCs/>
          <w:color w:val="002060"/>
          <w:sz w:val="36"/>
          <w:szCs w:val="36"/>
        </w:rPr>
        <w:t>7</w:t>
      </w:r>
      <w:r w:rsidRPr="00086902">
        <w:rPr>
          <w:rFonts w:asciiTheme="minorBidi" w:hAnsiTheme="minorBidi"/>
          <w:b/>
          <w:bCs/>
          <w:color w:val="002060"/>
          <w:sz w:val="36"/>
          <w:szCs w:val="36"/>
        </w:rPr>
        <w:t xml:space="preserve"> </w:t>
      </w:r>
      <w:r w:rsidRPr="00582E15">
        <w:rPr>
          <w:rFonts w:asciiTheme="minorBidi" w:hAnsiTheme="minorBidi"/>
          <w:b/>
          <w:bCs/>
          <w:color w:val="002060"/>
          <w:sz w:val="36"/>
          <w:szCs w:val="36"/>
        </w:rPr>
        <w:t xml:space="preserve">Oral Cancer </w:t>
      </w:r>
      <w:r w:rsidRPr="00581BBF">
        <w:rPr>
          <w:rFonts w:asciiTheme="minorBidi" w:hAnsiTheme="minorBidi"/>
          <w:b/>
          <w:bCs/>
          <w:color w:val="002060"/>
          <w:sz w:val="36"/>
          <w:szCs w:val="36"/>
        </w:rPr>
        <w:t>Development</w:t>
      </w:r>
    </w:p>
    <w:p w14:paraId="7AF02CCF" w14:textId="25D85CBA" w:rsidR="00581BBF" w:rsidRDefault="00581BBF" w:rsidP="004E4FB4">
      <w:pPr>
        <w:rPr>
          <w:sz w:val="32"/>
        </w:rPr>
      </w:pPr>
      <w:r w:rsidRPr="00581BBF">
        <w:rPr>
          <w:sz w:val="32"/>
        </w:rPr>
        <w:t>Understanding the developmental trajectory of oral cancer is vital. Our AI model dissects the molecular and cellular processes leading to malignancy, shedding light on potential biomarkers for early identification and intervention.</w:t>
      </w:r>
    </w:p>
    <w:p w14:paraId="2E343AC0" w14:textId="24BE9C9C" w:rsidR="00581BBF" w:rsidRDefault="00581BBF" w:rsidP="00272C19">
      <w:pPr>
        <w:rPr>
          <w:sz w:val="32"/>
        </w:rPr>
      </w:pPr>
    </w:p>
    <w:p w14:paraId="5C12C6F3" w14:textId="77777777" w:rsidR="004E4FB4" w:rsidRDefault="004E4FB4" w:rsidP="00581BBF">
      <w:pPr>
        <w:rPr>
          <w:rFonts w:asciiTheme="minorBidi" w:hAnsiTheme="minorBidi"/>
          <w:b/>
          <w:bCs/>
          <w:color w:val="002060"/>
          <w:sz w:val="36"/>
          <w:szCs w:val="36"/>
        </w:rPr>
      </w:pPr>
    </w:p>
    <w:p w14:paraId="481A13FE" w14:textId="2CFF6001" w:rsidR="00581BBF" w:rsidRDefault="00581BBF" w:rsidP="00581BBF">
      <w:pPr>
        <w:rPr>
          <w:rFonts w:asciiTheme="minorBidi" w:hAnsiTheme="minorBidi"/>
          <w:b/>
          <w:bCs/>
          <w:color w:val="002060"/>
          <w:sz w:val="36"/>
          <w:szCs w:val="36"/>
        </w:rPr>
      </w:pPr>
      <w:r w:rsidRPr="00086902">
        <w:rPr>
          <w:rFonts w:asciiTheme="minorBidi" w:hAnsiTheme="minorBidi"/>
          <w:b/>
          <w:bCs/>
          <w:color w:val="002060"/>
          <w:sz w:val="36"/>
          <w:szCs w:val="36"/>
        </w:rPr>
        <w:lastRenderedPageBreak/>
        <w:t>1.</w:t>
      </w:r>
      <w:r>
        <w:rPr>
          <w:rFonts w:asciiTheme="minorBidi" w:hAnsiTheme="minorBidi"/>
          <w:b/>
          <w:bCs/>
          <w:color w:val="002060"/>
          <w:sz w:val="36"/>
          <w:szCs w:val="36"/>
        </w:rPr>
        <w:t>8</w:t>
      </w:r>
      <w:r w:rsidRPr="00086902">
        <w:rPr>
          <w:rFonts w:asciiTheme="minorBidi" w:hAnsiTheme="minorBidi"/>
          <w:b/>
          <w:bCs/>
          <w:color w:val="002060"/>
          <w:sz w:val="36"/>
          <w:szCs w:val="36"/>
        </w:rPr>
        <w:t xml:space="preserve"> </w:t>
      </w:r>
      <w:r w:rsidRPr="00582E15">
        <w:rPr>
          <w:rFonts w:asciiTheme="minorBidi" w:hAnsiTheme="minorBidi"/>
          <w:b/>
          <w:bCs/>
          <w:color w:val="002060"/>
          <w:sz w:val="36"/>
          <w:szCs w:val="36"/>
        </w:rPr>
        <w:t xml:space="preserve">Oral Cancer </w:t>
      </w:r>
      <w:r w:rsidRPr="00581BBF">
        <w:rPr>
          <w:rFonts w:asciiTheme="minorBidi" w:hAnsiTheme="minorBidi"/>
          <w:b/>
          <w:bCs/>
          <w:color w:val="002060"/>
          <w:sz w:val="36"/>
          <w:szCs w:val="36"/>
        </w:rPr>
        <w:t>Treatment</w:t>
      </w:r>
    </w:p>
    <w:p w14:paraId="3F8AE3BD" w14:textId="1615DED2" w:rsidR="00581BBF" w:rsidRDefault="00581BBF" w:rsidP="00272C19">
      <w:pPr>
        <w:rPr>
          <w:sz w:val="32"/>
        </w:rPr>
      </w:pPr>
      <w:r w:rsidRPr="00581BBF">
        <w:rPr>
          <w:sz w:val="32"/>
        </w:rPr>
        <w:t>Tailoring treatment plans is essential for optimal outcomes. Our AI model aids in recommending personalized treatment strategies, whether through surgery, radiation therapy, or a combination, based on the specific characteristics and stage of oral cancer.</w:t>
      </w:r>
    </w:p>
    <w:p w14:paraId="6011CB05" w14:textId="25A66984" w:rsidR="00D65317" w:rsidRDefault="00D65317" w:rsidP="00272C19">
      <w:pPr>
        <w:rPr>
          <w:sz w:val="32"/>
        </w:rPr>
      </w:pPr>
    </w:p>
    <w:p w14:paraId="7C2AB99A" w14:textId="0E1F422F" w:rsidR="00D65317" w:rsidRDefault="00D65317" w:rsidP="00272C19">
      <w:pPr>
        <w:rPr>
          <w:sz w:val="32"/>
        </w:rPr>
      </w:pPr>
    </w:p>
    <w:p w14:paraId="4731519F" w14:textId="22266AEA" w:rsidR="00D65317" w:rsidRDefault="00D65317" w:rsidP="00D65317">
      <w:pPr>
        <w:rPr>
          <w:rFonts w:asciiTheme="minorBidi" w:hAnsiTheme="minorBidi"/>
          <w:b/>
          <w:bCs/>
          <w:color w:val="002060"/>
          <w:sz w:val="36"/>
          <w:szCs w:val="36"/>
        </w:rPr>
      </w:pPr>
      <w:r w:rsidRPr="00086902">
        <w:rPr>
          <w:rFonts w:asciiTheme="minorBidi" w:hAnsiTheme="minorBidi"/>
          <w:b/>
          <w:bCs/>
          <w:color w:val="002060"/>
          <w:sz w:val="36"/>
          <w:szCs w:val="36"/>
        </w:rPr>
        <w:t>1.</w:t>
      </w:r>
      <w:r>
        <w:rPr>
          <w:rFonts w:asciiTheme="minorBidi" w:hAnsiTheme="minorBidi"/>
          <w:b/>
          <w:bCs/>
          <w:color w:val="002060"/>
          <w:sz w:val="36"/>
          <w:szCs w:val="36"/>
        </w:rPr>
        <w:t>9</w:t>
      </w:r>
      <w:r w:rsidRPr="00086902">
        <w:rPr>
          <w:rFonts w:asciiTheme="minorBidi" w:hAnsiTheme="minorBidi"/>
          <w:b/>
          <w:bCs/>
          <w:color w:val="002060"/>
          <w:sz w:val="36"/>
          <w:szCs w:val="36"/>
        </w:rPr>
        <w:t xml:space="preserve"> </w:t>
      </w:r>
      <w:r w:rsidRPr="00582E15">
        <w:rPr>
          <w:rFonts w:asciiTheme="minorBidi" w:hAnsiTheme="minorBidi"/>
          <w:b/>
          <w:bCs/>
          <w:color w:val="002060"/>
          <w:sz w:val="36"/>
          <w:szCs w:val="36"/>
        </w:rPr>
        <w:t xml:space="preserve">Oral Cancer </w:t>
      </w:r>
      <w:r w:rsidRPr="00D65317">
        <w:rPr>
          <w:rFonts w:asciiTheme="minorBidi" w:hAnsiTheme="minorBidi"/>
          <w:b/>
          <w:bCs/>
          <w:color w:val="002060"/>
          <w:sz w:val="36"/>
          <w:szCs w:val="36"/>
        </w:rPr>
        <w:t>Limitations</w:t>
      </w:r>
    </w:p>
    <w:p w14:paraId="00B9DF61" w14:textId="260195B1" w:rsidR="00D65317" w:rsidRDefault="00D65317" w:rsidP="004E4FB4">
      <w:pPr>
        <w:rPr>
          <w:sz w:val="32"/>
        </w:rPr>
      </w:pPr>
      <w:r w:rsidRPr="00D65317">
        <w:rPr>
          <w:sz w:val="32"/>
        </w:rPr>
        <w:t>While our AI model represents a groundbreaking approach, limitations exist, including the need for continuous training and adaptation to evolving data. Acknowledging these limitations ensures ongoing refinement and improvement of our model</w:t>
      </w:r>
    </w:p>
    <w:p w14:paraId="385770E7" w14:textId="77777777" w:rsidR="00D65317" w:rsidRDefault="00D65317" w:rsidP="00D65317">
      <w:pPr>
        <w:rPr>
          <w:sz w:val="32"/>
        </w:rPr>
      </w:pPr>
    </w:p>
    <w:p w14:paraId="3047948D" w14:textId="77777777" w:rsidR="004E4FB4" w:rsidRDefault="004E4FB4" w:rsidP="00D65317">
      <w:pPr>
        <w:rPr>
          <w:rFonts w:asciiTheme="minorBidi" w:hAnsiTheme="minorBidi"/>
          <w:b/>
          <w:bCs/>
          <w:color w:val="002060"/>
          <w:sz w:val="36"/>
          <w:szCs w:val="36"/>
        </w:rPr>
      </w:pPr>
    </w:p>
    <w:p w14:paraId="0D930F1C" w14:textId="2932BB75" w:rsidR="00D65317" w:rsidRDefault="00D65317" w:rsidP="00D65317">
      <w:pPr>
        <w:rPr>
          <w:rFonts w:asciiTheme="minorBidi" w:hAnsiTheme="minorBidi"/>
          <w:b/>
          <w:bCs/>
          <w:color w:val="002060"/>
          <w:sz w:val="36"/>
          <w:szCs w:val="36"/>
        </w:rPr>
      </w:pPr>
      <w:r w:rsidRPr="00086902">
        <w:rPr>
          <w:rFonts w:asciiTheme="minorBidi" w:hAnsiTheme="minorBidi"/>
          <w:b/>
          <w:bCs/>
          <w:color w:val="002060"/>
          <w:sz w:val="36"/>
          <w:szCs w:val="36"/>
        </w:rPr>
        <w:lastRenderedPageBreak/>
        <w:t>1.</w:t>
      </w:r>
      <w:r>
        <w:rPr>
          <w:rFonts w:asciiTheme="minorBidi" w:hAnsiTheme="minorBidi"/>
          <w:b/>
          <w:bCs/>
          <w:color w:val="002060"/>
          <w:sz w:val="36"/>
          <w:szCs w:val="36"/>
        </w:rPr>
        <w:t>10</w:t>
      </w:r>
      <w:r w:rsidRPr="00086902">
        <w:rPr>
          <w:rFonts w:asciiTheme="minorBidi" w:hAnsiTheme="minorBidi"/>
          <w:b/>
          <w:bCs/>
          <w:color w:val="002060"/>
          <w:sz w:val="36"/>
          <w:szCs w:val="36"/>
        </w:rPr>
        <w:t xml:space="preserve"> </w:t>
      </w:r>
      <w:r w:rsidRPr="00582E15">
        <w:rPr>
          <w:rFonts w:asciiTheme="minorBidi" w:hAnsiTheme="minorBidi"/>
          <w:b/>
          <w:bCs/>
          <w:color w:val="002060"/>
          <w:sz w:val="36"/>
          <w:szCs w:val="36"/>
        </w:rPr>
        <w:t xml:space="preserve">Oral Cancer </w:t>
      </w:r>
      <w:r w:rsidRPr="00D65317">
        <w:rPr>
          <w:rFonts w:asciiTheme="minorBidi" w:hAnsiTheme="minorBidi"/>
          <w:b/>
          <w:bCs/>
          <w:color w:val="002060"/>
          <w:sz w:val="36"/>
          <w:szCs w:val="36"/>
        </w:rPr>
        <w:t>Objectives</w:t>
      </w:r>
    </w:p>
    <w:p w14:paraId="29D054F1" w14:textId="67129AA2" w:rsidR="00D65317" w:rsidRDefault="00D65317" w:rsidP="00272C19">
      <w:pPr>
        <w:rPr>
          <w:sz w:val="32"/>
        </w:rPr>
      </w:pPr>
      <w:r w:rsidRPr="00D65317">
        <w:rPr>
          <w:sz w:val="32"/>
        </w:rPr>
        <w:t>The primary objective is to establish our AI model as a reliable and accessible tool for early oral cancer detection. This involves refining accuracy, expanding data sources, and fostering collaborations for widespread implementation.</w:t>
      </w:r>
    </w:p>
    <w:p w14:paraId="4FC319A9" w14:textId="0ABC35F3" w:rsidR="00D65317" w:rsidRDefault="00D65317" w:rsidP="00272C19">
      <w:pPr>
        <w:rPr>
          <w:sz w:val="32"/>
        </w:rPr>
      </w:pPr>
    </w:p>
    <w:p w14:paraId="69256D09" w14:textId="77777777" w:rsidR="00D65317" w:rsidRDefault="00D65317" w:rsidP="00D65317">
      <w:pPr>
        <w:rPr>
          <w:sz w:val="32"/>
        </w:rPr>
      </w:pPr>
    </w:p>
    <w:p w14:paraId="5BD4E3C9" w14:textId="2F7A004C" w:rsidR="00D65317" w:rsidRDefault="00D65317" w:rsidP="00D65317">
      <w:pPr>
        <w:rPr>
          <w:rFonts w:asciiTheme="minorBidi" w:hAnsiTheme="minorBidi"/>
          <w:b/>
          <w:bCs/>
          <w:color w:val="002060"/>
          <w:sz w:val="36"/>
          <w:szCs w:val="36"/>
        </w:rPr>
      </w:pPr>
      <w:r w:rsidRPr="00086902">
        <w:rPr>
          <w:rFonts w:asciiTheme="minorBidi" w:hAnsiTheme="minorBidi"/>
          <w:b/>
          <w:bCs/>
          <w:color w:val="002060"/>
          <w:sz w:val="36"/>
          <w:szCs w:val="36"/>
        </w:rPr>
        <w:t>1.</w:t>
      </w:r>
      <w:r>
        <w:rPr>
          <w:rFonts w:asciiTheme="minorBidi" w:hAnsiTheme="minorBidi"/>
          <w:b/>
          <w:bCs/>
          <w:color w:val="002060"/>
          <w:sz w:val="36"/>
          <w:szCs w:val="36"/>
        </w:rPr>
        <w:t>11</w:t>
      </w:r>
      <w:r w:rsidRPr="00086902">
        <w:rPr>
          <w:rFonts w:asciiTheme="minorBidi" w:hAnsiTheme="minorBidi"/>
          <w:b/>
          <w:bCs/>
          <w:color w:val="002060"/>
          <w:sz w:val="36"/>
          <w:szCs w:val="36"/>
        </w:rPr>
        <w:t xml:space="preserve"> </w:t>
      </w:r>
      <w:r w:rsidRPr="00582E15">
        <w:rPr>
          <w:rFonts w:asciiTheme="minorBidi" w:hAnsiTheme="minorBidi"/>
          <w:b/>
          <w:bCs/>
          <w:color w:val="002060"/>
          <w:sz w:val="36"/>
          <w:szCs w:val="36"/>
        </w:rPr>
        <w:t xml:space="preserve">Oral Cancer </w:t>
      </w:r>
      <w:r w:rsidRPr="00D65317">
        <w:rPr>
          <w:rFonts w:asciiTheme="minorBidi" w:hAnsiTheme="minorBidi"/>
          <w:b/>
          <w:bCs/>
          <w:color w:val="002060"/>
          <w:sz w:val="36"/>
          <w:szCs w:val="36"/>
        </w:rPr>
        <w:t>Contributions</w:t>
      </w:r>
    </w:p>
    <w:p w14:paraId="6A2A0597" w14:textId="626C6BA2" w:rsidR="00D65317" w:rsidRDefault="00D65317" w:rsidP="00272C19">
      <w:pPr>
        <w:rPr>
          <w:sz w:val="32"/>
        </w:rPr>
      </w:pPr>
      <w:r w:rsidRPr="00D65317">
        <w:rPr>
          <w:sz w:val="32"/>
        </w:rPr>
        <w:t>The AI model contributes to healthcare by providing a systematic and data-driven approach to oral cancer detection. Its potential impact includes improved patient outcomes, reduced treatment costs, and enhanced overall public health through proactive prevention and early intervention.</w:t>
      </w:r>
    </w:p>
    <w:p w14:paraId="7469FFD7" w14:textId="2188D1B8" w:rsidR="00561EA9" w:rsidRDefault="00561EA9" w:rsidP="00272C19">
      <w:pPr>
        <w:rPr>
          <w:sz w:val="32"/>
        </w:rPr>
      </w:pPr>
    </w:p>
    <w:p w14:paraId="18E24801" w14:textId="32BD5B67" w:rsidR="00561EA9" w:rsidRDefault="00561EA9" w:rsidP="00272C19">
      <w:pPr>
        <w:rPr>
          <w:sz w:val="32"/>
        </w:rPr>
      </w:pPr>
    </w:p>
    <w:p w14:paraId="25684634" w14:textId="2C59ECD1" w:rsidR="00B97D91" w:rsidRDefault="00B97D91" w:rsidP="00272C19">
      <w:pPr>
        <w:rPr>
          <w:sz w:val="32"/>
          <w:lang w:bidi="ar-EG"/>
        </w:rPr>
      </w:pPr>
    </w:p>
    <w:p w14:paraId="10DEE30C" w14:textId="51B90406" w:rsidR="00B97D91" w:rsidRDefault="00B97D91" w:rsidP="00272C19">
      <w:pPr>
        <w:rPr>
          <w:sz w:val="32"/>
        </w:rPr>
      </w:pPr>
    </w:p>
    <w:p w14:paraId="41DC2AA7" w14:textId="365D25A8" w:rsidR="00B97D91" w:rsidRDefault="00B97D91" w:rsidP="00272C19">
      <w:pPr>
        <w:rPr>
          <w:sz w:val="32"/>
        </w:rPr>
      </w:pPr>
    </w:p>
    <w:p w14:paraId="6E0F596D" w14:textId="5DE68D6D" w:rsidR="00B97D91" w:rsidRDefault="00B97D91" w:rsidP="00272C19">
      <w:pPr>
        <w:rPr>
          <w:sz w:val="32"/>
        </w:rPr>
      </w:pPr>
    </w:p>
    <w:p w14:paraId="459740FF" w14:textId="642CCE14" w:rsidR="009F6FB9" w:rsidRPr="009F6FB9" w:rsidRDefault="009F6FB9" w:rsidP="009F6FB9">
      <w:pPr>
        <w:jc w:val="center"/>
        <w:rPr>
          <w:rFonts w:asciiTheme="minorBidi" w:hAnsiTheme="minorBidi"/>
          <w:b/>
          <w:bCs/>
          <w:color w:val="002060"/>
          <w:sz w:val="96"/>
          <w:szCs w:val="96"/>
        </w:rPr>
      </w:pPr>
      <w:r w:rsidRPr="009F6FB9">
        <w:rPr>
          <w:rFonts w:asciiTheme="minorBidi" w:hAnsiTheme="minorBidi"/>
          <w:b/>
          <w:bCs/>
          <w:color w:val="002060"/>
          <w:sz w:val="96"/>
          <w:szCs w:val="96"/>
        </w:rPr>
        <w:t xml:space="preserve">Chapter </w:t>
      </w:r>
      <w:r w:rsidR="007C7B44">
        <w:rPr>
          <w:rFonts w:asciiTheme="minorBidi" w:hAnsiTheme="minorBidi"/>
          <w:b/>
          <w:bCs/>
          <w:color w:val="002060"/>
          <w:sz w:val="96"/>
          <w:szCs w:val="96"/>
        </w:rPr>
        <w:t>2</w:t>
      </w:r>
    </w:p>
    <w:p w14:paraId="70CC7EEA" w14:textId="415877C7" w:rsidR="00B97D91" w:rsidRDefault="007C7B44" w:rsidP="00272C19">
      <w:pPr>
        <w:rPr>
          <w:sz w:val="32"/>
        </w:rPr>
      </w:pPr>
      <w:r w:rsidRPr="007C7B44">
        <w:rPr>
          <w:rFonts w:asciiTheme="minorBidi" w:hAnsiTheme="minorBidi"/>
          <w:b/>
          <w:bCs/>
          <w:color w:val="002060"/>
          <w:sz w:val="96"/>
          <w:szCs w:val="96"/>
        </w:rPr>
        <w:t>Literature Review</w:t>
      </w:r>
    </w:p>
    <w:p w14:paraId="25815429" w14:textId="6D86826E" w:rsidR="00B97D91" w:rsidRDefault="00B97D91" w:rsidP="00272C19">
      <w:pPr>
        <w:rPr>
          <w:sz w:val="32"/>
        </w:rPr>
      </w:pPr>
    </w:p>
    <w:p w14:paraId="5C46B87C" w14:textId="20205713" w:rsidR="00B97D91" w:rsidRDefault="00B97D91" w:rsidP="00272C19">
      <w:pPr>
        <w:rPr>
          <w:sz w:val="32"/>
        </w:rPr>
      </w:pPr>
    </w:p>
    <w:p w14:paraId="13B92835" w14:textId="4148247D" w:rsidR="00B97D91" w:rsidRDefault="00B97D91" w:rsidP="00272C19">
      <w:pPr>
        <w:rPr>
          <w:sz w:val="32"/>
        </w:rPr>
      </w:pPr>
    </w:p>
    <w:p w14:paraId="07ACA1D6" w14:textId="04C93ABB" w:rsidR="00B97D91" w:rsidRDefault="00B97D91" w:rsidP="00272C19">
      <w:pPr>
        <w:rPr>
          <w:sz w:val="32"/>
        </w:rPr>
      </w:pPr>
    </w:p>
    <w:p w14:paraId="59CADC47" w14:textId="1EBB7262" w:rsidR="007C7B44" w:rsidRDefault="007C7B44" w:rsidP="00272C19">
      <w:pPr>
        <w:rPr>
          <w:sz w:val="32"/>
        </w:rPr>
      </w:pPr>
    </w:p>
    <w:p w14:paraId="181FEF53" w14:textId="2ECA4114" w:rsidR="007C7B44" w:rsidRDefault="008A4A70" w:rsidP="00272C19">
      <w:pPr>
        <w:rPr>
          <w:sz w:val="32"/>
        </w:rPr>
      </w:pPr>
      <w:r w:rsidRPr="008A4A70">
        <w:rPr>
          <w:rFonts w:asciiTheme="minorBidi" w:hAnsiTheme="minorBidi"/>
          <w:b/>
          <w:bCs/>
          <w:color w:val="002060"/>
          <w:sz w:val="52"/>
          <w:szCs w:val="52"/>
        </w:rPr>
        <w:lastRenderedPageBreak/>
        <w:t>Introduction</w:t>
      </w:r>
    </w:p>
    <w:p w14:paraId="7729B166" w14:textId="77777777" w:rsidR="008A4A70" w:rsidRPr="008A4A70" w:rsidRDefault="008A4A70" w:rsidP="008A4A70">
      <w:pPr>
        <w:rPr>
          <w:sz w:val="32"/>
        </w:rPr>
      </w:pPr>
      <w:r w:rsidRPr="008A4A70">
        <w:rPr>
          <w:sz w:val="32"/>
        </w:rPr>
        <w:t>Oral cancer represents a significant global health challenge, demanding continuous research efforts to enhance early detection and improve patient outcomes. In recent years, the intersection of medical science and advanced technologies, particularly artificial intelligence (AI) and deep learning, has emerged as a promising frontier in the realm of oral cancer detection. This literature review aims to provide a comprehensive overview of the existing research landscape, exploring key developments, methodologies, and challenges associated with the detection of oral cancer.</w:t>
      </w:r>
    </w:p>
    <w:p w14:paraId="5963ECB6" w14:textId="697CDCDA" w:rsidR="007C7B44" w:rsidRDefault="007C7B44" w:rsidP="00272C19">
      <w:pPr>
        <w:rPr>
          <w:sz w:val="32"/>
        </w:rPr>
      </w:pPr>
    </w:p>
    <w:p w14:paraId="086D0614" w14:textId="77777777" w:rsidR="008A4A70" w:rsidRDefault="008A4A70" w:rsidP="00272C19">
      <w:pPr>
        <w:rPr>
          <w:rFonts w:asciiTheme="minorBidi" w:hAnsiTheme="minorBidi"/>
          <w:b/>
          <w:bCs/>
          <w:color w:val="002060"/>
          <w:sz w:val="52"/>
          <w:szCs w:val="52"/>
        </w:rPr>
      </w:pPr>
    </w:p>
    <w:p w14:paraId="5BC62E5F" w14:textId="77777777" w:rsidR="008A4A70" w:rsidRDefault="008A4A70" w:rsidP="00272C19">
      <w:pPr>
        <w:rPr>
          <w:rFonts w:asciiTheme="minorBidi" w:hAnsiTheme="minorBidi"/>
          <w:b/>
          <w:bCs/>
          <w:color w:val="002060"/>
          <w:sz w:val="52"/>
          <w:szCs w:val="52"/>
        </w:rPr>
      </w:pPr>
    </w:p>
    <w:p w14:paraId="2C6EABB8" w14:textId="77777777" w:rsidR="008A4A70" w:rsidRDefault="008A4A70" w:rsidP="00272C19">
      <w:pPr>
        <w:rPr>
          <w:rFonts w:asciiTheme="minorBidi" w:hAnsiTheme="minorBidi"/>
          <w:b/>
          <w:bCs/>
          <w:color w:val="002060"/>
          <w:sz w:val="52"/>
          <w:szCs w:val="52"/>
        </w:rPr>
      </w:pPr>
    </w:p>
    <w:p w14:paraId="7631961F" w14:textId="2CBE79A0" w:rsidR="007C7B44" w:rsidRDefault="008A4A70" w:rsidP="00272C19">
      <w:pPr>
        <w:rPr>
          <w:rFonts w:asciiTheme="minorBidi" w:hAnsiTheme="minorBidi"/>
          <w:b/>
          <w:bCs/>
          <w:color w:val="002060"/>
          <w:sz w:val="52"/>
          <w:szCs w:val="52"/>
        </w:rPr>
      </w:pPr>
      <w:r w:rsidRPr="008A4A70">
        <w:rPr>
          <w:rFonts w:asciiTheme="minorBidi" w:hAnsiTheme="minorBidi"/>
          <w:b/>
          <w:bCs/>
          <w:color w:val="002060"/>
          <w:sz w:val="52"/>
          <w:szCs w:val="52"/>
        </w:rPr>
        <w:lastRenderedPageBreak/>
        <w:t>Historical Context</w:t>
      </w:r>
    </w:p>
    <w:p w14:paraId="3D8A8989" w14:textId="3FCCE3A8" w:rsidR="008A4A70" w:rsidRDefault="008A4A70" w:rsidP="00272C19">
      <w:pPr>
        <w:rPr>
          <w:sz w:val="32"/>
        </w:rPr>
      </w:pPr>
      <w:r w:rsidRPr="008A4A70">
        <w:rPr>
          <w:sz w:val="32"/>
        </w:rPr>
        <w:t>Historically, oral cancer diagnosis has heavily relied on traditional methods, including clinical examination, biopsy, and histopathological analysis. While these methods remain essential, their limitations in terms of subjectivity, time consumption, and dependence on skilled professionals have prompted a quest for innovative approaches.</w:t>
      </w:r>
    </w:p>
    <w:p w14:paraId="32467A80" w14:textId="77777777" w:rsidR="008A4A70" w:rsidRDefault="008A4A70" w:rsidP="00272C19">
      <w:pPr>
        <w:rPr>
          <w:sz w:val="32"/>
        </w:rPr>
      </w:pPr>
    </w:p>
    <w:p w14:paraId="375BF018" w14:textId="3D209CCB" w:rsidR="008A4A70" w:rsidRPr="008A4A70" w:rsidRDefault="008A4A70" w:rsidP="008A4A70">
      <w:pPr>
        <w:rPr>
          <w:rFonts w:asciiTheme="minorBidi" w:hAnsiTheme="minorBidi"/>
          <w:b/>
          <w:bCs/>
          <w:color w:val="002060"/>
          <w:sz w:val="52"/>
          <w:szCs w:val="52"/>
        </w:rPr>
      </w:pPr>
      <w:r w:rsidRPr="008A4A70">
        <w:rPr>
          <w:rFonts w:asciiTheme="minorBidi" w:hAnsiTheme="minorBidi"/>
          <w:b/>
          <w:bCs/>
          <w:color w:val="002060"/>
          <w:sz w:val="52"/>
          <w:szCs w:val="52"/>
        </w:rPr>
        <w:t>Traditional Methods</w:t>
      </w:r>
    </w:p>
    <w:p w14:paraId="7D0F9024" w14:textId="6BDAE8CA" w:rsidR="007C7B44" w:rsidRPr="008A4A70" w:rsidRDefault="008A4A70" w:rsidP="008A4A70">
      <w:pPr>
        <w:pStyle w:val="ListParagraph"/>
        <w:numPr>
          <w:ilvl w:val="0"/>
          <w:numId w:val="24"/>
        </w:numPr>
        <w:spacing w:line="360" w:lineRule="auto"/>
        <w:rPr>
          <w:b/>
          <w:bCs/>
          <w:color w:val="002060"/>
          <w:sz w:val="32"/>
        </w:rPr>
      </w:pPr>
      <w:r w:rsidRPr="008A4A70">
        <w:rPr>
          <w:b/>
          <w:bCs/>
          <w:color w:val="002060"/>
          <w:sz w:val="32"/>
        </w:rPr>
        <w:t>Clinical Examination</w:t>
      </w:r>
    </w:p>
    <w:p w14:paraId="48217515" w14:textId="36DC2875" w:rsidR="008A4A70" w:rsidRPr="008A4A70" w:rsidRDefault="008A4A70" w:rsidP="008A4A70">
      <w:pPr>
        <w:pStyle w:val="ListParagraph"/>
        <w:numPr>
          <w:ilvl w:val="0"/>
          <w:numId w:val="24"/>
        </w:numPr>
        <w:spacing w:line="360" w:lineRule="auto"/>
        <w:rPr>
          <w:b/>
          <w:bCs/>
          <w:color w:val="002060"/>
          <w:sz w:val="32"/>
        </w:rPr>
      </w:pPr>
      <w:r w:rsidRPr="008A4A70">
        <w:rPr>
          <w:b/>
          <w:bCs/>
          <w:color w:val="002060"/>
          <w:sz w:val="32"/>
        </w:rPr>
        <w:t>Biopsy and Histopathological Analysis</w:t>
      </w:r>
    </w:p>
    <w:p w14:paraId="3708D690" w14:textId="6C4106E8" w:rsidR="008A4A70" w:rsidRPr="008A4A70" w:rsidRDefault="008A4A70" w:rsidP="008A4A70">
      <w:pPr>
        <w:pStyle w:val="ListParagraph"/>
        <w:numPr>
          <w:ilvl w:val="0"/>
          <w:numId w:val="24"/>
        </w:numPr>
        <w:spacing w:line="360" w:lineRule="auto"/>
        <w:rPr>
          <w:b/>
          <w:bCs/>
          <w:color w:val="002060"/>
          <w:sz w:val="32"/>
        </w:rPr>
      </w:pPr>
      <w:r w:rsidRPr="008A4A70">
        <w:rPr>
          <w:b/>
          <w:bCs/>
          <w:color w:val="002060"/>
          <w:sz w:val="32"/>
        </w:rPr>
        <w:t>Medical Imaging Techniques</w:t>
      </w:r>
    </w:p>
    <w:p w14:paraId="142FF26C" w14:textId="6A99B77B" w:rsidR="00B97D91" w:rsidRDefault="00B97D91" w:rsidP="00272C19">
      <w:pPr>
        <w:rPr>
          <w:sz w:val="32"/>
        </w:rPr>
      </w:pPr>
    </w:p>
    <w:p w14:paraId="457091DB" w14:textId="0A985F4B" w:rsidR="007C7B44" w:rsidRDefault="007C7B44" w:rsidP="006570EE">
      <w:pPr>
        <w:rPr>
          <w:rFonts w:asciiTheme="minorBidi" w:hAnsiTheme="minorBidi"/>
          <w:b/>
          <w:bCs/>
          <w:color w:val="002060"/>
          <w:sz w:val="52"/>
          <w:szCs w:val="52"/>
        </w:rPr>
      </w:pPr>
    </w:p>
    <w:p w14:paraId="3EA61A77" w14:textId="77777777" w:rsidR="008A4A70" w:rsidRDefault="008A4A70" w:rsidP="008A4A70">
      <w:pPr>
        <w:rPr>
          <w:rFonts w:asciiTheme="minorBidi" w:hAnsiTheme="minorBidi"/>
          <w:b/>
          <w:bCs/>
          <w:color w:val="002060"/>
          <w:sz w:val="52"/>
          <w:szCs w:val="52"/>
        </w:rPr>
      </w:pPr>
      <w:r w:rsidRPr="008A4A70">
        <w:rPr>
          <w:rFonts w:asciiTheme="minorBidi" w:hAnsiTheme="minorBidi"/>
          <w:b/>
          <w:bCs/>
          <w:color w:val="002060"/>
          <w:sz w:val="52"/>
          <w:szCs w:val="52"/>
        </w:rPr>
        <w:lastRenderedPageBreak/>
        <w:t>Clinical Examination</w:t>
      </w:r>
    </w:p>
    <w:p w14:paraId="360C9455" w14:textId="77777777" w:rsidR="008A4A70" w:rsidRPr="008A4A70" w:rsidRDefault="008A4A70" w:rsidP="008A4A70">
      <w:pPr>
        <w:rPr>
          <w:sz w:val="32"/>
        </w:rPr>
      </w:pPr>
      <w:r w:rsidRPr="008A4A70">
        <w:rPr>
          <w:sz w:val="32"/>
        </w:rPr>
        <w:t>Clinical examination, involving visual inspection and palpation, has been a primary method for identifying oral abnormalities. However, its efficacy is contingent upon the experience of the clinician, and it may not detect subtle early-stage lesions.</w:t>
      </w:r>
    </w:p>
    <w:p w14:paraId="128C86D5" w14:textId="3851D4F4" w:rsidR="007C7B44" w:rsidRDefault="007C7B44" w:rsidP="006570EE">
      <w:pPr>
        <w:rPr>
          <w:rFonts w:asciiTheme="minorBidi" w:hAnsiTheme="minorBidi"/>
          <w:b/>
          <w:bCs/>
          <w:color w:val="002060"/>
          <w:sz w:val="52"/>
          <w:szCs w:val="52"/>
        </w:rPr>
      </w:pPr>
    </w:p>
    <w:p w14:paraId="6F519E48" w14:textId="77777777" w:rsidR="008A4A70" w:rsidRDefault="008A4A70" w:rsidP="008A4A70">
      <w:pPr>
        <w:rPr>
          <w:rFonts w:asciiTheme="minorBidi" w:hAnsiTheme="minorBidi"/>
          <w:b/>
          <w:bCs/>
          <w:color w:val="002060"/>
          <w:sz w:val="52"/>
          <w:szCs w:val="52"/>
        </w:rPr>
      </w:pPr>
      <w:r w:rsidRPr="008A4A70">
        <w:rPr>
          <w:rFonts w:asciiTheme="minorBidi" w:hAnsiTheme="minorBidi"/>
          <w:b/>
          <w:bCs/>
          <w:color w:val="002060"/>
          <w:sz w:val="52"/>
          <w:szCs w:val="52"/>
        </w:rPr>
        <w:t>Biopsy and Histopathological Analysis</w:t>
      </w:r>
    </w:p>
    <w:p w14:paraId="00F80A23" w14:textId="77777777" w:rsidR="0091425F" w:rsidRPr="0091425F" w:rsidRDefault="0091425F" w:rsidP="0091425F">
      <w:pPr>
        <w:rPr>
          <w:sz w:val="32"/>
        </w:rPr>
      </w:pPr>
      <w:r w:rsidRPr="0091425F">
        <w:rPr>
          <w:sz w:val="32"/>
        </w:rPr>
        <w:t>Biopsy, a gold standard for cancer diagnosis, involves the extraction of tissue for microscopic examination. Although highly accurate, it is an invasive procedure associated with patient discomfort and potential sampling errors.</w:t>
      </w:r>
    </w:p>
    <w:p w14:paraId="36636F14" w14:textId="77777777" w:rsidR="008A4A70" w:rsidRDefault="008A4A70" w:rsidP="006570EE">
      <w:pPr>
        <w:rPr>
          <w:rFonts w:asciiTheme="minorBidi" w:hAnsiTheme="minorBidi"/>
          <w:b/>
          <w:bCs/>
          <w:color w:val="002060"/>
          <w:sz w:val="52"/>
          <w:szCs w:val="52"/>
        </w:rPr>
      </w:pPr>
    </w:p>
    <w:p w14:paraId="61B45ADB" w14:textId="77777777" w:rsidR="008A4A70" w:rsidRDefault="008A4A70" w:rsidP="006570EE">
      <w:pPr>
        <w:rPr>
          <w:rFonts w:asciiTheme="minorBidi" w:hAnsiTheme="minorBidi"/>
          <w:b/>
          <w:bCs/>
          <w:color w:val="002060"/>
          <w:sz w:val="52"/>
          <w:szCs w:val="52"/>
        </w:rPr>
      </w:pPr>
    </w:p>
    <w:p w14:paraId="33CEC4D0" w14:textId="77777777" w:rsidR="0091425F" w:rsidRDefault="0091425F" w:rsidP="0091425F">
      <w:pPr>
        <w:rPr>
          <w:rFonts w:asciiTheme="minorBidi" w:hAnsiTheme="minorBidi"/>
          <w:b/>
          <w:bCs/>
          <w:color w:val="002060"/>
          <w:sz w:val="52"/>
          <w:szCs w:val="52"/>
        </w:rPr>
      </w:pPr>
    </w:p>
    <w:p w14:paraId="1E612087" w14:textId="045A7450" w:rsidR="0091425F" w:rsidRDefault="0091425F" w:rsidP="0091425F">
      <w:pPr>
        <w:rPr>
          <w:rFonts w:asciiTheme="minorBidi" w:hAnsiTheme="minorBidi"/>
          <w:b/>
          <w:bCs/>
          <w:color w:val="002060"/>
          <w:sz w:val="52"/>
          <w:szCs w:val="52"/>
        </w:rPr>
      </w:pPr>
      <w:r w:rsidRPr="0091425F">
        <w:rPr>
          <w:rFonts w:asciiTheme="minorBidi" w:hAnsiTheme="minorBidi"/>
          <w:b/>
          <w:bCs/>
          <w:color w:val="002060"/>
          <w:sz w:val="52"/>
          <w:szCs w:val="52"/>
        </w:rPr>
        <w:t>Medical Imaging Techniques</w:t>
      </w:r>
    </w:p>
    <w:p w14:paraId="458BA22C" w14:textId="77777777" w:rsidR="0091425F" w:rsidRPr="0091425F" w:rsidRDefault="0091425F" w:rsidP="0091425F">
      <w:pPr>
        <w:rPr>
          <w:sz w:val="32"/>
        </w:rPr>
      </w:pPr>
      <w:r w:rsidRPr="0091425F">
        <w:rPr>
          <w:sz w:val="32"/>
        </w:rPr>
        <w:t>Recent years have witnessed a paradigm shift with the integration of medical imaging techniques, such as computed tomography (CT), magnetic resonance imaging (MRI), and positron emission tomography (PET), into oral cancer diagnostics. These technologies offer detailed insights into the extent of tumor involvement but may lack the specificity required for early detection.</w:t>
      </w:r>
    </w:p>
    <w:p w14:paraId="64D6DCF5" w14:textId="2902F07B" w:rsidR="0091425F" w:rsidRDefault="0091425F" w:rsidP="0091425F">
      <w:pPr>
        <w:rPr>
          <w:rFonts w:asciiTheme="minorBidi" w:hAnsiTheme="minorBidi"/>
          <w:b/>
          <w:bCs/>
          <w:color w:val="002060"/>
          <w:sz w:val="96"/>
          <w:szCs w:val="96"/>
        </w:rPr>
      </w:pPr>
    </w:p>
    <w:p w14:paraId="70D05BBF" w14:textId="452BF522" w:rsidR="000C76FA" w:rsidRDefault="000C76FA" w:rsidP="0091425F">
      <w:pPr>
        <w:rPr>
          <w:rFonts w:asciiTheme="minorBidi" w:hAnsiTheme="minorBidi"/>
          <w:b/>
          <w:bCs/>
          <w:color w:val="002060"/>
          <w:sz w:val="96"/>
          <w:szCs w:val="96"/>
          <w:lang w:bidi="ar-EG"/>
        </w:rPr>
      </w:pPr>
    </w:p>
    <w:p w14:paraId="4267F48A" w14:textId="291D2E25" w:rsidR="00676A0D" w:rsidRDefault="00676A0D" w:rsidP="0091425F">
      <w:pPr>
        <w:rPr>
          <w:rFonts w:asciiTheme="minorBidi" w:hAnsiTheme="minorBidi"/>
          <w:b/>
          <w:bCs/>
          <w:color w:val="002060"/>
          <w:sz w:val="96"/>
          <w:szCs w:val="96"/>
          <w:lang w:bidi="ar-EG"/>
        </w:rPr>
      </w:pPr>
    </w:p>
    <w:p w14:paraId="703EBDEA" w14:textId="5D472E5A" w:rsidR="00676A0D" w:rsidRDefault="00676A0D" w:rsidP="00676A0D">
      <w:pPr>
        <w:rPr>
          <w:rFonts w:asciiTheme="minorBidi" w:hAnsiTheme="minorBidi"/>
          <w:b/>
          <w:bCs/>
          <w:color w:val="002060"/>
          <w:sz w:val="52"/>
          <w:szCs w:val="52"/>
          <w:rtl/>
          <w:lang w:bidi="ar-EG"/>
        </w:rPr>
      </w:pPr>
      <w:r w:rsidRPr="008A4A70">
        <w:rPr>
          <w:rFonts w:asciiTheme="minorBidi" w:hAnsiTheme="minorBidi"/>
          <w:b/>
          <w:bCs/>
          <w:color w:val="002060"/>
          <w:sz w:val="52"/>
          <w:szCs w:val="52"/>
        </w:rPr>
        <w:lastRenderedPageBreak/>
        <w:t xml:space="preserve">Traditional </w:t>
      </w:r>
      <w:r w:rsidRPr="00676A0D">
        <w:rPr>
          <w:rFonts w:asciiTheme="minorBidi" w:hAnsiTheme="minorBidi"/>
          <w:b/>
          <w:bCs/>
          <w:color w:val="002060"/>
          <w:sz w:val="52"/>
          <w:szCs w:val="52"/>
        </w:rPr>
        <w:t>Methodology</w:t>
      </w:r>
      <w:r>
        <w:rPr>
          <w:rFonts w:asciiTheme="minorBidi" w:hAnsiTheme="minorBidi"/>
          <w:b/>
          <w:bCs/>
          <w:color w:val="002060"/>
          <w:sz w:val="52"/>
          <w:szCs w:val="52"/>
        </w:rPr>
        <w:t xml:space="preserve"> </w:t>
      </w:r>
      <w:r w:rsidR="00ED0579">
        <w:rPr>
          <w:rFonts w:asciiTheme="minorBidi" w:hAnsiTheme="minorBidi"/>
          <w:b/>
          <w:bCs/>
          <w:color w:val="002060"/>
          <w:sz w:val="52"/>
          <w:szCs w:val="52"/>
        </w:rPr>
        <w:t>f</w:t>
      </w:r>
      <w:r>
        <w:rPr>
          <w:rFonts w:asciiTheme="minorBidi" w:hAnsiTheme="minorBidi"/>
          <w:b/>
          <w:bCs/>
          <w:color w:val="002060"/>
          <w:sz w:val="52"/>
          <w:szCs w:val="52"/>
        </w:rPr>
        <w:t>or Oral Cancer Prediction</w:t>
      </w:r>
    </w:p>
    <w:p w14:paraId="5F801D60" w14:textId="0ECA23B1" w:rsidR="00676A0D" w:rsidRDefault="00676A0D" w:rsidP="0091425F">
      <w:pPr>
        <w:rPr>
          <w:rFonts w:asciiTheme="minorBidi" w:hAnsiTheme="minorBidi"/>
          <w:b/>
          <w:bCs/>
          <w:color w:val="002060"/>
          <w:sz w:val="96"/>
          <w:szCs w:val="96"/>
          <w:lang w:bidi="ar-EG"/>
        </w:rPr>
      </w:pPr>
      <w:r>
        <w:rPr>
          <w:rFonts w:asciiTheme="minorBidi" w:hAnsiTheme="minorBidi"/>
          <w:b/>
          <w:bCs/>
          <w:noProof/>
          <w:color w:val="002060"/>
          <w:sz w:val="96"/>
          <w:szCs w:val="96"/>
          <w:lang w:bidi="ar-EG"/>
        </w:rPr>
        <w:drawing>
          <wp:anchor distT="0" distB="0" distL="114300" distR="114300" simplePos="0" relativeHeight="251675648" behindDoc="1" locked="0" layoutInCell="1" allowOverlap="1" wp14:anchorId="169F3801" wp14:editId="3EA00317">
            <wp:simplePos x="0" y="0"/>
            <wp:positionH relativeFrom="column">
              <wp:posOffset>-122971</wp:posOffset>
            </wp:positionH>
            <wp:positionV relativeFrom="paragraph">
              <wp:posOffset>213053</wp:posOffset>
            </wp:positionV>
            <wp:extent cx="6558455" cy="436689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a:extLst>
                        <a:ext uri="{28A0092B-C50C-407E-A947-70E740481C1C}">
                          <a14:useLocalDpi xmlns:a14="http://schemas.microsoft.com/office/drawing/2010/main" val="0"/>
                        </a:ext>
                      </a:extLst>
                    </a:blip>
                    <a:stretch>
                      <a:fillRect/>
                    </a:stretch>
                  </pic:blipFill>
                  <pic:spPr>
                    <a:xfrm>
                      <a:off x="0" y="0"/>
                      <a:ext cx="6558455" cy="4366895"/>
                    </a:xfrm>
                    <a:prstGeom prst="rect">
                      <a:avLst/>
                    </a:prstGeom>
                  </pic:spPr>
                </pic:pic>
              </a:graphicData>
            </a:graphic>
            <wp14:sizeRelH relativeFrom="margin">
              <wp14:pctWidth>0</wp14:pctWidth>
            </wp14:sizeRelH>
            <wp14:sizeRelV relativeFrom="margin">
              <wp14:pctHeight>0</wp14:pctHeight>
            </wp14:sizeRelV>
          </wp:anchor>
        </w:drawing>
      </w:r>
      <w:r w:rsidR="00ED0579">
        <w:rPr>
          <w:rStyle w:val="FootnoteReference"/>
          <w:rFonts w:asciiTheme="minorBidi" w:hAnsiTheme="minorBidi"/>
          <w:b/>
          <w:bCs/>
          <w:color w:val="002060"/>
          <w:sz w:val="96"/>
          <w:szCs w:val="96"/>
          <w:lang w:bidi="ar-EG"/>
        </w:rPr>
        <w:footnoteReference w:id="1"/>
      </w:r>
    </w:p>
    <w:p w14:paraId="37F9B558" w14:textId="4B31E575" w:rsidR="00676A0D" w:rsidRDefault="00676A0D" w:rsidP="0091425F">
      <w:pPr>
        <w:rPr>
          <w:rFonts w:asciiTheme="minorBidi" w:hAnsiTheme="minorBidi"/>
          <w:b/>
          <w:bCs/>
          <w:color w:val="002060"/>
          <w:sz w:val="96"/>
          <w:szCs w:val="96"/>
          <w:lang w:bidi="ar-EG"/>
        </w:rPr>
      </w:pPr>
    </w:p>
    <w:p w14:paraId="297C1AD0" w14:textId="191D680C" w:rsidR="00676A0D" w:rsidRDefault="00676A0D" w:rsidP="0091425F">
      <w:pPr>
        <w:rPr>
          <w:rFonts w:asciiTheme="minorBidi" w:hAnsiTheme="minorBidi"/>
          <w:b/>
          <w:bCs/>
          <w:color w:val="002060"/>
          <w:sz w:val="96"/>
          <w:szCs w:val="96"/>
          <w:lang w:bidi="ar-EG"/>
        </w:rPr>
      </w:pPr>
    </w:p>
    <w:p w14:paraId="182D4D9B" w14:textId="1D070475" w:rsidR="00676A0D" w:rsidRDefault="00676A0D" w:rsidP="0091425F">
      <w:pPr>
        <w:rPr>
          <w:rFonts w:asciiTheme="minorBidi" w:hAnsiTheme="minorBidi"/>
          <w:b/>
          <w:bCs/>
          <w:color w:val="002060"/>
          <w:sz w:val="96"/>
          <w:szCs w:val="96"/>
          <w:lang w:bidi="ar-EG"/>
        </w:rPr>
      </w:pPr>
    </w:p>
    <w:p w14:paraId="3759380F" w14:textId="74C875C8" w:rsidR="0091425F" w:rsidRDefault="0091425F" w:rsidP="0091425F">
      <w:pPr>
        <w:rPr>
          <w:rFonts w:asciiTheme="minorBidi" w:hAnsiTheme="minorBidi"/>
          <w:b/>
          <w:bCs/>
          <w:color w:val="002060"/>
          <w:sz w:val="96"/>
          <w:szCs w:val="96"/>
        </w:rPr>
      </w:pPr>
    </w:p>
    <w:p w14:paraId="495B6DCB" w14:textId="77777777" w:rsidR="0091425F" w:rsidRDefault="0091425F" w:rsidP="0091425F">
      <w:pPr>
        <w:rPr>
          <w:rFonts w:asciiTheme="minorBidi" w:hAnsiTheme="minorBidi"/>
          <w:b/>
          <w:bCs/>
          <w:color w:val="002060"/>
          <w:sz w:val="96"/>
          <w:szCs w:val="96"/>
        </w:rPr>
      </w:pPr>
    </w:p>
    <w:p w14:paraId="1222E56F" w14:textId="3ED804C0" w:rsidR="001035EA" w:rsidRPr="009F6FB9" w:rsidRDefault="001035EA" w:rsidP="001035EA">
      <w:pPr>
        <w:jc w:val="center"/>
        <w:rPr>
          <w:rFonts w:asciiTheme="minorBidi" w:hAnsiTheme="minorBidi"/>
          <w:b/>
          <w:bCs/>
          <w:color w:val="002060"/>
          <w:sz w:val="96"/>
          <w:szCs w:val="96"/>
        </w:rPr>
      </w:pPr>
      <w:r w:rsidRPr="009F6FB9">
        <w:rPr>
          <w:rFonts w:asciiTheme="minorBidi" w:hAnsiTheme="minorBidi"/>
          <w:b/>
          <w:bCs/>
          <w:color w:val="002060"/>
          <w:sz w:val="96"/>
          <w:szCs w:val="96"/>
        </w:rPr>
        <w:t xml:space="preserve">Chapter </w:t>
      </w:r>
      <w:r w:rsidR="00B97D91" w:rsidRPr="009F6FB9">
        <w:rPr>
          <w:rFonts w:asciiTheme="minorBidi" w:hAnsiTheme="minorBidi"/>
          <w:b/>
          <w:bCs/>
          <w:color w:val="002060"/>
          <w:sz w:val="96"/>
          <w:szCs w:val="96"/>
        </w:rPr>
        <w:t>3</w:t>
      </w:r>
    </w:p>
    <w:p w14:paraId="761A2D19" w14:textId="2A9D7B82" w:rsidR="001035EA" w:rsidRPr="009F6FB9" w:rsidRDefault="001035EA" w:rsidP="001035EA">
      <w:pPr>
        <w:jc w:val="center"/>
        <w:rPr>
          <w:rFonts w:asciiTheme="minorBidi" w:hAnsiTheme="minorBidi"/>
          <w:b/>
          <w:bCs/>
          <w:color w:val="002060"/>
          <w:sz w:val="96"/>
          <w:szCs w:val="96"/>
        </w:rPr>
      </w:pPr>
      <w:r w:rsidRPr="009F6FB9">
        <w:rPr>
          <w:rFonts w:asciiTheme="minorBidi" w:hAnsiTheme="minorBidi"/>
          <w:b/>
          <w:bCs/>
          <w:color w:val="002060"/>
          <w:sz w:val="96"/>
          <w:szCs w:val="96"/>
        </w:rPr>
        <w:t>System Analysis</w:t>
      </w:r>
    </w:p>
    <w:p w14:paraId="325D51D8" w14:textId="77777777" w:rsidR="001035EA" w:rsidRDefault="001035EA" w:rsidP="006570EE">
      <w:pPr>
        <w:rPr>
          <w:rFonts w:asciiTheme="minorBidi" w:hAnsiTheme="minorBidi"/>
          <w:b/>
          <w:bCs/>
          <w:color w:val="002060"/>
          <w:sz w:val="52"/>
          <w:szCs w:val="52"/>
        </w:rPr>
      </w:pPr>
    </w:p>
    <w:p w14:paraId="7E940440" w14:textId="4D10F79E" w:rsidR="001035EA" w:rsidRDefault="001035EA" w:rsidP="006570EE">
      <w:pPr>
        <w:rPr>
          <w:rFonts w:asciiTheme="minorBidi" w:hAnsiTheme="minorBidi"/>
          <w:b/>
          <w:bCs/>
          <w:color w:val="002060"/>
          <w:sz w:val="52"/>
          <w:szCs w:val="52"/>
        </w:rPr>
      </w:pPr>
    </w:p>
    <w:p w14:paraId="38E8F850" w14:textId="77777777" w:rsidR="007C7B44" w:rsidRDefault="007C7B44" w:rsidP="006570EE">
      <w:pPr>
        <w:rPr>
          <w:rFonts w:asciiTheme="minorBidi" w:hAnsiTheme="minorBidi"/>
          <w:b/>
          <w:bCs/>
          <w:color w:val="002060"/>
          <w:sz w:val="52"/>
          <w:szCs w:val="52"/>
        </w:rPr>
      </w:pPr>
    </w:p>
    <w:p w14:paraId="276A8C15" w14:textId="34E11208" w:rsidR="00561EA9" w:rsidRPr="006570EE" w:rsidRDefault="00561EA9" w:rsidP="006570EE">
      <w:pPr>
        <w:rPr>
          <w:rFonts w:asciiTheme="minorBidi" w:hAnsiTheme="minorBidi"/>
          <w:b/>
          <w:bCs/>
          <w:color w:val="002060"/>
          <w:sz w:val="52"/>
          <w:szCs w:val="52"/>
        </w:rPr>
      </w:pPr>
      <w:r w:rsidRPr="00561EA9">
        <w:rPr>
          <w:rFonts w:asciiTheme="minorBidi" w:hAnsiTheme="minorBidi"/>
          <w:b/>
          <w:bCs/>
          <w:color w:val="002060"/>
          <w:sz w:val="52"/>
          <w:szCs w:val="52"/>
        </w:rPr>
        <w:lastRenderedPageBreak/>
        <w:t>System Analysis</w:t>
      </w:r>
    </w:p>
    <w:p w14:paraId="4D4826E2" w14:textId="302D8F7B" w:rsidR="00561EA9" w:rsidRDefault="00561EA9" w:rsidP="00561EA9">
      <w:pPr>
        <w:rPr>
          <w:sz w:val="32"/>
        </w:rPr>
      </w:pPr>
    </w:p>
    <w:p w14:paraId="64089167" w14:textId="260A2A32" w:rsidR="00561EA9" w:rsidRDefault="00561EA9" w:rsidP="00561EA9">
      <w:pPr>
        <w:rPr>
          <w:rFonts w:asciiTheme="minorBidi" w:hAnsiTheme="minorBidi"/>
          <w:b/>
          <w:bCs/>
          <w:color w:val="002060"/>
          <w:sz w:val="36"/>
          <w:szCs w:val="36"/>
        </w:rPr>
      </w:pPr>
      <w:r w:rsidRPr="00086902">
        <w:rPr>
          <w:rFonts w:asciiTheme="minorBidi" w:hAnsiTheme="minorBidi"/>
          <w:b/>
          <w:bCs/>
          <w:color w:val="002060"/>
          <w:sz w:val="36"/>
          <w:szCs w:val="36"/>
        </w:rPr>
        <w:t>1.</w:t>
      </w:r>
      <w:r>
        <w:rPr>
          <w:rFonts w:asciiTheme="minorBidi" w:hAnsiTheme="minorBidi"/>
          <w:b/>
          <w:bCs/>
          <w:color w:val="002060"/>
          <w:sz w:val="36"/>
          <w:szCs w:val="36"/>
        </w:rPr>
        <w:t xml:space="preserve">1 </w:t>
      </w:r>
      <w:r w:rsidRPr="00561EA9">
        <w:rPr>
          <w:rFonts w:asciiTheme="minorBidi" w:hAnsiTheme="minorBidi"/>
          <w:b/>
          <w:bCs/>
          <w:color w:val="002060"/>
          <w:sz w:val="36"/>
          <w:szCs w:val="36"/>
        </w:rPr>
        <w:t>Oral Cancer Detection AI Model Analysis Diagram</w:t>
      </w:r>
      <w:r w:rsidR="00DC66AF">
        <w:rPr>
          <w:rFonts w:asciiTheme="minorBidi" w:hAnsiTheme="minorBidi"/>
          <w:b/>
          <w:bCs/>
          <w:color w:val="002060"/>
          <w:sz w:val="36"/>
          <w:szCs w:val="36"/>
        </w:rPr>
        <w:tab/>
      </w:r>
    </w:p>
    <w:p w14:paraId="374CED5E" w14:textId="7273EE68" w:rsidR="00561EA9" w:rsidRDefault="00561EA9" w:rsidP="00561EA9">
      <w:pPr>
        <w:rPr>
          <w:sz w:val="32"/>
        </w:rPr>
      </w:pPr>
    </w:p>
    <w:p w14:paraId="3537BFB3" w14:textId="15BCB32A" w:rsidR="00DB7C22" w:rsidRDefault="00A063EC" w:rsidP="00272C19">
      <w:pPr>
        <w:rPr>
          <w:sz w:val="32"/>
          <w:lang w:bidi="ar-EG"/>
        </w:rPr>
      </w:pPr>
      <w:r>
        <w:rPr>
          <w:noProof/>
          <w:sz w:val="32"/>
        </w:rPr>
        <w:drawing>
          <wp:anchor distT="0" distB="0" distL="114300" distR="114300" simplePos="0" relativeHeight="251664384" behindDoc="1" locked="0" layoutInCell="1" allowOverlap="1" wp14:anchorId="1A0E11D4" wp14:editId="6E8B5B89">
            <wp:simplePos x="0" y="0"/>
            <wp:positionH relativeFrom="column">
              <wp:posOffset>-850265</wp:posOffset>
            </wp:positionH>
            <wp:positionV relativeFrom="page">
              <wp:posOffset>4819650</wp:posOffset>
            </wp:positionV>
            <wp:extent cx="4049650" cy="2362200"/>
            <wp:effectExtent l="0" t="323850" r="0" b="209550"/>
            <wp:wrapNone/>
            <wp:docPr id="43" name="Diagram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14:sizeRelH relativeFrom="margin">
              <wp14:pctWidth>0</wp14:pctWidth>
            </wp14:sizeRelH>
            <wp14:sizeRelV relativeFrom="margin">
              <wp14:pctHeight>0</wp14:pctHeight>
            </wp14:sizeRelV>
          </wp:anchor>
        </w:drawing>
      </w:r>
    </w:p>
    <w:p w14:paraId="4E0CE7A3" w14:textId="03320E0E" w:rsidR="00DB7C22" w:rsidRDefault="00A063EC" w:rsidP="00272C19">
      <w:pPr>
        <w:rPr>
          <w:sz w:val="32"/>
          <w:lang w:bidi="ar-EG"/>
        </w:rPr>
      </w:pPr>
      <w:r>
        <w:rPr>
          <w:noProof/>
        </w:rPr>
        <w:drawing>
          <wp:anchor distT="0" distB="0" distL="114300" distR="114300" simplePos="0" relativeHeight="251666432" behindDoc="0" locked="0" layoutInCell="1" allowOverlap="1" wp14:anchorId="2013ACF0" wp14:editId="6C5B9D20">
            <wp:simplePos x="0" y="0"/>
            <wp:positionH relativeFrom="column">
              <wp:posOffset>2355850</wp:posOffset>
            </wp:positionH>
            <wp:positionV relativeFrom="page">
              <wp:posOffset>5114290</wp:posOffset>
            </wp:positionV>
            <wp:extent cx="3982980" cy="2359326"/>
            <wp:effectExtent l="0" t="323850" r="0" b="212725"/>
            <wp:wrapNone/>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14:sizeRelH relativeFrom="margin">
              <wp14:pctWidth>0</wp14:pctWidth>
            </wp14:sizeRelH>
            <wp14:sizeRelV relativeFrom="margin">
              <wp14:pctHeight>0</wp14:pctHeight>
            </wp14:sizeRelV>
          </wp:anchor>
        </w:drawing>
      </w:r>
    </w:p>
    <w:p w14:paraId="2B370D93" w14:textId="4764FFF3" w:rsidR="00DB7C22" w:rsidRDefault="00373BDF" w:rsidP="00373BDF">
      <w:pPr>
        <w:tabs>
          <w:tab w:val="left" w:pos="1794"/>
        </w:tabs>
        <w:rPr>
          <w:sz w:val="32"/>
          <w:lang w:bidi="ar-EG"/>
        </w:rPr>
      </w:pPr>
      <w:r>
        <w:rPr>
          <w:sz w:val="32"/>
          <w:lang w:bidi="ar-EG"/>
        </w:rPr>
        <w:tab/>
      </w:r>
    </w:p>
    <w:p w14:paraId="66C1134F" w14:textId="40B50A4D" w:rsidR="00DB7C22" w:rsidRDefault="00DB7C22" w:rsidP="00DB7C22">
      <w:pPr>
        <w:tabs>
          <w:tab w:val="left" w:pos="3833"/>
        </w:tabs>
        <w:rPr>
          <w:sz w:val="32"/>
          <w:lang w:bidi="ar-EG"/>
        </w:rPr>
      </w:pPr>
      <w:r>
        <w:rPr>
          <w:sz w:val="32"/>
          <w:lang w:bidi="ar-EG"/>
        </w:rPr>
        <w:tab/>
      </w:r>
    </w:p>
    <w:p w14:paraId="078FA47E" w14:textId="3368DE24" w:rsidR="00DB7C22" w:rsidRDefault="00DB7C22" w:rsidP="00272C19">
      <w:pPr>
        <w:rPr>
          <w:sz w:val="32"/>
          <w:lang w:bidi="ar-EG"/>
        </w:rPr>
      </w:pPr>
    </w:p>
    <w:p w14:paraId="7CCB9674" w14:textId="52748B7B" w:rsidR="00DB7C22" w:rsidRDefault="00DB7C22" w:rsidP="00272C19">
      <w:pPr>
        <w:rPr>
          <w:sz w:val="32"/>
          <w:lang w:bidi="ar-EG"/>
        </w:rPr>
      </w:pPr>
    </w:p>
    <w:p w14:paraId="187D153A" w14:textId="12021894" w:rsidR="00DB7C22" w:rsidRDefault="00DB7C22" w:rsidP="00272C19">
      <w:pPr>
        <w:rPr>
          <w:sz w:val="32"/>
          <w:lang w:bidi="ar-EG"/>
        </w:rPr>
      </w:pPr>
    </w:p>
    <w:p w14:paraId="0ACFF1BA" w14:textId="6B911180" w:rsidR="00DB7C22" w:rsidRDefault="00DB7C22" w:rsidP="00272C19">
      <w:pPr>
        <w:rPr>
          <w:sz w:val="32"/>
          <w:lang w:bidi="ar-EG"/>
        </w:rPr>
      </w:pPr>
    </w:p>
    <w:p w14:paraId="51870A3E" w14:textId="6404C60B" w:rsidR="00DB7C22" w:rsidRDefault="00A063EC" w:rsidP="00272C19">
      <w:pPr>
        <w:rPr>
          <w:sz w:val="32"/>
          <w:lang w:bidi="ar-EG"/>
        </w:rPr>
      </w:pPr>
      <w:r w:rsidRPr="004F2759">
        <w:rPr>
          <w:noProof/>
          <w:sz w:val="32"/>
        </w:rPr>
        <w:lastRenderedPageBreak/>
        <w:drawing>
          <wp:anchor distT="0" distB="0" distL="114300" distR="114300" simplePos="0" relativeHeight="251671552" behindDoc="1" locked="0" layoutInCell="1" allowOverlap="1" wp14:anchorId="648AB9FD" wp14:editId="2E883088">
            <wp:simplePos x="0" y="0"/>
            <wp:positionH relativeFrom="column">
              <wp:posOffset>-720090</wp:posOffset>
            </wp:positionH>
            <wp:positionV relativeFrom="paragraph">
              <wp:posOffset>-464820</wp:posOffset>
            </wp:positionV>
            <wp:extent cx="7198360" cy="606742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7198360" cy="6067425"/>
                    </a:xfrm>
                    <a:prstGeom prst="rect">
                      <a:avLst/>
                    </a:prstGeom>
                  </pic:spPr>
                </pic:pic>
              </a:graphicData>
            </a:graphic>
            <wp14:sizeRelH relativeFrom="margin">
              <wp14:pctWidth>0</wp14:pctWidth>
            </wp14:sizeRelH>
            <wp14:sizeRelV relativeFrom="margin">
              <wp14:pctHeight>0</wp14:pctHeight>
            </wp14:sizeRelV>
          </wp:anchor>
        </w:drawing>
      </w:r>
    </w:p>
    <w:p w14:paraId="6A142ADB" w14:textId="15B84CA1" w:rsidR="00DB7C22" w:rsidRDefault="00DB7C22" w:rsidP="00272C19">
      <w:pPr>
        <w:rPr>
          <w:sz w:val="32"/>
          <w:lang w:bidi="ar-EG"/>
        </w:rPr>
      </w:pPr>
    </w:p>
    <w:p w14:paraId="484D6CCD" w14:textId="521F2431" w:rsidR="00DB7C22" w:rsidRDefault="00DB7C22" w:rsidP="00272C19">
      <w:pPr>
        <w:rPr>
          <w:sz w:val="32"/>
          <w:lang w:bidi="ar-EG"/>
        </w:rPr>
      </w:pPr>
    </w:p>
    <w:p w14:paraId="7121DB9F" w14:textId="4B881B30" w:rsidR="00DB7C22" w:rsidRDefault="00DB7C22" w:rsidP="00272C19">
      <w:pPr>
        <w:rPr>
          <w:sz w:val="32"/>
          <w:lang w:bidi="ar-EG"/>
        </w:rPr>
      </w:pPr>
    </w:p>
    <w:p w14:paraId="262B4F46" w14:textId="70354835" w:rsidR="00DB7C22" w:rsidRDefault="00DB7C22" w:rsidP="00272C19">
      <w:pPr>
        <w:rPr>
          <w:sz w:val="32"/>
          <w:lang w:bidi="ar-EG"/>
        </w:rPr>
      </w:pPr>
    </w:p>
    <w:p w14:paraId="4B2072A0" w14:textId="73B0E316" w:rsidR="00DB7C22" w:rsidRDefault="00DB7C22" w:rsidP="00272C19">
      <w:pPr>
        <w:rPr>
          <w:sz w:val="32"/>
          <w:lang w:bidi="ar-EG"/>
        </w:rPr>
      </w:pPr>
    </w:p>
    <w:p w14:paraId="70A43A94" w14:textId="235EF6FE" w:rsidR="00DB7C22" w:rsidRDefault="00DB7C22" w:rsidP="00272C19">
      <w:pPr>
        <w:rPr>
          <w:sz w:val="32"/>
          <w:lang w:bidi="ar-EG"/>
        </w:rPr>
      </w:pPr>
    </w:p>
    <w:p w14:paraId="063713C9" w14:textId="24315F21" w:rsidR="006570EE" w:rsidRDefault="00BE13EA" w:rsidP="00BE13EA">
      <w:pPr>
        <w:tabs>
          <w:tab w:val="left" w:pos="1080"/>
        </w:tabs>
        <w:rPr>
          <w:sz w:val="32"/>
        </w:rPr>
      </w:pPr>
      <w:r>
        <w:rPr>
          <w:sz w:val="32"/>
        </w:rPr>
        <w:tab/>
      </w:r>
    </w:p>
    <w:p w14:paraId="528751F2" w14:textId="69C816CC" w:rsidR="00DB7C22" w:rsidRPr="00605C30" w:rsidRDefault="00DB7C22" w:rsidP="00DB7C22">
      <w:pPr>
        <w:rPr>
          <w:sz w:val="32"/>
        </w:rPr>
      </w:pPr>
    </w:p>
    <w:p w14:paraId="56B42444" w14:textId="0C9D8CB0" w:rsidR="004C4C55" w:rsidRDefault="004C4C55" w:rsidP="004C4C55">
      <w:pPr>
        <w:pStyle w:val="ListParagraph"/>
        <w:spacing w:line="360" w:lineRule="auto"/>
        <w:rPr>
          <w:sz w:val="32"/>
        </w:rPr>
      </w:pPr>
    </w:p>
    <w:p w14:paraId="5C73F0D6" w14:textId="12B08882" w:rsidR="004C4C55" w:rsidRDefault="004C4C55" w:rsidP="004C4C55">
      <w:pPr>
        <w:pStyle w:val="ListParagraph"/>
        <w:spacing w:line="360" w:lineRule="auto"/>
        <w:rPr>
          <w:sz w:val="32"/>
        </w:rPr>
      </w:pPr>
    </w:p>
    <w:p w14:paraId="690EA0F0" w14:textId="516C9BA0" w:rsidR="004C4C55" w:rsidRDefault="004C4C55" w:rsidP="004C4C55">
      <w:pPr>
        <w:pStyle w:val="ListParagraph"/>
        <w:spacing w:line="360" w:lineRule="auto"/>
        <w:rPr>
          <w:sz w:val="32"/>
        </w:rPr>
      </w:pPr>
    </w:p>
    <w:p w14:paraId="68A9CED1" w14:textId="55702162" w:rsidR="004C4C55" w:rsidRDefault="004C4C55" w:rsidP="004C4C55">
      <w:pPr>
        <w:pStyle w:val="ListParagraph"/>
        <w:spacing w:line="360" w:lineRule="auto"/>
        <w:rPr>
          <w:sz w:val="32"/>
        </w:rPr>
      </w:pPr>
    </w:p>
    <w:p w14:paraId="49BD974D" w14:textId="5262025C" w:rsidR="004C4C55" w:rsidRDefault="004C4C55" w:rsidP="004C4C55">
      <w:pPr>
        <w:pStyle w:val="ListParagraph"/>
        <w:spacing w:line="360" w:lineRule="auto"/>
        <w:rPr>
          <w:sz w:val="32"/>
        </w:rPr>
      </w:pPr>
    </w:p>
    <w:p w14:paraId="17169A00" w14:textId="4F5F61B0" w:rsidR="004C4C55" w:rsidRDefault="00A063EC" w:rsidP="004C4C55">
      <w:pPr>
        <w:pStyle w:val="ListParagraph"/>
        <w:spacing w:line="360" w:lineRule="auto"/>
        <w:rPr>
          <w:sz w:val="32"/>
        </w:rPr>
      </w:pPr>
      <w:r w:rsidRPr="00A063EC">
        <w:rPr>
          <w:noProof/>
          <w:sz w:val="32"/>
        </w:rPr>
        <w:lastRenderedPageBreak/>
        <w:drawing>
          <wp:anchor distT="0" distB="0" distL="114300" distR="114300" simplePos="0" relativeHeight="251672576" behindDoc="1" locked="0" layoutInCell="1" allowOverlap="1" wp14:anchorId="39EDF821" wp14:editId="52C236E4">
            <wp:simplePos x="0" y="0"/>
            <wp:positionH relativeFrom="column">
              <wp:posOffset>-798195</wp:posOffset>
            </wp:positionH>
            <wp:positionV relativeFrom="paragraph">
              <wp:posOffset>-912495</wp:posOffset>
            </wp:positionV>
            <wp:extent cx="7277099" cy="4448175"/>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7277099" cy="4448175"/>
                    </a:xfrm>
                    <a:prstGeom prst="rect">
                      <a:avLst/>
                    </a:prstGeom>
                  </pic:spPr>
                </pic:pic>
              </a:graphicData>
            </a:graphic>
            <wp14:sizeRelH relativeFrom="margin">
              <wp14:pctWidth>0</wp14:pctWidth>
            </wp14:sizeRelH>
            <wp14:sizeRelV relativeFrom="margin">
              <wp14:pctHeight>0</wp14:pctHeight>
            </wp14:sizeRelV>
          </wp:anchor>
        </w:drawing>
      </w:r>
    </w:p>
    <w:p w14:paraId="0723D1FB" w14:textId="63320B24" w:rsidR="004C4C55" w:rsidRDefault="004C4C55" w:rsidP="004C4C55">
      <w:pPr>
        <w:pStyle w:val="ListParagraph"/>
        <w:spacing w:line="360" w:lineRule="auto"/>
        <w:rPr>
          <w:sz w:val="32"/>
        </w:rPr>
      </w:pPr>
    </w:p>
    <w:p w14:paraId="6E82DC08" w14:textId="4A8FD5F9" w:rsidR="004C4C55" w:rsidRDefault="004C4C55" w:rsidP="004C4C55">
      <w:pPr>
        <w:pStyle w:val="ListParagraph"/>
        <w:spacing w:line="360" w:lineRule="auto"/>
        <w:rPr>
          <w:sz w:val="32"/>
        </w:rPr>
      </w:pPr>
    </w:p>
    <w:p w14:paraId="0D9AA215" w14:textId="0936A6E4" w:rsidR="004C4C55" w:rsidRDefault="004C4C55" w:rsidP="00A063EC">
      <w:pPr>
        <w:pStyle w:val="ListParagraph"/>
        <w:spacing w:line="360" w:lineRule="auto"/>
        <w:rPr>
          <w:sz w:val="32"/>
        </w:rPr>
      </w:pPr>
    </w:p>
    <w:p w14:paraId="7E7C5674" w14:textId="0344444D" w:rsidR="004C4C55" w:rsidRDefault="004C4C55" w:rsidP="004C4C55">
      <w:pPr>
        <w:pStyle w:val="ListParagraph"/>
        <w:spacing w:line="360" w:lineRule="auto"/>
        <w:rPr>
          <w:sz w:val="32"/>
        </w:rPr>
      </w:pPr>
    </w:p>
    <w:p w14:paraId="3C575554" w14:textId="209672EC" w:rsidR="004C4C55" w:rsidRDefault="004C4C55" w:rsidP="004C4C55">
      <w:pPr>
        <w:pStyle w:val="ListParagraph"/>
        <w:spacing w:line="360" w:lineRule="auto"/>
        <w:rPr>
          <w:sz w:val="32"/>
        </w:rPr>
      </w:pPr>
    </w:p>
    <w:p w14:paraId="00D4C705" w14:textId="6A30CC59" w:rsidR="004C4C55" w:rsidRDefault="004C4C55" w:rsidP="004C4C55">
      <w:pPr>
        <w:pStyle w:val="ListParagraph"/>
        <w:spacing w:line="360" w:lineRule="auto"/>
        <w:rPr>
          <w:sz w:val="32"/>
        </w:rPr>
      </w:pPr>
    </w:p>
    <w:p w14:paraId="25419256" w14:textId="3ADC6FB3" w:rsidR="004C4C55" w:rsidRDefault="004C4C55" w:rsidP="004C4C55">
      <w:pPr>
        <w:pStyle w:val="ListParagraph"/>
        <w:spacing w:line="360" w:lineRule="auto"/>
        <w:rPr>
          <w:sz w:val="32"/>
        </w:rPr>
      </w:pPr>
    </w:p>
    <w:p w14:paraId="57CC7B34" w14:textId="4480A59C" w:rsidR="004C4C55" w:rsidRDefault="004C4C55" w:rsidP="004C4C55">
      <w:pPr>
        <w:pStyle w:val="ListParagraph"/>
        <w:spacing w:line="360" w:lineRule="auto"/>
        <w:rPr>
          <w:sz w:val="32"/>
        </w:rPr>
      </w:pPr>
    </w:p>
    <w:p w14:paraId="2ED1ADCB" w14:textId="511172E7" w:rsidR="004C4C55" w:rsidRDefault="00A063EC" w:rsidP="004C4C55">
      <w:pPr>
        <w:pStyle w:val="ListParagraph"/>
        <w:spacing w:line="360" w:lineRule="auto"/>
        <w:rPr>
          <w:sz w:val="32"/>
        </w:rPr>
      </w:pPr>
      <w:r w:rsidRPr="00A063EC">
        <w:rPr>
          <w:noProof/>
          <w:sz w:val="32"/>
        </w:rPr>
        <w:drawing>
          <wp:anchor distT="0" distB="0" distL="114300" distR="114300" simplePos="0" relativeHeight="251673600" behindDoc="1" locked="0" layoutInCell="1" allowOverlap="1" wp14:anchorId="4063715A" wp14:editId="2745A6E5">
            <wp:simplePos x="0" y="0"/>
            <wp:positionH relativeFrom="column">
              <wp:posOffset>-715645</wp:posOffset>
            </wp:positionH>
            <wp:positionV relativeFrom="paragraph">
              <wp:posOffset>172085</wp:posOffset>
            </wp:positionV>
            <wp:extent cx="7196216" cy="2276475"/>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7196216" cy="2276475"/>
                    </a:xfrm>
                    <a:prstGeom prst="rect">
                      <a:avLst/>
                    </a:prstGeom>
                  </pic:spPr>
                </pic:pic>
              </a:graphicData>
            </a:graphic>
            <wp14:sizeRelH relativeFrom="margin">
              <wp14:pctWidth>0</wp14:pctWidth>
            </wp14:sizeRelH>
            <wp14:sizeRelV relativeFrom="margin">
              <wp14:pctHeight>0</wp14:pctHeight>
            </wp14:sizeRelV>
          </wp:anchor>
        </w:drawing>
      </w:r>
    </w:p>
    <w:p w14:paraId="0895B09E" w14:textId="70C85929" w:rsidR="004C4C55" w:rsidRDefault="004C4C55" w:rsidP="004C4C55">
      <w:pPr>
        <w:pStyle w:val="ListParagraph"/>
        <w:spacing w:line="360" w:lineRule="auto"/>
        <w:rPr>
          <w:sz w:val="32"/>
        </w:rPr>
      </w:pPr>
    </w:p>
    <w:p w14:paraId="6C61C6F6" w14:textId="7E1AB995" w:rsidR="004C4C55" w:rsidRDefault="004C4C55" w:rsidP="004C4C55">
      <w:pPr>
        <w:pStyle w:val="ListParagraph"/>
        <w:spacing w:line="360" w:lineRule="auto"/>
        <w:rPr>
          <w:sz w:val="32"/>
        </w:rPr>
      </w:pPr>
    </w:p>
    <w:p w14:paraId="624E90D3" w14:textId="7B16C6B1" w:rsidR="004C4C55" w:rsidRDefault="004C4C55" w:rsidP="004C4C55">
      <w:pPr>
        <w:pStyle w:val="ListParagraph"/>
        <w:spacing w:line="360" w:lineRule="auto"/>
        <w:rPr>
          <w:sz w:val="32"/>
        </w:rPr>
      </w:pPr>
    </w:p>
    <w:p w14:paraId="33D15E8D" w14:textId="02251095" w:rsidR="004C4C55" w:rsidRDefault="004C4C55" w:rsidP="004C4C55">
      <w:pPr>
        <w:pStyle w:val="ListParagraph"/>
        <w:spacing w:line="360" w:lineRule="auto"/>
        <w:rPr>
          <w:sz w:val="32"/>
        </w:rPr>
      </w:pPr>
    </w:p>
    <w:p w14:paraId="0D568B4F" w14:textId="19939D0F" w:rsidR="004C4C55" w:rsidRPr="004C4C55" w:rsidRDefault="004C4C55" w:rsidP="004C4C55">
      <w:pPr>
        <w:pStyle w:val="ListParagraph"/>
        <w:spacing w:line="360" w:lineRule="auto"/>
        <w:rPr>
          <w:sz w:val="32"/>
        </w:rPr>
      </w:pPr>
    </w:p>
    <w:p w14:paraId="27717F67" w14:textId="674ED7A8" w:rsidR="0004285F" w:rsidRDefault="0004285F" w:rsidP="00DB7C22">
      <w:pPr>
        <w:pStyle w:val="ListParagraph"/>
        <w:numPr>
          <w:ilvl w:val="0"/>
          <w:numId w:val="4"/>
        </w:numPr>
        <w:spacing w:line="360" w:lineRule="auto"/>
        <w:rPr>
          <w:sz w:val="32"/>
        </w:rPr>
      </w:pPr>
      <w:r w:rsidRPr="0004285F">
        <w:rPr>
          <w:sz w:val="32"/>
        </w:rPr>
        <w:lastRenderedPageBreak/>
        <w:t>Data Collection</w:t>
      </w:r>
      <w:r>
        <w:rPr>
          <w:sz w:val="32"/>
        </w:rPr>
        <w:t xml:space="preserve"> </w:t>
      </w:r>
    </w:p>
    <w:p w14:paraId="157EB5F3" w14:textId="77777777" w:rsidR="0004285F" w:rsidRDefault="0004285F" w:rsidP="0004285F">
      <w:pPr>
        <w:pStyle w:val="ListParagraph"/>
        <w:numPr>
          <w:ilvl w:val="1"/>
          <w:numId w:val="4"/>
        </w:numPr>
        <w:spacing w:line="360" w:lineRule="auto"/>
        <w:rPr>
          <w:sz w:val="32"/>
        </w:rPr>
      </w:pPr>
      <w:r w:rsidRPr="0004285F">
        <w:rPr>
          <w:sz w:val="32"/>
        </w:rPr>
        <w:t>Clinical Data: Patient records, medical histories, and diagnostic reports.</w:t>
      </w:r>
    </w:p>
    <w:p w14:paraId="693E2792" w14:textId="1AF325C8" w:rsidR="00DB7C22" w:rsidRPr="00605C30" w:rsidRDefault="0004285F" w:rsidP="0004285F">
      <w:pPr>
        <w:pStyle w:val="ListParagraph"/>
        <w:numPr>
          <w:ilvl w:val="1"/>
          <w:numId w:val="4"/>
        </w:numPr>
        <w:spacing w:line="360" w:lineRule="auto"/>
        <w:rPr>
          <w:sz w:val="32"/>
        </w:rPr>
      </w:pPr>
      <w:r w:rsidRPr="0004285F">
        <w:rPr>
          <w:sz w:val="32"/>
        </w:rPr>
        <w:t>Imaging Data: X-rays, MRIs, CT scans, and mobile phone images.</w:t>
      </w:r>
    </w:p>
    <w:p w14:paraId="4EE903DD" w14:textId="77777777" w:rsidR="0004285F" w:rsidRDefault="0004285F" w:rsidP="00DB7C22">
      <w:pPr>
        <w:pStyle w:val="ListParagraph"/>
        <w:numPr>
          <w:ilvl w:val="0"/>
          <w:numId w:val="4"/>
        </w:numPr>
        <w:spacing w:line="360" w:lineRule="auto"/>
        <w:rPr>
          <w:sz w:val="32"/>
        </w:rPr>
      </w:pPr>
      <w:r w:rsidRPr="0004285F">
        <w:rPr>
          <w:sz w:val="32"/>
        </w:rPr>
        <w:t>Pre-processing Module</w:t>
      </w:r>
    </w:p>
    <w:p w14:paraId="1597F010" w14:textId="524B5134" w:rsidR="0004285F" w:rsidRDefault="0004285F" w:rsidP="0004285F">
      <w:pPr>
        <w:pStyle w:val="ListParagraph"/>
        <w:numPr>
          <w:ilvl w:val="1"/>
          <w:numId w:val="4"/>
        </w:numPr>
        <w:spacing w:line="360" w:lineRule="auto"/>
        <w:rPr>
          <w:sz w:val="32"/>
        </w:rPr>
      </w:pPr>
      <w:r w:rsidRPr="0004285F">
        <w:rPr>
          <w:sz w:val="32"/>
        </w:rPr>
        <w:t>Data Cleaning: Removal of noise and irrelevant information.</w:t>
      </w:r>
    </w:p>
    <w:p w14:paraId="2E770C09" w14:textId="75798ED4" w:rsidR="0004285F" w:rsidRDefault="0004285F" w:rsidP="0004285F">
      <w:pPr>
        <w:pStyle w:val="ListParagraph"/>
        <w:numPr>
          <w:ilvl w:val="1"/>
          <w:numId w:val="4"/>
        </w:numPr>
        <w:spacing w:line="360" w:lineRule="auto"/>
        <w:rPr>
          <w:sz w:val="32"/>
        </w:rPr>
      </w:pPr>
      <w:r w:rsidRPr="0004285F">
        <w:rPr>
          <w:sz w:val="32"/>
        </w:rPr>
        <w:t>Normalization: Standardization of data for consistency.</w:t>
      </w:r>
    </w:p>
    <w:p w14:paraId="53694F27" w14:textId="5CC2DA45" w:rsidR="0004285F" w:rsidRDefault="0004285F" w:rsidP="0004285F">
      <w:pPr>
        <w:pStyle w:val="ListParagraph"/>
        <w:numPr>
          <w:ilvl w:val="1"/>
          <w:numId w:val="4"/>
        </w:numPr>
        <w:spacing w:line="360" w:lineRule="auto"/>
        <w:rPr>
          <w:sz w:val="32"/>
        </w:rPr>
      </w:pPr>
      <w:r w:rsidRPr="0004285F">
        <w:rPr>
          <w:sz w:val="32"/>
        </w:rPr>
        <w:t>Feature Extraction: Identification of relevant features for analysis</w:t>
      </w:r>
      <w:r>
        <w:rPr>
          <w:sz w:val="32"/>
        </w:rPr>
        <w:t>.</w:t>
      </w:r>
    </w:p>
    <w:p w14:paraId="3A3C7989" w14:textId="77777777" w:rsidR="00DE40DA" w:rsidRDefault="00DE40DA" w:rsidP="00DE40DA">
      <w:pPr>
        <w:pStyle w:val="ListParagraph"/>
        <w:spacing w:line="360" w:lineRule="auto"/>
        <w:ind w:left="1440"/>
        <w:rPr>
          <w:sz w:val="32"/>
        </w:rPr>
      </w:pPr>
    </w:p>
    <w:p w14:paraId="12EF1797" w14:textId="249F47EE" w:rsidR="00A063EC" w:rsidRDefault="00A063EC" w:rsidP="00A063EC">
      <w:pPr>
        <w:pStyle w:val="ListParagraph"/>
        <w:spacing w:line="360" w:lineRule="auto"/>
        <w:rPr>
          <w:sz w:val="32"/>
        </w:rPr>
      </w:pPr>
    </w:p>
    <w:p w14:paraId="0D97487C" w14:textId="77777777" w:rsidR="00A063EC" w:rsidRDefault="00A063EC" w:rsidP="00A063EC">
      <w:pPr>
        <w:pStyle w:val="ListParagraph"/>
        <w:spacing w:line="360" w:lineRule="auto"/>
        <w:rPr>
          <w:sz w:val="32"/>
        </w:rPr>
      </w:pPr>
    </w:p>
    <w:p w14:paraId="1C9530FE" w14:textId="3F519FBF" w:rsidR="0004285F" w:rsidRDefault="0004285F" w:rsidP="00A917F7">
      <w:pPr>
        <w:pStyle w:val="ListParagraph"/>
        <w:numPr>
          <w:ilvl w:val="0"/>
          <w:numId w:val="4"/>
        </w:numPr>
        <w:spacing w:line="360" w:lineRule="auto"/>
        <w:rPr>
          <w:sz w:val="32"/>
        </w:rPr>
      </w:pPr>
      <w:r w:rsidRPr="0004285F">
        <w:rPr>
          <w:sz w:val="32"/>
        </w:rPr>
        <w:lastRenderedPageBreak/>
        <w:t>Training Module</w:t>
      </w:r>
    </w:p>
    <w:p w14:paraId="34E10799" w14:textId="77777777" w:rsidR="0004285F" w:rsidRDefault="0004285F" w:rsidP="0004285F">
      <w:pPr>
        <w:pStyle w:val="ListParagraph"/>
        <w:numPr>
          <w:ilvl w:val="1"/>
          <w:numId w:val="4"/>
        </w:numPr>
        <w:spacing w:line="360" w:lineRule="auto"/>
        <w:rPr>
          <w:sz w:val="32"/>
        </w:rPr>
      </w:pPr>
      <w:r w:rsidRPr="0004285F">
        <w:rPr>
          <w:sz w:val="32"/>
        </w:rPr>
        <w:t>Supervised Learning: Training the AI model using labeled data.</w:t>
      </w:r>
    </w:p>
    <w:p w14:paraId="572156F7" w14:textId="28DDB187" w:rsidR="00DB7C22" w:rsidRDefault="0004285F" w:rsidP="0004285F">
      <w:pPr>
        <w:pStyle w:val="ListParagraph"/>
        <w:numPr>
          <w:ilvl w:val="1"/>
          <w:numId w:val="4"/>
        </w:numPr>
        <w:spacing w:line="360" w:lineRule="auto"/>
        <w:rPr>
          <w:sz w:val="32"/>
        </w:rPr>
      </w:pPr>
      <w:r w:rsidRPr="0004285F">
        <w:rPr>
          <w:sz w:val="32"/>
        </w:rPr>
        <w:t>Deep Learning Algorithms: Implementation of neural networks for pattern recognition</w:t>
      </w:r>
      <w:r w:rsidR="00DB7C22" w:rsidRPr="00605C30">
        <w:rPr>
          <w:sz w:val="32"/>
        </w:rPr>
        <w:t>.</w:t>
      </w:r>
    </w:p>
    <w:p w14:paraId="5BF04781" w14:textId="19594DF6" w:rsidR="0004285F" w:rsidRDefault="0004285F" w:rsidP="00535AA3">
      <w:pPr>
        <w:pStyle w:val="ListParagraph"/>
        <w:numPr>
          <w:ilvl w:val="1"/>
          <w:numId w:val="4"/>
        </w:numPr>
        <w:spacing w:line="360" w:lineRule="auto"/>
        <w:rPr>
          <w:sz w:val="32"/>
        </w:rPr>
      </w:pPr>
      <w:r w:rsidRPr="0004285F">
        <w:rPr>
          <w:sz w:val="32"/>
        </w:rPr>
        <w:t>Model Evaluation: Assessing the model's accuracy and performance.</w:t>
      </w:r>
    </w:p>
    <w:p w14:paraId="121083A1" w14:textId="77777777" w:rsidR="0004285F" w:rsidRDefault="0004285F" w:rsidP="0004285F">
      <w:pPr>
        <w:pStyle w:val="ListParagraph"/>
        <w:spacing w:line="360" w:lineRule="auto"/>
        <w:ind w:left="1440"/>
        <w:rPr>
          <w:sz w:val="32"/>
        </w:rPr>
      </w:pPr>
    </w:p>
    <w:p w14:paraId="6A11A5DC" w14:textId="4214E5C1" w:rsidR="0004285F" w:rsidRDefault="0004285F" w:rsidP="00DE40DA">
      <w:pPr>
        <w:pStyle w:val="ListParagraph"/>
        <w:numPr>
          <w:ilvl w:val="0"/>
          <w:numId w:val="4"/>
        </w:numPr>
        <w:spacing w:line="360" w:lineRule="auto"/>
        <w:rPr>
          <w:sz w:val="32"/>
          <w:lang w:bidi="ar-EG"/>
        </w:rPr>
      </w:pPr>
      <w:r w:rsidRPr="0004285F">
        <w:rPr>
          <w:sz w:val="32"/>
          <w:lang w:bidi="ar-EG"/>
        </w:rPr>
        <w:t>Categorization Module</w:t>
      </w:r>
    </w:p>
    <w:p w14:paraId="36BEE81E" w14:textId="1E965FE1" w:rsidR="0004285F" w:rsidRDefault="0004285F" w:rsidP="00DE40DA">
      <w:pPr>
        <w:pStyle w:val="ListParagraph"/>
        <w:numPr>
          <w:ilvl w:val="1"/>
          <w:numId w:val="4"/>
        </w:numPr>
        <w:spacing w:line="360" w:lineRule="auto"/>
        <w:rPr>
          <w:sz w:val="32"/>
          <w:lang w:bidi="ar-EG"/>
        </w:rPr>
      </w:pPr>
      <w:r w:rsidRPr="0004285F">
        <w:rPr>
          <w:sz w:val="32"/>
          <w:lang w:bidi="ar-EG"/>
        </w:rPr>
        <w:t>Anatomical Location Analysis: Identification of the specific location of oral cancer.</w:t>
      </w:r>
    </w:p>
    <w:p w14:paraId="09E8EA8C" w14:textId="59B82D08" w:rsidR="0004285F" w:rsidRDefault="0004285F" w:rsidP="00DE40DA">
      <w:pPr>
        <w:pStyle w:val="ListParagraph"/>
        <w:numPr>
          <w:ilvl w:val="1"/>
          <w:numId w:val="4"/>
        </w:numPr>
        <w:spacing w:line="360" w:lineRule="auto"/>
        <w:rPr>
          <w:sz w:val="32"/>
          <w:lang w:bidi="ar-EG"/>
        </w:rPr>
      </w:pPr>
      <w:r w:rsidRPr="0004285F">
        <w:rPr>
          <w:sz w:val="32"/>
          <w:lang w:bidi="ar-EG"/>
        </w:rPr>
        <w:t>Type Classification: Categorization into squamous cell carcinoma, adenocarcinoma, etc.</w:t>
      </w:r>
    </w:p>
    <w:p w14:paraId="740376B4" w14:textId="1C2FBEA7" w:rsidR="0004285F" w:rsidRDefault="0004285F" w:rsidP="00DE40DA">
      <w:pPr>
        <w:pStyle w:val="ListParagraph"/>
        <w:numPr>
          <w:ilvl w:val="1"/>
          <w:numId w:val="4"/>
        </w:numPr>
        <w:spacing w:line="360" w:lineRule="auto"/>
        <w:rPr>
          <w:sz w:val="32"/>
          <w:lang w:bidi="ar-EG"/>
        </w:rPr>
      </w:pPr>
      <w:r w:rsidRPr="0004285F">
        <w:rPr>
          <w:sz w:val="32"/>
          <w:lang w:bidi="ar-EG"/>
        </w:rPr>
        <w:lastRenderedPageBreak/>
        <w:t>Stage Detection: Determination of the cancer's stage based on imaging and clinical data</w:t>
      </w:r>
      <w:r>
        <w:rPr>
          <w:sz w:val="32"/>
          <w:lang w:bidi="ar-EG"/>
        </w:rPr>
        <w:t>.</w:t>
      </w:r>
    </w:p>
    <w:p w14:paraId="6EB1BCC5" w14:textId="33A3C2EF" w:rsidR="00DE40DA" w:rsidRDefault="00DE40DA" w:rsidP="00DE40DA">
      <w:pPr>
        <w:pStyle w:val="ListParagraph"/>
        <w:spacing w:line="360" w:lineRule="auto"/>
        <w:ind w:left="1440"/>
        <w:rPr>
          <w:sz w:val="32"/>
          <w:lang w:bidi="ar-EG"/>
        </w:rPr>
      </w:pPr>
    </w:p>
    <w:p w14:paraId="2C7A1DEC" w14:textId="77777777" w:rsidR="00DE40DA" w:rsidRDefault="00DE40DA" w:rsidP="00DE40DA">
      <w:pPr>
        <w:pStyle w:val="ListParagraph"/>
        <w:spacing w:line="360" w:lineRule="auto"/>
        <w:ind w:left="1440"/>
        <w:rPr>
          <w:sz w:val="32"/>
          <w:lang w:bidi="ar-EG"/>
        </w:rPr>
      </w:pPr>
    </w:p>
    <w:p w14:paraId="158AE874" w14:textId="53C22847" w:rsidR="0004285F" w:rsidRDefault="0004285F" w:rsidP="00DE40DA">
      <w:pPr>
        <w:pStyle w:val="ListParagraph"/>
        <w:numPr>
          <w:ilvl w:val="0"/>
          <w:numId w:val="4"/>
        </w:numPr>
        <w:spacing w:line="360" w:lineRule="auto"/>
        <w:rPr>
          <w:sz w:val="32"/>
          <w:lang w:bidi="ar-EG"/>
        </w:rPr>
      </w:pPr>
      <w:r w:rsidRPr="0004285F">
        <w:rPr>
          <w:sz w:val="32"/>
          <w:lang w:bidi="ar-EG"/>
        </w:rPr>
        <w:t>Decision Support System</w:t>
      </w:r>
    </w:p>
    <w:p w14:paraId="0D047479" w14:textId="35F22969" w:rsidR="0004285F" w:rsidRDefault="0004285F" w:rsidP="00DE40DA">
      <w:pPr>
        <w:pStyle w:val="ListParagraph"/>
        <w:numPr>
          <w:ilvl w:val="1"/>
          <w:numId w:val="4"/>
        </w:numPr>
        <w:spacing w:line="360" w:lineRule="auto"/>
        <w:rPr>
          <w:sz w:val="32"/>
          <w:lang w:bidi="ar-EG"/>
        </w:rPr>
      </w:pPr>
      <w:r w:rsidRPr="0004285F">
        <w:rPr>
          <w:sz w:val="32"/>
          <w:lang w:bidi="ar-EG"/>
        </w:rPr>
        <w:t>Treatment Recommendations: Providing personalized treatment suggestions based on categorized data.</w:t>
      </w:r>
    </w:p>
    <w:p w14:paraId="599C96E8" w14:textId="67563166" w:rsidR="0004285F" w:rsidRDefault="0004285F" w:rsidP="00DE40DA">
      <w:pPr>
        <w:pStyle w:val="ListParagraph"/>
        <w:numPr>
          <w:ilvl w:val="1"/>
          <w:numId w:val="4"/>
        </w:numPr>
        <w:spacing w:line="360" w:lineRule="auto"/>
        <w:rPr>
          <w:sz w:val="32"/>
          <w:lang w:bidi="ar-EG"/>
        </w:rPr>
      </w:pPr>
      <w:r w:rsidRPr="0004285F">
        <w:rPr>
          <w:sz w:val="32"/>
          <w:lang w:bidi="ar-EG"/>
        </w:rPr>
        <w:t>Early Detection Alerts: Notifying healthcare professionals of potential early-stage oral cancer cases</w:t>
      </w:r>
      <w:r>
        <w:rPr>
          <w:sz w:val="32"/>
          <w:lang w:bidi="ar-EG"/>
        </w:rPr>
        <w:t>.</w:t>
      </w:r>
    </w:p>
    <w:p w14:paraId="1825DC95" w14:textId="5EF538CE" w:rsidR="0004285F" w:rsidRDefault="0004285F" w:rsidP="00DE40DA">
      <w:pPr>
        <w:pStyle w:val="ListParagraph"/>
        <w:numPr>
          <w:ilvl w:val="1"/>
          <w:numId w:val="4"/>
        </w:numPr>
        <w:spacing w:line="360" w:lineRule="auto"/>
        <w:rPr>
          <w:sz w:val="32"/>
          <w:lang w:bidi="ar-EG"/>
        </w:rPr>
      </w:pPr>
      <w:r w:rsidRPr="0004285F">
        <w:t xml:space="preserve"> </w:t>
      </w:r>
      <w:r w:rsidRPr="0004285F">
        <w:rPr>
          <w:sz w:val="32"/>
          <w:lang w:bidi="ar-EG"/>
        </w:rPr>
        <w:t>Refinement Feedback: Incorporating continuous learning and model improvement feedback</w:t>
      </w:r>
      <w:r>
        <w:rPr>
          <w:sz w:val="32"/>
          <w:lang w:bidi="ar-EG"/>
        </w:rPr>
        <w:t>.</w:t>
      </w:r>
    </w:p>
    <w:p w14:paraId="00912EF3" w14:textId="77777777" w:rsidR="00DE40DA" w:rsidRDefault="00DE40DA" w:rsidP="00DE40DA">
      <w:pPr>
        <w:pStyle w:val="ListParagraph"/>
        <w:spacing w:line="360" w:lineRule="auto"/>
        <w:ind w:left="1440"/>
        <w:rPr>
          <w:sz w:val="32"/>
          <w:lang w:bidi="ar-EG"/>
        </w:rPr>
      </w:pPr>
    </w:p>
    <w:p w14:paraId="2F990548" w14:textId="77777777" w:rsidR="00A063EC" w:rsidRPr="00A063EC" w:rsidRDefault="00A063EC" w:rsidP="00A063EC">
      <w:pPr>
        <w:pStyle w:val="ListParagraph"/>
        <w:spacing w:line="360" w:lineRule="auto"/>
        <w:rPr>
          <w:sz w:val="32"/>
          <w:lang w:bidi="ar-EG"/>
        </w:rPr>
      </w:pPr>
    </w:p>
    <w:p w14:paraId="188A654E" w14:textId="7FC47A69" w:rsidR="0004285F" w:rsidRDefault="00DE40DA" w:rsidP="00DE40DA">
      <w:pPr>
        <w:pStyle w:val="ListParagraph"/>
        <w:numPr>
          <w:ilvl w:val="0"/>
          <w:numId w:val="4"/>
        </w:numPr>
        <w:spacing w:line="360" w:lineRule="auto"/>
        <w:rPr>
          <w:sz w:val="32"/>
          <w:lang w:bidi="ar-EG"/>
        </w:rPr>
      </w:pPr>
      <w:r w:rsidRPr="00DE40DA">
        <w:lastRenderedPageBreak/>
        <w:t xml:space="preserve"> </w:t>
      </w:r>
      <w:r w:rsidRPr="00DE40DA">
        <w:rPr>
          <w:sz w:val="32"/>
          <w:lang w:bidi="ar-EG"/>
        </w:rPr>
        <w:t>Integration with Healthcare Systems</w:t>
      </w:r>
    </w:p>
    <w:p w14:paraId="105D15F0" w14:textId="33D68A8E" w:rsidR="0004285F" w:rsidRDefault="00DE40DA" w:rsidP="00DE40DA">
      <w:pPr>
        <w:pStyle w:val="ListParagraph"/>
        <w:numPr>
          <w:ilvl w:val="1"/>
          <w:numId w:val="4"/>
        </w:numPr>
        <w:spacing w:line="360" w:lineRule="auto"/>
        <w:rPr>
          <w:sz w:val="32"/>
          <w:lang w:bidi="ar-EG"/>
        </w:rPr>
      </w:pPr>
      <w:r w:rsidRPr="00DE40DA">
        <w:rPr>
          <w:sz w:val="32"/>
          <w:lang w:bidi="ar-EG"/>
        </w:rPr>
        <w:t>Electronic Health Record (EHR) Integration: Seamless interaction with patient data</w:t>
      </w:r>
      <w:r w:rsidR="0004285F" w:rsidRPr="0004285F">
        <w:rPr>
          <w:sz w:val="32"/>
          <w:lang w:bidi="ar-EG"/>
        </w:rPr>
        <w:t>.</w:t>
      </w:r>
    </w:p>
    <w:p w14:paraId="5E1F5F4B" w14:textId="4FE3EF20" w:rsidR="0004285F" w:rsidRDefault="00DE40DA" w:rsidP="00DE40DA">
      <w:pPr>
        <w:pStyle w:val="ListParagraph"/>
        <w:numPr>
          <w:ilvl w:val="1"/>
          <w:numId w:val="4"/>
        </w:numPr>
        <w:spacing w:line="360" w:lineRule="auto"/>
        <w:rPr>
          <w:sz w:val="32"/>
          <w:lang w:bidi="ar-EG"/>
        </w:rPr>
      </w:pPr>
      <w:r w:rsidRPr="00DE40DA">
        <w:rPr>
          <w:sz w:val="32"/>
          <w:lang w:bidi="ar-EG"/>
        </w:rPr>
        <w:t>Picture Archiving and Communication System (PACS): Managing and interpreting medical imaging</w:t>
      </w:r>
      <w:r w:rsidR="0004285F">
        <w:rPr>
          <w:sz w:val="32"/>
          <w:lang w:bidi="ar-EG"/>
        </w:rPr>
        <w:t>.</w:t>
      </w:r>
    </w:p>
    <w:p w14:paraId="2C4C4A92" w14:textId="26B0323E" w:rsidR="00DE40DA" w:rsidRDefault="00DE40DA" w:rsidP="00DE40DA">
      <w:pPr>
        <w:pStyle w:val="ListParagraph"/>
        <w:ind w:left="1440"/>
        <w:rPr>
          <w:sz w:val="32"/>
          <w:lang w:bidi="ar-EG"/>
        </w:rPr>
      </w:pPr>
    </w:p>
    <w:p w14:paraId="50843D6E" w14:textId="7C3574AE" w:rsidR="004C4C55" w:rsidRDefault="004C4C55" w:rsidP="00DE40DA">
      <w:pPr>
        <w:pStyle w:val="ListParagraph"/>
        <w:ind w:left="1440"/>
        <w:rPr>
          <w:sz w:val="32"/>
          <w:lang w:bidi="ar-EG"/>
        </w:rPr>
      </w:pPr>
    </w:p>
    <w:p w14:paraId="29CA419B" w14:textId="77777777" w:rsidR="004C4C55" w:rsidRDefault="004C4C55" w:rsidP="00DE40DA">
      <w:pPr>
        <w:pStyle w:val="ListParagraph"/>
        <w:ind w:left="1440"/>
        <w:rPr>
          <w:sz w:val="32"/>
          <w:lang w:bidi="ar-EG"/>
        </w:rPr>
      </w:pPr>
    </w:p>
    <w:p w14:paraId="7B6E7CDC" w14:textId="77777777" w:rsidR="00DE40DA" w:rsidRDefault="00DE40DA" w:rsidP="00DE40DA">
      <w:pPr>
        <w:pStyle w:val="ListParagraph"/>
        <w:spacing w:line="360" w:lineRule="auto"/>
        <w:rPr>
          <w:sz w:val="32"/>
          <w:lang w:bidi="ar-EG"/>
        </w:rPr>
      </w:pPr>
    </w:p>
    <w:p w14:paraId="2635DC3C" w14:textId="15F21254" w:rsidR="00DE40DA" w:rsidRDefault="00DE40DA" w:rsidP="00DE40DA">
      <w:pPr>
        <w:pStyle w:val="ListParagraph"/>
        <w:numPr>
          <w:ilvl w:val="0"/>
          <w:numId w:val="4"/>
        </w:numPr>
        <w:spacing w:line="360" w:lineRule="auto"/>
        <w:rPr>
          <w:sz w:val="32"/>
          <w:lang w:bidi="ar-EG"/>
        </w:rPr>
      </w:pPr>
      <w:r w:rsidRPr="00DE40DA">
        <w:rPr>
          <w:sz w:val="32"/>
          <w:lang w:bidi="ar-EG"/>
        </w:rPr>
        <w:t>User Interface</w:t>
      </w:r>
    </w:p>
    <w:p w14:paraId="7B4EB8D8" w14:textId="5E4EB8B6" w:rsidR="00DE40DA" w:rsidRDefault="00DE40DA" w:rsidP="00DE40DA">
      <w:pPr>
        <w:pStyle w:val="ListParagraph"/>
        <w:numPr>
          <w:ilvl w:val="1"/>
          <w:numId w:val="4"/>
        </w:numPr>
        <w:spacing w:line="360" w:lineRule="auto"/>
        <w:rPr>
          <w:sz w:val="32"/>
          <w:lang w:bidi="ar-EG"/>
        </w:rPr>
      </w:pPr>
      <w:r w:rsidRPr="00DE40DA">
        <w:rPr>
          <w:sz w:val="32"/>
          <w:lang w:bidi="ar-EG"/>
        </w:rPr>
        <w:t>Healthcare Professional Interface: Visualization of categorized data, treatment recommendations, and alerts.</w:t>
      </w:r>
    </w:p>
    <w:p w14:paraId="565E9645" w14:textId="79D82215" w:rsidR="00A063EC" w:rsidRPr="00A063EC" w:rsidRDefault="00DE40DA" w:rsidP="00A063EC">
      <w:pPr>
        <w:pStyle w:val="ListParagraph"/>
        <w:numPr>
          <w:ilvl w:val="1"/>
          <w:numId w:val="4"/>
        </w:numPr>
        <w:spacing w:line="360" w:lineRule="auto"/>
        <w:rPr>
          <w:sz w:val="32"/>
          <w:lang w:bidi="ar-EG"/>
        </w:rPr>
      </w:pPr>
      <w:r w:rsidRPr="00DE40DA">
        <w:rPr>
          <w:sz w:val="32"/>
          <w:lang w:bidi="ar-EG"/>
        </w:rPr>
        <w:t xml:space="preserve">Patient Interface: Access to simplified information, test results, and potential risk alerts. </w:t>
      </w:r>
    </w:p>
    <w:p w14:paraId="32D9B6DB" w14:textId="79B37DC4" w:rsidR="00DE40DA" w:rsidRDefault="00DE40DA" w:rsidP="00DE40DA">
      <w:pPr>
        <w:pStyle w:val="ListParagraph"/>
        <w:numPr>
          <w:ilvl w:val="0"/>
          <w:numId w:val="4"/>
        </w:numPr>
        <w:spacing w:line="360" w:lineRule="auto"/>
        <w:rPr>
          <w:sz w:val="32"/>
          <w:lang w:bidi="ar-EG"/>
        </w:rPr>
      </w:pPr>
      <w:r w:rsidRPr="00DE40DA">
        <w:rPr>
          <w:sz w:val="32"/>
          <w:lang w:bidi="ar-EG"/>
        </w:rPr>
        <w:lastRenderedPageBreak/>
        <w:t>Database</w:t>
      </w:r>
    </w:p>
    <w:p w14:paraId="3AD090F5" w14:textId="3D307950" w:rsidR="00DE40DA" w:rsidRPr="00A063EC" w:rsidRDefault="00DE40DA" w:rsidP="00A063EC">
      <w:pPr>
        <w:pStyle w:val="ListParagraph"/>
        <w:numPr>
          <w:ilvl w:val="1"/>
          <w:numId w:val="4"/>
        </w:numPr>
        <w:spacing w:line="360" w:lineRule="auto"/>
        <w:rPr>
          <w:sz w:val="32"/>
          <w:lang w:bidi="ar-EG"/>
        </w:rPr>
      </w:pPr>
      <w:r w:rsidRPr="00DE40DA">
        <w:rPr>
          <w:sz w:val="32"/>
          <w:lang w:bidi="ar-EG"/>
        </w:rPr>
        <w:t>Patient Data Repository: Secure storage of patient records, ensuring privacy and compliance.</w:t>
      </w:r>
    </w:p>
    <w:p w14:paraId="6FCD8E12" w14:textId="77777777" w:rsidR="00DE40DA" w:rsidRPr="00DE40DA" w:rsidRDefault="00DE40DA" w:rsidP="00DE40DA">
      <w:pPr>
        <w:spacing w:line="360" w:lineRule="auto"/>
        <w:rPr>
          <w:sz w:val="32"/>
          <w:lang w:bidi="ar-EG"/>
        </w:rPr>
      </w:pPr>
    </w:p>
    <w:p w14:paraId="393B86DE" w14:textId="45FC0763" w:rsidR="00DE40DA" w:rsidRDefault="00DE40DA" w:rsidP="00DE40DA">
      <w:pPr>
        <w:pStyle w:val="ListParagraph"/>
        <w:numPr>
          <w:ilvl w:val="0"/>
          <w:numId w:val="4"/>
        </w:numPr>
        <w:spacing w:line="360" w:lineRule="auto"/>
        <w:rPr>
          <w:sz w:val="32"/>
          <w:lang w:bidi="ar-EG"/>
        </w:rPr>
      </w:pPr>
      <w:r w:rsidRPr="00DE40DA">
        <w:rPr>
          <w:sz w:val="32"/>
          <w:lang w:bidi="ar-EG"/>
        </w:rPr>
        <w:t>Continuous Learning Module</w:t>
      </w:r>
    </w:p>
    <w:p w14:paraId="3BB1C273" w14:textId="3692FFFE" w:rsidR="00DE40DA" w:rsidRDefault="00DE40DA" w:rsidP="00DE40DA">
      <w:pPr>
        <w:pStyle w:val="ListParagraph"/>
        <w:numPr>
          <w:ilvl w:val="1"/>
          <w:numId w:val="4"/>
        </w:numPr>
        <w:spacing w:line="360" w:lineRule="auto"/>
        <w:rPr>
          <w:sz w:val="32"/>
          <w:lang w:bidi="ar-EG"/>
        </w:rPr>
      </w:pPr>
      <w:r w:rsidRPr="00DE40DA">
        <w:rPr>
          <w:sz w:val="32"/>
          <w:lang w:bidi="ar-EG"/>
        </w:rPr>
        <w:t>Feedback Loop: Gathering insights from healthcare professionals to refine the model.</w:t>
      </w:r>
    </w:p>
    <w:p w14:paraId="2AC0114E" w14:textId="321D1DEC" w:rsidR="00DE40DA" w:rsidRDefault="00DE40DA" w:rsidP="00DE40DA">
      <w:pPr>
        <w:pStyle w:val="ListParagraph"/>
        <w:numPr>
          <w:ilvl w:val="1"/>
          <w:numId w:val="4"/>
        </w:numPr>
        <w:spacing w:line="360" w:lineRule="auto"/>
        <w:rPr>
          <w:sz w:val="32"/>
          <w:lang w:bidi="ar-EG"/>
        </w:rPr>
      </w:pPr>
      <w:r w:rsidRPr="00DE40DA">
        <w:rPr>
          <w:sz w:val="32"/>
          <w:lang w:bidi="ar-EG"/>
        </w:rPr>
        <w:t>Adaptation to New Data: Ongoing adjustments to improve accuracy and relevance.</w:t>
      </w:r>
    </w:p>
    <w:p w14:paraId="1DB8D9C9" w14:textId="4E14081B" w:rsidR="00DE40DA" w:rsidRDefault="00DE40DA" w:rsidP="00DE40DA">
      <w:pPr>
        <w:pStyle w:val="ListParagraph"/>
        <w:spacing w:line="360" w:lineRule="auto"/>
        <w:ind w:left="1440"/>
        <w:rPr>
          <w:sz w:val="32"/>
          <w:lang w:bidi="ar-EG"/>
        </w:rPr>
      </w:pPr>
    </w:p>
    <w:p w14:paraId="7187D7E9" w14:textId="77777777" w:rsidR="00A063EC" w:rsidRDefault="00A063EC" w:rsidP="00DE40DA">
      <w:pPr>
        <w:pStyle w:val="ListParagraph"/>
        <w:spacing w:line="360" w:lineRule="auto"/>
        <w:ind w:left="1440"/>
        <w:rPr>
          <w:sz w:val="32"/>
          <w:lang w:bidi="ar-EG"/>
        </w:rPr>
      </w:pPr>
    </w:p>
    <w:p w14:paraId="63CA00E6" w14:textId="2B9BD25A" w:rsidR="00A063EC" w:rsidRDefault="00A063EC" w:rsidP="00A063EC">
      <w:pPr>
        <w:pStyle w:val="ListParagraph"/>
        <w:spacing w:line="360" w:lineRule="auto"/>
        <w:rPr>
          <w:sz w:val="32"/>
          <w:lang w:bidi="ar-EG"/>
        </w:rPr>
      </w:pPr>
    </w:p>
    <w:p w14:paraId="13E18424" w14:textId="77777777" w:rsidR="00A063EC" w:rsidRPr="00A063EC" w:rsidRDefault="00A063EC" w:rsidP="00A063EC">
      <w:pPr>
        <w:pStyle w:val="ListParagraph"/>
        <w:spacing w:line="360" w:lineRule="auto"/>
        <w:rPr>
          <w:sz w:val="32"/>
          <w:lang w:bidi="ar-EG"/>
        </w:rPr>
      </w:pPr>
    </w:p>
    <w:p w14:paraId="6AE07A0A" w14:textId="68D58E89" w:rsidR="00DE40DA" w:rsidRDefault="00DE40DA" w:rsidP="00DE40DA">
      <w:pPr>
        <w:pStyle w:val="ListParagraph"/>
        <w:numPr>
          <w:ilvl w:val="0"/>
          <w:numId w:val="4"/>
        </w:numPr>
        <w:spacing w:line="360" w:lineRule="auto"/>
        <w:rPr>
          <w:sz w:val="32"/>
          <w:lang w:bidi="ar-EG"/>
        </w:rPr>
      </w:pPr>
      <w:r w:rsidRPr="00DE40DA">
        <w:rPr>
          <w:sz w:val="32"/>
          <w:lang w:bidi="ar-EG"/>
        </w:rPr>
        <w:lastRenderedPageBreak/>
        <w:t>Security and Compliance</w:t>
      </w:r>
    </w:p>
    <w:p w14:paraId="4A059C0A" w14:textId="2BA1323E" w:rsidR="00DE40DA" w:rsidRPr="00DE40DA" w:rsidRDefault="00DE40DA" w:rsidP="00DE40DA">
      <w:pPr>
        <w:pStyle w:val="ListParagraph"/>
        <w:numPr>
          <w:ilvl w:val="1"/>
          <w:numId w:val="4"/>
        </w:numPr>
        <w:spacing w:line="360" w:lineRule="auto"/>
        <w:rPr>
          <w:sz w:val="32"/>
          <w:lang w:bidi="ar-EG"/>
        </w:rPr>
      </w:pPr>
      <w:r w:rsidRPr="00DE40DA">
        <w:rPr>
          <w:sz w:val="32"/>
          <w:lang w:bidi="ar-EG"/>
        </w:rPr>
        <w:t>Data Encryption: Ensuring the privacy and security of patient information</w:t>
      </w:r>
    </w:p>
    <w:p w14:paraId="54400FF6" w14:textId="77777777" w:rsidR="00DE40DA" w:rsidRPr="00DE40DA" w:rsidRDefault="00DE40DA" w:rsidP="00DE40DA">
      <w:pPr>
        <w:pStyle w:val="ListParagraph"/>
        <w:numPr>
          <w:ilvl w:val="1"/>
          <w:numId w:val="4"/>
        </w:numPr>
        <w:spacing w:line="360" w:lineRule="auto"/>
        <w:rPr>
          <w:sz w:val="32"/>
          <w:lang w:bidi="ar-EG"/>
        </w:rPr>
      </w:pPr>
      <w:r w:rsidRPr="00DE40DA">
        <w:rPr>
          <w:sz w:val="32"/>
          <w:lang w:bidi="ar-EG"/>
        </w:rPr>
        <w:t>HIPAA Compliance: Adhering to healthcare data protection standards.</w:t>
      </w:r>
    </w:p>
    <w:p w14:paraId="75F77F40" w14:textId="77777777" w:rsidR="00DE40DA" w:rsidRDefault="00DE40DA" w:rsidP="00DE40DA">
      <w:pPr>
        <w:pStyle w:val="ListParagraph"/>
        <w:spacing w:line="360" w:lineRule="auto"/>
        <w:rPr>
          <w:sz w:val="32"/>
          <w:lang w:bidi="ar-EG"/>
        </w:rPr>
      </w:pPr>
    </w:p>
    <w:p w14:paraId="7E4C0358" w14:textId="3A5F48E4" w:rsidR="0004285F" w:rsidRDefault="00DE40DA" w:rsidP="00DE40DA">
      <w:pPr>
        <w:rPr>
          <w:sz w:val="32"/>
          <w:u w:val="single"/>
          <w:rtl/>
          <w:lang w:bidi="ar-EG"/>
        </w:rPr>
      </w:pPr>
      <w:r w:rsidRPr="00DE40DA">
        <w:rPr>
          <w:u w:val="single"/>
        </w:rPr>
        <w:t xml:space="preserve"> </w:t>
      </w:r>
      <w:r w:rsidRPr="00DE40DA">
        <w:rPr>
          <w:sz w:val="32"/>
          <w:u w:val="single"/>
          <w:lang w:bidi="ar-EG"/>
        </w:rPr>
        <w:t>This system analysis diagram provides an overview of the oral cancer detection AI model, showcasing its various components, data flows, and interactions within the broader healthcare ecosystem.</w:t>
      </w:r>
    </w:p>
    <w:p w14:paraId="747C197C" w14:textId="607546B8" w:rsidR="00407DC5" w:rsidRDefault="00407DC5" w:rsidP="00DE40DA">
      <w:pPr>
        <w:rPr>
          <w:sz w:val="32"/>
          <w:u w:val="single"/>
          <w:rtl/>
          <w:lang w:bidi="ar-EG"/>
        </w:rPr>
      </w:pPr>
      <w:r w:rsidRPr="00407DC5">
        <w:rPr>
          <w:rFonts w:hint="cs"/>
          <w:sz w:val="32"/>
          <w:u w:val="single"/>
          <w:lang w:bidi="ar-EG"/>
        </w:rPr>
        <w:t xml:space="preserve"> </w:t>
      </w:r>
    </w:p>
    <w:p w14:paraId="0F37C98E" w14:textId="07F8D2A0" w:rsidR="00E041D4" w:rsidRDefault="00E041D4" w:rsidP="00DE40DA">
      <w:pPr>
        <w:rPr>
          <w:sz w:val="32"/>
          <w:u w:val="single"/>
          <w:rtl/>
          <w:lang w:bidi="ar-EG"/>
        </w:rPr>
      </w:pPr>
    </w:p>
    <w:p w14:paraId="3F0B3A79" w14:textId="4FE2A83D" w:rsidR="00E041D4" w:rsidRDefault="00E041D4" w:rsidP="00DE40DA">
      <w:pPr>
        <w:rPr>
          <w:sz w:val="32"/>
          <w:u w:val="single"/>
          <w:lang w:bidi="ar-EG"/>
        </w:rPr>
      </w:pPr>
    </w:p>
    <w:p w14:paraId="455D0E3E" w14:textId="77777777" w:rsidR="00CE7D93" w:rsidRDefault="00CE7D93" w:rsidP="00DE40DA">
      <w:pPr>
        <w:rPr>
          <w:sz w:val="32"/>
          <w:u w:val="single"/>
          <w:rtl/>
          <w:lang w:bidi="ar-EG"/>
        </w:rPr>
      </w:pPr>
    </w:p>
    <w:p w14:paraId="76E3627B" w14:textId="77777777" w:rsidR="00CE7D93" w:rsidRDefault="00CE7D93" w:rsidP="00BE13EA">
      <w:pPr>
        <w:rPr>
          <w:sz w:val="32"/>
          <w:u w:val="single"/>
          <w:lang w:bidi="ar-EG"/>
        </w:rPr>
      </w:pPr>
    </w:p>
    <w:p w14:paraId="052F5966" w14:textId="0C45F1BD" w:rsidR="00BE13EA" w:rsidRPr="00BE13EA" w:rsidRDefault="00BE13EA" w:rsidP="00CE7D93">
      <w:pPr>
        <w:rPr>
          <w:rFonts w:asciiTheme="minorBidi" w:hAnsiTheme="minorBidi"/>
          <w:b/>
          <w:bCs/>
          <w:color w:val="002060"/>
          <w:sz w:val="36"/>
          <w:szCs w:val="36"/>
          <w:rtl/>
        </w:rPr>
      </w:pPr>
      <w:r w:rsidRPr="00086902">
        <w:rPr>
          <w:rFonts w:asciiTheme="minorBidi" w:hAnsiTheme="minorBidi"/>
          <w:b/>
          <w:bCs/>
          <w:color w:val="002060"/>
          <w:sz w:val="36"/>
          <w:szCs w:val="36"/>
        </w:rPr>
        <w:lastRenderedPageBreak/>
        <w:t>1.</w:t>
      </w:r>
      <w:r>
        <w:rPr>
          <w:rFonts w:asciiTheme="minorBidi" w:hAnsiTheme="minorBidi"/>
          <w:b/>
          <w:bCs/>
          <w:color w:val="002060"/>
          <w:sz w:val="36"/>
          <w:szCs w:val="36"/>
        </w:rPr>
        <w:t xml:space="preserve">2 </w:t>
      </w:r>
      <w:r w:rsidRPr="00561EA9">
        <w:rPr>
          <w:rFonts w:asciiTheme="minorBidi" w:hAnsiTheme="minorBidi"/>
          <w:b/>
          <w:bCs/>
          <w:color w:val="002060"/>
          <w:sz w:val="36"/>
          <w:szCs w:val="36"/>
        </w:rPr>
        <w:t xml:space="preserve">Oral Cancer Detection AI Model System Analysis </w:t>
      </w:r>
    </w:p>
    <w:p w14:paraId="5D0CFCB6" w14:textId="7DE92191" w:rsidR="00BE13EA" w:rsidRPr="00CE7D93" w:rsidRDefault="00BE13EA" w:rsidP="00DE40DA">
      <w:pPr>
        <w:rPr>
          <w:sz w:val="28"/>
          <w:szCs w:val="22"/>
          <w:rtl/>
          <w:lang w:bidi="ar-EG"/>
        </w:rPr>
      </w:pPr>
      <w:r w:rsidRPr="00CE7D93">
        <w:rPr>
          <w:sz w:val="28"/>
          <w:szCs w:val="22"/>
          <w:lang w:bidi="ar-EG"/>
        </w:rPr>
        <w:t>In Systems Engineering, the System Development Life Cycle (SDLC) is a comprehensive process that encompasses planning, creation, testing, and deployment of an information system. Typically, this cycle consists of six stages: requirement analysis, design, development and testing, implementation, documentation, and evaluation. This chapter places a specific focus on the Analysis stage within our system, emphasizing its pivotal role in understanding and defining the requirements essential for the subsequent stages of the SDLC.</w:t>
      </w:r>
    </w:p>
    <w:p w14:paraId="58B2DD59" w14:textId="73B9BCAC" w:rsidR="00E041D4" w:rsidRDefault="00CE7D93" w:rsidP="00DE40DA">
      <w:pPr>
        <w:rPr>
          <w:sz w:val="32"/>
          <w:u w:val="single"/>
          <w:rtl/>
          <w:lang w:bidi="ar-EG"/>
        </w:rPr>
      </w:pPr>
      <w:r w:rsidRPr="00CE7D93">
        <w:rPr>
          <w:noProof/>
          <w:sz w:val="28"/>
          <w:szCs w:val="22"/>
          <w:u w:val="single"/>
          <w:rtl/>
          <w:lang w:val="ar-EG" w:bidi="ar-EG"/>
        </w:rPr>
        <w:drawing>
          <wp:anchor distT="0" distB="0" distL="114300" distR="114300" simplePos="0" relativeHeight="251674624" behindDoc="1" locked="0" layoutInCell="1" allowOverlap="1" wp14:anchorId="3A78CFE8" wp14:editId="372DF085">
            <wp:simplePos x="0" y="0"/>
            <wp:positionH relativeFrom="column">
              <wp:posOffset>-967740</wp:posOffset>
            </wp:positionH>
            <wp:positionV relativeFrom="paragraph">
              <wp:posOffset>142875</wp:posOffset>
            </wp:positionV>
            <wp:extent cx="7719060" cy="3754755"/>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5">
                      <a:extLst>
                        <a:ext uri="{28A0092B-C50C-407E-A947-70E740481C1C}">
                          <a14:useLocalDpi xmlns:a14="http://schemas.microsoft.com/office/drawing/2010/main" val="0"/>
                        </a:ext>
                      </a:extLst>
                    </a:blip>
                    <a:stretch>
                      <a:fillRect/>
                    </a:stretch>
                  </pic:blipFill>
                  <pic:spPr>
                    <a:xfrm>
                      <a:off x="0" y="0"/>
                      <a:ext cx="7719060" cy="3754755"/>
                    </a:xfrm>
                    <a:prstGeom prst="rect">
                      <a:avLst/>
                    </a:prstGeom>
                  </pic:spPr>
                </pic:pic>
              </a:graphicData>
            </a:graphic>
            <wp14:sizeRelH relativeFrom="margin">
              <wp14:pctWidth>0</wp14:pctWidth>
            </wp14:sizeRelH>
            <wp14:sizeRelV relativeFrom="margin">
              <wp14:pctHeight>0</wp14:pctHeight>
            </wp14:sizeRelV>
          </wp:anchor>
        </w:drawing>
      </w:r>
    </w:p>
    <w:p w14:paraId="6A4CAA4B" w14:textId="1A2DF243" w:rsidR="00E041D4" w:rsidRDefault="00E041D4" w:rsidP="00DE40DA">
      <w:pPr>
        <w:rPr>
          <w:sz w:val="32"/>
          <w:u w:val="single"/>
          <w:rtl/>
          <w:lang w:bidi="ar-EG"/>
        </w:rPr>
      </w:pPr>
    </w:p>
    <w:p w14:paraId="6FB3C735" w14:textId="75DE6890" w:rsidR="00E041D4" w:rsidRDefault="00E041D4" w:rsidP="00DE40DA">
      <w:pPr>
        <w:rPr>
          <w:sz w:val="32"/>
          <w:u w:val="single"/>
          <w:lang w:bidi="ar-EG"/>
        </w:rPr>
      </w:pPr>
    </w:p>
    <w:p w14:paraId="705E44C3" w14:textId="6B80DD01" w:rsidR="00CE7D93" w:rsidRDefault="00CE7D93" w:rsidP="00DE40DA">
      <w:pPr>
        <w:rPr>
          <w:sz w:val="32"/>
          <w:u w:val="single"/>
          <w:lang w:bidi="ar-EG"/>
        </w:rPr>
      </w:pPr>
    </w:p>
    <w:p w14:paraId="49AB6C6B" w14:textId="506B24DB" w:rsidR="00CE7D93" w:rsidRDefault="00CE7D93" w:rsidP="00DE40DA">
      <w:pPr>
        <w:rPr>
          <w:sz w:val="32"/>
          <w:u w:val="single"/>
          <w:lang w:bidi="ar-EG"/>
        </w:rPr>
      </w:pPr>
    </w:p>
    <w:p w14:paraId="418A79E6" w14:textId="7873548D" w:rsidR="00CE7D93" w:rsidRDefault="00CE7D93" w:rsidP="00DE40DA">
      <w:pPr>
        <w:rPr>
          <w:sz w:val="32"/>
          <w:u w:val="single"/>
          <w:lang w:bidi="ar-EG"/>
        </w:rPr>
      </w:pPr>
    </w:p>
    <w:p w14:paraId="2EB2ACF3" w14:textId="7659EB5D" w:rsidR="00E041D4" w:rsidRDefault="00E041D4" w:rsidP="00DE40DA">
      <w:pPr>
        <w:rPr>
          <w:sz w:val="32"/>
          <w:u w:val="single"/>
          <w:lang w:bidi="ar-EG"/>
        </w:rPr>
      </w:pPr>
    </w:p>
    <w:p w14:paraId="72A74432" w14:textId="3E5C693B" w:rsidR="00CE7D93" w:rsidRPr="00CE7D93" w:rsidRDefault="00CE7D93" w:rsidP="00DE40DA">
      <w:pPr>
        <w:rPr>
          <w:sz w:val="32"/>
          <w:rtl/>
          <w:lang w:bidi="ar-EG"/>
        </w:rPr>
      </w:pPr>
      <w:r w:rsidRPr="00CE7D93">
        <w:rPr>
          <w:sz w:val="32"/>
          <w:lang w:bidi="ar-EG"/>
        </w:rPr>
        <w:lastRenderedPageBreak/>
        <w:t>System analysis serves as an essential stage aimed at designing a system in a manner that ensures the compatibility and cohesion of its subsystems. This process provides a comprehensive understanding of the intricate structure of the system, enabling an advantageous assessment and comparison of subsystem functions with the complete system.</w:t>
      </w:r>
    </w:p>
    <w:p w14:paraId="2579972C" w14:textId="77777777" w:rsidR="005A6FF2" w:rsidRDefault="005A6FF2" w:rsidP="00CE7D93">
      <w:pPr>
        <w:rPr>
          <w:sz w:val="32"/>
          <w:lang w:bidi="ar-EG"/>
        </w:rPr>
      </w:pPr>
    </w:p>
    <w:p w14:paraId="11097ACD" w14:textId="5E29178F" w:rsidR="00CE7D93" w:rsidRDefault="00CE7D93" w:rsidP="005A6FF2">
      <w:pPr>
        <w:rPr>
          <w:color w:val="052F61" w:themeColor="accent1"/>
          <w:sz w:val="32"/>
          <w:lang w:bidi="ar-EG"/>
        </w:rPr>
      </w:pPr>
      <w:r w:rsidRPr="005A6FF2">
        <w:rPr>
          <w:color w:val="052F61" w:themeColor="accent1"/>
          <w:sz w:val="32"/>
          <w:lang w:bidi="ar-EG"/>
        </w:rPr>
        <w:t>This chapter intricately elucidates the system analysis process, delving into</w:t>
      </w:r>
    </w:p>
    <w:p w14:paraId="328115A9" w14:textId="44A94BB3" w:rsidR="005A6FF2" w:rsidRDefault="005A6FF2" w:rsidP="005A6FF2">
      <w:pPr>
        <w:pStyle w:val="ListParagraph"/>
        <w:numPr>
          <w:ilvl w:val="0"/>
          <w:numId w:val="8"/>
        </w:numPr>
        <w:rPr>
          <w:sz w:val="32"/>
          <w:lang w:bidi="ar-EG"/>
        </w:rPr>
      </w:pPr>
      <w:r w:rsidRPr="005A6FF2">
        <w:rPr>
          <w:sz w:val="32"/>
          <w:lang w:bidi="ar-EG"/>
        </w:rPr>
        <w:t>Requirements</w:t>
      </w:r>
    </w:p>
    <w:p w14:paraId="2DC9EE44" w14:textId="79F6192D" w:rsidR="005A6FF2" w:rsidRDefault="005A6FF2" w:rsidP="005A6FF2">
      <w:pPr>
        <w:pStyle w:val="ListParagraph"/>
        <w:numPr>
          <w:ilvl w:val="1"/>
          <w:numId w:val="8"/>
        </w:numPr>
        <w:rPr>
          <w:sz w:val="32"/>
          <w:lang w:bidi="ar-EG"/>
        </w:rPr>
      </w:pPr>
      <w:r w:rsidRPr="005A6FF2">
        <w:rPr>
          <w:sz w:val="32"/>
          <w:lang w:bidi="ar-EG"/>
        </w:rPr>
        <w:t>Functional Requirements</w:t>
      </w:r>
    </w:p>
    <w:p w14:paraId="7130CB3B" w14:textId="3EDC9973" w:rsidR="005A6FF2" w:rsidRDefault="005A6FF2" w:rsidP="005A6FF2">
      <w:pPr>
        <w:pStyle w:val="ListParagraph"/>
        <w:numPr>
          <w:ilvl w:val="1"/>
          <w:numId w:val="8"/>
        </w:numPr>
        <w:rPr>
          <w:sz w:val="32"/>
          <w:lang w:bidi="ar-EG"/>
        </w:rPr>
      </w:pPr>
      <w:r w:rsidRPr="005A6FF2">
        <w:rPr>
          <w:sz w:val="32"/>
          <w:lang w:bidi="ar-EG"/>
        </w:rPr>
        <w:t>Nonfunctional Requirements</w:t>
      </w:r>
    </w:p>
    <w:p w14:paraId="2FF7B69B" w14:textId="2E85BABE" w:rsidR="005A6FF2" w:rsidRPr="005A6FF2" w:rsidRDefault="005A6FF2" w:rsidP="005A6FF2">
      <w:pPr>
        <w:pStyle w:val="ListParagraph"/>
        <w:numPr>
          <w:ilvl w:val="1"/>
          <w:numId w:val="8"/>
        </w:numPr>
        <w:rPr>
          <w:sz w:val="32"/>
          <w:lang w:bidi="ar-EG"/>
        </w:rPr>
      </w:pPr>
      <w:r w:rsidRPr="005A6FF2">
        <w:rPr>
          <w:sz w:val="32"/>
          <w:lang w:bidi="ar-EG"/>
        </w:rPr>
        <w:t>Domain Requirements</w:t>
      </w:r>
    </w:p>
    <w:p w14:paraId="6979A0B0" w14:textId="5B59DF9E" w:rsidR="005A6FF2" w:rsidRDefault="005A6FF2" w:rsidP="005A6FF2">
      <w:pPr>
        <w:pStyle w:val="ListParagraph"/>
        <w:numPr>
          <w:ilvl w:val="0"/>
          <w:numId w:val="8"/>
        </w:numPr>
        <w:rPr>
          <w:sz w:val="32"/>
          <w:lang w:bidi="ar-EG"/>
        </w:rPr>
      </w:pPr>
      <w:r w:rsidRPr="005A6FF2">
        <w:rPr>
          <w:sz w:val="32"/>
          <w:lang w:bidi="ar-EG"/>
        </w:rPr>
        <w:t>Requirements Specifications</w:t>
      </w:r>
    </w:p>
    <w:p w14:paraId="21E48D03" w14:textId="06626181" w:rsidR="005A6FF2" w:rsidRDefault="005A6FF2" w:rsidP="005A6FF2">
      <w:pPr>
        <w:pStyle w:val="ListParagraph"/>
        <w:numPr>
          <w:ilvl w:val="1"/>
          <w:numId w:val="8"/>
        </w:numPr>
        <w:rPr>
          <w:sz w:val="32"/>
          <w:lang w:bidi="ar-EG"/>
        </w:rPr>
      </w:pPr>
      <w:r w:rsidRPr="005A6FF2">
        <w:rPr>
          <w:sz w:val="32"/>
          <w:lang w:bidi="ar-EG"/>
        </w:rPr>
        <w:t>System Requirements</w:t>
      </w:r>
    </w:p>
    <w:p w14:paraId="07434BF0" w14:textId="73FE53CA" w:rsidR="005A6FF2" w:rsidRDefault="005A6FF2" w:rsidP="005A6FF2">
      <w:pPr>
        <w:pStyle w:val="ListParagraph"/>
        <w:numPr>
          <w:ilvl w:val="1"/>
          <w:numId w:val="8"/>
        </w:numPr>
        <w:rPr>
          <w:sz w:val="32"/>
          <w:lang w:bidi="ar-EG"/>
        </w:rPr>
      </w:pPr>
      <w:r w:rsidRPr="005A6FF2">
        <w:rPr>
          <w:sz w:val="32"/>
          <w:lang w:bidi="ar-EG"/>
        </w:rPr>
        <w:t>User Requirements</w:t>
      </w:r>
    </w:p>
    <w:p w14:paraId="389465E9" w14:textId="7EE159DA" w:rsidR="005A6FF2" w:rsidRDefault="005A6FF2" w:rsidP="005A6FF2">
      <w:pPr>
        <w:pStyle w:val="ListParagraph"/>
        <w:numPr>
          <w:ilvl w:val="0"/>
          <w:numId w:val="8"/>
        </w:numPr>
        <w:rPr>
          <w:sz w:val="32"/>
          <w:lang w:bidi="ar-EG"/>
        </w:rPr>
      </w:pPr>
      <w:r w:rsidRPr="005A6FF2">
        <w:rPr>
          <w:sz w:val="32"/>
          <w:lang w:bidi="ar-EG"/>
        </w:rPr>
        <w:t>System Architecture</w:t>
      </w:r>
    </w:p>
    <w:p w14:paraId="2640FF80" w14:textId="3BB51003" w:rsidR="005A6FF2" w:rsidRDefault="005A6FF2" w:rsidP="005A6FF2">
      <w:pPr>
        <w:pStyle w:val="ListParagraph"/>
        <w:numPr>
          <w:ilvl w:val="1"/>
          <w:numId w:val="8"/>
        </w:numPr>
        <w:rPr>
          <w:sz w:val="32"/>
          <w:lang w:bidi="ar-EG"/>
        </w:rPr>
      </w:pPr>
      <w:r w:rsidRPr="005A6FF2">
        <w:rPr>
          <w:sz w:val="32"/>
          <w:lang w:bidi="ar-EG"/>
        </w:rPr>
        <w:t>User (Patient/Doctor) Interface</w:t>
      </w:r>
    </w:p>
    <w:p w14:paraId="2C3410CB" w14:textId="7B4E5105" w:rsidR="005A6FF2" w:rsidRDefault="005A6FF2" w:rsidP="005A6FF2">
      <w:pPr>
        <w:pStyle w:val="ListParagraph"/>
        <w:numPr>
          <w:ilvl w:val="1"/>
          <w:numId w:val="8"/>
        </w:numPr>
        <w:rPr>
          <w:sz w:val="32"/>
          <w:lang w:bidi="ar-EG"/>
        </w:rPr>
      </w:pPr>
      <w:r w:rsidRPr="005A6FF2">
        <w:rPr>
          <w:sz w:val="32"/>
          <w:lang w:bidi="ar-EG"/>
        </w:rPr>
        <w:t>Server Interface</w:t>
      </w:r>
    </w:p>
    <w:p w14:paraId="068737AA" w14:textId="3D225FFB" w:rsidR="005A6FF2" w:rsidRDefault="005A6FF2" w:rsidP="005A6FF2">
      <w:pPr>
        <w:pStyle w:val="ListParagraph"/>
        <w:numPr>
          <w:ilvl w:val="1"/>
          <w:numId w:val="8"/>
        </w:numPr>
        <w:rPr>
          <w:sz w:val="32"/>
          <w:lang w:bidi="ar-EG"/>
        </w:rPr>
      </w:pPr>
      <w:r w:rsidRPr="005A6FF2">
        <w:rPr>
          <w:sz w:val="32"/>
          <w:lang w:bidi="ar-EG"/>
        </w:rPr>
        <w:t>Administrator Interface</w:t>
      </w:r>
    </w:p>
    <w:p w14:paraId="5C93D8CA" w14:textId="6AC8F959" w:rsidR="005A6FF2" w:rsidRDefault="005A6FF2" w:rsidP="005A6FF2">
      <w:pPr>
        <w:pStyle w:val="ListParagraph"/>
        <w:numPr>
          <w:ilvl w:val="0"/>
          <w:numId w:val="8"/>
        </w:numPr>
        <w:rPr>
          <w:sz w:val="32"/>
          <w:lang w:bidi="ar-EG"/>
        </w:rPr>
      </w:pPr>
      <w:r w:rsidRPr="005A6FF2">
        <w:rPr>
          <w:sz w:val="32"/>
          <w:lang w:bidi="ar-EG"/>
        </w:rPr>
        <w:lastRenderedPageBreak/>
        <w:t>Requirements Elicitation Techniques</w:t>
      </w:r>
    </w:p>
    <w:p w14:paraId="3B12B67B" w14:textId="7E6E7074" w:rsidR="005A6FF2" w:rsidRDefault="005A6FF2" w:rsidP="005A6FF2">
      <w:pPr>
        <w:pStyle w:val="ListParagraph"/>
        <w:numPr>
          <w:ilvl w:val="1"/>
          <w:numId w:val="8"/>
        </w:numPr>
        <w:rPr>
          <w:sz w:val="32"/>
          <w:lang w:bidi="ar-EG"/>
        </w:rPr>
      </w:pPr>
      <w:r w:rsidRPr="005A6FF2">
        <w:rPr>
          <w:sz w:val="32"/>
          <w:lang w:bidi="ar-EG"/>
        </w:rPr>
        <w:t>Getting Data from the Internet</w:t>
      </w:r>
    </w:p>
    <w:p w14:paraId="6DDD1D34" w14:textId="650C5A07" w:rsidR="005A6FF2" w:rsidRDefault="005A6FF2" w:rsidP="005A6FF2">
      <w:pPr>
        <w:pStyle w:val="ListParagraph"/>
        <w:numPr>
          <w:ilvl w:val="1"/>
          <w:numId w:val="8"/>
        </w:numPr>
        <w:rPr>
          <w:sz w:val="32"/>
          <w:lang w:bidi="ar-EG"/>
        </w:rPr>
      </w:pPr>
      <w:r w:rsidRPr="005A6FF2">
        <w:rPr>
          <w:sz w:val="32"/>
          <w:lang w:bidi="ar-EG"/>
        </w:rPr>
        <w:t>Getting Data from a Specific Organization</w:t>
      </w:r>
    </w:p>
    <w:p w14:paraId="1D60654B" w14:textId="1BD152A6" w:rsidR="00CE7D93" w:rsidRPr="00243DFB" w:rsidRDefault="005A6FF2" w:rsidP="00243DFB">
      <w:pPr>
        <w:pStyle w:val="ListParagraph"/>
        <w:numPr>
          <w:ilvl w:val="0"/>
          <w:numId w:val="8"/>
        </w:numPr>
        <w:rPr>
          <w:sz w:val="32"/>
          <w:lang w:bidi="ar-EG"/>
        </w:rPr>
      </w:pPr>
      <w:r w:rsidRPr="005A6FF2">
        <w:rPr>
          <w:sz w:val="32"/>
          <w:lang w:bidi="ar-EG"/>
        </w:rPr>
        <w:t>Business Model</w:t>
      </w:r>
    </w:p>
    <w:p w14:paraId="292D0C7B" w14:textId="77777777" w:rsidR="00243DFB" w:rsidRDefault="00243DFB" w:rsidP="00CE7D93">
      <w:pPr>
        <w:rPr>
          <w:sz w:val="32"/>
          <w:lang w:bidi="ar-EG"/>
        </w:rPr>
      </w:pPr>
    </w:p>
    <w:p w14:paraId="08DFADA7" w14:textId="40448DF8" w:rsidR="005A6FF2" w:rsidRDefault="00CE7D93" w:rsidP="00243DFB">
      <w:pPr>
        <w:rPr>
          <w:sz w:val="32"/>
          <w:lang w:bidi="ar-EG"/>
        </w:rPr>
      </w:pPr>
      <w:r w:rsidRPr="00CE7D93">
        <w:rPr>
          <w:sz w:val="32"/>
          <w:lang w:bidi="ar-EG"/>
        </w:rPr>
        <w:t>This systematic breakdown guides us through the critical components of the system analysis phase, offering insights into the various facets essential for the development of an effective oral cancer detection system.</w:t>
      </w:r>
    </w:p>
    <w:p w14:paraId="35394303" w14:textId="45E8B48B" w:rsidR="005A6FF2" w:rsidRPr="00243DFB" w:rsidRDefault="005A6FF2" w:rsidP="00243DFB">
      <w:pPr>
        <w:rPr>
          <w:rFonts w:asciiTheme="minorBidi" w:hAnsiTheme="minorBidi"/>
          <w:b/>
          <w:bCs/>
          <w:color w:val="002060"/>
          <w:sz w:val="36"/>
          <w:szCs w:val="36"/>
        </w:rPr>
      </w:pPr>
      <w:r w:rsidRPr="005A6FF2">
        <w:rPr>
          <w:rFonts w:asciiTheme="minorBidi" w:hAnsiTheme="minorBidi"/>
          <w:b/>
          <w:bCs/>
          <w:color w:val="002060"/>
          <w:sz w:val="36"/>
          <w:szCs w:val="36"/>
        </w:rPr>
        <w:t>Requirements</w:t>
      </w:r>
    </w:p>
    <w:p w14:paraId="61BCE939" w14:textId="2B555404" w:rsidR="00243DFB" w:rsidRPr="00243DFB" w:rsidRDefault="005A6FF2" w:rsidP="00CE7D93">
      <w:pPr>
        <w:rPr>
          <w:sz w:val="28"/>
          <w:szCs w:val="22"/>
          <w:lang w:bidi="ar-EG"/>
        </w:rPr>
      </w:pPr>
      <w:r w:rsidRPr="00243DFB">
        <w:rPr>
          <w:sz w:val="28"/>
          <w:szCs w:val="22"/>
          <w:lang w:bidi="ar-EG"/>
        </w:rPr>
        <w:t>Requirements are essential specifications that a hardware or software system must fulfill to mitigate installation issues and ensure optimal performance. In this section, we elaborate on the specific requirements pertinent to the oral cancer detection system. The discussion is categorized into three subsections: Functional Requirements, Nonfunctional Requirements, and Domain Requirements. Each subset addresses distinct aspects critical to the successful development and operation of the system, aligning with best practices for creating an effective oral cancer detection solution.</w:t>
      </w:r>
    </w:p>
    <w:p w14:paraId="30D24975" w14:textId="77777777" w:rsidR="00243DFB" w:rsidRDefault="00243DFB" w:rsidP="00243DFB">
      <w:pPr>
        <w:rPr>
          <w:b/>
          <w:bCs/>
          <w:color w:val="052F61" w:themeColor="accent1"/>
        </w:rPr>
      </w:pPr>
    </w:p>
    <w:p w14:paraId="2FFC5039" w14:textId="074914E9" w:rsidR="00243DFB" w:rsidRPr="00243DFB" w:rsidRDefault="00243DFB" w:rsidP="00243DFB">
      <w:pPr>
        <w:rPr>
          <w:rFonts w:asciiTheme="minorBidi" w:hAnsiTheme="minorBidi"/>
          <w:b/>
          <w:bCs/>
          <w:color w:val="002060"/>
          <w:sz w:val="36"/>
          <w:szCs w:val="36"/>
        </w:rPr>
      </w:pPr>
      <w:r w:rsidRPr="00243DFB">
        <w:rPr>
          <w:rFonts w:asciiTheme="minorBidi" w:hAnsiTheme="minorBidi"/>
          <w:b/>
          <w:bCs/>
          <w:color w:val="002060"/>
          <w:sz w:val="36"/>
          <w:szCs w:val="36"/>
        </w:rPr>
        <w:lastRenderedPageBreak/>
        <w:t xml:space="preserve">Nonfunctional </w:t>
      </w:r>
      <w:r w:rsidRPr="005A6FF2">
        <w:rPr>
          <w:rFonts w:asciiTheme="minorBidi" w:hAnsiTheme="minorBidi"/>
          <w:b/>
          <w:bCs/>
          <w:color w:val="002060"/>
          <w:sz w:val="36"/>
          <w:szCs w:val="36"/>
        </w:rPr>
        <w:t>Requirements</w:t>
      </w:r>
    </w:p>
    <w:p w14:paraId="74A59AC6" w14:textId="6F78EC6E" w:rsidR="00243DFB" w:rsidRDefault="00243DFB" w:rsidP="00243DFB">
      <w:pPr>
        <w:rPr>
          <w:sz w:val="32"/>
          <w:lang w:bidi="ar-EG"/>
        </w:rPr>
      </w:pPr>
      <w:r w:rsidRPr="00243DFB">
        <w:rPr>
          <w:sz w:val="32"/>
          <w:lang w:bidi="ar-EG"/>
        </w:rPr>
        <w:t>Nonfunctional requirements for an oral cancer detection system, which is a critical phase in the software development life cycle, encompass various aspects related to the system's performance, usability, security, and scalability. Here is a list of nonfunctional requirements tailored for the oral cancer detection system</w:t>
      </w:r>
    </w:p>
    <w:tbl>
      <w:tblPr>
        <w:tblStyle w:val="GridTable4-Accent1"/>
        <w:tblW w:w="0" w:type="auto"/>
        <w:tblLook w:val="04A0" w:firstRow="1" w:lastRow="0" w:firstColumn="1" w:lastColumn="0" w:noHBand="0" w:noVBand="1"/>
      </w:tblPr>
      <w:tblGrid>
        <w:gridCol w:w="2582"/>
        <w:gridCol w:w="6480"/>
      </w:tblGrid>
      <w:tr w:rsidR="00243DFB" w14:paraId="23FECF6F" w14:textId="77777777" w:rsidTr="00810FE0">
        <w:trPr>
          <w:cnfStyle w:val="100000000000" w:firstRow="1" w:lastRow="0" w:firstColumn="0" w:lastColumn="0" w:oddVBand="0" w:evenVBand="0" w:oddHBand="0" w:evenHBand="0" w:firstRowFirstColumn="0" w:firstRowLastColumn="0" w:lastRowFirstColumn="0" w:lastRowLastColumn="0"/>
          <w:trHeight w:val="1088"/>
        </w:trPr>
        <w:tc>
          <w:tcPr>
            <w:cnfStyle w:val="001000000000" w:firstRow="0" w:lastRow="0" w:firstColumn="1" w:lastColumn="0" w:oddVBand="0" w:evenVBand="0" w:oddHBand="0" w:evenHBand="0" w:firstRowFirstColumn="0" w:firstRowLastColumn="0" w:lastRowFirstColumn="0" w:lastRowLastColumn="0"/>
            <w:tcW w:w="0" w:type="auto"/>
          </w:tcPr>
          <w:p w14:paraId="5E62A001" w14:textId="77777777" w:rsidR="00243DFB" w:rsidRDefault="00243DFB" w:rsidP="00243DFB">
            <w:pPr>
              <w:jc w:val="center"/>
              <w:rPr>
                <w:b w:val="0"/>
                <w:bCs w:val="0"/>
                <w:sz w:val="28"/>
                <w:szCs w:val="28"/>
              </w:rPr>
            </w:pPr>
          </w:p>
          <w:p w14:paraId="27D622A5" w14:textId="77777777" w:rsidR="00243DFB" w:rsidRDefault="00243DFB" w:rsidP="00243DFB">
            <w:pPr>
              <w:jc w:val="center"/>
              <w:rPr>
                <w:b w:val="0"/>
                <w:bCs w:val="0"/>
                <w:sz w:val="28"/>
                <w:szCs w:val="28"/>
              </w:rPr>
            </w:pPr>
            <w:r w:rsidRPr="00243DFB">
              <w:rPr>
                <w:sz w:val="28"/>
                <w:szCs w:val="28"/>
              </w:rPr>
              <w:t>Nonfunctional Requirements</w:t>
            </w:r>
          </w:p>
          <w:p w14:paraId="3EDBEDD4" w14:textId="08A11CAF" w:rsidR="00243DFB" w:rsidRPr="00243DFB" w:rsidRDefault="00243DFB" w:rsidP="00243DFB">
            <w:pPr>
              <w:jc w:val="center"/>
              <w:rPr>
                <w:sz w:val="28"/>
                <w:szCs w:val="28"/>
                <w:lang w:bidi="ar-EG"/>
              </w:rPr>
            </w:pPr>
          </w:p>
        </w:tc>
        <w:tc>
          <w:tcPr>
            <w:tcW w:w="0" w:type="auto"/>
          </w:tcPr>
          <w:p w14:paraId="4254C316" w14:textId="77777777" w:rsidR="00243DFB" w:rsidRDefault="00243DFB" w:rsidP="00243DFB">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p>
          <w:p w14:paraId="163FADE4" w14:textId="48CCFACF" w:rsidR="00243DFB" w:rsidRPr="00243DFB" w:rsidRDefault="00243DFB" w:rsidP="00243DFB">
            <w:pPr>
              <w:cnfStyle w:val="100000000000" w:firstRow="1" w:lastRow="0" w:firstColumn="0" w:lastColumn="0" w:oddVBand="0" w:evenVBand="0" w:oddHBand="0" w:evenHBand="0" w:firstRowFirstColumn="0" w:firstRowLastColumn="0" w:lastRowFirstColumn="0" w:lastRowLastColumn="0"/>
              <w:rPr>
                <w:sz w:val="28"/>
                <w:szCs w:val="28"/>
                <w:lang w:bidi="ar-EG"/>
              </w:rPr>
            </w:pPr>
            <w:r w:rsidRPr="00243DFB">
              <w:rPr>
                <w:sz w:val="28"/>
                <w:szCs w:val="28"/>
              </w:rPr>
              <w:t>Description</w:t>
            </w:r>
          </w:p>
        </w:tc>
      </w:tr>
      <w:tr w:rsidR="00243DFB" w14:paraId="6CA2A16A" w14:textId="77777777" w:rsidTr="00810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6F9D29" w14:textId="77777777" w:rsidR="00810FE0" w:rsidRDefault="00810FE0" w:rsidP="00243DFB">
            <w:pPr>
              <w:jc w:val="center"/>
              <w:rPr>
                <w:b w:val="0"/>
                <w:bCs w:val="0"/>
                <w:color w:val="052F61" w:themeColor="accent1"/>
                <w:szCs w:val="20"/>
                <w:lang w:bidi="ar-EG"/>
              </w:rPr>
            </w:pPr>
          </w:p>
          <w:p w14:paraId="0168935E" w14:textId="3D2E0481" w:rsidR="00243DFB" w:rsidRPr="00243DFB" w:rsidRDefault="00243DFB" w:rsidP="00243DFB">
            <w:pPr>
              <w:jc w:val="center"/>
              <w:rPr>
                <w:color w:val="FFFFFF" w:themeColor="background1"/>
                <w:szCs w:val="20"/>
                <w:lang w:bidi="ar-EG"/>
              </w:rPr>
            </w:pPr>
            <w:r w:rsidRPr="00243DFB">
              <w:rPr>
                <w:color w:val="052F61" w:themeColor="accent1"/>
                <w:szCs w:val="20"/>
                <w:lang w:bidi="ar-EG"/>
              </w:rPr>
              <w:t>Performance</w:t>
            </w:r>
          </w:p>
        </w:tc>
        <w:tc>
          <w:tcPr>
            <w:tcW w:w="0" w:type="auto"/>
          </w:tcPr>
          <w:p w14:paraId="5D259681" w14:textId="77777777" w:rsidR="00243DFB" w:rsidRPr="00243DFB" w:rsidRDefault="00243DFB" w:rsidP="00243DFB">
            <w:pPr>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p>
          <w:p w14:paraId="44239D7B" w14:textId="5D674096" w:rsidR="00243DFB" w:rsidRPr="00243DFB" w:rsidRDefault="00243DFB" w:rsidP="00243DFB">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r w:rsidRPr="00243DFB">
              <w:rPr>
                <w:b/>
                <w:bCs/>
                <w:color w:val="052F61" w:themeColor="accent1"/>
                <w:szCs w:val="20"/>
                <w:lang w:bidi="ar-EG"/>
              </w:rPr>
              <w:t>The system should provide real-time processing for efficient and prompt analysis of medical imaging data.</w:t>
            </w:r>
          </w:p>
          <w:p w14:paraId="44E48284" w14:textId="77777777" w:rsidR="00243DFB" w:rsidRPr="00243DFB" w:rsidRDefault="00243DFB" w:rsidP="00243DFB">
            <w:pPr>
              <w:pStyle w:val="ListParagraph"/>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p>
          <w:p w14:paraId="5F122A26" w14:textId="77777777" w:rsidR="00243DFB" w:rsidRPr="00243DFB" w:rsidRDefault="00243DFB" w:rsidP="00243DFB">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b/>
                <w:bCs/>
                <w:color w:val="FFFFFF" w:themeColor="background1"/>
                <w:szCs w:val="20"/>
                <w:lang w:bidi="ar-EG"/>
              </w:rPr>
            </w:pPr>
            <w:r w:rsidRPr="00243DFB">
              <w:rPr>
                <w:b/>
                <w:bCs/>
                <w:color w:val="052F61" w:themeColor="accent1"/>
                <w:szCs w:val="20"/>
                <w:lang w:bidi="ar-EG"/>
              </w:rPr>
              <w:t>Response time for detecting potential cancerous abnormalities should not exceed [specify milliseconds] to ensure timely results.</w:t>
            </w:r>
          </w:p>
          <w:p w14:paraId="56E7CE04" w14:textId="77777777" w:rsidR="00243DFB" w:rsidRPr="00243DFB" w:rsidRDefault="00243DFB" w:rsidP="00243DFB">
            <w:pPr>
              <w:pStyle w:val="ListParagraph"/>
              <w:cnfStyle w:val="000000100000" w:firstRow="0" w:lastRow="0" w:firstColumn="0" w:lastColumn="0" w:oddVBand="0" w:evenVBand="0" w:oddHBand="1" w:evenHBand="0" w:firstRowFirstColumn="0" w:firstRowLastColumn="0" w:lastRowFirstColumn="0" w:lastRowLastColumn="0"/>
              <w:rPr>
                <w:b/>
                <w:bCs/>
                <w:color w:val="FFFFFF" w:themeColor="background1"/>
                <w:szCs w:val="20"/>
                <w:lang w:bidi="ar-EG"/>
              </w:rPr>
            </w:pPr>
          </w:p>
          <w:p w14:paraId="23EA3FE9" w14:textId="0A865907" w:rsidR="00243DFB" w:rsidRPr="00243DFB" w:rsidRDefault="00243DFB" w:rsidP="00243DFB">
            <w:pPr>
              <w:pStyle w:val="ListParagraph"/>
              <w:cnfStyle w:val="000000100000" w:firstRow="0" w:lastRow="0" w:firstColumn="0" w:lastColumn="0" w:oddVBand="0" w:evenVBand="0" w:oddHBand="1" w:evenHBand="0" w:firstRowFirstColumn="0" w:firstRowLastColumn="0" w:lastRowFirstColumn="0" w:lastRowLastColumn="0"/>
              <w:rPr>
                <w:b/>
                <w:bCs/>
                <w:color w:val="FFFFFF" w:themeColor="background1"/>
                <w:szCs w:val="20"/>
                <w:lang w:bidi="ar-EG"/>
              </w:rPr>
            </w:pPr>
          </w:p>
        </w:tc>
      </w:tr>
      <w:tr w:rsidR="00810FE0" w14:paraId="63240720" w14:textId="77777777" w:rsidTr="00810FE0">
        <w:tc>
          <w:tcPr>
            <w:cnfStyle w:val="001000000000" w:firstRow="0" w:lastRow="0" w:firstColumn="1" w:lastColumn="0" w:oddVBand="0" w:evenVBand="0" w:oddHBand="0" w:evenHBand="0" w:firstRowFirstColumn="0" w:firstRowLastColumn="0" w:lastRowFirstColumn="0" w:lastRowLastColumn="0"/>
            <w:tcW w:w="0" w:type="auto"/>
          </w:tcPr>
          <w:p w14:paraId="3F8949EA" w14:textId="77777777" w:rsidR="00810FE0" w:rsidRDefault="00810FE0" w:rsidP="00243DFB">
            <w:pPr>
              <w:jc w:val="center"/>
              <w:rPr>
                <w:b w:val="0"/>
                <w:bCs w:val="0"/>
                <w:color w:val="052F61" w:themeColor="accent1"/>
                <w:szCs w:val="20"/>
                <w:lang w:bidi="ar-EG"/>
              </w:rPr>
            </w:pPr>
          </w:p>
          <w:p w14:paraId="13B3D598" w14:textId="09ACA6D7" w:rsidR="00810FE0" w:rsidRPr="00810FE0" w:rsidRDefault="00810FE0" w:rsidP="00243DFB">
            <w:pPr>
              <w:jc w:val="center"/>
              <w:rPr>
                <w:color w:val="052F61" w:themeColor="accent1"/>
                <w:szCs w:val="20"/>
                <w:lang w:bidi="ar-EG"/>
              </w:rPr>
            </w:pPr>
            <w:r w:rsidRPr="00810FE0">
              <w:rPr>
                <w:color w:val="052F61" w:themeColor="accent1"/>
                <w:szCs w:val="20"/>
                <w:lang w:bidi="ar-EG"/>
              </w:rPr>
              <w:t>Scalability</w:t>
            </w:r>
          </w:p>
        </w:tc>
        <w:tc>
          <w:tcPr>
            <w:tcW w:w="0" w:type="auto"/>
          </w:tcPr>
          <w:p w14:paraId="67F44A8F" w14:textId="77777777" w:rsidR="00810FE0" w:rsidRPr="00810FE0" w:rsidRDefault="00810FE0" w:rsidP="00810FE0">
            <w:pPr>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p>
          <w:p w14:paraId="44F5ADB8" w14:textId="69BBAEDA" w:rsidR="00810FE0" w:rsidRDefault="00810FE0" w:rsidP="00810FE0">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r w:rsidRPr="00810FE0">
              <w:rPr>
                <w:b/>
                <w:bCs/>
                <w:color w:val="052F61" w:themeColor="accent1"/>
                <w:szCs w:val="20"/>
                <w:lang w:bidi="ar-EG"/>
              </w:rPr>
              <w:t>The system should be scalable to accommodate an increasing number of users and data without compromising performance.</w:t>
            </w:r>
          </w:p>
          <w:p w14:paraId="602FCEBD" w14:textId="77777777" w:rsidR="00810FE0" w:rsidRPr="00810FE0" w:rsidRDefault="00810FE0" w:rsidP="00810FE0">
            <w:pPr>
              <w:pStyle w:val="ListParagraph"/>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p>
          <w:p w14:paraId="1B71D530" w14:textId="77777777" w:rsidR="00810FE0" w:rsidRDefault="00810FE0" w:rsidP="00810FE0">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r w:rsidRPr="00810FE0">
              <w:rPr>
                <w:b/>
                <w:bCs/>
                <w:color w:val="052F61" w:themeColor="accent1"/>
                <w:szCs w:val="20"/>
                <w:lang w:bidi="ar-EG"/>
              </w:rPr>
              <w:t>It should handle a growing database of patient records and medical images efficiently.</w:t>
            </w:r>
          </w:p>
          <w:p w14:paraId="790C501A" w14:textId="77777777" w:rsidR="00810FE0" w:rsidRPr="00810FE0" w:rsidRDefault="00810FE0" w:rsidP="00810FE0">
            <w:pPr>
              <w:pStyle w:val="ListParagraph"/>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p>
          <w:p w14:paraId="7515DF4A" w14:textId="251B17EE" w:rsidR="00810FE0" w:rsidRPr="00810FE0" w:rsidRDefault="00810FE0" w:rsidP="00810FE0">
            <w:pPr>
              <w:pStyle w:val="ListParagraph"/>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p>
        </w:tc>
      </w:tr>
      <w:tr w:rsidR="00810FE0" w14:paraId="1C867EAA" w14:textId="77777777" w:rsidTr="00810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1A582F4" w14:textId="77777777" w:rsidR="00810FE0" w:rsidRDefault="00810FE0" w:rsidP="00243DFB">
            <w:pPr>
              <w:jc w:val="center"/>
              <w:rPr>
                <w:color w:val="052F61" w:themeColor="accent1"/>
                <w:szCs w:val="20"/>
                <w:lang w:bidi="ar-EG"/>
              </w:rPr>
            </w:pPr>
          </w:p>
          <w:p w14:paraId="78325088" w14:textId="1E58DC0B" w:rsidR="00810FE0" w:rsidRPr="00810FE0" w:rsidRDefault="00810FE0" w:rsidP="00243DFB">
            <w:pPr>
              <w:jc w:val="center"/>
              <w:rPr>
                <w:color w:val="052F61" w:themeColor="accent1"/>
                <w:szCs w:val="20"/>
                <w:lang w:bidi="ar-EG"/>
              </w:rPr>
            </w:pPr>
            <w:r w:rsidRPr="00810FE0">
              <w:rPr>
                <w:color w:val="052F61" w:themeColor="accent1"/>
                <w:szCs w:val="20"/>
                <w:lang w:bidi="ar-EG"/>
              </w:rPr>
              <w:t>Reliability</w:t>
            </w:r>
          </w:p>
        </w:tc>
        <w:tc>
          <w:tcPr>
            <w:tcW w:w="0" w:type="auto"/>
          </w:tcPr>
          <w:p w14:paraId="0CFCF6CB" w14:textId="77777777" w:rsidR="00810FE0" w:rsidRDefault="00810FE0" w:rsidP="00243DFB">
            <w:pPr>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p>
          <w:p w14:paraId="757637CC" w14:textId="17B123D3" w:rsidR="00810FE0" w:rsidRDefault="00810FE0" w:rsidP="00810FE0">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r w:rsidRPr="00810FE0">
              <w:rPr>
                <w:b/>
                <w:bCs/>
                <w:color w:val="052F61" w:themeColor="accent1"/>
                <w:szCs w:val="20"/>
                <w:lang w:bidi="ar-EG"/>
              </w:rPr>
              <w:t>The system should demonstrate a high level of reliability, with minimal downtime and disruptions in service.</w:t>
            </w:r>
          </w:p>
          <w:p w14:paraId="01B80815" w14:textId="77777777" w:rsidR="00810FE0" w:rsidRPr="00810FE0" w:rsidRDefault="00810FE0" w:rsidP="00810FE0">
            <w:pPr>
              <w:pStyle w:val="ListParagraph"/>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p>
          <w:p w14:paraId="7AD64A50" w14:textId="77777777" w:rsidR="00810FE0" w:rsidRDefault="00810FE0" w:rsidP="00810FE0">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r w:rsidRPr="00810FE0">
              <w:rPr>
                <w:b/>
                <w:bCs/>
                <w:color w:val="052F61" w:themeColor="accent1"/>
                <w:szCs w:val="20"/>
                <w:lang w:bidi="ar-EG"/>
              </w:rPr>
              <w:t>It should have built-in mechanisms for fault tolerance and recovery.</w:t>
            </w:r>
          </w:p>
          <w:p w14:paraId="3D485F8D" w14:textId="0C1ACA79" w:rsidR="00810FE0" w:rsidRPr="00810FE0" w:rsidRDefault="00810FE0" w:rsidP="00810FE0">
            <w:pPr>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p>
        </w:tc>
      </w:tr>
      <w:tr w:rsidR="00810FE0" w14:paraId="76F85C6F" w14:textId="77777777" w:rsidTr="00810FE0">
        <w:tc>
          <w:tcPr>
            <w:cnfStyle w:val="001000000000" w:firstRow="0" w:lastRow="0" w:firstColumn="1" w:lastColumn="0" w:oddVBand="0" w:evenVBand="0" w:oddHBand="0" w:evenHBand="0" w:firstRowFirstColumn="0" w:firstRowLastColumn="0" w:lastRowFirstColumn="0" w:lastRowLastColumn="0"/>
            <w:tcW w:w="0" w:type="auto"/>
          </w:tcPr>
          <w:p w14:paraId="748016E1" w14:textId="77777777" w:rsidR="00810FE0" w:rsidRDefault="00810FE0" w:rsidP="00243DFB">
            <w:pPr>
              <w:jc w:val="center"/>
              <w:rPr>
                <w:b w:val="0"/>
                <w:bCs w:val="0"/>
                <w:color w:val="052F61" w:themeColor="accent1"/>
                <w:szCs w:val="20"/>
                <w:lang w:bidi="ar-EG"/>
              </w:rPr>
            </w:pPr>
          </w:p>
          <w:p w14:paraId="4F02CF9F" w14:textId="0A1ADE28" w:rsidR="00810FE0" w:rsidRDefault="00810FE0" w:rsidP="00243DFB">
            <w:pPr>
              <w:jc w:val="center"/>
              <w:rPr>
                <w:color w:val="052F61" w:themeColor="accent1"/>
                <w:szCs w:val="20"/>
                <w:lang w:bidi="ar-EG"/>
              </w:rPr>
            </w:pPr>
            <w:r w:rsidRPr="00810FE0">
              <w:rPr>
                <w:color w:val="052F61" w:themeColor="accent1"/>
                <w:szCs w:val="20"/>
                <w:lang w:bidi="ar-EG"/>
              </w:rPr>
              <w:t>Usability</w:t>
            </w:r>
          </w:p>
        </w:tc>
        <w:tc>
          <w:tcPr>
            <w:tcW w:w="0" w:type="auto"/>
          </w:tcPr>
          <w:p w14:paraId="1C790AF7" w14:textId="77777777" w:rsidR="00810FE0" w:rsidRPr="0097545F" w:rsidRDefault="00810FE0" w:rsidP="0097545F">
            <w:pPr>
              <w:pStyle w:val="ListParagraph"/>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p>
          <w:p w14:paraId="101AFC0A" w14:textId="77777777" w:rsidR="00810FE0" w:rsidRPr="0097545F" w:rsidRDefault="00810FE0" w:rsidP="0097545F">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r w:rsidRPr="0097545F">
              <w:rPr>
                <w:b/>
                <w:bCs/>
                <w:color w:val="052F61" w:themeColor="accent1"/>
                <w:szCs w:val="20"/>
                <w:lang w:bidi="ar-EG"/>
              </w:rPr>
              <w:t>The user interface should be intuitive and user-friendly, allowing healthcare professionals to navigate and interpret results easily.</w:t>
            </w:r>
          </w:p>
          <w:p w14:paraId="1F43EFA4" w14:textId="77777777" w:rsidR="0097545F" w:rsidRDefault="0097545F" w:rsidP="0097545F">
            <w:pPr>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p>
          <w:p w14:paraId="051A4FB1" w14:textId="77777777" w:rsidR="0097545F" w:rsidRDefault="0097545F" w:rsidP="0097545F">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r w:rsidRPr="0097545F">
              <w:rPr>
                <w:b/>
                <w:bCs/>
                <w:color w:val="052F61" w:themeColor="accent1"/>
                <w:szCs w:val="20"/>
                <w:lang w:bidi="ar-EG"/>
              </w:rPr>
              <w:t>The system should provide clear and concise notifications to users about the status of the analysis.</w:t>
            </w:r>
          </w:p>
          <w:p w14:paraId="39E3E5EC" w14:textId="07D15799" w:rsidR="0097545F" w:rsidRPr="0097545F" w:rsidRDefault="0097545F" w:rsidP="0097545F">
            <w:pPr>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p>
        </w:tc>
      </w:tr>
      <w:tr w:rsidR="00810FE0" w14:paraId="39985DA0" w14:textId="77777777" w:rsidTr="00810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3A0A3E8" w14:textId="77777777" w:rsidR="0097545F" w:rsidRDefault="0097545F" w:rsidP="00243DFB">
            <w:pPr>
              <w:jc w:val="center"/>
              <w:rPr>
                <w:b w:val="0"/>
                <w:bCs w:val="0"/>
                <w:color w:val="052F61" w:themeColor="accent1"/>
                <w:szCs w:val="20"/>
                <w:lang w:bidi="ar-EG"/>
              </w:rPr>
            </w:pPr>
          </w:p>
          <w:p w14:paraId="5AC77DC0" w14:textId="77777777" w:rsidR="00810FE0" w:rsidRDefault="0097545F" w:rsidP="00243DFB">
            <w:pPr>
              <w:jc w:val="center"/>
              <w:rPr>
                <w:b w:val="0"/>
                <w:bCs w:val="0"/>
                <w:color w:val="052F61" w:themeColor="accent1"/>
                <w:szCs w:val="20"/>
                <w:lang w:bidi="ar-EG"/>
              </w:rPr>
            </w:pPr>
            <w:r w:rsidRPr="0097545F">
              <w:rPr>
                <w:color w:val="052F61" w:themeColor="accent1"/>
                <w:szCs w:val="20"/>
                <w:lang w:bidi="ar-EG"/>
              </w:rPr>
              <w:t>Security</w:t>
            </w:r>
          </w:p>
          <w:p w14:paraId="30FEF607" w14:textId="04BCD1C1" w:rsidR="0097545F" w:rsidRDefault="0097545F" w:rsidP="00243DFB">
            <w:pPr>
              <w:jc w:val="center"/>
              <w:rPr>
                <w:color w:val="052F61" w:themeColor="accent1"/>
                <w:szCs w:val="20"/>
                <w:lang w:bidi="ar-EG"/>
              </w:rPr>
            </w:pPr>
          </w:p>
        </w:tc>
        <w:tc>
          <w:tcPr>
            <w:tcW w:w="0" w:type="auto"/>
          </w:tcPr>
          <w:p w14:paraId="74639C66" w14:textId="77777777" w:rsidR="00810FE0" w:rsidRPr="0097545F" w:rsidRDefault="00810FE0" w:rsidP="0097545F">
            <w:pPr>
              <w:pStyle w:val="ListParagraph"/>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p>
          <w:p w14:paraId="1ADF570F" w14:textId="77777777" w:rsidR="0097545F" w:rsidRPr="0097545F" w:rsidRDefault="0097545F" w:rsidP="0097545F">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r w:rsidRPr="0097545F">
              <w:rPr>
                <w:b/>
                <w:bCs/>
                <w:color w:val="052F61" w:themeColor="accent1"/>
                <w:szCs w:val="20"/>
                <w:lang w:bidi="ar-EG"/>
              </w:rPr>
              <w:t>Patient data and medical images must be securely stored and transmitted to comply with privacy regulations.</w:t>
            </w:r>
          </w:p>
          <w:p w14:paraId="108D4754" w14:textId="77777777" w:rsidR="0097545F" w:rsidRDefault="0097545F" w:rsidP="00243DFB">
            <w:pPr>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p>
          <w:p w14:paraId="443FA9F3" w14:textId="77777777" w:rsidR="0097545F" w:rsidRDefault="0097545F" w:rsidP="0097545F">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r w:rsidRPr="0097545F">
              <w:rPr>
                <w:b/>
                <w:bCs/>
                <w:color w:val="052F61" w:themeColor="accent1"/>
                <w:szCs w:val="20"/>
                <w:lang w:bidi="ar-EG"/>
              </w:rPr>
              <w:t>Access to the system should be restricted, with role-based authentication for healthcare professionals.</w:t>
            </w:r>
          </w:p>
          <w:p w14:paraId="59679795" w14:textId="77777777" w:rsidR="0097545F" w:rsidRPr="0097545F" w:rsidRDefault="0097545F" w:rsidP="0097545F">
            <w:pPr>
              <w:pStyle w:val="ListParagraph"/>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p>
          <w:p w14:paraId="40312D01" w14:textId="1C6AB21C" w:rsidR="0097545F" w:rsidRPr="0097545F" w:rsidRDefault="0097545F" w:rsidP="0097545F">
            <w:pPr>
              <w:pStyle w:val="ListParagraph"/>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p>
        </w:tc>
      </w:tr>
      <w:tr w:rsidR="00810FE0" w14:paraId="344A1594" w14:textId="77777777" w:rsidTr="00810FE0">
        <w:tc>
          <w:tcPr>
            <w:cnfStyle w:val="001000000000" w:firstRow="0" w:lastRow="0" w:firstColumn="1" w:lastColumn="0" w:oddVBand="0" w:evenVBand="0" w:oddHBand="0" w:evenHBand="0" w:firstRowFirstColumn="0" w:firstRowLastColumn="0" w:lastRowFirstColumn="0" w:lastRowLastColumn="0"/>
            <w:tcW w:w="0" w:type="auto"/>
          </w:tcPr>
          <w:p w14:paraId="7538606A" w14:textId="77777777" w:rsidR="00810FE0" w:rsidRDefault="00810FE0" w:rsidP="00243DFB">
            <w:pPr>
              <w:jc w:val="center"/>
              <w:rPr>
                <w:b w:val="0"/>
                <w:bCs w:val="0"/>
                <w:color w:val="052F61" w:themeColor="accent1"/>
                <w:szCs w:val="20"/>
                <w:lang w:bidi="ar-EG"/>
              </w:rPr>
            </w:pPr>
          </w:p>
          <w:p w14:paraId="254C89EF" w14:textId="40EB497D" w:rsidR="008342BF" w:rsidRDefault="008342BF" w:rsidP="00243DFB">
            <w:pPr>
              <w:jc w:val="center"/>
              <w:rPr>
                <w:color w:val="052F61" w:themeColor="accent1"/>
                <w:szCs w:val="20"/>
                <w:lang w:bidi="ar-EG"/>
              </w:rPr>
            </w:pPr>
            <w:r w:rsidRPr="008342BF">
              <w:rPr>
                <w:color w:val="052F61" w:themeColor="accent1"/>
                <w:szCs w:val="20"/>
                <w:lang w:bidi="ar-EG"/>
              </w:rPr>
              <w:t>Interoperability</w:t>
            </w:r>
          </w:p>
        </w:tc>
        <w:tc>
          <w:tcPr>
            <w:tcW w:w="0" w:type="auto"/>
          </w:tcPr>
          <w:p w14:paraId="47E4D6BA" w14:textId="77777777" w:rsidR="00810FE0" w:rsidRDefault="00810FE0" w:rsidP="00243DFB">
            <w:pPr>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p>
          <w:p w14:paraId="57550A3E" w14:textId="77777777" w:rsidR="008342BF" w:rsidRPr="008342BF" w:rsidRDefault="008342BF" w:rsidP="008342BF">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r w:rsidRPr="008342BF">
              <w:rPr>
                <w:b/>
                <w:bCs/>
                <w:color w:val="052F61" w:themeColor="accent1"/>
                <w:szCs w:val="20"/>
                <w:lang w:bidi="ar-EG"/>
              </w:rPr>
              <w:t>The system should integrate seamlessly with existing healthcare information systems and databases.</w:t>
            </w:r>
          </w:p>
          <w:p w14:paraId="0D4B3C73" w14:textId="77777777" w:rsidR="008342BF" w:rsidRDefault="008342BF" w:rsidP="00243DFB">
            <w:pPr>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p>
          <w:p w14:paraId="353806D2" w14:textId="77777777" w:rsidR="008342BF" w:rsidRPr="008342BF" w:rsidRDefault="008342BF" w:rsidP="008342BF">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r w:rsidRPr="008342BF">
              <w:rPr>
                <w:b/>
                <w:bCs/>
                <w:color w:val="052F61" w:themeColor="accent1"/>
                <w:szCs w:val="20"/>
                <w:lang w:bidi="ar-EG"/>
              </w:rPr>
              <w:t>It should support standard medical data formats to facilitate interoperability with other medical devices.</w:t>
            </w:r>
          </w:p>
          <w:p w14:paraId="04546241" w14:textId="71892407" w:rsidR="008342BF" w:rsidRDefault="008342BF" w:rsidP="00243DFB">
            <w:pPr>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p>
        </w:tc>
      </w:tr>
      <w:tr w:rsidR="00810FE0" w14:paraId="39FA4770" w14:textId="77777777" w:rsidTr="00810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FA27B57" w14:textId="77777777" w:rsidR="00810FE0" w:rsidRDefault="00810FE0" w:rsidP="00243DFB">
            <w:pPr>
              <w:jc w:val="center"/>
              <w:rPr>
                <w:b w:val="0"/>
                <w:bCs w:val="0"/>
                <w:color w:val="052F61" w:themeColor="accent1"/>
                <w:szCs w:val="20"/>
                <w:lang w:bidi="ar-EG"/>
              </w:rPr>
            </w:pPr>
          </w:p>
          <w:p w14:paraId="7F3F5347" w14:textId="77777777" w:rsidR="008342BF" w:rsidRDefault="008342BF" w:rsidP="00243DFB">
            <w:pPr>
              <w:jc w:val="center"/>
              <w:rPr>
                <w:b w:val="0"/>
                <w:bCs w:val="0"/>
                <w:color w:val="052F61" w:themeColor="accent1"/>
                <w:szCs w:val="20"/>
                <w:lang w:bidi="ar-EG"/>
              </w:rPr>
            </w:pPr>
            <w:r w:rsidRPr="008342BF">
              <w:rPr>
                <w:color w:val="052F61" w:themeColor="accent1"/>
                <w:szCs w:val="20"/>
                <w:lang w:bidi="ar-EG"/>
              </w:rPr>
              <w:t>Compliance</w:t>
            </w:r>
          </w:p>
          <w:p w14:paraId="192AB0ED" w14:textId="6B9CF3BC" w:rsidR="008342BF" w:rsidRDefault="008342BF" w:rsidP="00243DFB">
            <w:pPr>
              <w:jc w:val="center"/>
              <w:rPr>
                <w:color w:val="052F61" w:themeColor="accent1"/>
                <w:szCs w:val="20"/>
                <w:lang w:bidi="ar-EG"/>
              </w:rPr>
            </w:pPr>
          </w:p>
        </w:tc>
        <w:tc>
          <w:tcPr>
            <w:tcW w:w="0" w:type="auto"/>
          </w:tcPr>
          <w:p w14:paraId="0928BF57" w14:textId="77777777" w:rsidR="00810FE0" w:rsidRPr="008342BF" w:rsidRDefault="00810FE0" w:rsidP="008342BF">
            <w:pPr>
              <w:pStyle w:val="ListParagraph"/>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p>
          <w:p w14:paraId="615E5694" w14:textId="77777777" w:rsidR="008342BF" w:rsidRPr="008342BF" w:rsidRDefault="008342BF" w:rsidP="008342BF">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r w:rsidRPr="008342BF">
              <w:rPr>
                <w:b/>
                <w:bCs/>
                <w:color w:val="052F61" w:themeColor="accent1"/>
                <w:szCs w:val="20"/>
                <w:lang w:bidi="ar-EG"/>
              </w:rPr>
              <w:t>The system should adhere to relevant healthcare industry standards, such as HIPAA, to ensure the security and confidentiality of patient information.</w:t>
            </w:r>
          </w:p>
          <w:p w14:paraId="6F00BFC0" w14:textId="77777777" w:rsidR="008342BF" w:rsidRDefault="008342BF" w:rsidP="00243DFB">
            <w:pPr>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p>
          <w:p w14:paraId="75563F56" w14:textId="77777777" w:rsidR="008342BF" w:rsidRPr="008342BF" w:rsidRDefault="008342BF" w:rsidP="008342BF">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r w:rsidRPr="008342BF">
              <w:rPr>
                <w:b/>
                <w:bCs/>
                <w:color w:val="052F61" w:themeColor="accent1"/>
                <w:szCs w:val="20"/>
                <w:lang w:bidi="ar-EG"/>
              </w:rPr>
              <w:t>It should comply with any local or international regulations governing medical software applications.</w:t>
            </w:r>
          </w:p>
          <w:p w14:paraId="15D225A1" w14:textId="764CA4AC" w:rsidR="008342BF" w:rsidRDefault="008342BF" w:rsidP="00243DFB">
            <w:pPr>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p>
        </w:tc>
      </w:tr>
      <w:tr w:rsidR="00810FE0" w14:paraId="40C3D196" w14:textId="77777777" w:rsidTr="00810FE0">
        <w:tc>
          <w:tcPr>
            <w:cnfStyle w:val="001000000000" w:firstRow="0" w:lastRow="0" w:firstColumn="1" w:lastColumn="0" w:oddVBand="0" w:evenVBand="0" w:oddHBand="0" w:evenHBand="0" w:firstRowFirstColumn="0" w:firstRowLastColumn="0" w:lastRowFirstColumn="0" w:lastRowLastColumn="0"/>
            <w:tcW w:w="0" w:type="auto"/>
          </w:tcPr>
          <w:p w14:paraId="255BA76C" w14:textId="77777777" w:rsidR="00810FE0" w:rsidRDefault="00810FE0" w:rsidP="00243DFB">
            <w:pPr>
              <w:jc w:val="center"/>
              <w:rPr>
                <w:b w:val="0"/>
                <w:bCs w:val="0"/>
                <w:color w:val="052F61" w:themeColor="accent1"/>
                <w:szCs w:val="20"/>
                <w:lang w:bidi="ar-EG"/>
              </w:rPr>
            </w:pPr>
          </w:p>
          <w:p w14:paraId="565CE31D" w14:textId="137AE401" w:rsidR="008342BF" w:rsidRDefault="008342BF" w:rsidP="00243DFB">
            <w:pPr>
              <w:jc w:val="center"/>
              <w:rPr>
                <w:color w:val="052F61" w:themeColor="accent1"/>
                <w:szCs w:val="20"/>
                <w:lang w:bidi="ar-EG"/>
              </w:rPr>
            </w:pPr>
            <w:r w:rsidRPr="008342BF">
              <w:rPr>
                <w:color w:val="052F61" w:themeColor="accent1"/>
                <w:szCs w:val="20"/>
                <w:lang w:bidi="ar-EG"/>
              </w:rPr>
              <w:t>Maintainability</w:t>
            </w:r>
          </w:p>
        </w:tc>
        <w:tc>
          <w:tcPr>
            <w:tcW w:w="0" w:type="auto"/>
          </w:tcPr>
          <w:p w14:paraId="775AD43C" w14:textId="77777777" w:rsidR="00810FE0" w:rsidRPr="008342BF" w:rsidRDefault="00810FE0" w:rsidP="008342BF">
            <w:pPr>
              <w:pStyle w:val="ListParagraph"/>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p>
          <w:p w14:paraId="1209F90C" w14:textId="77777777" w:rsidR="008342BF" w:rsidRPr="008342BF" w:rsidRDefault="008342BF" w:rsidP="008342BF">
            <w:pPr>
              <w:pStyle w:val="ListParagraph"/>
              <w:numPr>
                <w:ilvl w:val="0"/>
                <w:numId w:val="14"/>
              </w:numPr>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r w:rsidRPr="008342BF">
              <w:rPr>
                <w:b/>
                <w:bCs/>
                <w:color w:val="052F61" w:themeColor="accent1"/>
                <w:szCs w:val="20"/>
                <w:lang w:bidi="ar-EG"/>
              </w:rPr>
              <w:t>The system should be designed with modular and maintainable code for ease of updates and future enhancements.</w:t>
            </w:r>
          </w:p>
          <w:p w14:paraId="641425FD" w14:textId="77777777" w:rsidR="008342BF" w:rsidRDefault="008342BF" w:rsidP="00243DFB">
            <w:pPr>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p>
          <w:p w14:paraId="75094BD8" w14:textId="77777777" w:rsidR="008342BF" w:rsidRPr="008342BF" w:rsidRDefault="008342BF" w:rsidP="008342BF">
            <w:pPr>
              <w:pStyle w:val="ListParagraph"/>
              <w:numPr>
                <w:ilvl w:val="0"/>
                <w:numId w:val="14"/>
              </w:numPr>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r w:rsidRPr="008342BF">
              <w:rPr>
                <w:b/>
                <w:bCs/>
                <w:color w:val="052F61" w:themeColor="accent1"/>
                <w:szCs w:val="20"/>
                <w:lang w:bidi="ar-EG"/>
              </w:rPr>
              <w:t>It should provide tools for system administrators to perform routine maintenance tasks.</w:t>
            </w:r>
          </w:p>
          <w:p w14:paraId="4481C087" w14:textId="0F742056" w:rsidR="008342BF" w:rsidRDefault="008342BF" w:rsidP="00243DFB">
            <w:pPr>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p>
        </w:tc>
      </w:tr>
      <w:tr w:rsidR="00810FE0" w14:paraId="15792B18" w14:textId="77777777" w:rsidTr="00810F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F8848D" w14:textId="3E04A142" w:rsidR="00810FE0" w:rsidRDefault="00810FE0" w:rsidP="00243DFB">
            <w:pPr>
              <w:jc w:val="center"/>
              <w:rPr>
                <w:color w:val="052F61" w:themeColor="accent1"/>
                <w:szCs w:val="20"/>
                <w:lang w:bidi="ar-EG"/>
              </w:rPr>
            </w:pPr>
          </w:p>
          <w:p w14:paraId="52AB235D" w14:textId="0A787E15" w:rsidR="008342BF" w:rsidRDefault="008342BF" w:rsidP="00243DFB">
            <w:pPr>
              <w:jc w:val="center"/>
              <w:rPr>
                <w:color w:val="052F61" w:themeColor="accent1"/>
                <w:szCs w:val="20"/>
                <w:lang w:bidi="ar-EG"/>
              </w:rPr>
            </w:pPr>
          </w:p>
          <w:p w14:paraId="4B899032" w14:textId="776D9A37" w:rsidR="008342BF" w:rsidRDefault="008342BF" w:rsidP="00243DFB">
            <w:pPr>
              <w:jc w:val="center"/>
              <w:rPr>
                <w:color w:val="052F61" w:themeColor="accent1"/>
                <w:szCs w:val="20"/>
                <w:lang w:bidi="ar-EG"/>
              </w:rPr>
            </w:pPr>
          </w:p>
          <w:p w14:paraId="42C217D5" w14:textId="77777777" w:rsidR="008342BF" w:rsidRDefault="008342BF" w:rsidP="00243DFB">
            <w:pPr>
              <w:jc w:val="center"/>
              <w:rPr>
                <w:b w:val="0"/>
                <w:bCs w:val="0"/>
                <w:color w:val="052F61" w:themeColor="accent1"/>
                <w:szCs w:val="20"/>
                <w:lang w:bidi="ar-EG"/>
              </w:rPr>
            </w:pPr>
          </w:p>
          <w:p w14:paraId="334C3977" w14:textId="027982E2" w:rsidR="008342BF" w:rsidRDefault="008342BF" w:rsidP="00243DFB">
            <w:pPr>
              <w:jc w:val="center"/>
              <w:rPr>
                <w:color w:val="052F61" w:themeColor="accent1"/>
                <w:szCs w:val="20"/>
                <w:lang w:bidi="ar-EG"/>
              </w:rPr>
            </w:pPr>
            <w:r w:rsidRPr="008342BF">
              <w:rPr>
                <w:color w:val="052F61" w:themeColor="accent1"/>
                <w:szCs w:val="20"/>
                <w:lang w:bidi="ar-EG"/>
              </w:rPr>
              <w:t>Resource Utilization</w:t>
            </w:r>
          </w:p>
        </w:tc>
        <w:tc>
          <w:tcPr>
            <w:tcW w:w="0" w:type="auto"/>
          </w:tcPr>
          <w:p w14:paraId="0A1151A4" w14:textId="66467F1B" w:rsidR="00810FE0" w:rsidRDefault="00810FE0" w:rsidP="00243DFB">
            <w:pPr>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p>
          <w:p w14:paraId="39871323" w14:textId="0DF607E0" w:rsidR="008342BF" w:rsidRDefault="008342BF" w:rsidP="00243DFB">
            <w:pPr>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p>
          <w:p w14:paraId="3298CDE7" w14:textId="2B1FF33B" w:rsidR="008342BF" w:rsidRDefault="008342BF" w:rsidP="00243DFB">
            <w:pPr>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p>
          <w:p w14:paraId="03C2EFE2" w14:textId="77777777" w:rsidR="008342BF" w:rsidRDefault="008342BF" w:rsidP="00243DFB">
            <w:pPr>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p>
          <w:p w14:paraId="16A0D615" w14:textId="77777777" w:rsidR="008342BF" w:rsidRPr="008342BF" w:rsidRDefault="008342BF" w:rsidP="008342BF">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r w:rsidRPr="008342BF">
              <w:rPr>
                <w:b/>
                <w:bCs/>
                <w:color w:val="052F61" w:themeColor="accent1"/>
                <w:szCs w:val="20"/>
                <w:lang w:bidi="ar-EG"/>
              </w:rPr>
              <w:t>The system should optimize the utilization of computing resources to ensure efficient performance without unnecessary resource strain.</w:t>
            </w:r>
          </w:p>
          <w:p w14:paraId="79C6F084" w14:textId="77777777" w:rsidR="008342BF" w:rsidRDefault="008342BF" w:rsidP="00243DFB">
            <w:pPr>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p>
          <w:p w14:paraId="0B7E29DC" w14:textId="77777777" w:rsidR="008342BF" w:rsidRDefault="008342BF" w:rsidP="008342BF">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r w:rsidRPr="008342BF">
              <w:rPr>
                <w:b/>
                <w:bCs/>
                <w:color w:val="052F61" w:themeColor="accent1"/>
                <w:szCs w:val="20"/>
                <w:lang w:bidi="ar-EG"/>
              </w:rPr>
              <w:t>It should be designed to operate on standard hardware configurations commonly found in healthcare environments.</w:t>
            </w:r>
          </w:p>
          <w:p w14:paraId="02189B57" w14:textId="77777777" w:rsidR="008342BF" w:rsidRPr="008342BF" w:rsidRDefault="008342BF" w:rsidP="008342BF">
            <w:pPr>
              <w:pStyle w:val="ListParagraph"/>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p>
          <w:p w14:paraId="0E455922" w14:textId="71A614F0" w:rsidR="008342BF" w:rsidRPr="008342BF" w:rsidRDefault="008342BF" w:rsidP="008342BF">
            <w:pPr>
              <w:pStyle w:val="ListParagraph"/>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p>
        </w:tc>
      </w:tr>
      <w:tr w:rsidR="00810FE0" w14:paraId="25C36B86" w14:textId="77777777" w:rsidTr="00810FE0">
        <w:tc>
          <w:tcPr>
            <w:cnfStyle w:val="001000000000" w:firstRow="0" w:lastRow="0" w:firstColumn="1" w:lastColumn="0" w:oddVBand="0" w:evenVBand="0" w:oddHBand="0" w:evenHBand="0" w:firstRowFirstColumn="0" w:firstRowLastColumn="0" w:lastRowFirstColumn="0" w:lastRowLastColumn="0"/>
            <w:tcW w:w="0" w:type="auto"/>
          </w:tcPr>
          <w:p w14:paraId="1345ABD5" w14:textId="77777777" w:rsidR="00810FE0" w:rsidRDefault="00810FE0" w:rsidP="00243DFB">
            <w:pPr>
              <w:jc w:val="center"/>
              <w:rPr>
                <w:b w:val="0"/>
                <w:bCs w:val="0"/>
                <w:color w:val="052F61" w:themeColor="accent1"/>
                <w:szCs w:val="20"/>
                <w:lang w:bidi="ar-EG"/>
              </w:rPr>
            </w:pPr>
          </w:p>
          <w:p w14:paraId="1213C963" w14:textId="77777777" w:rsidR="008342BF" w:rsidRDefault="008342BF" w:rsidP="00243DFB">
            <w:pPr>
              <w:jc w:val="center"/>
              <w:rPr>
                <w:b w:val="0"/>
                <w:bCs w:val="0"/>
                <w:color w:val="052F61" w:themeColor="accent1"/>
                <w:szCs w:val="20"/>
                <w:lang w:bidi="ar-EG"/>
              </w:rPr>
            </w:pPr>
            <w:r w:rsidRPr="008342BF">
              <w:rPr>
                <w:color w:val="052F61" w:themeColor="accent1"/>
                <w:szCs w:val="20"/>
                <w:lang w:bidi="ar-EG"/>
              </w:rPr>
              <w:t>Documentation</w:t>
            </w:r>
          </w:p>
          <w:p w14:paraId="647704F8" w14:textId="16D55B14" w:rsidR="008342BF" w:rsidRDefault="008342BF" w:rsidP="00243DFB">
            <w:pPr>
              <w:jc w:val="center"/>
              <w:rPr>
                <w:color w:val="052F61" w:themeColor="accent1"/>
                <w:szCs w:val="20"/>
                <w:lang w:bidi="ar-EG"/>
              </w:rPr>
            </w:pPr>
          </w:p>
        </w:tc>
        <w:tc>
          <w:tcPr>
            <w:tcW w:w="0" w:type="auto"/>
          </w:tcPr>
          <w:p w14:paraId="503121E7" w14:textId="77777777" w:rsidR="00810FE0" w:rsidRDefault="00810FE0" w:rsidP="00243DFB">
            <w:pPr>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p>
          <w:p w14:paraId="2682A277" w14:textId="77777777" w:rsidR="008342BF" w:rsidRPr="008342BF" w:rsidRDefault="008342BF" w:rsidP="008342BF">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r w:rsidRPr="008342BF">
              <w:rPr>
                <w:b/>
                <w:bCs/>
                <w:color w:val="052F61" w:themeColor="accent1"/>
                <w:szCs w:val="20"/>
                <w:lang w:bidi="ar-EG"/>
              </w:rPr>
              <w:t>Comprehensive documentation should be provided for system installation, configuration, and usage.</w:t>
            </w:r>
          </w:p>
          <w:p w14:paraId="0A8C0091" w14:textId="77777777" w:rsidR="008342BF" w:rsidRDefault="008342BF" w:rsidP="00243DFB">
            <w:pPr>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p>
          <w:p w14:paraId="6E2B76F3" w14:textId="77777777" w:rsidR="008342BF" w:rsidRPr="008342BF" w:rsidRDefault="008342BF" w:rsidP="008342BF">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r w:rsidRPr="008342BF">
              <w:rPr>
                <w:b/>
                <w:bCs/>
                <w:color w:val="052F61" w:themeColor="accent1"/>
                <w:szCs w:val="20"/>
                <w:lang w:bidi="ar-EG"/>
              </w:rPr>
              <w:t>Technical documentation must be available for developers, facilitating ongoing maintenance and support.</w:t>
            </w:r>
          </w:p>
          <w:p w14:paraId="45068259" w14:textId="589884CC" w:rsidR="008342BF" w:rsidRDefault="008342BF" w:rsidP="00243DFB">
            <w:pPr>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p>
        </w:tc>
      </w:tr>
    </w:tbl>
    <w:p w14:paraId="36B62530" w14:textId="6E92E703" w:rsidR="008342BF" w:rsidRDefault="008342BF" w:rsidP="008342BF">
      <w:pPr>
        <w:pStyle w:val="ListBullet"/>
        <w:numPr>
          <w:ilvl w:val="0"/>
          <w:numId w:val="0"/>
        </w:numPr>
        <w:ind w:left="360" w:hanging="360"/>
        <w:rPr>
          <w:lang w:bidi="ar-EG"/>
        </w:rPr>
      </w:pPr>
    </w:p>
    <w:p w14:paraId="2C04855C" w14:textId="710E5CF1" w:rsidR="008342BF" w:rsidRPr="008342BF" w:rsidRDefault="008342BF" w:rsidP="008342BF">
      <w:pPr>
        <w:rPr>
          <w:sz w:val="32"/>
          <w:u w:val="single"/>
          <w:lang w:bidi="ar-EG"/>
        </w:rPr>
      </w:pPr>
      <w:r w:rsidRPr="008342BF">
        <w:rPr>
          <w:sz w:val="32"/>
          <w:u w:val="single"/>
          <w:lang w:bidi="ar-EG"/>
        </w:rPr>
        <w:t>These nonfunctional requirements are crucial for ensuring the success, reliability, and effectiveness of the oral cancer detection system throughout its lifecycle.</w:t>
      </w:r>
    </w:p>
    <w:p w14:paraId="447CE4E7" w14:textId="77777777" w:rsidR="008342BF" w:rsidRPr="008342BF" w:rsidRDefault="008342BF" w:rsidP="008342BF">
      <w:pPr>
        <w:rPr>
          <w:sz w:val="32"/>
          <w:lang w:bidi="ar-EG"/>
        </w:rPr>
      </w:pPr>
    </w:p>
    <w:p w14:paraId="14B55F58" w14:textId="4F108B1A" w:rsidR="008342BF" w:rsidRDefault="008342BF" w:rsidP="008342BF">
      <w:pPr>
        <w:rPr>
          <w:sz w:val="32"/>
          <w:lang w:bidi="ar-EG"/>
        </w:rPr>
      </w:pPr>
    </w:p>
    <w:p w14:paraId="2E014E27" w14:textId="15C1A542" w:rsidR="00741FA7" w:rsidRPr="00FD297A" w:rsidRDefault="00741FA7" w:rsidP="00FD297A">
      <w:pPr>
        <w:rPr>
          <w:rFonts w:asciiTheme="minorBidi" w:hAnsiTheme="minorBidi"/>
          <w:b/>
          <w:bCs/>
          <w:color w:val="002060"/>
          <w:sz w:val="36"/>
          <w:szCs w:val="36"/>
        </w:rPr>
      </w:pPr>
      <w:r>
        <w:rPr>
          <w:rFonts w:asciiTheme="minorBidi" w:hAnsiTheme="minorBidi"/>
          <w:b/>
          <w:bCs/>
          <w:color w:val="002060"/>
          <w:sz w:val="36"/>
          <w:szCs w:val="36"/>
        </w:rPr>
        <w:lastRenderedPageBreak/>
        <w:t>F</w:t>
      </w:r>
      <w:r w:rsidRPr="00243DFB">
        <w:rPr>
          <w:rFonts w:asciiTheme="minorBidi" w:hAnsiTheme="minorBidi"/>
          <w:b/>
          <w:bCs/>
          <w:color w:val="002060"/>
          <w:sz w:val="36"/>
          <w:szCs w:val="36"/>
        </w:rPr>
        <w:t xml:space="preserve">unctional </w:t>
      </w:r>
      <w:r w:rsidRPr="005A6FF2">
        <w:rPr>
          <w:rFonts w:asciiTheme="minorBidi" w:hAnsiTheme="minorBidi"/>
          <w:b/>
          <w:bCs/>
          <w:color w:val="002060"/>
          <w:sz w:val="36"/>
          <w:szCs w:val="36"/>
        </w:rPr>
        <w:t>Requirements</w:t>
      </w:r>
    </w:p>
    <w:p w14:paraId="3688F8A9" w14:textId="031FEB8A" w:rsidR="00741FA7" w:rsidRDefault="00741FA7" w:rsidP="00741FA7">
      <w:pPr>
        <w:rPr>
          <w:sz w:val="32"/>
          <w:lang w:bidi="ar-EG"/>
        </w:rPr>
      </w:pPr>
      <w:r w:rsidRPr="00741FA7">
        <w:rPr>
          <w:sz w:val="32"/>
          <w:lang w:bidi="ar-EG"/>
        </w:rPr>
        <w:t>Functional requirements for an oral cancer detection system, a pivotal phase in the software development life cycle, outline the specific functionalities and capabilities that the system must possess to effectively detect and diagnose oral cancers. Here is a list of functional requirements tailored for the oral cancer detection system</w:t>
      </w:r>
    </w:p>
    <w:tbl>
      <w:tblPr>
        <w:tblStyle w:val="GridTable4-Accent1"/>
        <w:tblW w:w="0" w:type="auto"/>
        <w:tblLook w:val="04A0" w:firstRow="1" w:lastRow="0" w:firstColumn="1" w:lastColumn="0" w:noHBand="0" w:noVBand="1"/>
      </w:tblPr>
      <w:tblGrid>
        <w:gridCol w:w="2819"/>
        <w:gridCol w:w="6243"/>
      </w:tblGrid>
      <w:tr w:rsidR="00741FA7" w14:paraId="04E85A4D" w14:textId="77777777" w:rsidTr="007D6E0A">
        <w:trPr>
          <w:cnfStyle w:val="100000000000" w:firstRow="1" w:lastRow="0" w:firstColumn="0" w:lastColumn="0" w:oddVBand="0" w:evenVBand="0" w:oddHBand="0" w:evenHBand="0" w:firstRowFirstColumn="0" w:firstRowLastColumn="0" w:lastRowFirstColumn="0" w:lastRowLastColumn="0"/>
          <w:trHeight w:val="1088"/>
        </w:trPr>
        <w:tc>
          <w:tcPr>
            <w:cnfStyle w:val="001000000000" w:firstRow="0" w:lastRow="0" w:firstColumn="1" w:lastColumn="0" w:oddVBand="0" w:evenVBand="0" w:oddHBand="0" w:evenHBand="0" w:firstRowFirstColumn="0" w:firstRowLastColumn="0" w:lastRowFirstColumn="0" w:lastRowLastColumn="0"/>
            <w:tcW w:w="0" w:type="auto"/>
          </w:tcPr>
          <w:p w14:paraId="3FB84F0D" w14:textId="77777777" w:rsidR="00741FA7" w:rsidRDefault="00741FA7" w:rsidP="007D6E0A">
            <w:pPr>
              <w:jc w:val="center"/>
              <w:rPr>
                <w:b w:val="0"/>
                <w:bCs w:val="0"/>
                <w:sz w:val="28"/>
                <w:szCs w:val="28"/>
              </w:rPr>
            </w:pPr>
          </w:p>
          <w:p w14:paraId="1CBD6F88" w14:textId="50563EC5" w:rsidR="00741FA7" w:rsidRDefault="00741FA7" w:rsidP="007D6E0A">
            <w:pPr>
              <w:jc w:val="center"/>
              <w:rPr>
                <w:b w:val="0"/>
                <w:bCs w:val="0"/>
                <w:sz w:val="28"/>
                <w:szCs w:val="28"/>
              </w:rPr>
            </w:pPr>
            <w:r>
              <w:rPr>
                <w:sz w:val="28"/>
                <w:szCs w:val="28"/>
              </w:rPr>
              <w:t>F</w:t>
            </w:r>
            <w:r w:rsidRPr="00243DFB">
              <w:rPr>
                <w:sz w:val="28"/>
                <w:szCs w:val="28"/>
              </w:rPr>
              <w:t>unctional Requirements</w:t>
            </w:r>
          </w:p>
          <w:p w14:paraId="2A6C64A9" w14:textId="77777777" w:rsidR="00741FA7" w:rsidRPr="00243DFB" w:rsidRDefault="00741FA7" w:rsidP="007D6E0A">
            <w:pPr>
              <w:jc w:val="center"/>
              <w:rPr>
                <w:sz w:val="28"/>
                <w:szCs w:val="28"/>
                <w:lang w:bidi="ar-EG"/>
              </w:rPr>
            </w:pPr>
          </w:p>
        </w:tc>
        <w:tc>
          <w:tcPr>
            <w:tcW w:w="0" w:type="auto"/>
          </w:tcPr>
          <w:p w14:paraId="1B5E8056" w14:textId="77777777" w:rsidR="00741FA7" w:rsidRDefault="00741FA7" w:rsidP="007D6E0A">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p>
          <w:p w14:paraId="136E2E06" w14:textId="77777777" w:rsidR="00741FA7" w:rsidRPr="00243DFB" w:rsidRDefault="00741FA7" w:rsidP="007D6E0A">
            <w:pPr>
              <w:cnfStyle w:val="100000000000" w:firstRow="1" w:lastRow="0" w:firstColumn="0" w:lastColumn="0" w:oddVBand="0" w:evenVBand="0" w:oddHBand="0" w:evenHBand="0" w:firstRowFirstColumn="0" w:firstRowLastColumn="0" w:lastRowFirstColumn="0" w:lastRowLastColumn="0"/>
              <w:rPr>
                <w:sz w:val="28"/>
                <w:szCs w:val="28"/>
                <w:lang w:bidi="ar-EG"/>
              </w:rPr>
            </w:pPr>
            <w:r w:rsidRPr="00243DFB">
              <w:rPr>
                <w:sz w:val="28"/>
                <w:szCs w:val="28"/>
              </w:rPr>
              <w:t>Description</w:t>
            </w:r>
          </w:p>
        </w:tc>
      </w:tr>
      <w:tr w:rsidR="00741FA7" w14:paraId="6745AEF9" w14:textId="77777777" w:rsidTr="007D6E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DCDF56" w14:textId="77777777" w:rsidR="00741FA7" w:rsidRDefault="00741FA7" w:rsidP="007D6E0A">
            <w:pPr>
              <w:jc w:val="center"/>
              <w:rPr>
                <w:b w:val="0"/>
                <w:bCs w:val="0"/>
                <w:color w:val="052F61" w:themeColor="accent1"/>
                <w:szCs w:val="20"/>
                <w:lang w:bidi="ar-EG"/>
              </w:rPr>
            </w:pPr>
          </w:p>
          <w:p w14:paraId="1470DC42" w14:textId="42F501D9" w:rsidR="00741FA7" w:rsidRPr="00243DFB" w:rsidRDefault="00741FA7" w:rsidP="007D6E0A">
            <w:pPr>
              <w:jc w:val="center"/>
              <w:rPr>
                <w:color w:val="FFFFFF" w:themeColor="background1"/>
                <w:szCs w:val="20"/>
                <w:lang w:bidi="ar-EG"/>
              </w:rPr>
            </w:pPr>
            <w:r w:rsidRPr="00741FA7">
              <w:rPr>
                <w:color w:val="052F61" w:themeColor="accent1"/>
                <w:szCs w:val="20"/>
                <w:lang w:bidi="ar-EG"/>
              </w:rPr>
              <w:t>Patient Data Input</w:t>
            </w:r>
          </w:p>
        </w:tc>
        <w:tc>
          <w:tcPr>
            <w:tcW w:w="0" w:type="auto"/>
          </w:tcPr>
          <w:p w14:paraId="48BE86AD" w14:textId="77777777" w:rsidR="00741FA7" w:rsidRPr="00243DFB" w:rsidRDefault="00741FA7" w:rsidP="007D6E0A">
            <w:pPr>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p>
          <w:p w14:paraId="77D6303F" w14:textId="011A9CD5" w:rsidR="00741FA7" w:rsidRPr="00243DFB" w:rsidRDefault="00741FA7" w:rsidP="00741FA7">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r w:rsidRPr="00741FA7">
              <w:rPr>
                <w:b/>
                <w:bCs/>
                <w:color w:val="052F61" w:themeColor="accent1"/>
                <w:szCs w:val="20"/>
                <w:lang w:bidi="ar-EG"/>
              </w:rPr>
              <w:t>The system should allow healthcare professionals to input and update patient information, including medical history, demographics, and risk factors.</w:t>
            </w:r>
          </w:p>
          <w:p w14:paraId="50457958" w14:textId="77777777" w:rsidR="00741FA7" w:rsidRPr="00243DFB" w:rsidRDefault="00741FA7" w:rsidP="007D6E0A">
            <w:pPr>
              <w:pStyle w:val="ListParagraph"/>
              <w:cnfStyle w:val="000000100000" w:firstRow="0" w:lastRow="0" w:firstColumn="0" w:lastColumn="0" w:oddVBand="0" w:evenVBand="0" w:oddHBand="1" w:evenHBand="0" w:firstRowFirstColumn="0" w:firstRowLastColumn="0" w:lastRowFirstColumn="0" w:lastRowLastColumn="0"/>
              <w:rPr>
                <w:b/>
                <w:bCs/>
                <w:color w:val="FFFFFF" w:themeColor="background1"/>
                <w:szCs w:val="20"/>
                <w:lang w:bidi="ar-EG"/>
              </w:rPr>
            </w:pPr>
          </w:p>
          <w:p w14:paraId="144CF452" w14:textId="77777777" w:rsidR="00741FA7" w:rsidRPr="00243DFB" w:rsidRDefault="00741FA7" w:rsidP="007D6E0A">
            <w:pPr>
              <w:pStyle w:val="ListParagraph"/>
              <w:cnfStyle w:val="000000100000" w:firstRow="0" w:lastRow="0" w:firstColumn="0" w:lastColumn="0" w:oddVBand="0" w:evenVBand="0" w:oddHBand="1" w:evenHBand="0" w:firstRowFirstColumn="0" w:firstRowLastColumn="0" w:lastRowFirstColumn="0" w:lastRowLastColumn="0"/>
              <w:rPr>
                <w:b/>
                <w:bCs/>
                <w:color w:val="FFFFFF" w:themeColor="background1"/>
                <w:szCs w:val="20"/>
                <w:lang w:bidi="ar-EG"/>
              </w:rPr>
            </w:pPr>
          </w:p>
        </w:tc>
      </w:tr>
      <w:tr w:rsidR="00741FA7" w14:paraId="19E99E08" w14:textId="77777777" w:rsidTr="007D6E0A">
        <w:tc>
          <w:tcPr>
            <w:cnfStyle w:val="001000000000" w:firstRow="0" w:lastRow="0" w:firstColumn="1" w:lastColumn="0" w:oddVBand="0" w:evenVBand="0" w:oddHBand="0" w:evenHBand="0" w:firstRowFirstColumn="0" w:firstRowLastColumn="0" w:lastRowFirstColumn="0" w:lastRowLastColumn="0"/>
            <w:tcW w:w="0" w:type="auto"/>
          </w:tcPr>
          <w:p w14:paraId="775687B5" w14:textId="77777777" w:rsidR="00741FA7" w:rsidRDefault="00741FA7" w:rsidP="007D6E0A">
            <w:pPr>
              <w:jc w:val="center"/>
              <w:rPr>
                <w:b w:val="0"/>
                <w:bCs w:val="0"/>
                <w:color w:val="052F61" w:themeColor="accent1"/>
                <w:szCs w:val="20"/>
                <w:lang w:bidi="ar-EG"/>
              </w:rPr>
            </w:pPr>
          </w:p>
          <w:p w14:paraId="1ED3E294" w14:textId="41A7F8C5" w:rsidR="00741FA7" w:rsidRPr="00741FA7" w:rsidRDefault="00741FA7" w:rsidP="00741FA7">
            <w:pPr>
              <w:jc w:val="center"/>
              <w:rPr>
                <w:color w:val="052F61" w:themeColor="accent1"/>
                <w:szCs w:val="20"/>
                <w:lang w:bidi="ar-EG"/>
              </w:rPr>
            </w:pPr>
            <w:r w:rsidRPr="00741FA7">
              <w:rPr>
                <w:color w:val="052F61" w:themeColor="accent1"/>
                <w:szCs w:val="20"/>
                <w:lang w:bidi="ar-EG"/>
              </w:rPr>
              <w:t>Medical Imaging Upload</w:t>
            </w:r>
          </w:p>
          <w:p w14:paraId="4DA11141" w14:textId="01B52EDF" w:rsidR="00741FA7" w:rsidRPr="00810FE0" w:rsidRDefault="00741FA7" w:rsidP="007D6E0A">
            <w:pPr>
              <w:jc w:val="center"/>
              <w:rPr>
                <w:color w:val="052F61" w:themeColor="accent1"/>
                <w:szCs w:val="20"/>
                <w:lang w:bidi="ar-EG"/>
              </w:rPr>
            </w:pPr>
          </w:p>
        </w:tc>
        <w:tc>
          <w:tcPr>
            <w:tcW w:w="0" w:type="auto"/>
          </w:tcPr>
          <w:p w14:paraId="3FA0E13C" w14:textId="77777777" w:rsidR="00741FA7" w:rsidRPr="00741FA7" w:rsidRDefault="00741FA7" w:rsidP="00741FA7">
            <w:pPr>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p>
          <w:p w14:paraId="7D9F00E9" w14:textId="715ED4EB" w:rsidR="00741FA7" w:rsidRPr="00741FA7" w:rsidRDefault="00741FA7" w:rsidP="00741FA7">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r w:rsidRPr="00741FA7">
              <w:rPr>
                <w:b/>
                <w:bCs/>
                <w:color w:val="052F61" w:themeColor="accent1"/>
                <w:szCs w:val="20"/>
                <w:lang w:bidi="ar-EG"/>
              </w:rPr>
              <w:t>Users should be able to upload various types of medical imaging data, such as X-rays, MRIs, and CT scans, for analysis.</w:t>
            </w:r>
          </w:p>
          <w:p w14:paraId="57F2D531" w14:textId="77777777" w:rsidR="00741FA7" w:rsidRPr="00810FE0" w:rsidRDefault="00741FA7" w:rsidP="007D6E0A">
            <w:pPr>
              <w:pStyle w:val="ListParagraph"/>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p>
        </w:tc>
      </w:tr>
      <w:tr w:rsidR="00741FA7" w14:paraId="1BD6CED6" w14:textId="77777777" w:rsidTr="007D6E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605B98" w14:textId="77777777" w:rsidR="00741FA7" w:rsidRDefault="00741FA7" w:rsidP="007D6E0A">
            <w:pPr>
              <w:jc w:val="center"/>
              <w:rPr>
                <w:color w:val="052F61" w:themeColor="accent1"/>
                <w:szCs w:val="20"/>
                <w:lang w:bidi="ar-EG"/>
              </w:rPr>
            </w:pPr>
          </w:p>
          <w:p w14:paraId="35A6A305" w14:textId="17A548D0" w:rsidR="00741FA7" w:rsidRPr="00810FE0" w:rsidRDefault="00741FA7" w:rsidP="007D6E0A">
            <w:pPr>
              <w:jc w:val="center"/>
              <w:rPr>
                <w:color w:val="052F61" w:themeColor="accent1"/>
                <w:szCs w:val="20"/>
                <w:lang w:bidi="ar-EG"/>
              </w:rPr>
            </w:pPr>
            <w:r w:rsidRPr="00741FA7">
              <w:rPr>
                <w:color w:val="052F61" w:themeColor="accent1"/>
                <w:szCs w:val="20"/>
                <w:lang w:bidi="ar-EG"/>
              </w:rPr>
              <w:lastRenderedPageBreak/>
              <w:t>Preprocessing of Imaging Data</w:t>
            </w:r>
          </w:p>
        </w:tc>
        <w:tc>
          <w:tcPr>
            <w:tcW w:w="0" w:type="auto"/>
          </w:tcPr>
          <w:p w14:paraId="54C8D79F" w14:textId="77777777" w:rsidR="00741FA7" w:rsidRDefault="00741FA7" w:rsidP="007D6E0A">
            <w:pPr>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p>
          <w:p w14:paraId="2E78E09D" w14:textId="00CD297B" w:rsidR="00741FA7" w:rsidRPr="00810FE0" w:rsidRDefault="00741FA7" w:rsidP="00741FA7">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r w:rsidRPr="00741FA7">
              <w:rPr>
                <w:b/>
                <w:bCs/>
                <w:color w:val="052F61" w:themeColor="accent1"/>
                <w:szCs w:val="20"/>
                <w:lang w:bidi="ar-EG"/>
              </w:rPr>
              <w:lastRenderedPageBreak/>
              <w:t>The system should preprocess medical images to enhance clarity and remove noise, ensuring accurate analysis.</w:t>
            </w:r>
          </w:p>
          <w:p w14:paraId="35A87D2C" w14:textId="77777777" w:rsidR="00741FA7" w:rsidRPr="00741FA7" w:rsidRDefault="00741FA7" w:rsidP="00741FA7">
            <w:pPr>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p>
        </w:tc>
      </w:tr>
      <w:tr w:rsidR="00741FA7" w14:paraId="2269DB6B" w14:textId="77777777" w:rsidTr="007D6E0A">
        <w:tc>
          <w:tcPr>
            <w:cnfStyle w:val="001000000000" w:firstRow="0" w:lastRow="0" w:firstColumn="1" w:lastColumn="0" w:oddVBand="0" w:evenVBand="0" w:oddHBand="0" w:evenHBand="0" w:firstRowFirstColumn="0" w:firstRowLastColumn="0" w:lastRowFirstColumn="0" w:lastRowLastColumn="0"/>
            <w:tcW w:w="0" w:type="auto"/>
          </w:tcPr>
          <w:p w14:paraId="1AC9B705" w14:textId="77777777" w:rsidR="00741FA7" w:rsidRDefault="00741FA7" w:rsidP="007D6E0A">
            <w:pPr>
              <w:jc w:val="center"/>
              <w:rPr>
                <w:b w:val="0"/>
                <w:bCs w:val="0"/>
                <w:color w:val="052F61" w:themeColor="accent1"/>
                <w:szCs w:val="20"/>
                <w:lang w:bidi="ar-EG"/>
              </w:rPr>
            </w:pPr>
          </w:p>
          <w:p w14:paraId="477EF509" w14:textId="447FE5EC" w:rsidR="00741FA7" w:rsidRDefault="00741FA7" w:rsidP="007D6E0A">
            <w:pPr>
              <w:jc w:val="center"/>
              <w:rPr>
                <w:color w:val="052F61" w:themeColor="accent1"/>
                <w:szCs w:val="20"/>
                <w:lang w:bidi="ar-EG"/>
              </w:rPr>
            </w:pPr>
            <w:r w:rsidRPr="00741FA7">
              <w:rPr>
                <w:color w:val="052F61" w:themeColor="accent1"/>
                <w:szCs w:val="20"/>
                <w:lang w:bidi="ar-EG"/>
              </w:rPr>
              <w:t>Automated Image Analysis</w:t>
            </w:r>
          </w:p>
        </w:tc>
        <w:tc>
          <w:tcPr>
            <w:tcW w:w="0" w:type="auto"/>
          </w:tcPr>
          <w:p w14:paraId="6C8B3947" w14:textId="77777777" w:rsidR="00741FA7" w:rsidRPr="0097545F" w:rsidRDefault="00741FA7" w:rsidP="007D6E0A">
            <w:pPr>
              <w:pStyle w:val="ListParagraph"/>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p>
          <w:p w14:paraId="35275076" w14:textId="77777777" w:rsidR="00741FA7" w:rsidRDefault="00741FA7" w:rsidP="00741FA7">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r w:rsidRPr="00741FA7">
              <w:rPr>
                <w:b/>
                <w:bCs/>
                <w:color w:val="052F61" w:themeColor="accent1"/>
                <w:szCs w:val="20"/>
                <w:lang w:bidi="ar-EG"/>
              </w:rPr>
              <w:t>Implement machine learning algorithms to automatically analyze medical images, identifying potential indicators of oral cancer</w:t>
            </w:r>
            <w:r>
              <w:rPr>
                <w:b/>
                <w:bCs/>
                <w:color w:val="052F61" w:themeColor="accent1"/>
                <w:szCs w:val="20"/>
                <w:lang w:bidi="ar-EG"/>
              </w:rPr>
              <w:t>.</w:t>
            </w:r>
          </w:p>
          <w:p w14:paraId="2911940F" w14:textId="1E802565" w:rsidR="00741FA7" w:rsidRPr="0097545F" w:rsidRDefault="00741FA7" w:rsidP="00741FA7">
            <w:pPr>
              <w:pStyle w:val="ListParagraph"/>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p>
        </w:tc>
      </w:tr>
      <w:tr w:rsidR="00741FA7" w14:paraId="5B4F1BED" w14:textId="77777777" w:rsidTr="007D6E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1354C9" w14:textId="77777777" w:rsidR="00741FA7" w:rsidRDefault="00741FA7" w:rsidP="007D6E0A">
            <w:pPr>
              <w:jc w:val="center"/>
              <w:rPr>
                <w:b w:val="0"/>
                <w:bCs w:val="0"/>
                <w:color w:val="052F61" w:themeColor="accent1"/>
                <w:szCs w:val="20"/>
                <w:lang w:bidi="ar-EG"/>
              </w:rPr>
            </w:pPr>
          </w:p>
          <w:p w14:paraId="39A15CF2" w14:textId="7E7775E5" w:rsidR="00741FA7" w:rsidRPr="00741FA7" w:rsidRDefault="00741FA7" w:rsidP="00741FA7">
            <w:pPr>
              <w:jc w:val="center"/>
              <w:rPr>
                <w:color w:val="052F61" w:themeColor="accent1"/>
                <w:szCs w:val="20"/>
                <w:lang w:bidi="ar-EG"/>
              </w:rPr>
            </w:pPr>
            <w:r w:rsidRPr="00741FA7">
              <w:rPr>
                <w:color w:val="052F61" w:themeColor="accent1"/>
                <w:szCs w:val="20"/>
                <w:lang w:bidi="ar-EG"/>
              </w:rPr>
              <w:t>Cancer Detection</w:t>
            </w:r>
          </w:p>
          <w:p w14:paraId="40AA88FA" w14:textId="77777777" w:rsidR="00741FA7" w:rsidRDefault="00741FA7" w:rsidP="007D6E0A">
            <w:pPr>
              <w:jc w:val="center"/>
              <w:rPr>
                <w:color w:val="052F61" w:themeColor="accent1"/>
                <w:szCs w:val="20"/>
                <w:lang w:bidi="ar-EG"/>
              </w:rPr>
            </w:pPr>
          </w:p>
        </w:tc>
        <w:tc>
          <w:tcPr>
            <w:tcW w:w="0" w:type="auto"/>
          </w:tcPr>
          <w:p w14:paraId="6955B5E3" w14:textId="77777777" w:rsidR="00741FA7" w:rsidRPr="0097545F" w:rsidRDefault="00741FA7" w:rsidP="007D6E0A">
            <w:pPr>
              <w:pStyle w:val="ListParagraph"/>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p>
          <w:p w14:paraId="68FCEF17" w14:textId="15974314" w:rsidR="00741FA7" w:rsidRPr="0097545F" w:rsidRDefault="00741FA7" w:rsidP="00741FA7">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r w:rsidRPr="00741FA7">
              <w:rPr>
                <w:b/>
                <w:bCs/>
                <w:color w:val="052F61" w:themeColor="accent1"/>
                <w:szCs w:val="20"/>
                <w:lang w:bidi="ar-EG"/>
              </w:rPr>
              <w:t>The system should accurately detect the presence of oral cancer, indicating the location and extent of abnormalities within medical images.</w:t>
            </w:r>
          </w:p>
          <w:p w14:paraId="4A6D39CC" w14:textId="77777777" w:rsidR="00741FA7" w:rsidRPr="0097545F" w:rsidRDefault="00741FA7" w:rsidP="007D6E0A">
            <w:pPr>
              <w:pStyle w:val="ListParagraph"/>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p>
        </w:tc>
      </w:tr>
      <w:tr w:rsidR="00741FA7" w14:paraId="1FC660DF" w14:textId="77777777" w:rsidTr="007D6E0A">
        <w:tc>
          <w:tcPr>
            <w:cnfStyle w:val="001000000000" w:firstRow="0" w:lastRow="0" w:firstColumn="1" w:lastColumn="0" w:oddVBand="0" w:evenVBand="0" w:oddHBand="0" w:evenHBand="0" w:firstRowFirstColumn="0" w:firstRowLastColumn="0" w:lastRowFirstColumn="0" w:lastRowLastColumn="0"/>
            <w:tcW w:w="0" w:type="auto"/>
          </w:tcPr>
          <w:p w14:paraId="04EF449E" w14:textId="77777777" w:rsidR="00741FA7" w:rsidRDefault="00741FA7" w:rsidP="007D6E0A">
            <w:pPr>
              <w:jc w:val="center"/>
              <w:rPr>
                <w:b w:val="0"/>
                <w:bCs w:val="0"/>
                <w:color w:val="052F61" w:themeColor="accent1"/>
                <w:szCs w:val="20"/>
                <w:lang w:bidi="ar-EG"/>
              </w:rPr>
            </w:pPr>
          </w:p>
          <w:p w14:paraId="51FBE58F" w14:textId="77777777" w:rsidR="00741FA7" w:rsidRPr="00741FA7" w:rsidRDefault="00741FA7" w:rsidP="00741FA7">
            <w:pPr>
              <w:jc w:val="center"/>
              <w:rPr>
                <w:color w:val="052F61" w:themeColor="accent1"/>
                <w:szCs w:val="20"/>
                <w:lang w:bidi="ar-EG"/>
              </w:rPr>
            </w:pPr>
            <w:r w:rsidRPr="00741FA7">
              <w:rPr>
                <w:color w:val="052F61" w:themeColor="accent1"/>
                <w:szCs w:val="20"/>
                <w:lang w:bidi="ar-EG"/>
              </w:rPr>
              <w:t>Stage Identification:</w:t>
            </w:r>
          </w:p>
          <w:p w14:paraId="6A281BFD" w14:textId="38ACA327" w:rsidR="00741FA7" w:rsidRDefault="00741FA7" w:rsidP="007D6E0A">
            <w:pPr>
              <w:jc w:val="center"/>
              <w:rPr>
                <w:color w:val="052F61" w:themeColor="accent1"/>
                <w:szCs w:val="20"/>
                <w:lang w:bidi="ar-EG"/>
              </w:rPr>
            </w:pPr>
          </w:p>
        </w:tc>
        <w:tc>
          <w:tcPr>
            <w:tcW w:w="0" w:type="auto"/>
          </w:tcPr>
          <w:p w14:paraId="65D055CA" w14:textId="77777777" w:rsidR="00741FA7" w:rsidRPr="00741FA7" w:rsidRDefault="00741FA7" w:rsidP="00741FA7">
            <w:pPr>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p>
          <w:p w14:paraId="04780B51" w14:textId="77777777" w:rsidR="00741FA7" w:rsidRPr="00741FA7" w:rsidRDefault="00741FA7" w:rsidP="00741FA7">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r w:rsidRPr="00741FA7">
              <w:rPr>
                <w:b/>
                <w:bCs/>
                <w:color w:val="052F61" w:themeColor="accent1"/>
                <w:szCs w:val="20"/>
                <w:lang w:bidi="ar-EG"/>
              </w:rPr>
              <w:t>Provide functionality to determine the stage of oral cancer based on the analysis of medical imaging data, assisting in treatment planning.</w:t>
            </w:r>
          </w:p>
          <w:p w14:paraId="5AAC461A" w14:textId="77777777" w:rsidR="00741FA7" w:rsidRPr="00741FA7" w:rsidRDefault="00741FA7" w:rsidP="00741FA7">
            <w:pPr>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p>
          <w:p w14:paraId="01FE9C7F" w14:textId="77777777" w:rsidR="00741FA7" w:rsidRDefault="00741FA7" w:rsidP="007D6E0A">
            <w:pPr>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p>
        </w:tc>
      </w:tr>
      <w:tr w:rsidR="00741FA7" w14:paraId="0689A0F2" w14:textId="77777777" w:rsidTr="007D6E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87F0F5A" w14:textId="77777777" w:rsidR="00741FA7" w:rsidRDefault="00741FA7" w:rsidP="007D6E0A">
            <w:pPr>
              <w:jc w:val="center"/>
              <w:rPr>
                <w:b w:val="0"/>
                <w:bCs w:val="0"/>
                <w:color w:val="052F61" w:themeColor="accent1"/>
                <w:szCs w:val="20"/>
                <w:lang w:bidi="ar-EG"/>
              </w:rPr>
            </w:pPr>
          </w:p>
          <w:p w14:paraId="092FCF7F" w14:textId="77777777" w:rsidR="00741FA7" w:rsidRPr="00741FA7" w:rsidRDefault="00741FA7" w:rsidP="00741FA7">
            <w:pPr>
              <w:jc w:val="center"/>
              <w:rPr>
                <w:color w:val="052F61" w:themeColor="accent1"/>
                <w:szCs w:val="20"/>
                <w:lang w:bidi="ar-EG"/>
              </w:rPr>
            </w:pPr>
            <w:r w:rsidRPr="00741FA7">
              <w:rPr>
                <w:color w:val="052F61" w:themeColor="accent1"/>
                <w:szCs w:val="20"/>
                <w:lang w:bidi="ar-EG"/>
              </w:rPr>
              <w:t>User Roles and Permissions:</w:t>
            </w:r>
          </w:p>
          <w:p w14:paraId="13052FB8" w14:textId="77777777" w:rsidR="00741FA7" w:rsidRDefault="00741FA7" w:rsidP="007D6E0A">
            <w:pPr>
              <w:jc w:val="center"/>
              <w:rPr>
                <w:color w:val="052F61" w:themeColor="accent1"/>
                <w:szCs w:val="20"/>
                <w:lang w:bidi="ar-EG"/>
              </w:rPr>
            </w:pPr>
          </w:p>
        </w:tc>
        <w:tc>
          <w:tcPr>
            <w:tcW w:w="0" w:type="auto"/>
          </w:tcPr>
          <w:p w14:paraId="49045619" w14:textId="77777777" w:rsidR="00741FA7" w:rsidRPr="008342BF" w:rsidRDefault="00741FA7" w:rsidP="007D6E0A">
            <w:pPr>
              <w:pStyle w:val="ListParagraph"/>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p>
          <w:p w14:paraId="3756BFBD" w14:textId="77777777" w:rsidR="00741FA7" w:rsidRDefault="00741FA7" w:rsidP="00741FA7">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r w:rsidRPr="00741FA7">
              <w:rPr>
                <w:b/>
                <w:bCs/>
                <w:color w:val="052F61" w:themeColor="accent1"/>
                <w:szCs w:val="20"/>
                <w:lang w:bidi="ar-EG"/>
              </w:rPr>
              <w:t xml:space="preserve">Implement role-based access control to differentiate user roles (e.g., doctors, administrators) with varying levels of access and permissions. </w:t>
            </w:r>
          </w:p>
          <w:p w14:paraId="630D0BC6" w14:textId="2DCD482D" w:rsidR="00741FA7" w:rsidRPr="00741FA7" w:rsidRDefault="00741FA7" w:rsidP="00741FA7">
            <w:pPr>
              <w:pStyle w:val="ListParagraph"/>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p>
        </w:tc>
      </w:tr>
      <w:tr w:rsidR="00741FA7" w14:paraId="3B08DF8C" w14:textId="77777777" w:rsidTr="007D6E0A">
        <w:tc>
          <w:tcPr>
            <w:cnfStyle w:val="001000000000" w:firstRow="0" w:lastRow="0" w:firstColumn="1" w:lastColumn="0" w:oddVBand="0" w:evenVBand="0" w:oddHBand="0" w:evenHBand="0" w:firstRowFirstColumn="0" w:firstRowLastColumn="0" w:lastRowFirstColumn="0" w:lastRowLastColumn="0"/>
            <w:tcW w:w="0" w:type="auto"/>
          </w:tcPr>
          <w:p w14:paraId="6C099000" w14:textId="77777777" w:rsidR="00741FA7" w:rsidRDefault="00741FA7" w:rsidP="00741FA7">
            <w:pPr>
              <w:rPr>
                <w:b w:val="0"/>
                <w:bCs w:val="0"/>
                <w:color w:val="052F61" w:themeColor="accent1"/>
                <w:szCs w:val="20"/>
                <w:lang w:bidi="ar-EG"/>
              </w:rPr>
            </w:pPr>
          </w:p>
          <w:p w14:paraId="2EFEB3E2" w14:textId="77777777" w:rsidR="00741FA7" w:rsidRDefault="00741FA7" w:rsidP="00741FA7">
            <w:pPr>
              <w:rPr>
                <w:b w:val="0"/>
                <w:bCs w:val="0"/>
                <w:color w:val="052F61" w:themeColor="accent1"/>
                <w:szCs w:val="20"/>
                <w:lang w:bidi="ar-EG"/>
              </w:rPr>
            </w:pPr>
          </w:p>
          <w:p w14:paraId="62C64B26" w14:textId="77777777" w:rsidR="00741FA7" w:rsidRDefault="00741FA7" w:rsidP="00741FA7">
            <w:pPr>
              <w:rPr>
                <w:b w:val="0"/>
                <w:bCs w:val="0"/>
                <w:color w:val="052F61" w:themeColor="accent1"/>
                <w:szCs w:val="20"/>
                <w:lang w:bidi="ar-EG"/>
              </w:rPr>
            </w:pPr>
          </w:p>
          <w:p w14:paraId="1E1779A0" w14:textId="77777777" w:rsidR="00741FA7" w:rsidRDefault="00741FA7" w:rsidP="00741FA7">
            <w:pPr>
              <w:rPr>
                <w:b w:val="0"/>
                <w:bCs w:val="0"/>
                <w:color w:val="052F61" w:themeColor="accent1"/>
                <w:szCs w:val="20"/>
                <w:lang w:bidi="ar-EG"/>
              </w:rPr>
            </w:pPr>
          </w:p>
          <w:p w14:paraId="208CC8F3" w14:textId="5405E6A5" w:rsidR="00741FA7" w:rsidRPr="00741FA7" w:rsidRDefault="00741FA7" w:rsidP="00741FA7">
            <w:pPr>
              <w:rPr>
                <w:color w:val="052F61" w:themeColor="accent1"/>
                <w:szCs w:val="20"/>
                <w:lang w:bidi="ar-EG"/>
              </w:rPr>
            </w:pPr>
            <w:r w:rsidRPr="00741FA7">
              <w:rPr>
                <w:color w:val="052F61" w:themeColor="accent1"/>
                <w:szCs w:val="20"/>
                <w:lang w:bidi="ar-EG"/>
              </w:rPr>
              <w:t>Notification System</w:t>
            </w:r>
          </w:p>
          <w:p w14:paraId="5E39C370" w14:textId="6C3DE8C3" w:rsidR="00741FA7" w:rsidRDefault="00741FA7" w:rsidP="00741FA7">
            <w:pPr>
              <w:rPr>
                <w:color w:val="052F61" w:themeColor="accent1"/>
                <w:szCs w:val="20"/>
                <w:lang w:bidi="ar-EG"/>
              </w:rPr>
            </w:pPr>
          </w:p>
        </w:tc>
        <w:tc>
          <w:tcPr>
            <w:tcW w:w="0" w:type="auto"/>
          </w:tcPr>
          <w:p w14:paraId="690B87B0" w14:textId="6F8CC8F3" w:rsidR="00741FA7" w:rsidRDefault="00741FA7" w:rsidP="007D6E0A">
            <w:pPr>
              <w:pStyle w:val="ListParagraph"/>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p>
          <w:p w14:paraId="07060DFD" w14:textId="0E535231" w:rsidR="00741FA7" w:rsidRDefault="00741FA7" w:rsidP="007D6E0A">
            <w:pPr>
              <w:pStyle w:val="ListParagraph"/>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p>
          <w:p w14:paraId="2D84ECE1" w14:textId="5F804DBA" w:rsidR="00741FA7" w:rsidRDefault="00741FA7" w:rsidP="007D6E0A">
            <w:pPr>
              <w:pStyle w:val="ListParagraph"/>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p>
          <w:p w14:paraId="67304775" w14:textId="77777777" w:rsidR="00741FA7" w:rsidRPr="00741FA7" w:rsidRDefault="00741FA7" w:rsidP="00741FA7">
            <w:pPr>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p>
          <w:p w14:paraId="4232301E" w14:textId="77777777" w:rsidR="00741FA7" w:rsidRPr="00741FA7" w:rsidRDefault="00741FA7" w:rsidP="00741FA7">
            <w:pPr>
              <w:pStyle w:val="ListParagraph"/>
              <w:numPr>
                <w:ilvl w:val="0"/>
                <w:numId w:val="14"/>
              </w:numPr>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r w:rsidRPr="00741FA7">
              <w:rPr>
                <w:b/>
                <w:bCs/>
                <w:color w:val="052F61" w:themeColor="accent1"/>
                <w:szCs w:val="20"/>
                <w:lang w:bidi="ar-EG"/>
              </w:rPr>
              <w:t>Establish a notification system to alert healthcare professionals of completed analyses, prioritizing urgent cases.</w:t>
            </w:r>
          </w:p>
          <w:p w14:paraId="4B689C2A" w14:textId="77777777" w:rsidR="00741FA7" w:rsidRDefault="00741FA7" w:rsidP="00741FA7">
            <w:pPr>
              <w:pStyle w:val="ListParagraph"/>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p>
          <w:p w14:paraId="01BC9766" w14:textId="58659095" w:rsidR="00741FA7" w:rsidRPr="00741FA7" w:rsidRDefault="00741FA7" w:rsidP="00741FA7">
            <w:pPr>
              <w:pStyle w:val="ListParagraph"/>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p>
        </w:tc>
      </w:tr>
      <w:tr w:rsidR="00741FA7" w14:paraId="244DDE39" w14:textId="77777777" w:rsidTr="007D6E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74E03E" w14:textId="77777777" w:rsidR="00741FA7" w:rsidRDefault="00741FA7" w:rsidP="007D6E0A">
            <w:pPr>
              <w:jc w:val="center"/>
              <w:rPr>
                <w:color w:val="052F61" w:themeColor="accent1"/>
                <w:szCs w:val="20"/>
                <w:lang w:bidi="ar-EG"/>
              </w:rPr>
            </w:pPr>
          </w:p>
          <w:p w14:paraId="44CB87F6" w14:textId="77777777" w:rsidR="00741FA7" w:rsidRDefault="00741FA7" w:rsidP="007D6E0A">
            <w:pPr>
              <w:jc w:val="center"/>
              <w:rPr>
                <w:color w:val="052F61" w:themeColor="accent1"/>
                <w:szCs w:val="20"/>
                <w:lang w:bidi="ar-EG"/>
              </w:rPr>
            </w:pPr>
          </w:p>
          <w:p w14:paraId="40858326" w14:textId="474C3F97" w:rsidR="00741FA7" w:rsidRDefault="00741FA7" w:rsidP="00741FA7">
            <w:pPr>
              <w:jc w:val="center"/>
              <w:rPr>
                <w:color w:val="052F61" w:themeColor="accent1"/>
                <w:szCs w:val="20"/>
                <w:lang w:bidi="ar-EG"/>
              </w:rPr>
            </w:pPr>
            <w:r w:rsidRPr="00741FA7">
              <w:rPr>
                <w:color w:val="052F61" w:themeColor="accent1"/>
                <w:szCs w:val="20"/>
                <w:lang w:bidi="ar-EG"/>
              </w:rPr>
              <w:t>Integration with Electronic Health Records (EHR)</w:t>
            </w:r>
          </w:p>
        </w:tc>
        <w:tc>
          <w:tcPr>
            <w:tcW w:w="0" w:type="auto"/>
          </w:tcPr>
          <w:p w14:paraId="5D052B55" w14:textId="77777777" w:rsidR="00741FA7" w:rsidRDefault="00741FA7" w:rsidP="007D6E0A">
            <w:pPr>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p>
          <w:p w14:paraId="2A5C569D" w14:textId="77777777" w:rsidR="00741FA7" w:rsidRDefault="00741FA7" w:rsidP="007D6E0A">
            <w:pPr>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p>
          <w:p w14:paraId="41EDB4EA" w14:textId="65791C3D" w:rsidR="00741FA7" w:rsidRPr="00741FA7" w:rsidRDefault="00741FA7" w:rsidP="00741FA7">
            <w:pPr>
              <w:pStyle w:val="ListParagraph"/>
              <w:numPr>
                <w:ilvl w:val="0"/>
                <w:numId w:val="14"/>
              </w:numPr>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r w:rsidRPr="00741FA7">
              <w:rPr>
                <w:b/>
                <w:bCs/>
                <w:color w:val="052F61" w:themeColor="accent1"/>
                <w:szCs w:val="20"/>
                <w:lang w:bidi="ar-EG"/>
              </w:rPr>
              <w:t>Enable seamless integration with existing EHR systems to retrieve and update patient records.</w:t>
            </w:r>
          </w:p>
          <w:p w14:paraId="57424495" w14:textId="77777777" w:rsidR="00741FA7" w:rsidRPr="008342BF" w:rsidRDefault="00741FA7" w:rsidP="007D6E0A">
            <w:pPr>
              <w:pStyle w:val="ListParagraph"/>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p>
        </w:tc>
      </w:tr>
      <w:tr w:rsidR="00741FA7" w14:paraId="0D10BABE" w14:textId="77777777" w:rsidTr="007D6E0A">
        <w:tc>
          <w:tcPr>
            <w:cnfStyle w:val="001000000000" w:firstRow="0" w:lastRow="0" w:firstColumn="1" w:lastColumn="0" w:oddVBand="0" w:evenVBand="0" w:oddHBand="0" w:evenHBand="0" w:firstRowFirstColumn="0" w:firstRowLastColumn="0" w:lastRowFirstColumn="0" w:lastRowLastColumn="0"/>
            <w:tcW w:w="0" w:type="auto"/>
          </w:tcPr>
          <w:p w14:paraId="5A52FF3B" w14:textId="77777777" w:rsidR="00741FA7" w:rsidRDefault="00741FA7" w:rsidP="007D6E0A">
            <w:pPr>
              <w:jc w:val="center"/>
              <w:rPr>
                <w:b w:val="0"/>
                <w:bCs w:val="0"/>
                <w:color w:val="052F61" w:themeColor="accent1"/>
                <w:szCs w:val="20"/>
                <w:lang w:bidi="ar-EG"/>
              </w:rPr>
            </w:pPr>
          </w:p>
          <w:p w14:paraId="2D22FEDC" w14:textId="3298076D" w:rsidR="00741FA7" w:rsidRPr="00741FA7" w:rsidRDefault="00741FA7" w:rsidP="00741FA7">
            <w:pPr>
              <w:jc w:val="center"/>
              <w:rPr>
                <w:color w:val="052F61" w:themeColor="accent1"/>
                <w:szCs w:val="20"/>
                <w:lang w:bidi="ar-EG"/>
              </w:rPr>
            </w:pPr>
            <w:r w:rsidRPr="00741FA7">
              <w:rPr>
                <w:color w:val="052F61" w:themeColor="accent1"/>
                <w:szCs w:val="20"/>
                <w:lang w:bidi="ar-EG"/>
              </w:rPr>
              <w:t>Report Generation</w:t>
            </w:r>
          </w:p>
          <w:p w14:paraId="1EBCBB4F" w14:textId="77777777" w:rsidR="00741FA7" w:rsidRDefault="00741FA7" w:rsidP="007D6E0A">
            <w:pPr>
              <w:jc w:val="center"/>
              <w:rPr>
                <w:color w:val="052F61" w:themeColor="accent1"/>
                <w:szCs w:val="20"/>
                <w:lang w:bidi="ar-EG"/>
              </w:rPr>
            </w:pPr>
          </w:p>
        </w:tc>
        <w:tc>
          <w:tcPr>
            <w:tcW w:w="0" w:type="auto"/>
          </w:tcPr>
          <w:p w14:paraId="7B9DE898" w14:textId="77777777" w:rsidR="00741FA7" w:rsidRPr="00741FA7" w:rsidRDefault="00741FA7" w:rsidP="00741FA7">
            <w:pPr>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p>
          <w:p w14:paraId="73F11064" w14:textId="77777777" w:rsidR="00741FA7" w:rsidRPr="00741FA7" w:rsidRDefault="00741FA7" w:rsidP="00741FA7">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r w:rsidRPr="00741FA7">
              <w:rPr>
                <w:b/>
                <w:bCs/>
                <w:color w:val="052F61" w:themeColor="accent1"/>
                <w:szCs w:val="20"/>
                <w:lang w:bidi="ar-EG"/>
              </w:rPr>
              <w:t>Automatically generate detailed reports summarizing the analysis results, including identified abnormalities, recommended actions, and cancer stage.</w:t>
            </w:r>
          </w:p>
          <w:p w14:paraId="020ED23B" w14:textId="77777777" w:rsidR="00741FA7" w:rsidRPr="00741FA7" w:rsidRDefault="00741FA7" w:rsidP="00741FA7">
            <w:pPr>
              <w:pStyle w:val="ListParagraph"/>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p>
          <w:p w14:paraId="4EC23FA7" w14:textId="77777777" w:rsidR="00741FA7" w:rsidRDefault="00741FA7" w:rsidP="007D6E0A">
            <w:pPr>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p>
        </w:tc>
      </w:tr>
      <w:tr w:rsidR="00741FA7" w14:paraId="1AF89DFA" w14:textId="77777777" w:rsidTr="007D6E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4CB807A" w14:textId="77777777" w:rsidR="00741FA7" w:rsidRDefault="00741FA7" w:rsidP="007D6E0A">
            <w:pPr>
              <w:jc w:val="center"/>
              <w:rPr>
                <w:color w:val="052F61" w:themeColor="accent1"/>
                <w:szCs w:val="20"/>
                <w:lang w:bidi="ar-EG"/>
              </w:rPr>
            </w:pPr>
          </w:p>
          <w:p w14:paraId="4DCBD92A" w14:textId="14754A98" w:rsidR="00741FA7" w:rsidRPr="00741FA7" w:rsidRDefault="00741FA7" w:rsidP="00741FA7">
            <w:pPr>
              <w:jc w:val="center"/>
              <w:rPr>
                <w:color w:val="052F61" w:themeColor="accent1"/>
                <w:szCs w:val="20"/>
                <w:lang w:bidi="ar-EG"/>
              </w:rPr>
            </w:pPr>
            <w:r w:rsidRPr="00741FA7">
              <w:rPr>
                <w:color w:val="052F61" w:themeColor="accent1"/>
                <w:szCs w:val="20"/>
                <w:lang w:bidi="ar-EG"/>
              </w:rPr>
              <w:t>Decision Support System</w:t>
            </w:r>
          </w:p>
          <w:p w14:paraId="1DACD6FE" w14:textId="7CE7699C" w:rsidR="00741FA7" w:rsidRDefault="00741FA7" w:rsidP="007D6E0A">
            <w:pPr>
              <w:jc w:val="center"/>
              <w:rPr>
                <w:b w:val="0"/>
                <w:bCs w:val="0"/>
                <w:color w:val="052F61" w:themeColor="accent1"/>
                <w:szCs w:val="20"/>
                <w:lang w:bidi="ar-EG"/>
              </w:rPr>
            </w:pPr>
          </w:p>
        </w:tc>
        <w:tc>
          <w:tcPr>
            <w:tcW w:w="0" w:type="auto"/>
          </w:tcPr>
          <w:p w14:paraId="4D5EA184" w14:textId="77777777" w:rsidR="00741FA7" w:rsidRDefault="00741FA7" w:rsidP="00741FA7">
            <w:pPr>
              <w:pStyle w:val="ListParagraph"/>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p>
          <w:p w14:paraId="0782B587" w14:textId="77777777" w:rsidR="00741FA7" w:rsidRDefault="00741FA7" w:rsidP="00741FA7">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r w:rsidRPr="00741FA7">
              <w:rPr>
                <w:b/>
                <w:bCs/>
                <w:color w:val="052F61" w:themeColor="accent1"/>
                <w:szCs w:val="20"/>
                <w:lang w:bidi="ar-EG"/>
              </w:rPr>
              <w:t>Provide decision support tools, offering recommendations for further diagnostic procedures or treatment options based on analysis outcomes.</w:t>
            </w:r>
          </w:p>
          <w:p w14:paraId="0AC0A14C" w14:textId="4267144D" w:rsidR="00741FA7" w:rsidRPr="00741FA7" w:rsidRDefault="00741FA7" w:rsidP="00741FA7">
            <w:pPr>
              <w:pStyle w:val="ListParagraph"/>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p>
        </w:tc>
      </w:tr>
      <w:tr w:rsidR="00741FA7" w14:paraId="6507E498" w14:textId="77777777" w:rsidTr="007D6E0A">
        <w:tc>
          <w:tcPr>
            <w:cnfStyle w:val="001000000000" w:firstRow="0" w:lastRow="0" w:firstColumn="1" w:lastColumn="0" w:oddVBand="0" w:evenVBand="0" w:oddHBand="0" w:evenHBand="0" w:firstRowFirstColumn="0" w:firstRowLastColumn="0" w:lastRowFirstColumn="0" w:lastRowLastColumn="0"/>
            <w:tcW w:w="0" w:type="auto"/>
          </w:tcPr>
          <w:p w14:paraId="0635720D" w14:textId="77777777" w:rsidR="00741FA7" w:rsidRDefault="00741FA7" w:rsidP="007D6E0A">
            <w:pPr>
              <w:jc w:val="center"/>
              <w:rPr>
                <w:b w:val="0"/>
                <w:bCs w:val="0"/>
                <w:color w:val="052F61" w:themeColor="accent1"/>
                <w:szCs w:val="20"/>
                <w:lang w:bidi="ar-EG"/>
              </w:rPr>
            </w:pPr>
          </w:p>
          <w:p w14:paraId="7AD257C4" w14:textId="1D47CABF" w:rsidR="00741FA7" w:rsidRDefault="00741FA7" w:rsidP="007D6E0A">
            <w:pPr>
              <w:jc w:val="center"/>
              <w:rPr>
                <w:color w:val="052F61" w:themeColor="accent1"/>
                <w:szCs w:val="20"/>
                <w:lang w:bidi="ar-EG"/>
              </w:rPr>
            </w:pPr>
            <w:r w:rsidRPr="00741FA7">
              <w:rPr>
                <w:color w:val="052F61" w:themeColor="accent1"/>
                <w:szCs w:val="20"/>
                <w:lang w:bidi="ar-EG"/>
              </w:rPr>
              <w:t>Data Export Functionality</w:t>
            </w:r>
          </w:p>
        </w:tc>
        <w:tc>
          <w:tcPr>
            <w:tcW w:w="0" w:type="auto"/>
          </w:tcPr>
          <w:p w14:paraId="500466A3" w14:textId="77777777" w:rsidR="00741FA7" w:rsidRDefault="00741FA7" w:rsidP="00741FA7">
            <w:pPr>
              <w:pStyle w:val="ListParagraph"/>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p>
          <w:p w14:paraId="727DF409" w14:textId="2F2387F6" w:rsidR="00741FA7" w:rsidRDefault="00741FA7" w:rsidP="00741FA7">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r w:rsidRPr="00741FA7">
              <w:rPr>
                <w:b/>
                <w:bCs/>
                <w:color w:val="052F61" w:themeColor="accent1"/>
                <w:szCs w:val="20"/>
                <w:lang w:bidi="ar-EG"/>
              </w:rPr>
              <w:t>Allow users to export analysis results and reports in standard formats for sharing with other healthcare professionals or for archival purposes.</w:t>
            </w:r>
          </w:p>
        </w:tc>
      </w:tr>
      <w:tr w:rsidR="00FD297A" w14:paraId="454B6364" w14:textId="77777777" w:rsidTr="007D6E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C462CA" w14:textId="77777777" w:rsidR="00FD297A" w:rsidRDefault="00FD297A" w:rsidP="00FD297A">
            <w:pPr>
              <w:jc w:val="center"/>
              <w:rPr>
                <w:b w:val="0"/>
                <w:bCs w:val="0"/>
                <w:color w:val="052F61" w:themeColor="accent1"/>
                <w:szCs w:val="20"/>
                <w:lang w:bidi="ar-EG"/>
              </w:rPr>
            </w:pPr>
          </w:p>
          <w:p w14:paraId="5AFFB7B5" w14:textId="2FB4238B" w:rsidR="00FD297A" w:rsidRPr="00FD297A" w:rsidRDefault="00FD297A" w:rsidP="00FD297A">
            <w:pPr>
              <w:jc w:val="center"/>
              <w:rPr>
                <w:color w:val="052F61" w:themeColor="accent1"/>
                <w:szCs w:val="20"/>
                <w:lang w:bidi="ar-EG"/>
              </w:rPr>
            </w:pPr>
            <w:r w:rsidRPr="00FD297A">
              <w:rPr>
                <w:color w:val="052F61" w:themeColor="accent1"/>
                <w:szCs w:val="20"/>
                <w:lang w:bidi="ar-EG"/>
              </w:rPr>
              <w:lastRenderedPageBreak/>
              <w:t>User Interface</w:t>
            </w:r>
          </w:p>
          <w:p w14:paraId="0A9BF1BA" w14:textId="77777777" w:rsidR="00FD297A" w:rsidRDefault="00FD297A" w:rsidP="007D6E0A">
            <w:pPr>
              <w:jc w:val="center"/>
              <w:rPr>
                <w:b w:val="0"/>
                <w:bCs w:val="0"/>
                <w:color w:val="052F61" w:themeColor="accent1"/>
                <w:szCs w:val="20"/>
                <w:lang w:bidi="ar-EG"/>
              </w:rPr>
            </w:pPr>
          </w:p>
        </w:tc>
        <w:tc>
          <w:tcPr>
            <w:tcW w:w="0" w:type="auto"/>
          </w:tcPr>
          <w:p w14:paraId="1EA88B1E" w14:textId="77777777" w:rsidR="00FD297A" w:rsidRDefault="00FD297A" w:rsidP="00741FA7">
            <w:pPr>
              <w:pStyle w:val="ListParagraph"/>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p>
          <w:p w14:paraId="6ABCB247" w14:textId="77777777" w:rsidR="00FD297A" w:rsidRDefault="00FD297A" w:rsidP="00FD297A">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r w:rsidRPr="00FD297A">
              <w:rPr>
                <w:b/>
                <w:bCs/>
                <w:color w:val="052F61" w:themeColor="accent1"/>
                <w:szCs w:val="20"/>
                <w:lang w:bidi="ar-EG"/>
              </w:rPr>
              <w:lastRenderedPageBreak/>
              <w:t>Design an intuitive and user-friendly interface, facilitating ease of navigation and interpretation of analysis results.</w:t>
            </w:r>
          </w:p>
          <w:p w14:paraId="1B952F7C" w14:textId="0A369347" w:rsidR="00FD297A" w:rsidRDefault="00FD297A" w:rsidP="00FD297A">
            <w:pPr>
              <w:pStyle w:val="ListParagraph"/>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p>
        </w:tc>
      </w:tr>
      <w:tr w:rsidR="00FD297A" w14:paraId="61CEF5DA" w14:textId="77777777" w:rsidTr="007D6E0A">
        <w:tc>
          <w:tcPr>
            <w:cnfStyle w:val="001000000000" w:firstRow="0" w:lastRow="0" w:firstColumn="1" w:lastColumn="0" w:oddVBand="0" w:evenVBand="0" w:oddHBand="0" w:evenHBand="0" w:firstRowFirstColumn="0" w:firstRowLastColumn="0" w:lastRowFirstColumn="0" w:lastRowLastColumn="0"/>
            <w:tcW w:w="0" w:type="auto"/>
          </w:tcPr>
          <w:p w14:paraId="20F235D7" w14:textId="77777777" w:rsidR="00FD297A" w:rsidRDefault="00FD297A" w:rsidP="00FD297A">
            <w:pPr>
              <w:jc w:val="center"/>
              <w:rPr>
                <w:b w:val="0"/>
                <w:bCs w:val="0"/>
                <w:color w:val="052F61" w:themeColor="accent1"/>
                <w:szCs w:val="20"/>
                <w:lang w:bidi="ar-EG"/>
              </w:rPr>
            </w:pPr>
          </w:p>
          <w:p w14:paraId="37C4F80F" w14:textId="6659DFF9" w:rsidR="00FD297A" w:rsidRPr="00FD297A" w:rsidRDefault="00FD297A" w:rsidP="00FD297A">
            <w:pPr>
              <w:jc w:val="center"/>
              <w:rPr>
                <w:color w:val="052F61" w:themeColor="accent1"/>
                <w:szCs w:val="20"/>
                <w:lang w:bidi="ar-EG"/>
              </w:rPr>
            </w:pPr>
            <w:r w:rsidRPr="00FD297A">
              <w:rPr>
                <w:color w:val="052F61" w:themeColor="accent1"/>
                <w:szCs w:val="20"/>
                <w:lang w:bidi="ar-EG"/>
              </w:rPr>
              <w:t>Training and Support</w:t>
            </w:r>
          </w:p>
          <w:p w14:paraId="5FAFBA81" w14:textId="77777777" w:rsidR="00FD297A" w:rsidRDefault="00FD297A" w:rsidP="00FD297A">
            <w:pPr>
              <w:jc w:val="center"/>
              <w:rPr>
                <w:b w:val="0"/>
                <w:bCs w:val="0"/>
                <w:color w:val="052F61" w:themeColor="accent1"/>
                <w:szCs w:val="20"/>
                <w:lang w:bidi="ar-EG"/>
              </w:rPr>
            </w:pPr>
          </w:p>
        </w:tc>
        <w:tc>
          <w:tcPr>
            <w:tcW w:w="0" w:type="auto"/>
          </w:tcPr>
          <w:p w14:paraId="627A6114" w14:textId="77777777" w:rsidR="00FD297A" w:rsidRDefault="00FD297A" w:rsidP="00FD297A">
            <w:pPr>
              <w:pStyle w:val="ListParagraph"/>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p>
          <w:p w14:paraId="43B951B5" w14:textId="77777777" w:rsidR="00FD297A" w:rsidRDefault="00FD297A" w:rsidP="00FD297A">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r w:rsidRPr="00FD297A">
              <w:rPr>
                <w:b/>
                <w:bCs/>
                <w:color w:val="052F61" w:themeColor="accent1"/>
                <w:szCs w:val="20"/>
                <w:lang w:bidi="ar-EG"/>
              </w:rPr>
              <w:t>Include features for user training and provide comprehensive documentation to ensure healthcare professionals can effectively utilize the system.</w:t>
            </w:r>
          </w:p>
          <w:p w14:paraId="7392CCFD" w14:textId="16A49A1F" w:rsidR="00FD297A" w:rsidRDefault="00FD297A" w:rsidP="00FD297A">
            <w:pPr>
              <w:pStyle w:val="ListParagraph"/>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p>
        </w:tc>
      </w:tr>
      <w:tr w:rsidR="00FD297A" w14:paraId="39654047" w14:textId="77777777" w:rsidTr="007D6E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6573C1" w14:textId="77777777" w:rsidR="00FD297A" w:rsidRPr="00FD297A" w:rsidRDefault="00FD297A" w:rsidP="00FD297A">
            <w:pPr>
              <w:jc w:val="center"/>
              <w:rPr>
                <w:color w:val="052F61" w:themeColor="accent1"/>
                <w:szCs w:val="20"/>
                <w:lang w:bidi="ar-EG"/>
              </w:rPr>
            </w:pPr>
          </w:p>
          <w:p w14:paraId="13AF7C27" w14:textId="24F6C1B5" w:rsidR="00FD297A" w:rsidRPr="00FD297A" w:rsidRDefault="00FD297A" w:rsidP="00FD297A">
            <w:pPr>
              <w:jc w:val="center"/>
              <w:rPr>
                <w:color w:val="052F61" w:themeColor="accent1"/>
                <w:szCs w:val="20"/>
                <w:lang w:bidi="ar-EG"/>
              </w:rPr>
            </w:pPr>
            <w:r w:rsidRPr="00FD297A">
              <w:rPr>
                <w:color w:val="052F61" w:themeColor="accent1"/>
                <w:szCs w:val="20"/>
                <w:lang w:bidi="ar-EG"/>
              </w:rPr>
              <w:t>Audit Trail</w:t>
            </w:r>
          </w:p>
        </w:tc>
        <w:tc>
          <w:tcPr>
            <w:tcW w:w="0" w:type="auto"/>
          </w:tcPr>
          <w:p w14:paraId="15D179D0" w14:textId="77777777" w:rsidR="00FD297A" w:rsidRDefault="00FD297A" w:rsidP="00FD297A">
            <w:pPr>
              <w:pStyle w:val="ListParagraph"/>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p>
          <w:p w14:paraId="3BB58F9A" w14:textId="77777777" w:rsidR="00FD297A" w:rsidRDefault="00FD297A" w:rsidP="00FD297A">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r w:rsidRPr="00FD297A">
              <w:rPr>
                <w:b/>
                <w:bCs/>
                <w:color w:val="052F61" w:themeColor="accent1"/>
                <w:szCs w:val="20"/>
                <w:lang w:bidi="ar-EG"/>
              </w:rPr>
              <w:t>Implement an audit trail to log user activities, ensuring traceability and accountability for system interactions.</w:t>
            </w:r>
          </w:p>
          <w:p w14:paraId="4E3A9B51" w14:textId="438E0DD5" w:rsidR="00FD297A" w:rsidRDefault="00FD297A" w:rsidP="00FD297A">
            <w:pPr>
              <w:pStyle w:val="ListParagraph"/>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p>
        </w:tc>
      </w:tr>
      <w:tr w:rsidR="00FD297A" w14:paraId="0BCF9139" w14:textId="77777777" w:rsidTr="007D6E0A">
        <w:tc>
          <w:tcPr>
            <w:cnfStyle w:val="001000000000" w:firstRow="0" w:lastRow="0" w:firstColumn="1" w:lastColumn="0" w:oddVBand="0" w:evenVBand="0" w:oddHBand="0" w:evenHBand="0" w:firstRowFirstColumn="0" w:firstRowLastColumn="0" w:lastRowFirstColumn="0" w:lastRowLastColumn="0"/>
            <w:tcW w:w="0" w:type="auto"/>
          </w:tcPr>
          <w:p w14:paraId="4A41F00D" w14:textId="77777777" w:rsidR="00FD297A" w:rsidRDefault="00FD297A" w:rsidP="00FD297A">
            <w:pPr>
              <w:jc w:val="center"/>
              <w:rPr>
                <w:b w:val="0"/>
                <w:bCs w:val="0"/>
                <w:color w:val="052F61" w:themeColor="accent1"/>
                <w:szCs w:val="20"/>
                <w:lang w:bidi="ar-EG"/>
              </w:rPr>
            </w:pPr>
          </w:p>
          <w:p w14:paraId="4AF36BCD" w14:textId="777B64A5" w:rsidR="00FD297A" w:rsidRPr="00FD297A" w:rsidRDefault="00FD297A" w:rsidP="00FD297A">
            <w:pPr>
              <w:jc w:val="center"/>
              <w:rPr>
                <w:color w:val="052F61" w:themeColor="accent1"/>
                <w:szCs w:val="20"/>
                <w:lang w:bidi="ar-EG"/>
              </w:rPr>
            </w:pPr>
            <w:r w:rsidRPr="00FD297A">
              <w:rPr>
                <w:color w:val="052F61" w:themeColor="accent1"/>
                <w:szCs w:val="20"/>
                <w:lang w:bidi="ar-EG"/>
              </w:rPr>
              <w:t>Continuous Learning Mechanism</w:t>
            </w:r>
          </w:p>
          <w:p w14:paraId="70A521BC" w14:textId="3502DF6C" w:rsidR="00FD297A" w:rsidRPr="00FD297A" w:rsidRDefault="00FD297A" w:rsidP="00FD297A">
            <w:pPr>
              <w:jc w:val="center"/>
              <w:rPr>
                <w:color w:val="052F61" w:themeColor="accent1"/>
                <w:szCs w:val="20"/>
                <w:lang w:bidi="ar-EG"/>
              </w:rPr>
            </w:pPr>
          </w:p>
        </w:tc>
        <w:tc>
          <w:tcPr>
            <w:tcW w:w="0" w:type="auto"/>
          </w:tcPr>
          <w:p w14:paraId="169CAD3E" w14:textId="77777777" w:rsidR="00FD297A" w:rsidRDefault="00FD297A" w:rsidP="00FD297A">
            <w:pPr>
              <w:pStyle w:val="ListParagraph"/>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p>
          <w:p w14:paraId="31449BB8" w14:textId="77777777" w:rsidR="00FD297A" w:rsidRDefault="00FD297A" w:rsidP="00FD297A">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r w:rsidRPr="00FD297A">
              <w:rPr>
                <w:b/>
                <w:bCs/>
                <w:color w:val="052F61" w:themeColor="accent1"/>
                <w:szCs w:val="20"/>
                <w:lang w:bidi="ar-EG"/>
              </w:rPr>
              <w:t>Incorporate mechanisms for continuous learning, allowing the system to improve its detection accuracy over time with additional data.</w:t>
            </w:r>
          </w:p>
          <w:p w14:paraId="0A0C1007" w14:textId="42617EA7" w:rsidR="00FD297A" w:rsidRDefault="00FD297A" w:rsidP="00FD297A">
            <w:pPr>
              <w:pStyle w:val="ListParagraph"/>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p>
        </w:tc>
      </w:tr>
    </w:tbl>
    <w:p w14:paraId="55D8D307" w14:textId="77777777" w:rsidR="00741FA7" w:rsidRDefault="00741FA7" w:rsidP="00741FA7">
      <w:pPr>
        <w:pStyle w:val="ListBullet"/>
        <w:numPr>
          <w:ilvl w:val="0"/>
          <w:numId w:val="0"/>
        </w:numPr>
        <w:ind w:left="360" w:hanging="360"/>
        <w:rPr>
          <w:lang w:bidi="ar-EG"/>
        </w:rPr>
      </w:pPr>
    </w:p>
    <w:p w14:paraId="488F09AC" w14:textId="31473409" w:rsidR="008342BF" w:rsidRDefault="00FD297A" w:rsidP="00FD297A">
      <w:pPr>
        <w:rPr>
          <w:sz w:val="32"/>
          <w:u w:val="single"/>
          <w:lang w:bidi="ar-EG"/>
        </w:rPr>
      </w:pPr>
      <w:r w:rsidRPr="00FD297A">
        <w:rPr>
          <w:sz w:val="32"/>
          <w:u w:val="single"/>
          <w:lang w:bidi="ar-EG"/>
        </w:rPr>
        <w:t>These functional requirements are essential for the successful development and deployment of an oral cancer detection system, enabling healthcare professionals to make informed decisions and improve patient outcomes.</w:t>
      </w:r>
    </w:p>
    <w:p w14:paraId="0F7D93F8" w14:textId="18559453" w:rsidR="00FD297A" w:rsidRPr="00FD297A" w:rsidRDefault="00FD297A" w:rsidP="00FD297A">
      <w:pPr>
        <w:rPr>
          <w:rFonts w:asciiTheme="minorBidi" w:hAnsiTheme="minorBidi"/>
          <w:b/>
          <w:bCs/>
          <w:color w:val="002060"/>
          <w:sz w:val="36"/>
          <w:szCs w:val="36"/>
        </w:rPr>
      </w:pPr>
      <w:r w:rsidRPr="00FD297A">
        <w:rPr>
          <w:rFonts w:asciiTheme="minorBidi" w:hAnsiTheme="minorBidi"/>
          <w:b/>
          <w:bCs/>
          <w:color w:val="002060"/>
          <w:sz w:val="36"/>
          <w:szCs w:val="36"/>
        </w:rPr>
        <w:lastRenderedPageBreak/>
        <w:t>Domain</w:t>
      </w:r>
      <w:r>
        <w:rPr>
          <w:rFonts w:asciiTheme="minorBidi" w:hAnsiTheme="minorBidi"/>
          <w:b/>
          <w:bCs/>
          <w:color w:val="002060"/>
          <w:sz w:val="36"/>
          <w:szCs w:val="36"/>
        </w:rPr>
        <w:t xml:space="preserve"> </w:t>
      </w:r>
      <w:r w:rsidRPr="005A6FF2">
        <w:rPr>
          <w:rFonts w:asciiTheme="minorBidi" w:hAnsiTheme="minorBidi"/>
          <w:b/>
          <w:bCs/>
          <w:color w:val="002060"/>
          <w:sz w:val="36"/>
          <w:szCs w:val="36"/>
        </w:rPr>
        <w:t>Requirements</w:t>
      </w:r>
    </w:p>
    <w:p w14:paraId="1332A7BD" w14:textId="1959BB54" w:rsidR="00FD297A" w:rsidRPr="00FD297A" w:rsidRDefault="00FD297A" w:rsidP="00FD297A">
      <w:pPr>
        <w:rPr>
          <w:sz w:val="32"/>
          <w:lang w:bidi="ar-EG"/>
        </w:rPr>
      </w:pPr>
      <w:r w:rsidRPr="00FD297A">
        <w:rPr>
          <w:sz w:val="32"/>
          <w:lang w:bidi="ar-EG"/>
        </w:rPr>
        <w:t>Domain requirements for an oral cancer detection system within the software development life cycle encompass specific considerations related to the healthcare and medical imaging domain. These requirements ensure that the system aligns with the unique characteristics and needs of the oral cancer detection field. Here is a list of domain requirements for the oral cancer detection system</w:t>
      </w:r>
    </w:p>
    <w:tbl>
      <w:tblPr>
        <w:tblStyle w:val="GridTable4-Accent1"/>
        <w:tblW w:w="0" w:type="auto"/>
        <w:tblLook w:val="04A0" w:firstRow="1" w:lastRow="0" w:firstColumn="1" w:lastColumn="0" w:noHBand="0" w:noVBand="1"/>
      </w:tblPr>
      <w:tblGrid>
        <w:gridCol w:w="2637"/>
        <w:gridCol w:w="6425"/>
      </w:tblGrid>
      <w:tr w:rsidR="00FD297A" w14:paraId="650CFB54" w14:textId="77777777" w:rsidTr="007D6E0A">
        <w:trPr>
          <w:cnfStyle w:val="100000000000" w:firstRow="1" w:lastRow="0" w:firstColumn="0" w:lastColumn="0" w:oddVBand="0" w:evenVBand="0" w:oddHBand="0" w:evenHBand="0" w:firstRowFirstColumn="0" w:firstRowLastColumn="0" w:lastRowFirstColumn="0" w:lastRowLastColumn="0"/>
          <w:trHeight w:val="1088"/>
        </w:trPr>
        <w:tc>
          <w:tcPr>
            <w:cnfStyle w:val="001000000000" w:firstRow="0" w:lastRow="0" w:firstColumn="1" w:lastColumn="0" w:oddVBand="0" w:evenVBand="0" w:oddHBand="0" w:evenHBand="0" w:firstRowFirstColumn="0" w:firstRowLastColumn="0" w:lastRowFirstColumn="0" w:lastRowLastColumn="0"/>
            <w:tcW w:w="0" w:type="auto"/>
          </w:tcPr>
          <w:p w14:paraId="5656B716" w14:textId="77777777" w:rsidR="00FD297A" w:rsidRDefault="00FD297A" w:rsidP="007D6E0A">
            <w:pPr>
              <w:jc w:val="center"/>
              <w:rPr>
                <w:b w:val="0"/>
                <w:bCs w:val="0"/>
                <w:sz w:val="28"/>
                <w:szCs w:val="28"/>
              </w:rPr>
            </w:pPr>
          </w:p>
          <w:p w14:paraId="57BAB549" w14:textId="4A425138" w:rsidR="00FD297A" w:rsidRDefault="00FD297A" w:rsidP="007D6E0A">
            <w:pPr>
              <w:jc w:val="center"/>
              <w:rPr>
                <w:b w:val="0"/>
                <w:bCs w:val="0"/>
                <w:sz w:val="28"/>
                <w:szCs w:val="28"/>
              </w:rPr>
            </w:pPr>
            <w:r w:rsidRPr="00FD297A">
              <w:rPr>
                <w:sz w:val="28"/>
                <w:szCs w:val="28"/>
              </w:rPr>
              <w:t xml:space="preserve">Domain </w:t>
            </w:r>
            <w:r w:rsidRPr="00243DFB">
              <w:rPr>
                <w:sz w:val="28"/>
                <w:szCs w:val="28"/>
              </w:rPr>
              <w:t>Requirements</w:t>
            </w:r>
          </w:p>
          <w:p w14:paraId="30C999BF" w14:textId="77777777" w:rsidR="00FD297A" w:rsidRPr="00243DFB" w:rsidRDefault="00FD297A" w:rsidP="007D6E0A">
            <w:pPr>
              <w:jc w:val="center"/>
              <w:rPr>
                <w:sz w:val="28"/>
                <w:szCs w:val="28"/>
                <w:lang w:bidi="ar-EG"/>
              </w:rPr>
            </w:pPr>
          </w:p>
        </w:tc>
        <w:tc>
          <w:tcPr>
            <w:tcW w:w="0" w:type="auto"/>
          </w:tcPr>
          <w:p w14:paraId="411C0143" w14:textId="77777777" w:rsidR="00FD297A" w:rsidRDefault="00FD297A" w:rsidP="007D6E0A">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p>
          <w:p w14:paraId="6A694F1D" w14:textId="77777777" w:rsidR="00FD297A" w:rsidRPr="00243DFB" w:rsidRDefault="00FD297A" w:rsidP="007D6E0A">
            <w:pPr>
              <w:cnfStyle w:val="100000000000" w:firstRow="1" w:lastRow="0" w:firstColumn="0" w:lastColumn="0" w:oddVBand="0" w:evenVBand="0" w:oddHBand="0" w:evenHBand="0" w:firstRowFirstColumn="0" w:firstRowLastColumn="0" w:lastRowFirstColumn="0" w:lastRowLastColumn="0"/>
              <w:rPr>
                <w:sz w:val="28"/>
                <w:szCs w:val="28"/>
                <w:lang w:bidi="ar-EG"/>
              </w:rPr>
            </w:pPr>
            <w:r w:rsidRPr="00243DFB">
              <w:rPr>
                <w:sz w:val="28"/>
                <w:szCs w:val="28"/>
              </w:rPr>
              <w:t>Description</w:t>
            </w:r>
          </w:p>
        </w:tc>
      </w:tr>
      <w:tr w:rsidR="00FD297A" w14:paraId="1B04D8F5" w14:textId="77777777" w:rsidTr="007D6E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D3EFF31" w14:textId="77777777" w:rsidR="00FD297A" w:rsidRDefault="00FD297A" w:rsidP="00FD297A">
            <w:pPr>
              <w:rPr>
                <w:b w:val="0"/>
                <w:bCs w:val="0"/>
                <w:color w:val="052F61" w:themeColor="accent1"/>
                <w:szCs w:val="20"/>
                <w:lang w:bidi="ar-EG"/>
              </w:rPr>
            </w:pPr>
          </w:p>
          <w:p w14:paraId="04601765" w14:textId="1D7B4627" w:rsidR="00FD297A" w:rsidRPr="00FD297A" w:rsidRDefault="00FD297A" w:rsidP="00664D15">
            <w:pPr>
              <w:jc w:val="center"/>
              <w:rPr>
                <w:color w:val="052F61" w:themeColor="accent1"/>
                <w:szCs w:val="20"/>
                <w:lang w:bidi="ar-EG"/>
              </w:rPr>
            </w:pPr>
            <w:r w:rsidRPr="00FD297A">
              <w:rPr>
                <w:color w:val="052F61" w:themeColor="accent1"/>
                <w:szCs w:val="20"/>
                <w:lang w:bidi="ar-EG"/>
              </w:rPr>
              <w:t>Medical Imaging Standards</w:t>
            </w:r>
          </w:p>
          <w:p w14:paraId="6B83B736" w14:textId="3AE528EE" w:rsidR="00FD297A" w:rsidRPr="00243DFB" w:rsidRDefault="00FD297A" w:rsidP="007D6E0A">
            <w:pPr>
              <w:jc w:val="center"/>
              <w:rPr>
                <w:color w:val="FFFFFF" w:themeColor="background1"/>
                <w:szCs w:val="20"/>
                <w:lang w:bidi="ar-EG"/>
              </w:rPr>
            </w:pPr>
          </w:p>
        </w:tc>
        <w:tc>
          <w:tcPr>
            <w:tcW w:w="0" w:type="auto"/>
          </w:tcPr>
          <w:p w14:paraId="4E1319FA" w14:textId="77777777" w:rsidR="00664D15" w:rsidRPr="00664D15" w:rsidRDefault="00664D15" w:rsidP="00664D15">
            <w:pPr>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p>
          <w:p w14:paraId="4DD86090" w14:textId="77777777" w:rsidR="00664D15" w:rsidRPr="00664D15" w:rsidRDefault="00664D15" w:rsidP="00664D15">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r w:rsidRPr="00664D15">
              <w:rPr>
                <w:b/>
                <w:bCs/>
                <w:color w:val="052F61" w:themeColor="accent1"/>
                <w:szCs w:val="20"/>
                <w:lang w:bidi="ar-EG"/>
              </w:rPr>
              <w:t>The system must adhere to established medical imaging standards, such as DICOM (Digital Imaging and Communications in Medicine), for compatibility with various imaging devices.</w:t>
            </w:r>
          </w:p>
          <w:p w14:paraId="00FD5EDD" w14:textId="77777777" w:rsidR="00664D15" w:rsidRPr="00664D15" w:rsidRDefault="00664D15" w:rsidP="00664D15">
            <w:pPr>
              <w:pStyle w:val="ListParagraph"/>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p>
          <w:p w14:paraId="070C4257" w14:textId="77777777" w:rsidR="00FD297A" w:rsidRPr="00664D15" w:rsidRDefault="00FD297A" w:rsidP="007D6E0A">
            <w:pPr>
              <w:pStyle w:val="ListParagraph"/>
              <w:cnfStyle w:val="000000100000" w:firstRow="0" w:lastRow="0" w:firstColumn="0" w:lastColumn="0" w:oddVBand="0" w:evenVBand="0" w:oddHBand="1" w:evenHBand="0" w:firstRowFirstColumn="0" w:firstRowLastColumn="0" w:lastRowFirstColumn="0" w:lastRowLastColumn="0"/>
              <w:rPr>
                <w:color w:val="FFFFFF" w:themeColor="background1"/>
                <w:szCs w:val="20"/>
                <w:lang w:bidi="ar-EG"/>
              </w:rPr>
            </w:pPr>
          </w:p>
          <w:p w14:paraId="7C59C5C4" w14:textId="77777777" w:rsidR="00FD297A" w:rsidRPr="00243DFB" w:rsidRDefault="00FD297A" w:rsidP="007D6E0A">
            <w:pPr>
              <w:pStyle w:val="ListParagraph"/>
              <w:cnfStyle w:val="000000100000" w:firstRow="0" w:lastRow="0" w:firstColumn="0" w:lastColumn="0" w:oddVBand="0" w:evenVBand="0" w:oddHBand="1" w:evenHBand="0" w:firstRowFirstColumn="0" w:firstRowLastColumn="0" w:lastRowFirstColumn="0" w:lastRowLastColumn="0"/>
              <w:rPr>
                <w:b/>
                <w:bCs/>
                <w:color w:val="FFFFFF" w:themeColor="background1"/>
                <w:szCs w:val="20"/>
                <w:lang w:bidi="ar-EG"/>
              </w:rPr>
            </w:pPr>
          </w:p>
        </w:tc>
      </w:tr>
      <w:tr w:rsidR="00FD297A" w14:paraId="23871151" w14:textId="77777777" w:rsidTr="007D6E0A">
        <w:tc>
          <w:tcPr>
            <w:cnfStyle w:val="001000000000" w:firstRow="0" w:lastRow="0" w:firstColumn="1" w:lastColumn="0" w:oddVBand="0" w:evenVBand="0" w:oddHBand="0" w:evenHBand="0" w:firstRowFirstColumn="0" w:firstRowLastColumn="0" w:lastRowFirstColumn="0" w:lastRowLastColumn="0"/>
            <w:tcW w:w="0" w:type="auto"/>
          </w:tcPr>
          <w:p w14:paraId="2403E015" w14:textId="77777777" w:rsidR="00FD297A" w:rsidRDefault="00FD297A" w:rsidP="007D6E0A">
            <w:pPr>
              <w:jc w:val="center"/>
              <w:rPr>
                <w:b w:val="0"/>
                <w:bCs w:val="0"/>
                <w:color w:val="052F61" w:themeColor="accent1"/>
                <w:szCs w:val="20"/>
                <w:lang w:bidi="ar-EG"/>
              </w:rPr>
            </w:pPr>
          </w:p>
          <w:p w14:paraId="130DF1F3" w14:textId="30CCEBD5" w:rsidR="00FD297A" w:rsidRPr="00810FE0" w:rsidRDefault="00664D15" w:rsidP="007D6E0A">
            <w:pPr>
              <w:jc w:val="center"/>
              <w:rPr>
                <w:color w:val="052F61" w:themeColor="accent1"/>
                <w:szCs w:val="20"/>
                <w:lang w:bidi="ar-EG"/>
              </w:rPr>
            </w:pPr>
            <w:r w:rsidRPr="00664D15">
              <w:rPr>
                <w:color w:val="052F61" w:themeColor="accent1"/>
                <w:szCs w:val="20"/>
                <w:lang w:bidi="ar-EG"/>
              </w:rPr>
              <w:t xml:space="preserve">Healthcare Compliance </w:t>
            </w:r>
          </w:p>
        </w:tc>
        <w:tc>
          <w:tcPr>
            <w:tcW w:w="0" w:type="auto"/>
          </w:tcPr>
          <w:p w14:paraId="1015FDCF" w14:textId="77777777" w:rsidR="00664D15" w:rsidRPr="00664D15" w:rsidRDefault="00664D15" w:rsidP="00664D15">
            <w:pPr>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p>
          <w:p w14:paraId="36B6A80B" w14:textId="77777777" w:rsidR="00664D15" w:rsidRPr="00664D15" w:rsidRDefault="00664D15" w:rsidP="00664D15">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r w:rsidRPr="00664D15">
              <w:rPr>
                <w:b/>
                <w:bCs/>
                <w:color w:val="052F61" w:themeColor="accent1"/>
                <w:szCs w:val="20"/>
                <w:lang w:bidi="ar-EG"/>
              </w:rPr>
              <w:t xml:space="preserve">Ensure compliance with healthcare regulations, including HIPAA (Health Insurance </w:t>
            </w:r>
            <w:r w:rsidRPr="00664D15">
              <w:rPr>
                <w:b/>
                <w:bCs/>
                <w:color w:val="052F61" w:themeColor="accent1"/>
                <w:szCs w:val="20"/>
                <w:lang w:bidi="ar-EG"/>
              </w:rPr>
              <w:lastRenderedPageBreak/>
              <w:t>Portability and Accountability Act), to safeguard patient privacy and data security.</w:t>
            </w:r>
          </w:p>
          <w:p w14:paraId="18599088" w14:textId="77777777" w:rsidR="00664D15" w:rsidRPr="00664D15" w:rsidRDefault="00664D15" w:rsidP="00664D15">
            <w:pPr>
              <w:pStyle w:val="ListParagraph"/>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p>
          <w:p w14:paraId="2D1897DF" w14:textId="77777777" w:rsidR="00FD297A" w:rsidRPr="00810FE0" w:rsidRDefault="00FD297A" w:rsidP="007D6E0A">
            <w:pPr>
              <w:pStyle w:val="ListParagraph"/>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p>
        </w:tc>
      </w:tr>
      <w:tr w:rsidR="00FD297A" w14:paraId="48FB7A5A" w14:textId="77777777" w:rsidTr="007D6E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B018F6" w14:textId="77777777" w:rsidR="00FD297A" w:rsidRDefault="00FD297A" w:rsidP="007D6E0A">
            <w:pPr>
              <w:jc w:val="center"/>
              <w:rPr>
                <w:color w:val="052F61" w:themeColor="accent1"/>
                <w:szCs w:val="20"/>
                <w:lang w:bidi="ar-EG"/>
              </w:rPr>
            </w:pPr>
          </w:p>
          <w:p w14:paraId="0DA19202" w14:textId="76808BB9" w:rsidR="00664D15" w:rsidRPr="00664D15" w:rsidRDefault="00664D15" w:rsidP="00664D15">
            <w:pPr>
              <w:jc w:val="center"/>
              <w:rPr>
                <w:color w:val="052F61" w:themeColor="accent1"/>
                <w:szCs w:val="20"/>
                <w:lang w:bidi="ar-EG"/>
              </w:rPr>
            </w:pPr>
            <w:r>
              <w:t xml:space="preserve"> </w:t>
            </w:r>
            <w:r w:rsidRPr="00664D15">
              <w:rPr>
                <w:color w:val="052F61" w:themeColor="accent1"/>
                <w:szCs w:val="20"/>
                <w:lang w:bidi="ar-EG"/>
              </w:rPr>
              <w:t>Clinical Accuracy</w:t>
            </w:r>
          </w:p>
          <w:p w14:paraId="71BA423F" w14:textId="0A6B1838" w:rsidR="00FD297A" w:rsidRPr="00810FE0" w:rsidRDefault="00FD297A" w:rsidP="007D6E0A">
            <w:pPr>
              <w:jc w:val="center"/>
              <w:rPr>
                <w:color w:val="052F61" w:themeColor="accent1"/>
                <w:szCs w:val="20"/>
                <w:lang w:bidi="ar-EG"/>
              </w:rPr>
            </w:pPr>
          </w:p>
        </w:tc>
        <w:tc>
          <w:tcPr>
            <w:tcW w:w="0" w:type="auto"/>
          </w:tcPr>
          <w:p w14:paraId="7042D118" w14:textId="77777777" w:rsidR="00664D15" w:rsidRPr="00664D15" w:rsidRDefault="00664D15" w:rsidP="00664D15">
            <w:pPr>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p>
          <w:p w14:paraId="49DEB648" w14:textId="7D35EC81" w:rsidR="00664D15" w:rsidRPr="00664D15" w:rsidRDefault="00664D15" w:rsidP="00664D15">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r w:rsidRPr="00664D15">
              <w:rPr>
                <w:b/>
                <w:bCs/>
                <w:color w:val="052F61" w:themeColor="accent1"/>
                <w:szCs w:val="20"/>
                <w:lang w:bidi="ar-EG"/>
              </w:rPr>
              <w:t>The system must demonstrate a high level of clinical accuracy in detecting and diagnosing oral cancer based on medical imaging data.</w:t>
            </w:r>
          </w:p>
          <w:p w14:paraId="1F8B95B8" w14:textId="77777777" w:rsidR="00FD297A" w:rsidRPr="00741FA7" w:rsidRDefault="00FD297A" w:rsidP="007D6E0A">
            <w:pPr>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p>
        </w:tc>
      </w:tr>
      <w:tr w:rsidR="00664D15" w14:paraId="3113EE72" w14:textId="77777777" w:rsidTr="007D6E0A">
        <w:tc>
          <w:tcPr>
            <w:cnfStyle w:val="001000000000" w:firstRow="0" w:lastRow="0" w:firstColumn="1" w:lastColumn="0" w:oddVBand="0" w:evenVBand="0" w:oddHBand="0" w:evenHBand="0" w:firstRowFirstColumn="0" w:firstRowLastColumn="0" w:lastRowFirstColumn="0" w:lastRowLastColumn="0"/>
            <w:tcW w:w="0" w:type="auto"/>
          </w:tcPr>
          <w:p w14:paraId="333D34CB" w14:textId="77777777" w:rsidR="00664D15" w:rsidRDefault="00664D15" w:rsidP="007D6E0A">
            <w:pPr>
              <w:jc w:val="center"/>
              <w:rPr>
                <w:b w:val="0"/>
                <w:bCs w:val="0"/>
                <w:color w:val="052F61" w:themeColor="accent1"/>
                <w:szCs w:val="20"/>
                <w:lang w:bidi="ar-EG"/>
              </w:rPr>
            </w:pPr>
          </w:p>
          <w:p w14:paraId="09825A9C" w14:textId="77777777" w:rsidR="00664D15" w:rsidRDefault="00664D15" w:rsidP="007D6E0A">
            <w:pPr>
              <w:jc w:val="center"/>
              <w:rPr>
                <w:b w:val="0"/>
                <w:bCs w:val="0"/>
                <w:color w:val="052F61" w:themeColor="accent1"/>
                <w:szCs w:val="20"/>
                <w:lang w:bidi="ar-EG"/>
              </w:rPr>
            </w:pPr>
            <w:r w:rsidRPr="00664D15">
              <w:rPr>
                <w:color w:val="052F61" w:themeColor="accent1"/>
                <w:szCs w:val="20"/>
                <w:lang w:bidi="ar-EG"/>
              </w:rPr>
              <w:t>Integration with Health Information Systems</w:t>
            </w:r>
          </w:p>
          <w:p w14:paraId="0C200315" w14:textId="5365F55A" w:rsidR="00664D15" w:rsidRDefault="00664D15" w:rsidP="007D6E0A">
            <w:pPr>
              <w:jc w:val="center"/>
              <w:rPr>
                <w:color w:val="052F61" w:themeColor="accent1"/>
                <w:szCs w:val="20"/>
                <w:lang w:bidi="ar-EG"/>
              </w:rPr>
            </w:pPr>
          </w:p>
        </w:tc>
        <w:tc>
          <w:tcPr>
            <w:tcW w:w="0" w:type="auto"/>
          </w:tcPr>
          <w:p w14:paraId="240C5445" w14:textId="77777777" w:rsidR="00664D15" w:rsidRPr="00664D15" w:rsidRDefault="00664D15" w:rsidP="00664D15">
            <w:pPr>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p>
          <w:p w14:paraId="35A73AD2" w14:textId="77777777" w:rsidR="00664D15" w:rsidRDefault="00664D15" w:rsidP="00664D15">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r w:rsidRPr="00664D15">
              <w:rPr>
                <w:b/>
                <w:bCs/>
                <w:color w:val="052F61" w:themeColor="accent1"/>
                <w:szCs w:val="20"/>
                <w:lang w:bidi="ar-EG"/>
              </w:rPr>
              <w:t>Support seamless integration with existing health information systems, Electronic Health Records (EHR), and Picture Archiving and Communication Systems (PACS).</w:t>
            </w:r>
          </w:p>
          <w:p w14:paraId="43230216" w14:textId="6036E976" w:rsidR="00664D15" w:rsidRPr="00664D15" w:rsidRDefault="00664D15" w:rsidP="00664D15">
            <w:pPr>
              <w:pStyle w:val="ListParagraph"/>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p>
        </w:tc>
      </w:tr>
      <w:tr w:rsidR="00664D15" w14:paraId="529FEE33" w14:textId="77777777" w:rsidTr="007D6E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EF8FDCB" w14:textId="77777777" w:rsidR="00664D15" w:rsidRDefault="00664D15" w:rsidP="007D6E0A">
            <w:pPr>
              <w:jc w:val="center"/>
              <w:rPr>
                <w:color w:val="052F61" w:themeColor="accent1"/>
                <w:szCs w:val="20"/>
                <w:lang w:bidi="ar-EG"/>
              </w:rPr>
            </w:pPr>
          </w:p>
          <w:p w14:paraId="3A136EF3" w14:textId="16944030" w:rsidR="00664D15" w:rsidRPr="00664D15" w:rsidRDefault="00664D15" w:rsidP="00664D15">
            <w:pPr>
              <w:jc w:val="center"/>
              <w:rPr>
                <w:color w:val="052F61" w:themeColor="accent1"/>
                <w:szCs w:val="20"/>
                <w:lang w:bidi="ar-EG"/>
              </w:rPr>
            </w:pPr>
            <w:r w:rsidRPr="00664D15">
              <w:rPr>
                <w:color w:val="052F61" w:themeColor="accent1"/>
                <w:szCs w:val="20"/>
                <w:lang w:bidi="ar-EG"/>
              </w:rPr>
              <w:t>Clinical Workflow Alignment</w:t>
            </w:r>
          </w:p>
          <w:p w14:paraId="67805B9E" w14:textId="5C81E9F3" w:rsidR="00664D15" w:rsidRDefault="00664D15" w:rsidP="007D6E0A">
            <w:pPr>
              <w:jc w:val="center"/>
              <w:rPr>
                <w:b w:val="0"/>
                <w:bCs w:val="0"/>
                <w:color w:val="052F61" w:themeColor="accent1"/>
                <w:szCs w:val="20"/>
                <w:lang w:bidi="ar-EG"/>
              </w:rPr>
            </w:pPr>
          </w:p>
        </w:tc>
        <w:tc>
          <w:tcPr>
            <w:tcW w:w="0" w:type="auto"/>
          </w:tcPr>
          <w:p w14:paraId="55C7D592" w14:textId="77777777" w:rsidR="00664D15" w:rsidRPr="00664D15" w:rsidRDefault="00664D15" w:rsidP="00664D15">
            <w:pPr>
              <w:pStyle w:val="ListParagraph"/>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p>
          <w:p w14:paraId="0A4BAB63" w14:textId="77777777" w:rsidR="00664D15" w:rsidRDefault="00664D15" w:rsidP="00664D15">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r w:rsidRPr="00664D15">
              <w:rPr>
                <w:b/>
                <w:bCs/>
                <w:color w:val="052F61" w:themeColor="accent1"/>
                <w:szCs w:val="20"/>
                <w:lang w:bidi="ar-EG"/>
              </w:rPr>
              <w:t>Align with the typical clinical workflow of healthcare professionals involved in oral cancer detection, ensuring a smooth integration into existing practices.</w:t>
            </w:r>
          </w:p>
          <w:p w14:paraId="4247AC0B" w14:textId="77AB864A" w:rsidR="00664D15" w:rsidRPr="00664D15" w:rsidRDefault="00664D15" w:rsidP="00664D15">
            <w:pPr>
              <w:pStyle w:val="ListParagraph"/>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p>
        </w:tc>
      </w:tr>
      <w:tr w:rsidR="00664D15" w14:paraId="142DED77" w14:textId="77777777" w:rsidTr="007D6E0A">
        <w:tc>
          <w:tcPr>
            <w:cnfStyle w:val="001000000000" w:firstRow="0" w:lastRow="0" w:firstColumn="1" w:lastColumn="0" w:oddVBand="0" w:evenVBand="0" w:oddHBand="0" w:evenHBand="0" w:firstRowFirstColumn="0" w:firstRowLastColumn="0" w:lastRowFirstColumn="0" w:lastRowLastColumn="0"/>
            <w:tcW w:w="0" w:type="auto"/>
          </w:tcPr>
          <w:p w14:paraId="12F87197" w14:textId="77777777" w:rsidR="00664D15" w:rsidRDefault="00664D15" w:rsidP="007D6E0A">
            <w:pPr>
              <w:jc w:val="center"/>
              <w:rPr>
                <w:b w:val="0"/>
                <w:bCs w:val="0"/>
                <w:color w:val="052F61" w:themeColor="accent1"/>
                <w:szCs w:val="20"/>
                <w:lang w:bidi="ar-EG"/>
              </w:rPr>
            </w:pPr>
          </w:p>
          <w:p w14:paraId="3FD092AD" w14:textId="3F97BDCE" w:rsidR="00664D15" w:rsidRPr="00664D15" w:rsidRDefault="00664D15" w:rsidP="00664D15">
            <w:pPr>
              <w:jc w:val="center"/>
              <w:rPr>
                <w:color w:val="052F61" w:themeColor="accent1"/>
                <w:szCs w:val="20"/>
                <w:lang w:bidi="ar-EG"/>
              </w:rPr>
            </w:pPr>
            <w:r w:rsidRPr="00664D15">
              <w:rPr>
                <w:color w:val="052F61" w:themeColor="accent1"/>
                <w:szCs w:val="20"/>
                <w:lang w:bidi="ar-EG"/>
              </w:rPr>
              <w:t>User Training and Familiarity</w:t>
            </w:r>
          </w:p>
          <w:p w14:paraId="4983CF7B" w14:textId="40FBB26A" w:rsidR="00664D15" w:rsidRDefault="00664D15" w:rsidP="007D6E0A">
            <w:pPr>
              <w:jc w:val="center"/>
              <w:rPr>
                <w:color w:val="052F61" w:themeColor="accent1"/>
                <w:szCs w:val="20"/>
                <w:lang w:bidi="ar-EG"/>
              </w:rPr>
            </w:pPr>
          </w:p>
        </w:tc>
        <w:tc>
          <w:tcPr>
            <w:tcW w:w="0" w:type="auto"/>
          </w:tcPr>
          <w:p w14:paraId="5BC66954" w14:textId="77777777" w:rsidR="00664D15" w:rsidRDefault="00664D15" w:rsidP="00664D15">
            <w:pPr>
              <w:pStyle w:val="ListParagraph"/>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p>
          <w:p w14:paraId="09D08A65" w14:textId="77777777" w:rsidR="00664D15" w:rsidRDefault="00664D15" w:rsidP="00664D15">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r w:rsidRPr="00664D15">
              <w:rPr>
                <w:b/>
                <w:bCs/>
                <w:color w:val="052F61" w:themeColor="accent1"/>
                <w:szCs w:val="20"/>
                <w:lang w:bidi="ar-EG"/>
              </w:rPr>
              <w:t>Consider user training requirements to ensure that healthcare professionals can easily adapt to and effectively use the system within their daily routines.</w:t>
            </w:r>
          </w:p>
          <w:p w14:paraId="60BB8017" w14:textId="23B5A03A" w:rsidR="00664D15" w:rsidRPr="00664D15" w:rsidRDefault="00664D15" w:rsidP="00664D15">
            <w:pPr>
              <w:pStyle w:val="ListParagraph"/>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p>
        </w:tc>
      </w:tr>
      <w:tr w:rsidR="00664D15" w14:paraId="470DDD51" w14:textId="77777777" w:rsidTr="007D6E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B8F0E5" w14:textId="77777777" w:rsidR="00664D15" w:rsidRPr="00664D15" w:rsidRDefault="00664D15" w:rsidP="00664D15">
            <w:pPr>
              <w:jc w:val="center"/>
              <w:rPr>
                <w:color w:val="052F61" w:themeColor="accent1"/>
                <w:szCs w:val="20"/>
                <w:lang w:bidi="ar-EG"/>
              </w:rPr>
            </w:pPr>
          </w:p>
          <w:p w14:paraId="73F3B976" w14:textId="77777777" w:rsidR="00664D15" w:rsidRDefault="00664D15" w:rsidP="00664D15">
            <w:pPr>
              <w:jc w:val="center"/>
              <w:rPr>
                <w:b w:val="0"/>
                <w:bCs w:val="0"/>
                <w:color w:val="052F61" w:themeColor="accent1"/>
                <w:szCs w:val="20"/>
                <w:lang w:bidi="ar-EG"/>
              </w:rPr>
            </w:pPr>
          </w:p>
          <w:p w14:paraId="03DB5B65" w14:textId="77777777" w:rsidR="00664D15" w:rsidRDefault="00664D15" w:rsidP="00664D15">
            <w:pPr>
              <w:jc w:val="center"/>
              <w:rPr>
                <w:b w:val="0"/>
                <w:bCs w:val="0"/>
                <w:color w:val="052F61" w:themeColor="accent1"/>
                <w:szCs w:val="20"/>
                <w:lang w:bidi="ar-EG"/>
              </w:rPr>
            </w:pPr>
          </w:p>
          <w:p w14:paraId="72EAA4F9" w14:textId="77777777" w:rsidR="00664D15" w:rsidRDefault="00664D15" w:rsidP="00664D15">
            <w:pPr>
              <w:jc w:val="center"/>
              <w:rPr>
                <w:b w:val="0"/>
                <w:bCs w:val="0"/>
                <w:color w:val="052F61" w:themeColor="accent1"/>
                <w:szCs w:val="20"/>
                <w:lang w:bidi="ar-EG"/>
              </w:rPr>
            </w:pPr>
          </w:p>
          <w:p w14:paraId="44B8E348" w14:textId="77777777" w:rsidR="00664D15" w:rsidRDefault="00664D15" w:rsidP="00664D15">
            <w:pPr>
              <w:jc w:val="center"/>
              <w:rPr>
                <w:b w:val="0"/>
                <w:bCs w:val="0"/>
                <w:color w:val="052F61" w:themeColor="accent1"/>
                <w:szCs w:val="20"/>
                <w:lang w:bidi="ar-EG"/>
              </w:rPr>
            </w:pPr>
          </w:p>
          <w:p w14:paraId="3F71A227" w14:textId="03F42D35" w:rsidR="00664D15" w:rsidRPr="00664D15" w:rsidRDefault="00664D15" w:rsidP="00664D15">
            <w:pPr>
              <w:jc w:val="center"/>
              <w:rPr>
                <w:color w:val="052F61" w:themeColor="accent1"/>
                <w:szCs w:val="20"/>
                <w:lang w:bidi="ar-EG"/>
              </w:rPr>
            </w:pPr>
            <w:r w:rsidRPr="00664D15">
              <w:rPr>
                <w:color w:val="052F61" w:themeColor="accent1"/>
                <w:szCs w:val="20"/>
                <w:lang w:bidi="ar-EG"/>
              </w:rPr>
              <w:t>Patient Data Confidentiality</w:t>
            </w:r>
          </w:p>
        </w:tc>
        <w:tc>
          <w:tcPr>
            <w:tcW w:w="0" w:type="auto"/>
          </w:tcPr>
          <w:p w14:paraId="57618FC1" w14:textId="2D7A74D8" w:rsidR="00664D15" w:rsidRDefault="00664D15" w:rsidP="00664D15">
            <w:pPr>
              <w:pStyle w:val="ListParagraph"/>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p>
          <w:p w14:paraId="4DE13C63" w14:textId="54D68B77" w:rsidR="00664D15" w:rsidRDefault="00664D15" w:rsidP="00664D15">
            <w:pPr>
              <w:pStyle w:val="ListParagraph"/>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p>
          <w:p w14:paraId="45B1247B" w14:textId="37D14AC4" w:rsidR="00664D15" w:rsidRDefault="00664D15" w:rsidP="00664D15">
            <w:pPr>
              <w:pStyle w:val="ListParagraph"/>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p>
          <w:p w14:paraId="732E1100" w14:textId="494F17FF" w:rsidR="00664D15" w:rsidRDefault="00664D15" w:rsidP="00664D15">
            <w:pPr>
              <w:pStyle w:val="ListParagraph"/>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p>
          <w:p w14:paraId="2C891462" w14:textId="77777777" w:rsidR="00664D15" w:rsidRPr="00664D15" w:rsidRDefault="00664D15" w:rsidP="00664D15">
            <w:pPr>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p>
          <w:p w14:paraId="45A6DD09" w14:textId="77777777" w:rsidR="00664D15" w:rsidRDefault="00664D15" w:rsidP="00664D15">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r w:rsidRPr="00664D15">
              <w:rPr>
                <w:b/>
                <w:bCs/>
                <w:color w:val="052F61" w:themeColor="accent1"/>
                <w:szCs w:val="20"/>
                <w:lang w:bidi="ar-EG"/>
              </w:rPr>
              <w:t>Prioritize the confidentiality and security of patient data, implementing measures to prevent unauthorized access and protect sensitive information.</w:t>
            </w:r>
          </w:p>
          <w:p w14:paraId="056677C8" w14:textId="6510840D" w:rsidR="00664D15" w:rsidRDefault="00664D15" w:rsidP="00664D15">
            <w:pPr>
              <w:pStyle w:val="ListParagraph"/>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p>
        </w:tc>
      </w:tr>
      <w:tr w:rsidR="00664D15" w14:paraId="6431F267" w14:textId="77777777" w:rsidTr="007D6E0A">
        <w:tc>
          <w:tcPr>
            <w:cnfStyle w:val="001000000000" w:firstRow="0" w:lastRow="0" w:firstColumn="1" w:lastColumn="0" w:oddVBand="0" w:evenVBand="0" w:oddHBand="0" w:evenHBand="0" w:firstRowFirstColumn="0" w:firstRowLastColumn="0" w:lastRowFirstColumn="0" w:lastRowLastColumn="0"/>
            <w:tcW w:w="0" w:type="auto"/>
          </w:tcPr>
          <w:p w14:paraId="7BD76FCE" w14:textId="77777777" w:rsidR="00664D15" w:rsidRDefault="00664D15" w:rsidP="00664D15">
            <w:pPr>
              <w:jc w:val="center"/>
              <w:rPr>
                <w:b w:val="0"/>
                <w:bCs w:val="0"/>
                <w:color w:val="052F61" w:themeColor="accent1"/>
                <w:szCs w:val="20"/>
                <w:lang w:bidi="ar-EG"/>
              </w:rPr>
            </w:pPr>
          </w:p>
          <w:p w14:paraId="7B642868" w14:textId="4C6F12AB" w:rsidR="00664D15" w:rsidRPr="00664D15" w:rsidRDefault="00664D15" w:rsidP="00664D15">
            <w:pPr>
              <w:jc w:val="center"/>
              <w:rPr>
                <w:color w:val="052F61" w:themeColor="accent1"/>
                <w:szCs w:val="20"/>
                <w:lang w:bidi="ar-EG"/>
              </w:rPr>
            </w:pPr>
            <w:r w:rsidRPr="00664D15">
              <w:rPr>
                <w:color w:val="052F61" w:themeColor="accent1"/>
                <w:szCs w:val="20"/>
                <w:lang w:bidi="ar-EG"/>
              </w:rPr>
              <w:t>Device Compatibility</w:t>
            </w:r>
          </w:p>
          <w:p w14:paraId="70F36F7D" w14:textId="6AAFF859" w:rsidR="00664D15" w:rsidRPr="00664D15" w:rsidRDefault="00664D15" w:rsidP="00664D15">
            <w:pPr>
              <w:jc w:val="center"/>
              <w:rPr>
                <w:color w:val="052F61" w:themeColor="accent1"/>
                <w:szCs w:val="20"/>
                <w:lang w:bidi="ar-EG"/>
              </w:rPr>
            </w:pPr>
          </w:p>
        </w:tc>
        <w:tc>
          <w:tcPr>
            <w:tcW w:w="0" w:type="auto"/>
          </w:tcPr>
          <w:p w14:paraId="7D0F67B0" w14:textId="77777777" w:rsidR="00664D15" w:rsidRPr="00664D15" w:rsidRDefault="00664D15" w:rsidP="00664D15">
            <w:pPr>
              <w:pStyle w:val="ListParagraph"/>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p>
          <w:p w14:paraId="5E7D1044" w14:textId="77777777" w:rsidR="00664D15" w:rsidRDefault="00664D15" w:rsidP="00664D15">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r w:rsidRPr="00664D15">
              <w:rPr>
                <w:b/>
                <w:bCs/>
                <w:color w:val="052F61" w:themeColor="accent1"/>
                <w:szCs w:val="20"/>
                <w:lang w:bidi="ar-EG"/>
              </w:rPr>
              <w:t>Ensure compatibility with a range of medical imaging devices commonly used in oral cancer diagnostics, allowing for flexibility in data input.</w:t>
            </w:r>
          </w:p>
          <w:p w14:paraId="46090C84" w14:textId="41791DE7" w:rsidR="00664D15" w:rsidRPr="00664D15" w:rsidRDefault="00664D15" w:rsidP="00664D15">
            <w:pPr>
              <w:pStyle w:val="ListParagraph"/>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p>
        </w:tc>
      </w:tr>
      <w:tr w:rsidR="00664D15" w14:paraId="38E846A1" w14:textId="77777777" w:rsidTr="007D6E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3B2012" w14:textId="77777777" w:rsidR="00664D15" w:rsidRDefault="00664D15" w:rsidP="00664D15">
            <w:pPr>
              <w:jc w:val="center"/>
              <w:rPr>
                <w:color w:val="052F61" w:themeColor="accent1"/>
                <w:szCs w:val="20"/>
                <w:lang w:bidi="ar-EG"/>
              </w:rPr>
            </w:pPr>
          </w:p>
          <w:p w14:paraId="5F2B3D21" w14:textId="18D516B3" w:rsidR="00664D15" w:rsidRPr="00664D15" w:rsidRDefault="00664D15" w:rsidP="00664D15">
            <w:pPr>
              <w:jc w:val="center"/>
              <w:rPr>
                <w:color w:val="052F61" w:themeColor="accent1"/>
                <w:szCs w:val="20"/>
                <w:lang w:bidi="ar-EG"/>
              </w:rPr>
            </w:pPr>
            <w:r w:rsidRPr="00664D15">
              <w:rPr>
                <w:color w:val="052F61" w:themeColor="accent1"/>
                <w:szCs w:val="20"/>
                <w:lang w:bidi="ar-EG"/>
              </w:rPr>
              <w:t>Data Interoperability</w:t>
            </w:r>
          </w:p>
          <w:p w14:paraId="079C2293" w14:textId="5CF16EF9" w:rsidR="00664D15" w:rsidRDefault="00664D15" w:rsidP="00664D15">
            <w:pPr>
              <w:jc w:val="center"/>
              <w:rPr>
                <w:b w:val="0"/>
                <w:bCs w:val="0"/>
                <w:color w:val="052F61" w:themeColor="accent1"/>
                <w:szCs w:val="20"/>
                <w:lang w:bidi="ar-EG"/>
              </w:rPr>
            </w:pPr>
          </w:p>
        </w:tc>
        <w:tc>
          <w:tcPr>
            <w:tcW w:w="0" w:type="auto"/>
          </w:tcPr>
          <w:p w14:paraId="6465EAE4" w14:textId="77777777" w:rsidR="00664D15" w:rsidRDefault="00664D15" w:rsidP="00664D15">
            <w:pPr>
              <w:pStyle w:val="ListParagraph"/>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p>
          <w:p w14:paraId="233F7EBE" w14:textId="77777777" w:rsidR="00664D15" w:rsidRDefault="00664D15" w:rsidP="00664D15">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r w:rsidRPr="00664D15">
              <w:rPr>
                <w:b/>
                <w:bCs/>
                <w:color w:val="052F61" w:themeColor="accent1"/>
                <w:szCs w:val="20"/>
                <w:lang w:bidi="ar-EG"/>
              </w:rPr>
              <w:t>Facilitate interoperability by supporting standard data exchange formats, enabling collaboration with other medical systems and devices.</w:t>
            </w:r>
          </w:p>
          <w:p w14:paraId="0BE70645" w14:textId="34F12C5B" w:rsidR="00664D15" w:rsidRPr="00664D15" w:rsidRDefault="00664D15" w:rsidP="00664D15">
            <w:pPr>
              <w:pStyle w:val="ListParagraph"/>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p>
        </w:tc>
      </w:tr>
      <w:tr w:rsidR="00664D15" w14:paraId="7A718419" w14:textId="77777777" w:rsidTr="007D6E0A">
        <w:tc>
          <w:tcPr>
            <w:cnfStyle w:val="001000000000" w:firstRow="0" w:lastRow="0" w:firstColumn="1" w:lastColumn="0" w:oddVBand="0" w:evenVBand="0" w:oddHBand="0" w:evenHBand="0" w:firstRowFirstColumn="0" w:firstRowLastColumn="0" w:lastRowFirstColumn="0" w:lastRowLastColumn="0"/>
            <w:tcW w:w="0" w:type="auto"/>
          </w:tcPr>
          <w:p w14:paraId="29FA8AEF" w14:textId="77777777" w:rsidR="00664D15" w:rsidRDefault="00664D15" w:rsidP="00664D15">
            <w:pPr>
              <w:jc w:val="center"/>
              <w:rPr>
                <w:color w:val="052F61" w:themeColor="accent1"/>
                <w:szCs w:val="20"/>
                <w:lang w:bidi="ar-EG"/>
              </w:rPr>
            </w:pPr>
          </w:p>
          <w:p w14:paraId="3F96FE47" w14:textId="1EA5AE5B" w:rsidR="00664D15" w:rsidRPr="00664D15" w:rsidRDefault="00664D15" w:rsidP="00664D15">
            <w:pPr>
              <w:jc w:val="center"/>
              <w:rPr>
                <w:color w:val="052F61" w:themeColor="accent1"/>
                <w:szCs w:val="20"/>
                <w:lang w:bidi="ar-EG"/>
              </w:rPr>
            </w:pPr>
            <w:r w:rsidRPr="00664D15">
              <w:rPr>
                <w:color w:val="052F61" w:themeColor="accent1"/>
                <w:szCs w:val="20"/>
                <w:lang w:bidi="ar-EG"/>
              </w:rPr>
              <w:t>Data Quality and Integrity</w:t>
            </w:r>
          </w:p>
          <w:p w14:paraId="697ED46F" w14:textId="55EE1723" w:rsidR="00664D15" w:rsidRDefault="00664D15" w:rsidP="00664D15">
            <w:pPr>
              <w:jc w:val="center"/>
              <w:rPr>
                <w:b w:val="0"/>
                <w:bCs w:val="0"/>
                <w:color w:val="052F61" w:themeColor="accent1"/>
                <w:szCs w:val="20"/>
                <w:lang w:bidi="ar-EG"/>
              </w:rPr>
            </w:pPr>
          </w:p>
        </w:tc>
        <w:tc>
          <w:tcPr>
            <w:tcW w:w="0" w:type="auto"/>
          </w:tcPr>
          <w:p w14:paraId="35D5E728" w14:textId="77777777" w:rsidR="00664D15" w:rsidRDefault="00664D15" w:rsidP="00664D15">
            <w:pPr>
              <w:pStyle w:val="ListParagraph"/>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p>
          <w:p w14:paraId="7A11C7D3" w14:textId="77777777" w:rsidR="00664D15" w:rsidRDefault="00664D15" w:rsidP="00664D15">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r w:rsidRPr="00664D15">
              <w:rPr>
                <w:b/>
                <w:bCs/>
                <w:color w:val="052F61" w:themeColor="accent1"/>
                <w:szCs w:val="20"/>
                <w:lang w:bidi="ar-EG"/>
              </w:rPr>
              <w:t>Implement measures to maintain the quality and integrity of medical imaging data throughout the analysis process, minimizing errors and artifacts.</w:t>
            </w:r>
          </w:p>
          <w:p w14:paraId="41A88E8D" w14:textId="3A94D08F" w:rsidR="00664D15" w:rsidRPr="00664D15" w:rsidRDefault="00664D15" w:rsidP="00664D15">
            <w:pPr>
              <w:pStyle w:val="ListParagraph"/>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p>
        </w:tc>
      </w:tr>
      <w:tr w:rsidR="00664D15" w14:paraId="4C5E8419" w14:textId="77777777" w:rsidTr="007D6E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2191340" w14:textId="77777777" w:rsidR="00664D15" w:rsidRDefault="00664D15" w:rsidP="00664D15">
            <w:pPr>
              <w:jc w:val="center"/>
              <w:rPr>
                <w:color w:val="052F61" w:themeColor="accent1"/>
                <w:szCs w:val="20"/>
                <w:lang w:bidi="ar-EG"/>
              </w:rPr>
            </w:pPr>
          </w:p>
          <w:p w14:paraId="207F4556" w14:textId="4D93A70B" w:rsidR="00DD0492" w:rsidRPr="00DD0492" w:rsidRDefault="00DD0492" w:rsidP="00DD0492">
            <w:pPr>
              <w:jc w:val="center"/>
              <w:rPr>
                <w:color w:val="052F61" w:themeColor="accent1"/>
                <w:szCs w:val="20"/>
                <w:lang w:bidi="ar-EG"/>
              </w:rPr>
            </w:pPr>
            <w:r w:rsidRPr="00DD0492">
              <w:rPr>
                <w:color w:val="052F61" w:themeColor="accent1"/>
                <w:szCs w:val="20"/>
                <w:lang w:bidi="ar-EG"/>
              </w:rPr>
              <w:t>Ethical Considerations</w:t>
            </w:r>
          </w:p>
          <w:p w14:paraId="095A3DC9" w14:textId="1353D4D8" w:rsidR="00DD0492" w:rsidRDefault="00DD0492" w:rsidP="00664D15">
            <w:pPr>
              <w:jc w:val="center"/>
              <w:rPr>
                <w:b w:val="0"/>
                <w:bCs w:val="0"/>
                <w:color w:val="052F61" w:themeColor="accent1"/>
                <w:szCs w:val="20"/>
                <w:lang w:bidi="ar-EG"/>
              </w:rPr>
            </w:pPr>
          </w:p>
        </w:tc>
        <w:tc>
          <w:tcPr>
            <w:tcW w:w="0" w:type="auto"/>
          </w:tcPr>
          <w:p w14:paraId="1B645B54" w14:textId="77777777" w:rsidR="00664D15" w:rsidRDefault="00664D15" w:rsidP="00DD0492">
            <w:pPr>
              <w:pStyle w:val="ListParagraph"/>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p>
          <w:p w14:paraId="7739DCD5" w14:textId="49DF1A4E" w:rsidR="00DD0492" w:rsidRDefault="00DD0492" w:rsidP="00DD0492">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r w:rsidRPr="00DD0492">
              <w:rPr>
                <w:b/>
                <w:bCs/>
                <w:color w:val="052F61" w:themeColor="accent1"/>
                <w:szCs w:val="20"/>
                <w:lang w:bidi="ar-EG"/>
              </w:rPr>
              <w:t>Adhere to ethical guidelines governing medical research and diagnostics, considering the implications of the system on patient well-being.</w:t>
            </w:r>
          </w:p>
          <w:p w14:paraId="0F00FEA7" w14:textId="77777777" w:rsidR="00DD0492" w:rsidRDefault="00DD0492" w:rsidP="00DD0492">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p>
          <w:p w14:paraId="6600EBAF" w14:textId="1B8C7A3B" w:rsidR="00DD0492" w:rsidRPr="00664D15" w:rsidRDefault="00DD0492" w:rsidP="00DD0492">
            <w:pPr>
              <w:pStyle w:val="ListParagraph"/>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p>
        </w:tc>
      </w:tr>
      <w:tr w:rsidR="00664D15" w14:paraId="59236722" w14:textId="77777777" w:rsidTr="007D6E0A">
        <w:tc>
          <w:tcPr>
            <w:cnfStyle w:val="001000000000" w:firstRow="0" w:lastRow="0" w:firstColumn="1" w:lastColumn="0" w:oddVBand="0" w:evenVBand="0" w:oddHBand="0" w:evenHBand="0" w:firstRowFirstColumn="0" w:firstRowLastColumn="0" w:lastRowFirstColumn="0" w:lastRowLastColumn="0"/>
            <w:tcW w:w="0" w:type="auto"/>
          </w:tcPr>
          <w:p w14:paraId="1AEB9B01" w14:textId="77777777" w:rsidR="00664D15" w:rsidRDefault="00664D15" w:rsidP="00664D15">
            <w:pPr>
              <w:jc w:val="center"/>
              <w:rPr>
                <w:color w:val="052F61" w:themeColor="accent1"/>
                <w:szCs w:val="20"/>
                <w:lang w:bidi="ar-EG"/>
              </w:rPr>
            </w:pPr>
          </w:p>
          <w:p w14:paraId="0FB91173" w14:textId="1CB82A76" w:rsidR="00DD0492" w:rsidRDefault="00DD0492" w:rsidP="00664D15">
            <w:pPr>
              <w:jc w:val="center"/>
              <w:rPr>
                <w:color w:val="052F61" w:themeColor="accent1"/>
                <w:szCs w:val="20"/>
                <w:lang w:bidi="ar-EG"/>
              </w:rPr>
            </w:pPr>
            <w:r w:rsidRPr="00DD0492">
              <w:rPr>
                <w:color w:val="052F61" w:themeColor="accent1"/>
                <w:szCs w:val="20"/>
                <w:lang w:bidi="ar-EG"/>
              </w:rPr>
              <w:t>Accessibility</w:t>
            </w:r>
          </w:p>
          <w:p w14:paraId="6D203785" w14:textId="5BA623D2" w:rsidR="00DD0492" w:rsidRDefault="00DD0492" w:rsidP="00DD0492">
            <w:pPr>
              <w:rPr>
                <w:b w:val="0"/>
                <w:bCs w:val="0"/>
                <w:color w:val="052F61" w:themeColor="accent1"/>
                <w:szCs w:val="20"/>
                <w:lang w:bidi="ar-EG"/>
              </w:rPr>
            </w:pPr>
          </w:p>
        </w:tc>
        <w:tc>
          <w:tcPr>
            <w:tcW w:w="0" w:type="auto"/>
          </w:tcPr>
          <w:p w14:paraId="53589DF9" w14:textId="77777777" w:rsidR="00664D15" w:rsidRDefault="00664D15" w:rsidP="00DD0492">
            <w:pPr>
              <w:pStyle w:val="ListParagraph"/>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p>
          <w:p w14:paraId="241190A9" w14:textId="77777777" w:rsidR="00DD0492" w:rsidRDefault="00DD0492" w:rsidP="00DD0492">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r w:rsidRPr="00DD0492">
              <w:rPr>
                <w:b/>
                <w:bCs/>
                <w:color w:val="052F61" w:themeColor="accent1"/>
                <w:szCs w:val="20"/>
                <w:lang w:bidi="ar-EG"/>
              </w:rPr>
              <w:t>Design the system to be accessible to healthcare professionals with varying technical expertise, ensuring widespread usability within the medical community.</w:t>
            </w:r>
          </w:p>
          <w:p w14:paraId="07FEE853" w14:textId="4DDFF6F2" w:rsidR="00DD0492" w:rsidRPr="00DD0492" w:rsidRDefault="00DD0492" w:rsidP="00DD0492">
            <w:pPr>
              <w:pStyle w:val="ListParagraph"/>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p>
        </w:tc>
      </w:tr>
      <w:tr w:rsidR="00664D15" w14:paraId="76A726AA" w14:textId="77777777" w:rsidTr="007D6E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A89BE7" w14:textId="77777777" w:rsidR="00664D15" w:rsidRDefault="00664D15" w:rsidP="00664D15">
            <w:pPr>
              <w:jc w:val="center"/>
              <w:rPr>
                <w:color w:val="052F61" w:themeColor="accent1"/>
                <w:szCs w:val="20"/>
                <w:lang w:bidi="ar-EG"/>
              </w:rPr>
            </w:pPr>
          </w:p>
          <w:p w14:paraId="3AD9918A" w14:textId="47B12B02" w:rsidR="00DD0492" w:rsidRPr="00DD0492" w:rsidRDefault="00DD0492" w:rsidP="00DD0492">
            <w:pPr>
              <w:jc w:val="center"/>
              <w:rPr>
                <w:color w:val="052F61" w:themeColor="accent1"/>
                <w:szCs w:val="20"/>
                <w:lang w:bidi="ar-EG"/>
              </w:rPr>
            </w:pPr>
            <w:r w:rsidRPr="00DD0492">
              <w:rPr>
                <w:color w:val="052F61" w:themeColor="accent1"/>
                <w:szCs w:val="20"/>
                <w:lang w:bidi="ar-EG"/>
              </w:rPr>
              <w:t>Regulatory Compliance</w:t>
            </w:r>
          </w:p>
          <w:p w14:paraId="3BC45194" w14:textId="50E768B4" w:rsidR="00DD0492" w:rsidRDefault="00DD0492" w:rsidP="00664D15">
            <w:pPr>
              <w:jc w:val="center"/>
              <w:rPr>
                <w:b w:val="0"/>
                <w:bCs w:val="0"/>
                <w:color w:val="052F61" w:themeColor="accent1"/>
                <w:szCs w:val="20"/>
                <w:lang w:bidi="ar-EG"/>
              </w:rPr>
            </w:pPr>
          </w:p>
        </w:tc>
        <w:tc>
          <w:tcPr>
            <w:tcW w:w="0" w:type="auto"/>
          </w:tcPr>
          <w:p w14:paraId="0C44F5EC" w14:textId="77777777" w:rsidR="00664D15" w:rsidRDefault="00664D15" w:rsidP="00664D15">
            <w:pPr>
              <w:pStyle w:val="ListParagraph"/>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p>
          <w:p w14:paraId="294FE529" w14:textId="77777777" w:rsidR="00DD0492" w:rsidRDefault="00DD0492" w:rsidP="00DD0492">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r w:rsidRPr="00DD0492">
              <w:rPr>
                <w:b/>
                <w:bCs/>
                <w:color w:val="052F61" w:themeColor="accent1"/>
                <w:szCs w:val="20"/>
                <w:lang w:bidi="ar-EG"/>
              </w:rPr>
              <w:t>Comply with regulatory requirements specific to medical software applications, obtaining necessary approvals and certifications for clinical use.</w:t>
            </w:r>
          </w:p>
          <w:p w14:paraId="757A79FF" w14:textId="783BCDB7" w:rsidR="00DD0492" w:rsidRPr="00664D15" w:rsidRDefault="00DD0492" w:rsidP="00DD0492">
            <w:pPr>
              <w:pStyle w:val="ListParagraph"/>
              <w:cnfStyle w:val="000000100000" w:firstRow="0" w:lastRow="0" w:firstColumn="0" w:lastColumn="0" w:oddVBand="0" w:evenVBand="0" w:oddHBand="1" w:evenHBand="0" w:firstRowFirstColumn="0" w:firstRowLastColumn="0" w:lastRowFirstColumn="0" w:lastRowLastColumn="0"/>
              <w:rPr>
                <w:b/>
                <w:bCs/>
                <w:color w:val="052F61" w:themeColor="accent1"/>
                <w:szCs w:val="20"/>
                <w:lang w:bidi="ar-EG"/>
              </w:rPr>
            </w:pPr>
          </w:p>
        </w:tc>
      </w:tr>
      <w:tr w:rsidR="00664D15" w14:paraId="6A716584" w14:textId="77777777" w:rsidTr="007D6E0A">
        <w:tc>
          <w:tcPr>
            <w:cnfStyle w:val="001000000000" w:firstRow="0" w:lastRow="0" w:firstColumn="1" w:lastColumn="0" w:oddVBand="0" w:evenVBand="0" w:oddHBand="0" w:evenHBand="0" w:firstRowFirstColumn="0" w:firstRowLastColumn="0" w:lastRowFirstColumn="0" w:lastRowLastColumn="0"/>
            <w:tcW w:w="0" w:type="auto"/>
          </w:tcPr>
          <w:p w14:paraId="06C6310C" w14:textId="77777777" w:rsidR="00664D15" w:rsidRPr="00DD0492" w:rsidRDefault="00664D15" w:rsidP="00664D15">
            <w:pPr>
              <w:jc w:val="center"/>
              <w:rPr>
                <w:color w:val="052F61" w:themeColor="accent1"/>
                <w:szCs w:val="20"/>
                <w:lang w:bidi="ar-EG"/>
              </w:rPr>
            </w:pPr>
          </w:p>
          <w:p w14:paraId="70E42475" w14:textId="29273213" w:rsidR="00DD0492" w:rsidRPr="00DD0492" w:rsidRDefault="00DD0492" w:rsidP="00664D15">
            <w:pPr>
              <w:jc w:val="center"/>
              <w:rPr>
                <w:color w:val="052F61" w:themeColor="accent1"/>
                <w:szCs w:val="20"/>
                <w:lang w:bidi="ar-EG"/>
              </w:rPr>
            </w:pPr>
            <w:r w:rsidRPr="00DD0492">
              <w:rPr>
                <w:color w:val="052F61" w:themeColor="accent1"/>
                <w:szCs w:val="20"/>
                <w:lang w:bidi="ar-EG"/>
              </w:rPr>
              <w:t>Continuous Monitoring and Improvement</w:t>
            </w:r>
          </w:p>
        </w:tc>
        <w:tc>
          <w:tcPr>
            <w:tcW w:w="0" w:type="auto"/>
          </w:tcPr>
          <w:p w14:paraId="4F69D42E" w14:textId="77777777" w:rsidR="00664D15" w:rsidRDefault="00664D15" w:rsidP="00DD0492">
            <w:pPr>
              <w:pStyle w:val="ListParagraph"/>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p>
          <w:p w14:paraId="506EDF85" w14:textId="77777777" w:rsidR="00DD0492" w:rsidRDefault="00DD0492" w:rsidP="00DD0492">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r w:rsidRPr="00DD0492">
              <w:rPr>
                <w:b/>
                <w:bCs/>
                <w:color w:val="052F61" w:themeColor="accent1"/>
                <w:szCs w:val="20"/>
                <w:lang w:bidi="ar-EG"/>
              </w:rPr>
              <w:t>Establish mechanisms for continuous monitoring of system performance and regular updates to enhance accuracy and reliability.</w:t>
            </w:r>
          </w:p>
          <w:p w14:paraId="7B57980F" w14:textId="1EB993FC" w:rsidR="00DD0492" w:rsidRPr="00664D15" w:rsidRDefault="00DD0492" w:rsidP="00DD0492">
            <w:pPr>
              <w:pStyle w:val="ListParagraph"/>
              <w:cnfStyle w:val="000000000000" w:firstRow="0" w:lastRow="0" w:firstColumn="0" w:lastColumn="0" w:oddVBand="0" w:evenVBand="0" w:oddHBand="0" w:evenHBand="0" w:firstRowFirstColumn="0" w:firstRowLastColumn="0" w:lastRowFirstColumn="0" w:lastRowLastColumn="0"/>
              <w:rPr>
                <w:b/>
                <w:bCs/>
                <w:color w:val="052F61" w:themeColor="accent1"/>
                <w:szCs w:val="20"/>
                <w:lang w:bidi="ar-EG"/>
              </w:rPr>
            </w:pPr>
          </w:p>
        </w:tc>
      </w:tr>
    </w:tbl>
    <w:p w14:paraId="551D22B0" w14:textId="77777777" w:rsidR="00DD0492" w:rsidRDefault="00DD0492" w:rsidP="00DD0492">
      <w:pPr>
        <w:rPr>
          <w:sz w:val="32"/>
          <w:u w:val="single"/>
          <w:lang w:bidi="ar-EG"/>
        </w:rPr>
      </w:pPr>
    </w:p>
    <w:p w14:paraId="0EB485C7" w14:textId="082A83E4" w:rsidR="00DD0492" w:rsidRDefault="00DD0492" w:rsidP="00DD0492">
      <w:pPr>
        <w:rPr>
          <w:sz w:val="32"/>
          <w:u w:val="single"/>
          <w:lang w:bidi="ar-EG"/>
        </w:rPr>
      </w:pPr>
      <w:r w:rsidRPr="00DD0492">
        <w:rPr>
          <w:sz w:val="32"/>
          <w:u w:val="single"/>
          <w:lang w:bidi="ar-EG"/>
        </w:rPr>
        <w:t>These domain requirements are crucial for the successful development and deployment of an oral cancer detection system, ensuring that it meets the unique needs and standards of the healthcare and medical imaging domain</w:t>
      </w:r>
      <w:r w:rsidRPr="00FD297A">
        <w:rPr>
          <w:sz w:val="32"/>
          <w:u w:val="single"/>
          <w:lang w:bidi="ar-EG"/>
        </w:rPr>
        <w:t>.</w:t>
      </w:r>
    </w:p>
    <w:p w14:paraId="13A400DC" w14:textId="58CE3969" w:rsidR="00FD297A" w:rsidRDefault="00FD297A" w:rsidP="00FD297A">
      <w:pPr>
        <w:rPr>
          <w:sz w:val="32"/>
          <w:u w:val="single"/>
          <w:rtl/>
          <w:lang w:bidi="ar-EG"/>
        </w:rPr>
      </w:pPr>
    </w:p>
    <w:p w14:paraId="1ED0B5B3" w14:textId="77777777" w:rsidR="00D97642" w:rsidRDefault="00D97642" w:rsidP="00D97642">
      <w:pPr>
        <w:rPr>
          <w:sz w:val="32"/>
          <w:u w:val="single"/>
          <w:rtl/>
          <w:lang w:bidi="ar-EG"/>
        </w:rPr>
      </w:pPr>
    </w:p>
    <w:p w14:paraId="05C85E93" w14:textId="39020D9B" w:rsidR="00D97642" w:rsidRPr="00D97642" w:rsidRDefault="00D97642" w:rsidP="00D97642">
      <w:pPr>
        <w:rPr>
          <w:sz w:val="32"/>
          <w:lang w:bidi="ar-EG"/>
        </w:rPr>
      </w:pPr>
      <w:r w:rsidRPr="00D97642">
        <w:rPr>
          <w:rFonts w:asciiTheme="minorBidi" w:hAnsiTheme="minorBidi"/>
          <w:b/>
          <w:bCs/>
          <w:color w:val="002060"/>
          <w:sz w:val="36"/>
          <w:szCs w:val="36"/>
        </w:rPr>
        <w:lastRenderedPageBreak/>
        <w:t>Requirements Specifications</w:t>
      </w:r>
    </w:p>
    <w:p w14:paraId="1F1EF16B" w14:textId="2A1543FB" w:rsidR="00D97642" w:rsidRPr="001E6949" w:rsidRDefault="00D97642" w:rsidP="00D97642">
      <w:pPr>
        <w:rPr>
          <w:sz w:val="32"/>
          <w:lang w:bidi="ar-EG"/>
        </w:rPr>
      </w:pPr>
      <w:r w:rsidRPr="001E6949">
        <w:rPr>
          <w:sz w:val="32"/>
          <w:lang w:bidi="ar-EG"/>
        </w:rPr>
        <w:t>Requirements specifications for an oral cancer detection system, as a critical phase in the software development life cycle, detail the specific features and functionalities essential for the successful development and deployment of the system. Here is a breakdown of requirements specifications tailored for the oral cancer detection system</w:t>
      </w:r>
    </w:p>
    <w:p w14:paraId="0CDDBB72" w14:textId="11E5BEAC" w:rsidR="005C7DBA" w:rsidRPr="00F1635D" w:rsidRDefault="005C7DBA" w:rsidP="005C7DBA">
      <w:pPr>
        <w:pStyle w:val="ListParagraph"/>
        <w:numPr>
          <w:ilvl w:val="0"/>
          <w:numId w:val="11"/>
        </w:numPr>
        <w:rPr>
          <w:sz w:val="32"/>
          <w:u w:val="single"/>
          <w:lang w:bidi="ar-EG"/>
        </w:rPr>
      </w:pPr>
      <w:r w:rsidRPr="003509F4">
        <w:rPr>
          <w:b/>
          <w:bCs/>
          <w:color w:val="052F61" w:themeColor="accent1"/>
          <w:sz w:val="36"/>
          <w:szCs w:val="28"/>
          <w:lang w:bidi="ar-EG"/>
        </w:rPr>
        <w:t>System Requirements</w:t>
      </w:r>
    </w:p>
    <w:p w14:paraId="35D07ACA" w14:textId="680EE2A3" w:rsidR="00F1635D" w:rsidRDefault="00F1635D" w:rsidP="00F1635D">
      <w:pPr>
        <w:pStyle w:val="ListParagraph"/>
        <w:numPr>
          <w:ilvl w:val="1"/>
          <w:numId w:val="11"/>
        </w:numPr>
        <w:rPr>
          <w:b/>
          <w:bCs/>
          <w:color w:val="052F61" w:themeColor="accent1"/>
          <w:szCs w:val="20"/>
          <w:lang w:bidi="ar-EG"/>
        </w:rPr>
      </w:pPr>
      <w:r w:rsidRPr="00F1635D">
        <w:rPr>
          <w:b/>
          <w:bCs/>
          <w:color w:val="052F61" w:themeColor="accent1"/>
          <w:szCs w:val="20"/>
          <w:lang w:bidi="ar-EG"/>
        </w:rPr>
        <w:t>Hardware Requirements</w:t>
      </w:r>
    </w:p>
    <w:p w14:paraId="1E19755D" w14:textId="233A9FFD" w:rsidR="00F1635D" w:rsidRDefault="00F1635D" w:rsidP="00F1635D">
      <w:pPr>
        <w:pStyle w:val="ListParagraph"/>
        <w:numPr>
          <w:ilvl w:val="1"/>
          <w:numId w:val="11"/>
        </w:numPr>
        <w:rPr>
          <w:b/>
          <w:bCs/>
          <w:color w:val="052F61" w:themeColor="accent1"/>
          <w:szCs w:val="20"/>
          <w:lang w:bidi="ar-EG"/>
        </w:rPr>
      </w:pPr>
      <w:r w:rsidRPr="00F1635D">
        <w:rPr>
          <w:b/>
          <w:bCs/>
          <w:color w:val="052F61" w:themeColor="accent1"/>
          <w:szCs w:val="20"/>
          <w:lang w:bidi="ar-EG"/>
        </w:rPr>
        <w:t>Software Requirements</w:t>
      </w:r>
    </w:p>
    <w:p w14:paraId="1B186E66" w14:textId="2A31F7AB" w:rsidR="00F1635D" w:rsidRPr="00F1635D" w:rsidRDefault="00F1635D" w:rsidP="00F1635D">
      <w:pPr>
        <w:pStyle w:val="ListParagraph"/>
        <w:numPr>
          <w:ilvl w:val="1"/>
          <w:numId w:val="11"/>
        </w:numPr>
        <w:rPr>
          <w:b/>
          <w:bCs/>
          <w:color w:val="052F61" w:themeColor="accent1"/>
          <w:szCs w:val="20"/>
          <w:lang w:bidi="ar-EG"/>
        </w:rPr>
      </w:pPr>
      <w:r w:rsidRPr="00F1635D">
        <w:rPr>
          <w:b/>
          <w:bCs/>
          <w:color w:val="052F61" w:themeColor="accent1"/>
          <w:szCs w:val="20"/>
          <w:lang w:bidi="ar-EG"/>
        </w:rPr>
        <w:t>Database Requirements</w:t>
      </w:r>
    </w:p>
    <w:p w14:paraId="56F00615" w14:textId="59F72839" w:rsidR="00F1635D" w:rsidRPr="00F1635D" w:rsidRDefault="005C7DBA" w:rsidP="00F1635D">
      <w:pPr>
        <w:pStyle w:val="ListParagraph"/>
        <w:numPr>
          <w:ilvl w:val="0"/>
          <w:numId w:val="11"/>
        </w:numPr>
        <w:rPr>
          <w:sz w:val="32"/>
          <w:u w:val="single"/>
          <w:lang w:bidi="ar-EG"/>
        </w:rPr>
      </w:pPr>
      <w:r w:rsidRPr="003509F4">
        <w:rPr>
          <w:b/>
          <w:bCs/>
          <w:color w:val="052F61" w:themeColor="accent1"/>
          <w:sz w:val="36"/>
          <w:szCs w:val="28"/>
          <w:lang w:bidi="ar-EG"/>
        </w:rPr>
        <w:t>User Requirements</w:t>
      </w:r>
    </w:p>
    <w:p w14:paraId="7A84720E" w14:textId="74AE0284" w:rsidR="00F1635D" w:rsidRDefault="001E6949" w:rsidP="001E6949">
      <w:pPr>
        <w:pStyle w:val="ListParagraph"/>
        <w:numPr>
          <w:ilvl w:val="1"/>
          <w:numId w:val="11"/>
        </w:numPr>
        <w:rPr>
          <w:b/>
          <w:bCs/>
          <w:color w:val="052F61" w:themeColor="accent1"/>
          <w:szCs w:val="20"/>
          <w:lang w:bidi="ar-EG"/>
        </w:rPr>
      </w:pPr>
      <w:r w:rsidRPr="001E6949">
        <w:rPr>
          <w:b/>
          <w:bCs/>
          <w:color w:val="052F61" w:themeColor="accent1"/>
          <w:szCs w:val="20"/>
          <w:lang w:bidi="ar-EG"/>
        </w:rPr>
        <w:t>User Authentication and Authorization</w:t>
      </w:r>
    </w:p>
    <w:p w14:paraId="52A3690E" w14:textId="62B2567A" w:rsidR="001E6949" w:rsidRDefault="001E6949" w:rsidP="001E6949">
      <w:pPr>
        <w:pStyle w:val="ListParagraph"/>
        <w:numPr>
          <w:ilvl w:val="1"/>
          <w:numId w:val="11"/>
        </w:numPr>
        <w:rPr>
          <w:b/>
          <w:bCs/>
          <w:color w:val="052F61" w:themeColor="accent1"/>
          <w:szCs w:val="20"/>
          <w:lang w:bidi="ar-EG"/>
        </w:rPr>
      </w:pPr>
      <w:r w:rsidRPr="001E6949">
        <w:rPr>
          <w:b/>
          <w:bCs/>
          <w:color w:val="052F61" w:themeColor="accent1"/>
          <w:szCs w:val="20"/>
          <w:lang w:bidi="ar-EG"/>
        </w:rPr>
        <w:t>User Interface</w:t>
      </w:r>
    </w:p>
    <w:p w14:paraId="41A61917" w14:textId="54242AFC" w:rsidR="001E6949" w:rsidRDefault="001E6949" w:rsidP="001E6949">
      <w:pPr>
        <w:pStyle w:val="ListParagraph"/>
        <w:numPr>
          <w:ilvl w:val="1"/>
          <w:numId w:val="11"/>
        </w:numPr>
        <w:rPr>
          <w:b/>
          <w:bCs/>
          <w:color w:val="052F61" w:themeColor="accent1"/>
          <w:szCs w:val="20"/>
          <w:lang w:bidi="ar-EG"/>
        </w:rPr>
      </w:pPr>
      <w:r w:rsidRPr="001E6949">
        <w:rPr>
          <w:b/>
          <w:bCs/>
          <w:color w:val="052F61" w:themeColor="accent1"/>
          <w:szCs w:val="20"/>
          <w:lang w:bidi="ar-EG"/>
        </w:rPr>
        <w:t>Training and Support</w:t>
      </w:r>
    </w:p>
    <w:p w14:paraId="0A91F8CA" w14:textId="50057BEF" w:rsidR="001E6949" w:rsidRDefault="001E6949" w:rsidP="001E6949">
      <w:pPr>
        <w:pStyle w:val="ListParagraph"/>
        <w:numPr>
          <w:ilvl w:val="1"/>
          <w:numId w:val="11"/>
        </w:numPr>
        <w:rPr>
          <w:b/>
          <w:bCs/>
          <w:color w:val="052F61" w:themeColor="accent1"/>
          <w:szCs w:val="20"/>
          <w:lang w:bidi="ar-EG"/>
        </w:rPr>
      </w:pPr>
      <w:r w:rsidRPr="001E6949">
        <w:rPr>
          <w:b/>
          <w:bCs/>
          <w:color w:val="052F61" w:themeColor="accent1"/>
          <w:szCs w:val="20"/>
          <w:lang w:bidi="ar-EG"/>
        </w:rPr>
        <w:t>Patient Data Management</w:t>
      </w:r>
    </w:p>
    <w:p w14:paraId="7D705B62" w14:textId="4DF07C47" w:rsidR="001E6949" w:rsidRDefault="001E6949" w:rsidP="001E6949">
      <w:pPr>
        <w:pStyle w:val="ListParagraph"/>
        <w:numPr>
          <w:ilvl w:val="1"/>
          <w:numId w:val="11"/>
        </w:numPr>
        <w:rPr>
          <w:b/>
          <w:bCs/>
          <w:color w:val="052F61" w:themeColor="accent1"/>
          <w:szCs w:val="20"/>
          <w:lang w:bidi="ar-EG"/>
        </w:rPr>
      </w:pPr>
      <w:r w:rsidRPr="001E6949">
        <w:rPr>
          <w:b/>
          <w:bCs/>
          <w:color w:val="052F61" w:themeColor="accent1"/>
          <w:szCs w:val="20"/>
          <w:lang w:bidi="ar-EG"/>
        </w:rPr>
        <w:t>Medical Image Analysis</w:t>
      </w:r>
    </w:p>
    <w:p w14:paraId="1DDCA19D" w14:textId="25CABB30" w:rsidR="001E6949" w:rsidRDefault="001E6949" w:rsidP="001E6949">
      <w:pPr>
        <w:pStyle w:val="ListParagraph"/>
        <w:numPr>
          <w:ilvl w:val="1"/>
          <w:numId w:val="11"/>
        </w:numPr>
        <w:rPr>
          <w:b/>
          <w:bCs/>
          <w:color w:val="052F61" w:themeColor="accent1"/>
          <w:szCs w:val="20"/>
          <w:lang w:bidi="ar-EG"/>
        </w:rPr>
      </w:pPr>
      <w:r w:rsidRPr="001E6949">
        <w:rPr>
          <w:b/>
          <w:bCs/>
          <w:color w:val="052F61" w:themeColor="accent1"/>
          <w:szCs w:val="20"/>
          <w:lang w:bidi="ar-EG"/>
        </w:rPr>
        <w:t>Results Presentation</w:t>
      </w:r>
    </w:p>
    <w:p w14:paraId="6D7BE8D1" w14:textId="3218105E" w:rsidR="001E6949" w:rsidRDefault="001E6949" w:rsidP="001E6949">
      <w:pPr>
        <w:pStyle w:val="ListParagraph"/>
        <w:numPr>
          <w:ilvl w:val="1"/>
          <w:numId w:val="11"/>
        </w:numPr>
        <w:rPr>
          <w:b/>
          <w:bCs/>
          <w:color w:val="052F61" w:themeColor="accent1"/>
          <w:szCs w:val="20"/>
          <w:lang w:bidi="ar-EG"/>
        </w:rPr>
      </w:pPr>
      <w:r w:rsidRPr="001E6949">
        <w:rPr>
          <w:b/>
          <w:bCs/>
          <w:color w:val="052F61" w:themeColor="accent1"/>
          <w:szCs w:val="20"/>
          <w:lang w:bidi="ar-EG"/>
        </w:rPr>
        <w:t>Communication and Notification</w:t>
      </w:r>
    </w:p>
    <w:p w14:paraId="3C4D0EA1" w14:textId="64DD2CD2" w:rsidR="001E6949" w:rsidRPr="001E6949" w:rsidRDefault="001E6949" w:rsidP="001E6949">
      <w:pPr>
        <w:pStyle w:val="ListParagraph"/>
        <w:numPr>
          <w:ilvl w:val="1"/>
          <w:numId w:val="11"/>
        </w:numPr>
        <w:rPr>
          <w:b/>
          <w:bCs/>
          <w:color w:val="052F61" w:themeColor="accent1"/>
          <w:szCs w:val="20"/>
          <w:lang w:bidi="ar-EG"/>
        </w:rPr>
      </w:pPr>
      <w:r w:rsidRPr="001E6949">
        <w:rPr>
          <w:b/>
          <w:bCs/>
          <w:color w:val="052F61" w:themeColor="accent1"/>
          <w:szCs w:val="20"/>
          <w:lang w:bidi="ar-EG"/>
        </w:rPr>
        <w:t>Integration with Existing Systems</w:t>
      </w:r>
    </w:p>
    <w:p w14:paraId="4CF4A73C" w14:textId="76C05B3A" w:rsidR="001E6949" w:rsidRPr="00B333F7" w:rsidRDefault="001E6949" w:rsidP="00B333F7">
      <w:pPr>
        <w:rPr>
          <w:b/>
          <w:bCs/>
          <w:color w:val="052F61" w:themeColor="accent1"/>
          <w:szCs w:val="20"/>
          <w:lang w:bidi="ar-EG"/>
        </w:rPr>
      </w:pPr>
      <w:r w:rsidRPr="001E6949">
        <w:rPr>
          <w:sz w:val="28"/>
          <w:szCs w:val="22"/>
          <w:u w:val="single"/>
          <w:lang w:bidi="ar-EG"/>
        </w:rPr>
        <w:t>Certainly! Here's a detailed breakdown of the system</w:t>
      </w:r>
      <w:r w:rsidR="0066548D">
        <w:rPr>
          <w:sz w:val="28"/>
          <w:szCs w:val="22"/>
          <w:u w:val="single"/>
          <w:lang w:bidi="ar-EG"/>
        </w:rPr>
        <w:t xml:space="preserve"> and User</w:t>
      </w:r>
      <w:r w:rsidRPr="001E6949">
        <w:rPr>
          <w:sz w:val="28"/>
          <w:szCs w:val="22"/>
          <w:u w:val="single"/>
          <w:lang w:bidi="ar-EG"/>
        </w:rPr>
        <w:t xml:space="preserve"> requirements for an oral cancer detection system</w:t>
      </w:r>
    </w:p>
    <w:p w14:paraId="73D0CA3A" w14:textId="43163918" w:rsidR="00D21FCA" w:rsidRPr="00B333F7" w:rsidRDefault="001E6949" w:rsidP="00B333F7">
      <w:pPr>
        <w:rPr>
          <w:b/>
          <w:bCs/>
          <w:color w:val="052F61" w:themeColor="accent1"/>
          <w:sz w:val="36"/>
          <w:szCs w:val="28"/>
          <w:lang w:bidi="ar-EG"/>
        </w:rPr>
      </w:pPr>
      <w:r w:rsidRPr="001E6949">
        <w:rPr>
          <w:b/>
          <w:bCs/>
          <w:color w:val="052F61" w:themeColor="accent1"/>
          <w:sz w:val="36"/>
          <w:szCs w:val="28"/>
          <w:lang w:bidi="ar-EG"/>
        </w:rPr>
        <w:lastRenderedPageBreak/>
        <w:t>System Requirements</w:t>
      </w:r>
      <w:r w:rsidR="00B333F7">
        <w:rPr>
          <w:b/>
          <w:bCs/>
          <w:color w:val="052F61" w:themeColor="accent1"/>
          <w:sz w:val="36"/>
          <w:szCs w:val="28"/>
          <w:lang w:bidi="ar-EG"/>
        </w:rPr>
        <w:t xml:space="preserve"> </w:t>
      </w:r>
      <w:r w:rsidR="00B333F7" w:rsidRPr="00B333F7">
        <w:rPr>
          <w:b/>
          <w:bCs/>
          <w:color w:val="052F61" w:themeColor="accent1"/>
          <w:sz w:val="36"/>
          <w:szCs w:val="28"/>
          <w:lang w:bidi="ar-EG"/>
        </w:rPr>
        <w:sym w:font="Wingdings" w:char="F0E8"/>
      </w:r>
      <w:r w:rsidR="00B333F7">
        <w:rPr>
          <w:b/>
          <w:bCs/>
          <w:color w:val="052F61" w:themeColor="accent1"/>
          <w:sz w:val="36"/>
          <w:szCs w:val="28"/>
          <w:lang w:bidi="ar-EG"/>
        </w:rPr>
        <w:t xml:space="preserve"> </w:t>
      </w:r>
      <w:r w:rsidR="00B333F7" w:rsidRPr="00B333F7">
        <w:rPr>
          <w:b/>
          <w:bCs/>
          <w:color w:val="052F61" w:themeColor="accent1"/>
          <w:sz w:val="36"/>
          <w:szCs w:val="28"/>
          <w:lang w:bidi="ar-EG"/>
        </w:rPr>
        <w:t xml:space="preserve">  Hardware Requirements</w:t>
      </w:r>
      <w:r w:rsidR="00B333F7">
        <w:rPr>
          <w:noProof/>
          <w:sz w:val="32"/>
          <w:u w:val="single"/>
          <w:lang w:bidi="ar-EG"/>
        </w:rPr>
        <w:drawing>
          <wp:inline distT="0" distB="0" distL="0" distR="0" wp14:anchorId="345606CB" wp14:editId="3C18B636">
            <wp:extent cx="5486400" cy="1795141"/>
            <wp:effectExtent l="0" t="38100" r="19050" b="15240"/>
            <wp:docPr id="453" name="Diagram 4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08D891EC" w14:textId="1B12FF46" w:rsidR="00B333F7" w:rsidRDefault="00B333F7" w:rsidP="00D97642">
      <w:pPr>
        <w:jc w:val="center"/>
        <w:rPr>
          <w:sz w:val="32"/>
          <w:u w:val="single"/>
          <w:lang w:bidi="ar-EG"/>
        </w:rPr>
      </w:pPr>
    </w:p>
    <w:p w14:paraId="42D7E91C" w14:textId="77777777" w:rsidR="0098621C" w:rsidRDefault="0098621C" w:rsidP="00D97642">
      <w:pPr>
        <w:jc w:val="center"/>
        <w:rPr>
          <w:sz w:val="32"/>
          <w:u w:val="single"/>
          <w:lang w:bidi="ar-EG"/>
        </w:rPr>
      </w:pPr>
    </w:p>
    <w:p w14:paraId="42F98009" w14:textId="1A16EF3B" w:rsidR="00B333F7" w:rsidRPr="009100D5" w:rsidRDefault="00B333F7" w:rsidP="009100D5">
      <w:pPr>
        <w:rPr>
          <w:b/>
          <w:bCs/>
          <w:color w:val="052F61" w:themeColor="accent1"/>
          <w:sz w:val="36"/>
          <w:szCs w:val="28"/>
          <w:lang w:bidi="ar-EG"/>
        </w:rPr>
      </w:pPr>
      <w:r w:rsidRPr="001E6949">
        <w:rPr>
          <w:b/>
          <w:bCs/>
          <w:color w:val="052F61" w:themeColor="accent1"/>
          <w:sz w:val="36"/>
          <w:szCs w:val="28"/>
          <w:lang w:bidi="ar-EG"/>
        </w:rPr>
        <w:t>System Requirements</w:t>
      </w:r>
      <w:r>
        <w:rPr>
          <w:b/>
          <w:bCs/>
          <w:color w:val="052F61" w:themeColor="accent1"/>
          <w:sz w:val="36"/>
          <w:szCs w:val="28"/>
          <w:lang w:bidi="ar-EG"/>
        </w:rPr>
        <w:t xml:space="preserve"> </w:t>
      </w:r>
      <w:r w:rsidRPr="00B333F7">
        <w:rPr>
          <w:b/>
          <w:bCs/>
          <w:color w:val="052F61" w:themeColor="accent1"/>
          <w:sz w:val="36"/>
          <w:szCs w:val="28"/>
          <w:lang w:bidi="ar-EG"/>
        </w:rPr>
        <w:sym w:font="Wingdings" w:char="F0E8"/>
      </w:r>
      <w:r>
        <w:rPr>
          <w:b/>
          <w:bCs/>
          <w:color w:val="052F61" w:themeColor="accent1"/>
          <w:sz w:val="36"/>
          <w:szCs w:val="28"/>
          <w:lang w:bidi="ar-EG"/>
        </w:rPr>
        <w:t xml:space="preserve"> </w:t>
      </w:r>
      <w:r w:rsidRPr="00B333F7">
        <w:rPr>
          <w:b/>
          <w:bCs/>
          <w:color w:val="052F61" w:themeColor="accent1"/>
          <w:sz w:val="36"/>
          <w:szCs w:val="28"/>
          <w:lang w:bidi="ar-EG"/>
        </w:rPr>
        <w:t xml:space="preserve">  </w:t>
      </w:r>
      <w:r>
        <w:rPr>
          <w:b/>
          <w:bCs/>
          <w:color w:val="052F61" w:themeColor="accent1"/>
          <w:sz w:val="36"/>
          <w:szCs w:val="28"/>
          <w:lang w:bidi="ar-EG"/>
        </w:rPr>
        <w:t>Software</w:t>
      </w:r>
      <w:r w:rsidRPr="00B333F7">
        <w:rPr>
          <w:b/>
          <w:bCs/>
          <w:color w:val="052F61" w:themeColor="accent1"/>
          <w:sz w:val="36"/>
          <w:szCs w:val="28"/>
          <w:lang w:bidi="ar-EG"/>
        </w:rPr>
        <w:t xml:space="preserve"> Requirements</w:t>
      </w:r>
      <w:r>
        <w:rPr>
          <w:noProof/>
          <w:sz w:val="32"/>
          <w:u w:val="single"/>
          <w:lang w:bidi="ar-EG"/>
        </w:rPr>
        <w:drawing>
          <wp:inline distT="0" distB="0" distL="0" distR="0" wp14:anchorId="07E5AF12" wp14:editId="68D23FBB">
            <wp:extent cx="5486400" cy="2011680"/>
            <wp:effectExtent l="19050" t="0" r="19050" b="26670"/>
            <wp:docPr id="454" name="Diagram 4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14:paraId="28110D41" w14:textId="54FCF2A6" w:rsidR="00B333F7" w:rsidRDefault="00B333F7" w:rsidP="00B333F7">
      <w:pPr>
        <w:rPr>
          <w:b/>
          <w:bCs/>
          <w:color w:val="052F61" w:themeColor="accent1"/>
          <w:sz w:val="36"/>
          <w:szCs w:val="28"/>
          <w:lang w:bidi="ar-EG"/>
        </w:rPr>
      </w:pPr>
      <w:r w:rsidRPr="001E6949">
        <w:rPr>
          <w:b/>
          <w:bCs/>
          <w:color w:val="052F61" w:themeColor="accent1"/>
          <w:sz w:val="36"/>
          <w:szCs w:val="28"/>
          <w:lang w:bidi="ar-EG"/>
        </w:rPr>
        <w:lastRenderedPageBreak/>
        <w:t>System Requirements</w:t>
      </w:r>
      <w:r>
        <w:rPr>
          <w:b/>
          <w:bCs/>
          <w:color w:val="052F61" w:themeColor="accent1"/>
          <w:sz w:val="36"/>
          <w:szCs w:val="28"/>
          <w:lang w:bidi="ar-EG"/>
        </w:rPr>
        <w:t xml:space="preserve"> </w:t>
      </w:r>
      <w:r w:rsidRPr="00B333F7">
        <w:rPr>
          <w:b/>
          <w:bCs/>
          <w:color w:val="052F61" w:themeColor="accent1"/>
          <w:sz w:val="36"/>
          <w:szCs w:val="28"/>
          <w:lang w:bidi="ar-EG"/>
        </w:rPr>
        <w:sym w:font="Wingdings" w:char="F0E8"/>
      </w:r>
      <w:r>
        <w:rPr>
          <w:b/>
          <w:bCs/>
          <w:color w:val="052F61" w:themeColor="accent1"/>
          <w:sz w:val="36"/>
          <w:szCs w:val="28"/>
          <w:lang w:bidi="ar-EG"/>
        </w:rPr>
        <w:t xml:space="preserve"> </w:t>
      </w:r>
      <w:r w:rsidRPr="00B333F7">
        <w:rPr>
          <w:b/>
          <w:bCs/>
          <w:color w:val="052F61" w:themeColor="accent1"/>
          <w:sz w:val="36"/>
          <w:szCs w:val="28"/>
          <w:lang w:bidi="ar-EG"/>
        </w:rPr>
        <w:t xml:space="preserve">  </w:t>
      </w:r>
      <w:r>
        <w:rPr>
          <w:b/>
          <w:bCs/>
          <w:color w:val="052F61" w:themeColor="accent1"/>
          <w:sz w:val="36"/>
          <w:szCs w:val="28"/>
          <w:lang w:bidi="ar-EG"/>
        </w:rPr>
        <w:t>Database</w:t>
      </w:r>
      <w:r w:rsidRPr="00B333F7">
        <w:rPr>
          <w:b/>
          <w:bCs/>
          <w:color w:val="052F61" w:themeColor="accent1"/>
          <w:sz w:val="36"/>
          <w:szCs w:val="28"/>
          <w:lang w:bidi="ar-EG"/>
        </w:rPr>
        <w:t xml:space="preserve"> Requirements</w:t>
      </w:r>
      <w:r>
        <w:rPr>
          <w:noProof/>
          <w:sz w:val="32"/>
          <w:u w:val="single"/>
          <w:lang w:bidi="ar-EG"/>
        </w:rPr>
        <w:drawing>
          <wp:inline distT="0" distB="0" distL="0" distR="0" wp14:anchorId="31363734" wp14:editId="4A7D9157">
            <wp:extent cx="5486400" cy="1879288"/>
            <wp:effectExtent l="19050" t="0" r="19050" b="26035"/>
            <wp:docPr id="455" name="Diagram 4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14:paraId="61DC3AD5" w14:textId="77777777" w:rsidR="009100D5" w:rsidRDefault="009100D5" w:rsidP="0066548D">
      <w:pPr>
        <w:rPr>
          <w:b/>
          <w:bCs/>
          <w:color w:val="052F61" w:themeColor="accent1"/>
          <w:sz w:val="36"/>
          <w:szCs w:val="28"/>
          <w:lang w:bidi="ar-EG"/>
        </w:rPr>
      </w:pPr>
    </w:p>
    <w:p w14:paraId="22BC7F36" w14:textId="58C9DB6A" w:rsidR="0066548D" w:rsidRPr="00B333F7" w:rsidRDefault="0066548D" w:rsidP="0066548D">
      <w:pPr>
        <w:rPr>
          <w:b/>
          <w:bCs/>
          <w:color w:val="052F61" w:themeColor="accent1"/>
          <w:sz w:val="36"/>
          <w:szCs w:val="28"/>
          <w:lang w:bidi="ar-EG"/>
        </w:rPr>
      </w:pPr>
      <w:r w:rsidRPr="0066548D">
        <w:rPr>
          <w:b/>
          <w:bCs/>
          <w:color w:val="052F61" w:themeColor="accent1"/>
          <w:sz w:val="36"/>
          <w:szCs w:val="28"/>
          <w:lang w:bidi="ar-EG"/>
        </w:rPr>
        <w:t>User Requirements</w:t>
      </w:r>
      <w:r>
        <w:rPr>
          <w:b/>
          <w:bCs/>
          <w:color w:val="052F61" w:themeColor="accent1"/>
          <w:sz w:val="36"/>
          <w:szCs w:val="28"/>
          <w:lang w:bidi="ar-EG"/>
        </w:rPr>
        <w:t xml:space="preserve"> </w:t>
      </w:r>
      <w:r w:rsidRPr="00B333F7">
        <w:rPr>
          <w:b/>
          <w:bCs/>
          <w:color w:val="052F61" w:themeColor="accent1"/>
          <w:sz w:val="36"/>
          <w:szCs w:val="28"/>
          <w:lang w:bidi="ar-EG"/>
        </w:rPr>
        <w:sym w:font="Wingdings" w:char="F0E8"/>
      </w:r>
      <w:r w:rsidRPr="0066548D">
        <w:t xml:space="preserve"> </w:t>
      </w:r>
      <w:r w:rsidRPr="0066548D">
        <w:rPr>
          <w:b/>
          <w:bCs/>
          <w:color w:val="052F61" w:themeColor="accent1"/>
          <w:sz w:val="36"/>
          <w:szCs w:val="28"/>
          <w:lang w:bidi="ar-EG"/>
        </w:rPr>
        <w:t>User Authentication and Authorization</w:t>
      </w:r>
      <w:r>
        <w:rPr>
          <w:noProof/>
          <w:sz w:val="32"/>
          <w:u w:val="single"/>
          <w:lang w:bidi="ar-EG"/>
        </w:rPr>
        <w:drawing>
          <wp:inline distT="0" distB="0" distL="0" distR="0" wp14:anchorId="3468FCC8" wp14:editId="54632544">
            <wp:extent cx="5486400" cy="2011680"/>
            <wp:effectExtent l="0" t="0" r="19050" b="26670"/>
            <wp:docPr id="456" name="Diagram 4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14:paraId="4767AAC9" w14:textId="234A9AF7" w:rsidR="0066548D" w:rsidRPr="00B333F7" w:rsidRDefault="0066548D" w:rsidP="0066548D">
      <w:pPr>
        <w:rPr>
          <w:b/>
          <w:bCs/>
          <w:color w:val="052F61" w:themeColor="accent1"/>
          <w:sz w:val="36"/>
          <w:szCs w:val="28"/>
          <w:lang w:bidi="ar-EG"/>
        </w:rPr>
      </w:pPr>
      <w:r w:rsidRPr="0066548D">
        <w:rPr>
          <w:b/>
          <w:bCs/>
          <w:color w:val="052F61" w:themeColor="accent1"/>
          <w:sz w:val="36"/>
          <w:szCs w:val="28"/>
          <w:lang w:bidi="ar-EG"/>
        </w:rPr>
        <w:lastRenderedPageBreak/>
        <w:t>User Requirements</w:t>
      </w:r>
      <w:r>
        <w:rPr>
          <w:b/>
          <w:bCs/>
          <w:color w:val="052F61" w:themeColor="accent1"/>
          <w:sz w:val="36"/>
          <w:szCs w:val="28"/>
          <w:lang w:bidi="ar-EG"/>
        </w:rPr>
        <w:t xml:space="preserve"> </w:t>
      </w:r>
      <w:r w:rsidRPr="00B333F7">
        <w:rPr>
          <w:b/>
          <w:bCs/>
          <w:color w:val="052F61" w:themeColor="accent1"/>
          <w:sz w:val="36"/>
          <w:szCs w:val="28"/>
          <w:lang w:bidi="ar-EG"/>
        </w:rPr>
        <w:sym w:font="Wingdings" w:char="F0E8"/>
      </w:r>
      <w:r w:rsidRPr="0066548D">
        <w:t xml:space="preserve"> </w:t>
      </w:r>
      <w:r w:rsidRPr="0066548D">
        <w:rPr>
          <w:b/>
          <w:bCs/>
          <w:color w:val="052F61" w:themeColor="accent1"/>
          <w:sz w:val="36"/>
          <w:szCs w:val="28"/>
          <w:lang w:bidi="ar-EG"/>
        </w:rPr>
        <w:t>User Interface</w:t>
      </w:r>
      <w:r>
        <w:rPr>
          <w:noProof/>
          <w:sz w:val="32"/>
          <w:u w:val="single"/>
          <w:lang w:bidi="ar-EG"/>
        </w:rPr>
        <w:drawing>
          <wp:inline distT="0" distB="0" distL="0" distR="0" wp14:anchorId="6F0FCE6A" wp14:editId="77E18908">
            <wp:extent cx="5486400" cy="2011680"/>
            <wp:effectExtent l="0" t="0" r="38100" b="26670"/>
            <wp:docPr id="457" name="Diagram 4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14:paraId="5237219B" w14:textId="022470A1" w:rsidR="00B333F7" w:rsidRDefault="00B333F7" w:rsidP="00D97642">
      <w:pPr>
        <w:jc w:val="center"/>
        <w:rPr>
          <w:sz w:val="32"/>
          <w:u w:val="single"/>
          <w:lang w:bidi="ar-EG"/>
        </w:rPr>
      </w:pPr>
    </w:p>
    <w:p w14:paraId="4B0185E9" w14:textId="77777777" w:rsidR="0098621C" w:rsidRDefault="0098621C" w:rsidP="00D97642">
      <w:pPr>
        <w:jc w:val="center"/>
        <w:rPr>
          <w:sz w:val="32"/>
          <w:u w:val="single"/>
          <w:lang w:bidi="ar-EG"/>
        </w:rPr>
      </w:pPr>
    </w:p>
    <w:p w14:paraId="133A1EE0" w14:textId="3E94016B" w:rsidR="0066548D" w:rsidRPr="00B333F7" w:rsidRDefault="0066548D" w:rsidP="0066548D">
      <w:pPr>
        <w:rPr>
          <w:b/>
          <w:bCs/>
          <w:color w:val="052F61" w:themeColor="accent1"/>
          <w:sz w:val="36"/>
          <w:szCs w:val="28"/>
          <w:lang w:bidi="ar-EG"/>
        </w:rPr>
      </w:pPr>
      <w:r w:rsidRPr="0066548D">
        <w:rPr>
          <w:b/>
          <w:bCs/>
          <w:color w:val="052F61" w:themeColor="accent1"/>
          <w:sz w:val="36"/>
          <w:szCs w:val="28"/>
          <w:lang w:bidi="ar-EG"/>
        </w:rPr>
        <w:t>User Requirements</w:t>
      </w:r>
      <w:r>
        <w:rPr>
          <w:b/>
          <w:bCs/>
          <w:color w:val="052F61" w:themeColor="accent1"/>
          <w:sz w:val="36"/>
          <w:szCs w:val="28"/>
          <w:lang w:bidi="ar-EG"/>
        </w:rPr>
        <w:t xml:space="preserve"> </w:t>
      </w:r>
      <w:r w:rsidRPr="00B333F7">
        <w:rPr>
          <w:b/>
          <w:bCs/>
          <w:color w:val="052F61" w:themeColor="accent1"/>
          <w:sz w:val="36"/>
          <w:szCs w:val="28"/>
          <w:lang w:bidi="ar-EG"/>
        </w:rPr>
        <w:sym w:font="Wingdings" w:char="F0E8"/>
      </w:r>
      <w:r w:rsidRPr="0066548D">
        <w:t xml:space="preserve"> </w:t>
      </w:r>
      <w:r w:rsidRPr="0066548D">
        <w:rPr>
          <w:b/>
          <w:bCs/>
          <w:color w:val="052F61" w:themeColor="accent1"/>
          <w:sz w:val="36"/>
          <w:szCs w:val="28"/>
          <w:lang w:bidi="ar-EG"/>
        </w:rPr>
        <w:t>Training and Support</w:t>
      </w:r>
      <w:r>
        <w:rPr>
          <w:noProof/>
          <w:sz w:val="32"/>
          <w:u w:val="single"/>
          <w:lang w:bidi="ar-EG"/>
        </w:rPr>
        <w:drawing>
          <wp:inline distT="0" distB="0" distL="0" distR="0" wp14:anchorId="37BF2DB3" wp14:editId="5C13051D">
            <wp:extent cx="5486400" cy="2011680"/>
            <wp:effectExtent l="0" t="0" r="38100" b="26670"/>
            <wp:docPr id="458" name="Diagram 4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p w14:paraId="0BE73946" w14:textId="77777777" w:rsidR="0098621C" w:rsidRDefault="0098621C" w:rsidP="0098621C">
      <w:pPr>
        <w:rPr>
          <w:sz w:val="32"/>
          <w:u w:val="single"/>
          <w:lang w:bidi="ar-EG"/>
        </w:rPr>
      </w:pPr>
    </w:p>
    <w:p w14:paraId="408CEC33" w14:textId="0648B714" w:rsidR="0098621C" w:rsidRPr="00B333F7" w:rsidRDefault="0098621C" w:rsidP="0098621C">
      <w:pPr>
        <w:rPr>
          <w:b/>
          <w:bCs/>
          <w:color w:val="052F61" w:themeColor="accent1"/>
          <w:sz w:val="36"/>
          <w:szCs w:val="28"/>
          <w:lang w:bidi="ar-EG"/>
        </w:rPr>
      </w:pPr>
      <w:r w:rsidRPr="0066548D">
        <w:rPr>
          <w:b/>
          <w:bCs/>
          <w:color w:val="052F61" w:themeColor="accent1"/>
          <w:sz w:val="36"/>
          <w:szCs w:val="28"/>
          <w:lang w:bidi="ar-EG"/>
        </w:rPr>
        <w:t>User Requirements</w:t>
      </w:r>
      <w:r>
        <w:rPr>
          <w:b/>
          <w:bCs/>
          <w:color w:val="052F61" w:themeColor="accent1"/>
          <w:sz w:val="36"/>
          <w:szCs w:val="28"/>
          <w:lang w:bidi="ar-EG"/>
        </w:rPr>
        <w:t xml:space="preserve"> </w:t>
      </w:r>
      <w:r w:rsidRPr="00B333F7">
        <w:rPr>
          <w:b/>
          <w:bCs/>
          <w:color w:val="052F61" w:themeColor="accent1"/>
          <w:sz w:val="36"/>
          <w:szCs w:val="28"/>
          <w:lang w:bidi="ar-EG"/>
        </w:rPr>
        <w:sym w:font="Wingdings" w:char="F0E8"/>
      </w:r>
      <w:r w:rsidRPr="0066548D">
        <w:t xml:space="preserve"> </w:t>
      </w:r>
      <w:r w:rsidRPr="0098621C">
        <w:rPr>
          <w:b/>
          <w:bCs/>
          <w:color w:val="052F61" w:themeColor="accent1"/>
          <w:sz w:val="36"/>
          <w:szCs w:val="28"/>
          <w:lang w:bidi="ar-EG"/>
        </w:rPr>
        <w:t>Patient Data Management</w:t>
      </w:r>
      <w:r>
        <w:rPr>
          <w:noProof/>
          <w:sz w:val="32"/>
          <w:u w:val="single"/>
          <w:lang w:bidi="ar-EG"/>
        </w:rPr>
        <w:drawing>
          <wp:inline distT="0" distB="0" distL="0" distR="0" wp14:anchorId="496416D8" wp14:editId="24E6F6B6">
            <wp:extent cx="5486400" cy="970498"/>
            <wp:effectExtent l="0" t="0" r="19050" b="20320"/>
            <wp:docPr id="459" name="Diagram 4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p>
    <w:p w14:paraId="794E3C16" w14:textId="0F983BB4" w:rsidR="0098621C" w:rsidRDefault="0098621C" w:rsidP="0098621C">
      <w:pPr>
        <w:jc w:val="center"/>
        <w:rPr>
          <w:sz w:val="32"/>
          <w:u w:val="single"/>
          <w:lang w:bidi="ar-EG"/>
        </w:rPr>
      </w:pPr>
    </w:p>
    <w:p w14:paraId="5E371053" w14:textId="77777777" w:rsidR="0098621C" w:rsidRPr="00FD297A" w:rsidRDefault="0098621C" w:rsidP="0098621C">
      <w:pPr>
        <w:jc w:val="center"/>
        <w:rPr>
          <w:sz w:val="32"/>
          <w:u w:val="single"/>
          <w:rtl/>
          <w:lang w:bidi="ar-EG"/>
        </w:rPr>
      </w:pPr>
    </w:p>
    <w:p w14:paraId="23AD4031" w14:textId="03553DD8" w:rsidR="0098621C" w:rsidRDefault="0098621C" w:rsidP="0098621C">
      <w:pPr>
        <w:rPr>
          <w:b/>
          <w:bCs/>
          <w:color w:val="052F61" w:themeColor="accent1"/>
          <w:sz w:val="36"/>
          <w:szCs w:val="28"/>
          <w:lang w:bidi="ar-EG"/>
        </w:rPr>
      </w:pPr>
      <w:r w:rsidRPr="0066548D">
        <w:rPr>
          <w:b/>
          <w:bCs/>
          <w:color w:val="052F61" w:themeColor="accent1"/>
          <w:sz w:val="36"/>
          <w:szCs w:val="28"/>
          <w:lang w:bidi="ar-EG"/>
        </w:rPr>
        <w:t>User Requirements</w:t>
      </w:r>
      <w:r>
        <w:rPr>
          <w:b/>
          <w:bCs/>
          <w:color w:val="052F61" w:themeColor="accent1"/>
          <w:sz w:val="36"/>
          <w:szCs w:val="28"/>
          <w:lang w:bidi="ar-EG"/>
        </w:rPr>
        <w:t xml:space="preserve"> </w:t>
      </w:r>
      <w:r w:rsidRPr="00B333F7">
        <w:rPr>
          <w:b/>
          <w:bCs/>
          <w:color w:val="052F61" w:themeColor="accent1"/>
          <w:sz w:val="36"/>
          <w:szCs w:val="28"/>
          <w:lang w:bidi="ar-EG"/>
        </w:rPr>
        <w:sym w:font="Wingdings" w:char="F0E8"/>
      </w:r>
      <w:r w:rsidRPr="0066548D">
        <w:t xml:space="preserve"> </w:t>
      </w:r>
      <w:r w:rsidRPr="0098621C">
        <w:rPr>
          <w:b/>
          <w:bCs/>
          <w:color w:val="052F61" w:themeColor="accent1"/>
          <w:sz w:val="36"/>
          <w:szCs w:val="28"/>
          <w:lang w:bidi="ar-EG"/>
        </w:rPr>
        <w:t>Medical Image Analysis</w:t>
      </w:r>
      <w:r>
        <w:rPr>
          <w:noProof/>
          <w:sz w:val="32"/>
          <w:u w:val="single"/>
          <w:lang w:bidi="ar-EG"/>
        </w:rPr>
        <w:drawing>
          <wp:inline distT="0" distB="0" distL="0" distR="0" wp14:anchorId="48844B93" wp14:editId="744E851A">
            <wp:extent cx="5486400" cy="2227097"/>
            <wp:effectExtent l="0" t="0" r="19050" b="40005"/>
            <wp:docPr id="460" name="Diagram 4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p>
    <w:p w14:paraId="783243A2" w14:textId="77777777" w:rsidR="0098621C" w:rsidRPr="00B333F7" w:rsidRDefault="0098621C" w:rsidP="0098621C">
      <w:pPr>
        <w:rPr>
          <w:b/>
          <w:bCs/>
          <w:color w:val="052F61" w:themeColor="accent1"/>
          <w:sz w:val="36"/>
          <w:szCs w:val="28"/>
          <w:lang w:bidi="ar-EG"/>
        </w:rPr>
      </w:pPr>
    </w:p>
    <w:p w14:paraId="7BA6160C" w14:textId="67E9FC89" w:rsidR="0098621C" w:rsidRPr="00B333F7" w:rsidRDefault="0098621C" w:rsidP="0098621C">
      <w:pPr>
        <w:rPr>
          <w:b/>
          <w:bCs/>
          <w:color w:val="052F61" w:themeColor="accent1"/>
          <w:sz w:val="36"/>
          <w:szCs w:val="28"/>
          <w:lang w:bidi="ar-EG"/>
        </w:rPr>
      </w:pPr>
      <w:r w:rsidRPr="0066548D">
        <w:rPr>
          <w:b/>
          <w:bCs/>
          <w:color w:val="052F61" w:themeColor="accent1"/>
          <w:sz w:val="36"/>
          <w:szCs w:val="28"/>
          <w:lang w:bidi="ar-EG"/>
        </w:rPr>
        <w:lastRenderedPageBreak/>
        <w:t>User Requirements</w:t>
      </w:r>
      <w:r>
        <w:rPr>
          <w:b/>
          <w:bCs/>
          <w:color w:val="052F61" w:themeColor="accent1"/>
          <w:sz w:val="36"/>
          <w:szCs w:val="28"/>
          <w:lang w:bidi="ar-EG"/>
        </w:rPr>
        <w:t xml:space="preserve"> </w:t>
      </w:r>
      <w:r w:rsidRPr="00B333F7">
        <w:rPr>
          <w:b/>
          <w:bCs/>
          <w:color w:val="052F61" w:themeColor="accent1"/>
          <w:sz w:val="36"/>
          <w:szCs w:val="28"/>
          <w:lang w:bidi="ar-EG"/>
        </w:rPr>
        <w:sym w:font="Wingdings" w:char="F0E8"/>
      </w:r>
      <w:r w:rsidRPr="0066548D">
        <w:t xml:space="preserve"> </w:t>
      </w:r>
      <w:r w:rsidRPr="0098621C">
        <w:rPr>
          <w:b/>
          <w:bCs/>
          <w:color w:val="052F61" w:themeColor="accent1"/>
          <w:sz w:val="36"/>
          <w:szCs w:val="28"/>
          <w:lang w:bidi="ar-EG"/>
        </w:rPr>
        <w:t>Medical Image Analysis</w:t>
      </w:r>
      <w:r>
        <w:rPr>
          <w:noProof/>
          <w:sz w:val="32"/>
          <w:u w:val="single"/>
          <w:lang w:bidi="ar-EG"/>
        </w:rPr>
        <w:drawing>
          <wp:inline distT="0" distB="0" distL="0" distR="0" wp14:anchorId="4F582D9B" wp14:editId="04DA856E">
            <wp:extent cx="5486400" cy="2011680"/>
            <wp:effectExtent l="0" t="0" r="19050" b="26670"/>
            <wp:docPr id="461" name="Diagram 4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 r:lo="rId77" r:qs="rId78" r:cs="rId79"/>
              </a:graphicData>
            </a:graphic>
          </wp:inline>
        </w:drawing>
      </w:r>
      <w:r w:rsidRPr="0066548D">
        <w:rPr>
          <w:b/>
          <w:bCs/>
          <w:color w:val="052F61" w:themeColor="accent1"/>
          <w:sz w:val="36"/>
          <w:szCs w:val="28"/>
          <w:lang w:bidi="ar-EG"/>
        </w:rPr>
        <w:t>User Requirements</w:t>
      </w:r>
      <w:r>
        <w:rPr>
          <w:b/>
          <w:bCs/>
          <w:color w:val="052F61" w:themeColor="accent1"/>
          <w:sz w:val="36"/>
          <w:szCs w:val="28"/>
          <w:lang w:bidi="ar-EG"/>
        </w:rPr>
        <w:t xml:space="preserve"> </w:t>
      </w:r>
      <w:r w:rsidRPr="00B333F7">
        <w:rPr>
          <w:b/>
          <w:bCs/>
          <w:color w:val="052F61" w:themeColor="accent1"/>
          <w:sz w:val="36"/>
          <w:szCs w:val="28"/>
          <w:lang w:bidi="ar-EG"/>
        </w:rPr>
        <w:sym w:font="Wingdings" w:char="F0E8"/>
      </w:r>
      <w:r w:rsidRPr="0066548D">
        <w:t xml:space="preserve"> </w:t>
      </w:r>
      <w:r w:rsidRPr="0098621C">
        <w:rPr>
          <w:b/>
          <w:bCs/>
          <w:color w:val="052F61" w:themeColor="accent1"/>
          <w:sz w:val="36"/>
          <w:szCs w:val="28"/>
          <w:lang w:bidi="ar-EG"/>
        </w:rPr>
        <w:t>Results Presentation</w:t>
      </w:r>
      <w:r>
        <w:rPr>
          <w:noProof/>
          <w:sz w:val="32"/>
          <w:u w:val="single"/>
          <w:lang w:bidi="ar-EG"/>
        </w:rPr>
        <w:drawing>
          <wp:inline distT="0" distB="0" distL="0" distR="0" wp14:anchorId="2DA8C7F1" wp14:editId="4403EAB6">
            <wp:extent cx="5486400" cy="2011680"/>
            <wp:effectExtent l="0" t="0" r="19050" b="26670"/>
            <wp:docPr id="462" name="Diagram 4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inline>
        </w:drawing>
      </w:r>
    </w:p>
    <w:p w14:paraId="489D7B1B" w14:textId="77777777" w:rsidR="0098621C" w:rsidRDefault="0098621C" w:rsidP="0098621C">
      <w:pPr>
        <w:rPr>
          <w:b/>
          <w:bCs/>
          <w:color w:val="052F61" w:themeColor="accent1"/>
          <w:sz w:val="36"/>
          <w:szCs w:val="28"/>
          <w:lang w:bidi="ar-EG"/>
        </w:rPr>
      </w:pPr>
    </w:p>
    <w:p w14:paraId="433E3B23" w14:textId="168A098F" w:rsidR="0098621C" w:rsidRPr="00B333F7" w:rsidRDefault="0098621C" w:rsidP="0098621C">
      <w:pPr>
        <w:rPr>
          <w:b/>
          <w:bCs/>
          <w:color w:val="052F61" w:themeColor="accent1"/>
          <w:sz w:val="36"/>
          <w:szCs w:val="28"/>
          <w:lang w:bidi="ar-EG"/>
        </w:rPr>
      </w:pPr>
      <w:r w:rsidRPr="0066548D">
        <w:rPr>
          <w:b/>
          <w:bCs/>
          <w:color w:val="052F61" w:themeColor="accent1"/>
          <w:sz w:val="36"/>
          <w:szCs w:val="28"/>
          <w:lang w:bidi="ar-EG"/>
        </w:rPr>
        <w:lastRenderedPageBreak/>
        <w:t>User Requirements</w:t>
      </w:r>
      <w:r>
        <w:rPr>
          <w:b/>
          <w:bCs/>
          <w:color w:val="052F61" w:themeColor="accent1"/>
          <w:sz w:val="36"/>
          <w:szCs w:val="28"/>
          <w:lang w:bidi="ar-EG"/>
        </w:rPr>
        <w:t xml:space="preserve"> </w:t>
      </w:r>
      <w:r w:rsidRPr="00B333F7">
        <w:rPr>
          <w:b/>
          <w:bCs/>
          <w:color w:val="052F61" w:themeColor="accent1"/>
          <w:sz w:val="36"/>
          <w:szCs w:val="28"/>
          <w:lang w:bidi="ar-EG"/>
        </w:rPr>
        <w:sym w:font="Wingdings" w:char="F0E8"/>
      </w:r>
      <w:r>
        <w:t xml:space="preserve"> </w:t>
      </w:r>
      <w:r w:rsidRPr="0098621C">
        <w:rPr>
          <w:b/>
          <w:bCs/>
          <w:color w:val="052F61" w:themeColor="accent1"/>
          <w:sz w:val="36"/>
          <w:szCs w:val="28"/>
          <w:lang w:bidi="ar-EG"/>
        </w:rPr>
        <w:t xml:space="preserve">Communication and Notification </w:t>
      </w:r>
      <w:r>
        <w:rPr>
          <w:noProof/>
          <w:sz w:val="32"/>
          <w:u w:val="single"/>
          <w:lang w:bidi="ar-EG"/>
        </w:rPr>
        <w:drawing>
          <wp:inline distT="0" distB="0" distL="0" distR="0" wp14:anchorId="456F7D10" wp14:editId="20B5AEE6">
            <wp:extent cx="5486400" cy="2011680"/>
            <wp:effectExtent l="19050" t="0" r="19050" b="26670"/>
            <wp:docPr id="463" name="Diagram 4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p w14:paraId="7DF88CCB" w14:textId="5A6209B8" w:rsidR="0098621C" w:rsidRDefault="0098621C" w:rsidP="0098621C">
      <w:pPr>
        <w:rPr>
          <w:sz w:val="32"/>
          <w:u w:val="single"/>
          <w:lang w:bidi="ar-EG"/>
        </w:rPr>
      </w:pPr>
    </w:p>
    <w:p w14:paraId="08E3A816" w14:textId="0EB84F2E" w:rsidR="009100D5" w:rsidRPr="00B333F7" w:rsidRDefault="009100D5" w:rsidP="009100D5">
      <w:pPr>
        <w:rPr>
          <w:b/>
          <w:bCs/>
          <w:color w:val="052F61" w:themeColor="accent1"/>
          <w:sz w:val="36"/>
          <w:szCs w:val="28"/>
          <w:lang w:bidi="ar-EG"/>
        </w:rPr>
      </w:pPr>
      <w:r w:rsidRPr="0066548D">
        <w:rPr>
          <w:b/>
          <w:bCs/>
          <w:color w:val="052F61" w:themeColor="accent1"/>
          <w:sz w:val="36"/>
          <w:szCs w:val="28"/>
          <w:lang w:bidi="ar-EG"/>
        </w:rPr>
        <w:t>User Requirements</w:t>
      </w:r>
      <w:r>
        <w:rPr>
          <w:b/>
          <w:bCs/>
          <w:color w:val="052F61" w:themeColor="accent1"/>
          <w:sz w:val="36"/>
          <w:szCs w:val="28"/>
          <w:lang w:bidi="ar-EG"/>
        </w:rPr>
        <w:t xml:space="preserve"> </w:t>
      </w:r>
      <w:r w:rsidRPr="00B333F7">
        <w:rPr>
          <w:b/>
          <w:bCs/>
          <w:color w:val="052F61" w:themeColor="accent1"/>
          <w:sz w:val="36"/>
          <w:szCs w:val="28"/>
          <w:lang w:bidi="ar-EG"/>
        </w:rPr>
        <w:sym w:font="Wingdings" w:char="F0E8"/>
      </w:r>
      <w:r w:rsidRPr="0066548D">
        <w:t xml:space="preserve"> </w:t>
      </w:r>
      <w:r w:rsidRPr="009100D5">
        <w:rPr>
          <w:b/>
          <w:bCs/>
          <w:color w:val="052F61" w:themeColor="accent1"/>
          <w:sz w:val="36"/>
          <w:szCs w:val="28"/>
          <w:lang w:bidi="ar-EG"/>
        </w:rPr>
        <w:t>Integration with Existing Systems</w:t>
      </w:r>
      <w:r>
        <w:rPr>
          <w:noProof/>
          <w:sz w:val="32"/>
          <w:u w:val="single"/>
          <w:lang w:bidi="ar-EG"/>
        </w:rPr>
        <w:drawing>
          <wp:inline distT="0" distB="0" distL="0" distR="0" wp14:anchorId="20B3F6B0" wp14:editId="3024453D">
            <wp:extent cx="5486400" cy="970498"/>
            <wp:effectExtent l="0" t="0" r="38100" b="20320"/>
            <wp:docPr id="464" name="Diagram 4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1" r:lo="rId92" r:qs="rId93" r:cs="rId94"/>
              </a:graphicData>
            </a:graphic>
          </wp:inline>
        </w:drawing>
      </w:r>
    </w:p>
    <w:p w14:paraId="7E1BBB0C" w14:textId="16831C4F" w:rsidR="009100D5" w:rsidRDefault="009100D5" w:rsidP="0098621C">
      <w:pPr>
        <w:rPr>
          <w:sz w:val="32"/>
          <w:u w:val="single"/>
          <w:lang w:bidi="ar-EG"/>
        </w:rPr>
      </w:pPr>
    </w:p>
    <w:p w14:paraId="75CDB5E7" w14:textId="77777777" w:rsidR="009100D5" w:rsidRDefault="009100D5" w:rsidP="009100D5">
      <w:pPr>
        <w:rPr>
          <w:sz w:val="32"/>
          <w:u w:val="single"/>
          <w:lang w:bidi="ar-EG"/>
        </w:rPr>
      </w:pPr>
    </w:p>
    <w:p w14:paraId="546F0265" w14:textId="02C90B93" w:rsidR="009100D5" w:rsidRPr="00243DFB" w:rsidRDefault="009100D5" w:rsidP="009100D5">
      <w:pPr>
        <w:rPr>
          <w:rFonts w:asciiTheme="minorBidi" w:hAnsiTheme="minorBidi"/>
          <w:b/>
          <w:bCs/>
          <w:color w:val="002060"/>
          <w:sz w:val="36"/>
          <w:szCs w:val="36"/>
        </w:rPr>
      </w:pPr>
      <w:r w:rsidRPr="009100D5">
        <w:rPr>
          <w:rFonts w:asciiTheme="minorBidi" w:hAnsiTheme="minorBidi"/>
          <w:b/>
          <w:bCs/>
          <w:color w:val="002060"/>
          <w:sz w:val="36"/>
          <w:szCs w:val="36"/>
        </w:rPr>
        <w:lastRenderedPageBreak/>
        <w:t>System Architecture</w:t>
      </w:r>
    </w:p>
    <w:p w14:paraId="41BBCA76" w14:textId="7EE0179E" w:rsidR="009100D5" w:rsidRPr="00243DFB" w:rsidRDefault="009100D5" w:rsidP="009100D5">
      <w:pPr>
        <w:rPr>
          <w:sz w:val="28"/>
          <w:szCs w:val="22"/>
          <w:lang w:bidi="ar-EG"/>
        </w:rPr>
      </w:pPr>
      <w:r w:rsidRPr="009100D5">
        <w:rPr>
          <w:sz w:val="28"/>
          <w:szCs w:val="22"/>
          <w:lang w:bidi="ar-EG"/>
        </w:rPr>
        <w:t>The system architecture for oral cancer detection represents the structural framework that defines the relationships, interactions, and components essential for the effective functioning of the entire system. In the context of oral cancer detection, the architecture revolves around three pivotal interfaces: the User (Patient/Doctor) Interface, the Server Interface, and the Administrator Interface.</w:t>
      </w:r>
    </w:p>
    <w:p w14:paraId="779F45A4" w14:textId="77777777" w:rsidR="009100D5" w:rsidRPr="009100D5" w:rsidRDefault="009100D5" w:rsidP="009100D5">
      <w:pPr>
        <w:pStyle w:val="ListParagraph"/>
        <w:numPr>
          <w:ilvl w:val="0"/>
          <w:numId w:val="8"/>
        </w:numPr>
        <w:rPr>
          <w:b/>
          <w:bCs/>
          <w:color w:val="052F61" w:themeColor="accent1"/>
          <w:szCs w:val="20"/>
          <w:lang w:bidi="ar-EG"/>
        </w:rPr>
      </w:pPr>
      <w:r w:rsidRPr="009100D5">
        <w:rPr>
          <w:b/>
          <w:bCs/>
          <w:color w:val="052F61" w:themeColor="accent1"/>
          <w:szCs w:val="20"/>
          <w:lang w:bidi="ar-EG"/>
        </w:rPr>
        <w:t>User (Patient/Doctor) Interface</w:t>
      </w:r>
    </w:p>
    <w:p w14:paraId="343F9100" w14:textId="77777777" w:rsidR="009100D5" w:rsidRPr="009100D5" w:rsidRDefault="009100D5" w:rsidP="009100D5">
      <w:pPr>
        <w:pStyle w:val="ListParagraph"/>
        <w:numPr>
          <w:ilvl w:val="0"/>
          <w:numId w:val="8"/>
        </w:numPr>
        <w:rPr>
          <w:b/>
          <w:bCs/>
          <w:color w:val="052F61" w:themeColor="accent1"/>
          <w:szCs w:val="20"/>
          <w:lang w:bidi="ar-EG"/>
        </w:rPr>
      </w:pPr>
      <w:r w:rsidRPr="009100D5">
        <w:rPr>
          <w:b/>
          <w:bCs/>
          <w:color w:val="052F61" w:themeColor="accent1"/>
          <w:szCs w:val="20"/>
          <w:lang w:bidi="ar-EG"/>
        </w:rPr>
        <w:t>Server Interface</w:t>
      </w:r>
    </w:p>
    <w:p w14:paraId="0EB057F7" w14:textId="77777777" w:rsidR="009100D5" w:rsidRDefault="009100D5" w:rsidP="009100D5">
      <w:pPr>
        <w:pStyle w:val="ListParagraph"/>
        <w:numPr>
          <w:ilvl w:val="0"/>
          <w:numId w:val="8"/>
        </w:numPr>
        <w:rPr>
          <w:b/>
          <w:bCs/>
          <w:color w:val="052F61" w:themeColor="accent1"/>
          <w:szCs w:val="20"/>
          <w:lang w:bidi="ar-EG"/>
        </w:rPr>
      </w:pPr>
      <w:r w:rsidRPr="009100D5">
        <w:rPr>
          <w:b/>
          <w:bCs/>
          <w:color w:val="052F61" w:themeColor="accent1"/>
          <w:szCs w:val="20"/>
          <w:lang w:bidi="ar-EG"/>
        </w:rPr>
        <w:t>Administrator Interface</w:t>
      </w:r>
    </w:p>
    <w:p w14:paraId="1DFADB37" w14:textId="6867E851" w:rsidR="009100D5" w:rsidRPr="009100D5" w:rsidRDefault="009100D5" w:rsidP="009100D5">
      <w:pPr>
        <w:ind w:left="180"/>
        <w:rPr>
          <w:b/>
          <w:bCs/>
          <w:color w:val="052F61" w:themeColor="accent1"/>
          <w:szCs w:val="20"/>
          <w:lang w:bidi="ar-EG"/>
        </w:rPr>
      </w:pPr>
      <w:r w:rsidRPr="009100D5">
        <w:rPr>
          <w:sz w:val="28"/>
          <w:szCs w:val="22"/>
          <w:u w:val="single"/>
          <w:lang w:bidi="ar-EG"/>
        </w:rPr>
        <w:t xml:space="preserve">Certainly! Here's a detailed breakdown of the System </w:t>
      </w:r>
      <w:proofErr w:type="spellStart"/>
      <w:r w:rsidRPr="009100D5">
        <w:rPr>
          <w:sz w:val="28"/>
          <w:szCs w:val="22"/>
          <w:u w:val="single"/>
          <w:lang w:bidi="ar-EG"/>
        </w:rPr>
        <w:t>Architecturefor</w:t>
      </w:r>
      <w:proofErr w:type="spellEnd"/>
      <w:r w:rsidRPr="009100D5">
        <w:rPr>
          <w:sz w:val="28"/>
          <w:szCs w:val="22"/>
          <w:u w:val="single"/>
          <w:lang w:bidi="ar-EG"/>
        </w:rPr>
        <w:t xml:space="preserve"> an oral cancer detection system</w:t>
      </w:r>
    </w:p>
    <w:p w14:paraId="2EFE9AD9" w14:textId="654EEA5A" w:rsidR="009100D5" w:rsidRDefault="009100D5" w:rsidP="0098621C">
      <w:pPr>
        <w:rPr>
          <w:sz w:val="32"/>
          <w:u w:val="single"/>
          <w:lang w:bidi="ar-EG"/>
        </w:rPr>
      </w:pPr>
    </w:p>
    <w:p w14:paraId="33038D58" w14:textId="77777777" w:rsidR="00226FD6" w:rsidRDefault="00226FD6" w:rsidP="00226FD6">
      <w:pPr>
        <w:rPr>
          <w:b/>
          <w:bCs/>
          <w:color w:val="052F61" w:themeColor="accent1"/>
          <w:sz w:val="36"/>
          <w:szCs w:val="28"/>
          <w:lang w:bidi="ar-EG"/>
        </w:rPr>
      </w:pPr>
    </w:p>
    <w:p w14:paraId="2ED46827" w14:textId="77777777" w:rsidR="00226FD6" w:rsidRDefault="00226FD6" w:rsidP="00226FD6">
      <w:pPr>
        <w:rPr>
          <w:b/>
          <w:bCs/>
          <w:color w:val="052F61" w:themeColor="accent1"/>
          <w:sz w:val="36"/>
          <w:szCs w:val="28"/>
          <w:lang w:bidi="ar-EG"/>
        </w:rPr>
      </w:pPr>
    </w:p>
    <w:p w14:paraId="74BA07A3" w14:textId="77777777" w:rsidR="00226FD6" w:rsidRDefault="00226FD6" w:rsidP="00226FD6">
      <w:pPr>
        <w:rPr>
          <w:b/>
          <w:bCs/>
          <w:color w:val="052F61" w:themeColor="accent1"/>
          <w:sz w:val="36"/>
          <w:szCs w:val="28"/>
          <w:lang w:bidi="ar-EG"/>
        </w:rPr>
      </w:pPr>
    </w:p>
    <w:p w14:paraId="1F816B1E" w14:textId="1FC3E829" w:rsidR="00226FD6" w:rsidRDefault="00226FD6" w:rsidP="00226FD6">
      <w:pPr>
        <w:rPr>
          <w:b/>
          <w:bCs/>
          <w:color w:val="052F61" w:themeColor="accent1"/>
          <w:sz w:val="36"/>
          <w:szCs w:val="28"/>
          <w:lang w:bidi="ar-EG"/>
        </w:rPr>
      </w:pPr>
      <w:r w:rsidRPr="00226FD6">
        <w:rPr>
          <w:b/>
          <w:bCs/>
          <w:color w:val="052F61" w:themeColor="accent1"/>
          <w:sz w:val="36"/>
          <w:szCs w:val="28"/>
          <w:lang w:bidi="ar-EG"/>
        </w:rPr>
        <w:lastRenderedPageBreak/>
        <w:t>System Architecture</w:t>
      </w:r>
      <w:r>
        <w:rPr>
          <w:b/>
          <w:bCs/>
          <w:color w:val="052F61" w:themeColor="accent1"/>
          <w:sz w:val="36"/>
          <w:szCs w:val="28"/>
          <w:lang w:bidi="ar-EG"/>
        </w:rPr>
        <w:t xml:space="preserve"> </w:t>
      </w:r>
      <w:r w:rsidRPr="00B333F7">
        <w:rPr>
          <w:b/>
          <w:bCs/>
          <w:color w:val="052F61" w:themeColor="accent1"/>
          <w:sz w:val="36"/>
          <w:szCs w:val="28"/>
          <w:lang w:bidi="ar-EG"/>
        </w:rPr>
        <w:sym w:font="Wingdings" w:char="F0E8"/>
      </w:r>
      <w:r w:rsidRPr="0066548D">
        <w:t xml:space="preserve"> </w:t>
      </w:r>
      <w:r w:rsidRPr="00226FD6">
        <w:rPr>
          <w:b/>
          <w:bCs/>
          <w:color w:val="052F61" w:themeColor="accent1"/>
          <w:sz w:val="36"/>
          <w:szCs w:val="28"/>
          <w:lang w:bidi="ar-EG"/>
        </w:rPr>
        <w:t>User (Patient/Doctor) Interface</w:t>
      </w:r>
    </w:p>
    <w:p w14:paraId="39AE2EC2" w14:textId="6A44955A" w:rsidR="00226FD6" w:rsidRDefault="00226FD6" w:rsidP="00226FD6">
      <w:pPr>
        <w:rPr>
          <w:b/>
          <w:bCs/>
          <w:color w:val="052F61" w:themeColor="accent1"/>
          <w:sz w:val="36"/>
          <w:szCs w:val="28"/>
          <w:lang w:bidi="ar-EG"/>
        </w:rPr>
      </w:pPr>
    </w:p>
    <w:p w14:paraId="64228578" w14:textId="33D57C89" w:rsidR="00226FD6" w:rsidRDefault="00226FD6" w:rsidP="00226FD6">
      <w:pPr>
        <w:rPr>
          <w:sz w:val="32"/>
          <w:u w:val="single"/>
          <w:lang w:bidi="ar-EG"/>
        </w:rPr>
      </w:pPr>
      <w:r>
        <w:rPr>
          <w:b/>
          <w:bCs/>
          <w:noProof/>
          <w:color w:val="052F61" w:themeColor="accent1"/>
          <w:sz w:val="36"/>
          <w:szCs w:val="28"/>
          <w:lang w:bidi="ar-EG"/>
        </w:rPr>
        <w:drawing>
          <wp:inline distT="0" distB="0" distL="0" distR="0" wp14:anchorId="62847C1A" wp14:editId="659A928E">
            <wp:extent cx="5486400" cy="3719308"/>
            <wp:effectExtent l="0" t="0" r="0" b="14605"/>
            <wp:docPr id="466" name="Diagram 46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6" r:lo="rId97" r:qs="rId98" r:cs="rId99"/>
              </a:graphicData>
            </a:graphic>
          </wp:inline>
        </w:drawing>
      </w:r>
    </w:p>
    <w:p w14:paraId="20176E23" w14:textId="107472A5" w:rsidR="00226FD6" w:rsidRDefault="00226FD6" w:rsidP="00226FD6">
      <w:pPr>
        <w:rPr>
          <w:sz w:val="32"/>
          <w:u w:val="single"/>
          <w:lang w:bidi="ar-EG"/>
        </w:rPr>
      </w:pPr>
    </w:p>
    <w:p w14:paraId="5E5ED2C6" w14:textId="76C8D490" w:rsidR="00226FD6" w:rsidRDefault="00226FD6" w:rsidP="00226FD6">
      <w:pPr>
        <w:rPr>
          <w:sz w:val="32"/>
          <w:u w:val="single"/>
          <w:lang w:bidi="ar-EG"/>
        </w:rPr>
      </w:pPr>
    </w:p>
    <w:p w14:paraId="58E3FF2A" w14:textId="7B219FA5" w:rsidR="00226FD6" w:rsidRDefault="00226FD6" w:rsidP="00226FD6">
      <w:pPr>
        <w:rPr>
          <w:b/>
          <w:bCs/>
          <w:color w:val="052F61" w:themeColor="accent1"/>
          <w:sz w:val="36"/>
          <w:szCs w:val="28"/>
          <w:lang w:bidi="ar-EG"/>
        </w:rPr>
      </w:pPr>
      <w:r w:rsidRPr="00226FD6">
        <w:rPr>
          <w:b/>
          <w:bCs/>
          <w:color w:val="052F61" w:themeColor="accent1"/>
          <w:sz w:val="36"/>
          <w:szCs w:val="28"/>
          <w:lang w:bidi="ar-EG"/>
        </w:rPr>
        <w:lastRenderedPageBreak/>
        <w:t>System Architecture</w:t>
      </w:r>
      <w:r>
        <w:rPr>
          <w:b/>
          <w:bCs/>
          <w:color w:val="052F61" w:themeColor="accent1"/>
          <w:sz w:val="36"/>
          <w:szCs w:val="28"/>
          <w:lang w:bidi="ar-EG"/>
        </w:rPr>
        <w:t xml:space="preserve"> </w:t>
      </w:r>
      <w:r w:rsidRPr="00B333F7">
        <w:rPr>
          <w:b/>
          <w:bCs/>
          <w:color w:val="052F61" w:themeColor="accent1"/>
          <w:sz w:val="36"/>
          <w:szCs w:val="28"/>
          <w:lang w:bidi="ar-EG"/>
        </w:rPr>
        <w:sym w:font="Wingdings" w:char="F0E8"/>
      </w:r>
      <w:r w:rsidRPr="0066548D">
        <w:t xml:space="preserve"> </w:t>
      </w:r>
      <w:r w:rsidRPr="00226FD6">
        <w:rPr>
          <w:b/>
          <w:bCs/>
          <w:color w:val="052F61" w:themeColor="accent1"/>
          <w:sz w:val="36"/>
          <w:szCs w:val="28"/>
          <w:lang w:bidi="ar-EG"/>
        </w:rPr>
        <w:t>Server Interface</w:t>
      </w:r>
    </w:p>
    <w:p w14:paraId="3DC0DCED" w14:textId="77777777" w:rsidR="00226FD6" w:rsidRPr="00FD297A" w:rsidRDefault="00226FD6" w:rsidP="00226FD6">
      <w:pPr>
        <w:rPr>
          <w:sz w:val="32"/>
          <w:u w:val="single"/>
          <w:rtl/>
          <w:lang w:bidi="ar-EG"/>
        </w:rPr>
      </w:pPr>
      <w:r>
        <w:rPr>
          <w:b/>
          <w:bCs/>
          <w:noProof/>
          <w:color w:val="052F61" w:themeColor="accent1"/>
          <w:sz w:val="36"/>
          <w:szCs w:val="28"/>
          <w:lang w:bidi="ar-EG"/>
        </w:rPr>
        <w:drawing>
          <wp:inline distT="0" distB="0" distL="0" distR="0" wp14:anchorId="2AE854CE" wp14:editId="200EED51">
            <wp:extent cx="5486400" cy="4740295"/>
            <wp:effectExtent l="0" t="0" r="0" b="0"/>
            <wp:docPr id="467" name="Diagram 46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1" r:lo="rId102" r:qs="rId103" r:cs="rId104"/>
              </a:graphicData>
            </a:graphic>
          </wp:inline>
        </w:drawing>
      </w:r>
    </w:p>
    <w:p w14:paraId="355879DC" w14:textId="77777777" w:rsidR="00226FD6" w:rsidRDefault="00226FD6" w:rsidP="00226FD6">
      <w:pPr>
        <w:rPr>
          <w:sz w:val="32"/>
          <w:u w:val="single"/>
          <w:lang w:bidi="ar-EG"/>
        </w:rPr>
      </w:pPr>
    </w:p>
    <w:p w14:paraId="0EF263FD" w14:textId="4C499FE6" w:rsidR="00226FD6" w:rsidRDefault="00226FD6" w:rsidP="00226FD6">
      <w:pPr>
        <w:rPr>
          <w:b/>
          <w:bCs/>
          <w:color w:val="052F61" w:themeColor="accent1"/>
          <w:sz w:val="36"/>
          <w:szCs w:val="28"/>
          <w:lang w:bidi="ar-EG"/>
        </w:rPr>
      </w:pPr>
      <w:r w:rsidRPr="00226FD6">
        <w:rPr>
          <w:b/>
          <w:bCs/>
          <w:color w:val="052F61" w:themeColor="accent1"/>
          <w:sz w:val="36"/>
          <w:szCs w:val="28"/>
          <w:lang w:bidi="ar-EG"/>
        </w:rPr>
        <w:lastRenderedPageBreak/>
        <w:t>System Architecture</w:t>
      </w:r>
      <w:r>
        <w:rPr>
          <w:b/>
          <w:bCs/>
          <w:color w:val="052F61" w:themeColor="accent1"/>
          <w:sz w:val="36"/>
          <w:szCs w:val="28"/>
          <w:lang w:bidi="ar-EG"/>
        </w:rPr>
        <w:t xml:space="preserve"> </w:t>
      </w:r>
      <w:r w:rsidRPr="00B333F7">
        <w:rPr>
          <w:b/>
          <w:bCs/>
          <w:color w:val="052F61" w:themeColor="accent1"/>
          <w:sz w:val="36"/>
          <w:szCs w:val="28"/>
          <w:lang w:bidi="ar-EG"/>
        </w:rPr>
        <w:sym w:font="Wingdings" w:char="F0E8"/>
      </w:r>
      <w:r w:rsidRPr="0066548D">
        <w:t xml:space="preserve"> </w:t>
      </w:r>
      <w:r w:rsidRPr="00226FD6">
        <w:rPr>
          <w:b/>
          <w:bCs/>
          <w:color w:val="052F61" w:themeColor="accent1"/>
          <w:sz w:val="36"/>
          <w:szCs w:val="28"/>
          <w:lang w:bidi="ar-EG"/>
        </w:rPr>
        <w:t>Administrator Interface</w:t>
      </w:r>
    </w:p>
    <w:p w14:paraId="03F2954A" w14:textId="77777777" w:rsidR="00226FD6" w:rsidRPr="00FD297A" w:rsidRDefault="00226FD6" w:rsidP="00226FD6">
      <w:pPr>
        <w:rPr>
          <w:sz w:val="32"/>
          <w:u w:val="single"/>
          <w:rtl/>
          <w:lang w:bidi="ar-EG"/>
        </w:rPr>
      </w:pPr>
      <w:r>
        <w:rPr>
          <w:b/>
          <w:bCs/>
          <w:noProof/>
          <w:color w:val="052F61" w:themeColor="accent1"/>
          <w:sz w:val="36"/>
          <w:szCs w:val="28"/>
          <w:lang w:bidi="ar-EG"/>
        </w:rPr>
        <w:drawing>
          <wp:inline distT="0" distB="0" distL="0" distR="0" wp14:anchorId="57021C4B" wp14:editId="0E9A46E7">
            <wp:extent cx="5486400" cy="3954921"/>
            <wp:effectExtent l="0" t="0" r="0" b="26670"/>
            <wp:docPr id="468" name="Diagram 4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6" r:lo="rId107" r:qs="rId108" r:cs="rId109"/>
              </a:graphicData>
            </a:graphic>
          </wp:inline>
        </w:drawing>
      </w:r>
    </w:p>
    <w:p w14:paraId="0BFB1DD7" w14:textId="3A3FC9DF" w:rsidR="00B04924" w:rsidRDefault="00C36905" w:rsidP="00B04924">
      <w:pPr>
        <w:rPr>
          <w:szCs w:val="20"/>
          <w:lang w:bidi="ar-EG"/>
        </w:rPr>
      </w:pPr>
      <w:r w:rsidRPr="00C36905">
        <w:rPr>
          <w:szCs w:val="20"/>
          <w:lang w:bidi="ar-EG"/>
        </w:rPr>
        <w:t>In conclusion, the intricacies of the system architecture for oral cancer detection lie in the seamless orchestration of these three interfaces. The careful consideration of design principles, functionalities, interactivity, data processing, security, integration, and administrative controls collectively forms a robust architecture, ensuring the effectiveness and reliability of the oral cancer detection system.</w:t>
      </w:r>
    </w:p>
    <w:p w14:paraId="3D02A482" w14:textId="77777777" w:rsidR="00D376ED" w:rsidRDefault="00D376ED" w:rsidP="00D376ED">
      <w:pPr>
        <w:rPr>
          <w:rFonts w:asciiTheme="minorBidi" w:hAnsiTheme="minorBidi"/>
          <w:b/>
          <w:bCs/>
          <w:color w:val="002060"/>
          <w:sz w:val="96"/>
          <w:szCs w:val="96"/>
        </w:rPr>
      </w:pPr>
    </w:p>
    <w:p w14:paraId="296DE938" w14:textId="77777777" w:rsidR="00D376ED" w:rsidRDefault="00D376ED" w:rsidP="00D376ED">
      <w:pPr>
        <w:rPr>
          <w:rFonts w:asciiTheme="minorBidi" w:hAnsiTheme="minorBidi"/>
          <w:b/>
          <w:bCs/>
          <w:color w:val="002060"/>
          <w:sz w:val="96"/>
          <w:szCs w:val="96"/>
        </w:rPr>
      </w:pPr>
    </w:p>
    <w:p w14:paraId="7898CE0D" w14:textId="11E99C27" w:rsidR="00D376ED" w:rsidRPr="009F6FB9" w:rsidRDefault="00D376ED" w:rsidP="00D376ED">
      <w:pPr>
        <w:jc w:val="center"/>
        <w:rPr>
          <w:rFonts w:asciiTheme="minorBidi" w:hAnsiTheme="minorBidi"/>
          <w:b/>
          <w:bCs/>
          <w:color w:val="002060"/>
          <w:sz w:val="96"/>
          <w:szCs w:val="96"/>
        </w:rPr>
      </w:pPr>
      <w:r w:rsidRPr="009F6FB9">
        <w:rPr>
          <w:rFonts w:asciiTheme="minorBidi" w:hAnsiTheme="minorBidi"/>
          <w:b/>
          <w:bCs/>
          <w:color w:val="002060"/>
          <w:sz w:val="96"/>
          <w:szCs w:val="96"/>
        </w:rPr>
        <w:t xml:space="preserve">Chapter </w:t>
      </w:r>
      <w:r>
        <w:rPr>
          <w:rFonts w:asciiTheme="minorBidi" w:hAnsiTheme="minorBidi"/>
          <w:b/>
          <w:bCs/>
          <w:color w:val="002060"/>
          <w:sz w:val="96"/>
          <w:szCs w:val="96"/>
        </w:rPr>
        <w:t>4</w:t>
      </w:r>
    </w:p>
    <w:p w14:paraId="1925B838" w14:textId="5A1C1D28" w:rsidR="00D376ED" w:rsidRPr="009F6FB9" w:rsidRDefault="00D376ED" w:rsidP="00D376ED">
      <w:pPr>
        <w:jc w:val="center"/>
        <w:rPr>
          <w:rFonts w:asciiTheme="minorBidi" w:hAnsiTheme="minorBidi"/>
          <w:b/>
          <w:bCs/>
          <w:color w:val="002060"/>
          <w:sz w:val="96"/>
          <w:szCs w:val="96"/>
        </w:rPr>
      </w:pPr>
      <w:r w:rsidRPr="009F6FB9">
        <w:rPr>
          <w:rFonts w:asciiTheme="minorBidi" w:hAnsiTheme="minorBidi"/>
          <w:b/>
          <w:bCs/>
          <w:color w:val="002060"/>
          <w:sz w:val="96"/>
          <w:szCs w:val="96"/>
        </w:rPr>
        <w:t xml:space="preserve">System </w:t>
      </w:r>
      <w:r>
        <w:rPr>
          <w:rFonts w:asciiTheme="minorBidi" w:hAnsiTheme="minorBidi"/>
          <w:b/>
          <w:bCs/>
          <w:color w:val="002060"/>
          <w:sz w:val="96"/>
          <w:szCs w:val="96"/>
        </w:rPr>
        <w:t>Design</w:t>
      </w:r>
      <w:r w:rsidR="00241C67">
        <w:rPr>
          <w:rFonts w:asciiTheme="minorBidi" w:hAnsiTheme="minorBidi"/>
          <w:b/>
          <w:bCs/>
          <w:color w:val="002060"/>
          <w:sz w:val="96"/>
          <w:szCs w:val="96"/>
        </w:rPr>
        <w:tab/>
      </w:r>
    </w:p>
    <w:p w14:paraId="5718FA9C" w14:textId="77777777" w:rsidR="00D376ED" w:rsidRDefault="00D376ED" w:rsidP="00D376ED">
      <w:pPr>
        <w:rPr>
          <w:rFonts w:asciiTheme="minorBidi" w:hAnsiTheme="minorBidi"/>
          <w:b/>
          <w:bCs/>
          <w:color w:val="002060"/>
          <w:sz w:val="52"/>
          <w:szCs w:val="52"/>
        </w:rPr>
      </w:pPr>
    </w:p>
    <w:p w14:paraId="74530A56" w14:textId="77777777" w:rsidR="00D376ED" w:rsidRDefault="00D376ED" w:rsidP="00D376ED">
      <w:pPr>
        <w:rPr>
          <w:rFonts w:asciiTheme="minorBidi" w:hAnsiTheme="minorBidi"/>
          <w:b/>
          <w:bCs/>
          <w:color w:val="002060"/>
          <w:sz w:val="52"/>
          <w:szCs w:val="52"/>
        </w:rPr>
      </w:pPr>
    </w:p>
    <w:p w14:paraId="30C07303" w14:textId="77777777" w:rsidR="00D376ED" w:rsidRDefault="00D376ED" w:rsidP="00D376ED">
      <w:pPr>
        <w:rPr>
          <w:rFonts w:asciiTheme="minorBidi" w:hAnsiTheme="minorBidi"/>
          <w:b/>
          <w:bCs/>
          <w:color w:val="002060"/>
          <w:sz w:val="52"/>
          <w:szCs w:val="52"/>
        </w:rPr>
      </w:pPr>
    </w:p>
    <w:p w14:paraId="3C30547E" w14:textId="03976F63" w:rsidR="005D0571" w:rsidRDefault="005D0571" w:rsidP="00B04924">
      <w:pPr>
        <w:rPr>
          <w:szCs w:val="20"/>
          <w:lang w:bidi="ar-EG"/>
        </w:rPr>
      </w:pPr>
    </w:p>
    <w:p w14:paraId="7976D655" w14:textId="21F18A9E" w:rsidR="00241C67" w:rsidRDefault="00241C67" w:rsidP="00241C67">
      <w:pPr>
        <w:rPr>
          <w:rFonts w:asciiTheme="minorBidi" w:hAnsiTheme="minorBidi"/>
          <w:b/>
          <w:bCs/>
          <w:color w:val="002060"/>
          <w:sz w:val="52"/>
          <w:szCs w:val="52"/>
        </w:rPr>
      </w:pPr>
      <w:r w:rsidRPr="00241C67">
        <w:rPr>
          <w:rFonts w:asciiTheme="minorBidi" w:hAnsiTheme="minorBidi"/>
          <w:b/>
          <w:bCs/>
          <w:color w:val="002060"/>
          <w:sz w:val="52"/>
          <w:szCs w:val="52"/>
        </w:rPr>
        <w:lastRenderedPageBreak/>
        <w:t>System Design</w:t>
      </w:r>
      <w:r w:rsidRPr="00241C67">
        <w:rPr>
          <w:rFonts w:asciiTheme="minorBidi" w:hAnsiTheme="minorBidi"/>
          <w:b/>
          <w:bCs/>
          <w:color w:val="002060"/>
          <w:sz w:val="52"/>
          <w:szCs w:val="52"/>
        </w:rPr>
        <w:tab/>
      </w:r>
    </w:p>
    <w:p w14:paraId="0B79E7DC" w14:textId="15AB6883" w:rsidR="00241C67" w:rsidRDefault="007E5DFF" w:rsidP="00241C67">
      <w:pPr>
        <w:rPr>
          <w:rFonts w:asciiTheme="minorBidi" w:hAnsiTheme="minorBidi"/>
          <w:b/>
          <w:bCs/>
          <w:color w:val="002060"/>
          <w:sz w:val="36"/>
          <w:szCs w:val="36"/>
        </w:rPr>
      </w:pPr>
      <w:r>
        <w:rPr>
          <w:rFonts w:asciiTheme="minorBidi" w:hAnsiTheme="minorBidi"/>
          <w:b/>
          <w:bCs/>
          <w:color w:val="002060"/>
          <w:sz w:val="36"/>
          <w:szCs w:val="36"/>
        </w:rPr>
        <w:t>Software Modeling</w:t>
      </w:r>
    </w:p>
    <w:p w14:paraId="08AB9176" w14:textId="77777777" w:rsidR="007E5DFF" w:rsidRPr="007E5DFF" w:rsidRDefault="007E5DFF" w:rsidP="007E5DFF">
      <w:pPr>
        <w:rPr>
          <w:sz w:val="32"/>
        </w:rPr>
      </w:pPr>
    </w:p>
    <w:p w14:paraId="38F813EA" w14:textId="77777777" w:rsidR="007E5DFF" w:rsidRPr="007E5DFF" w:rsidRDefault="007E5DFF" w:rsidP="007E5DFF">
      <w:pPr>
        <w:rPr>
          <w:sz w:val="32"/>
        </w:rPr>
      </w:pPr>
      <w:r w:rsidRPr="007E5DFF">
        <w:rPr>
          <w:sz w:val="32"/>
        </w:rPr>
        <w:t>In software modeling, the system design for oral cancer detection with AI begins with conceptualizing the architecture and components required to achieve accurate and efficient detection. This involves defining the structure of the AI model, including the neural network architecture, data preprocessing techniques, and algorithmic approaches for image analysis.</w:t>
      </w:r>
    </w:p>
    <w:p w14:paraId="2020CCC1" w14:textId="77777777" w:rsidR="007E5DFF" w:rsidRPr="007E5DFF" w:rsidRDefault="007E5DFF" w:rsidP="007E5DFF">
      <w:pPr>
        <w:rPr>
          <w:sz w:val="32"/>
        </w:rPr>
      </w:pPr>
    </w:p>
    <w:p w14:paraId="255BCC4D" w14:textId="77777777" w:rsidR="007E5DFF" w:rsidRPr="007E5DFF" w:rsidRDefault="007E5DFF" w:rsidP="007E5DFF">
      <w:pPr>
        <w:rPr>
          <w:sz w:val="32"/>
        </w:rPr>
      </w:pPr>
      <w:r w:rsidRPr="007E5DFF">
        <w:rPr>
          <w:sz w:val="32"/>
        </w:rPr>
        <w:t>The system design also encompasses the integration of various software tools and libraries essential for developing and deploying the AI model. This includes selecting appropriate programming languages, frameworks, and platforms that best suit the requirements of the oral cancer detection system.</w:t>
      </w:r>
    </w:p>
    <w:p w14:paraId="4DB964B0" w14:textId="77777777" w:rsidR="007E5DFF" w:rsidRPr="007E5DFF" w:rsidRDefault="007E5DFF" w:rsidP="007E5DFF">
      <w:pPr>
        <w:rPr>
          <w:sz w:val="32"/>
        </w:rPr>
      </w:pPr>
    </w:p>
    <w:p w14:paraId="5C588F0D" w14:textId="77777777" w:rsidR="007E5DFF" w:rsidRPr="007E5DFF" w:rsidRDefault="007E5DFF" w:rsidP="007E5DFF">
      <w:pPr>
        <w:rPr>
          <w:sz w:val="32"/>
        </w:rPr>
      </w:pPr>
      <w:r w:rsidRPr="007E5DFF">
        <w:rPr>
          <w:sz w:val="32"/>
        </w:rPr>
        <w:lastRenderedPageBreak/>
        <w:t>Furthermore, the system design outlines the data flow and interactions between different modules within the system. This includes establishing communication protocols for data input, processing, and output, as well as defining the interfaces for user interaction.</w:t>
      </w:r>
    </w:p>
    <w:p w14:paraId="4C74BAC4" w14:textId="77777777" w:rsidR="007E5DFF" w:rsidRPr="007E5DFF" w:rsidRDefault="007E5DFF" w:rsidP="007E5DFF">
      <w:pPr>
        <w:rPr>
          <w:sz w:val="32"/>
        </w:rPr>
      </w:pPr>
    </w:p>
    <w:p w14:paraId="352DD143" w14:textId="77777777" w:rsidR="007E5DFF" w:rsidRPr="007E5DFF" w:rsidRDefault="007E5DFF" w:rsidP="007E5DFF">
      <w:pPr>
        <w:rPr>
          <w:sz w:val="32"/>
        </w:rPr>
      </w:pPr>
      <w:r w:rsidRPr="007E5DFF">
        <w:rPr>
          <w:sz w:val="32"/>
        </w:rPr>
        <w:t>Moreover, the system design addresses scalability and performance considerations to ensure the AI model can handle large volumes of data and provide timely results. This involves optimizing the computational resources, parallelizing tasks where applicable, and implementing caching mechanisms to enhance system responsiveness.</w:t>
      </w:r>
    </w:p>
    <w:p w14:paraId="39C1CBEF" w14:textId="77777777" w:rsidR="007E5DFF" w:rsidRPr="007E5DFF" w:rsidRDefault="007E5DFF" w:rsidP="007E5DFF">
      <w:pPr>
        <w:rPr>
          <w:sz w:val="32"/>
        </w:rPr>
      </w:pPr>
    </w:p>
    <w:p w14:paraId="6A3068FA" w14:textId="5AB96C6F" w:rsidR="00241C67" w:rsidRPr="00241C67" w:rsidRDefault="007E5DFF" w:rsidP="007E5DFF">
      <w:pPr>
        <w:rPr>
          <w:sz w:val="32"/>
        </w:rPr>
      </w:pPr>
      <w:r w:rsidRPr="007E5DFF">
        <w:rPr>
          <w:sz w:val="32"/>
        </w:rPr>
        <w:t>Overall, the system design phase in software modeling lays the foundation for developing an effective and reliable oral cancer detection system with AI, encompassing architectural decisions, software tools, data flow, and performance considerations.</w:t>
      </w:r>
    </w:p>
    <w:p w14:paraId="5E383056" w14:textId="77777777" w:rsidR="00241C67" w:rsidRPr="00241C67" w:rsidRDefault="00241C67" w:rsidP="00241C67">
      <w:pPr>
        <w:rPr>
          <w:sz w:val="32"/>
        </w:rPr>
      </w:pPr>
    </w:p>
    <w:p w14:paraId="5DA62879" w14:textId="77777777" w:rsidR="007A3AB8" w:rsidRDefault="007E5DFF" w:rsidP="007A3AB8">
      <w:pPr>
        <w:rPr>
          <w:rFonts w:asciiTheme="minorBidi" w:hAnsiTheme="minorBidi"/>
          <w:b/>
          <w:bCs/>
          <w:color w:val="002060"/>
          <w:sz w:val="36"/>
          <w:szCs w:val="36"/>
        </w:rPr>
      </w:pPr>
      <w:r>
        <w:rPr>
          <w:rFonts w:asciiTheme="minorBidi" w:hAnsiTheme="minorBidi"/>
          <w:b/>
          <w:bCs/>
          <w:color w:val="002060"/>
          <w:sz w:val="36"/>
          <w:szCs w:val="36"/>
        </w:rPr>
        <w:lastRenderedPageBreak/>
        <w:t>Concept Map</w:t>
      </w:r>
    </w:p>
    <w:p w14:paraId="01EB60FE" w14:textId="77777777" w:rsidR="007A3AB8" w:rsidRPr="007A3AB8" w:rsidRDefault="007E5DFF" w:rsidP="007A3AB8">
      <w:pPr>
        <w:rPr>
          <w:sz w:val="32"/>
        </w:rPr>
      </w:pPr>
      <w:r>
        <w:rPr>
          <w:rFonts w:asciiTheme="minorBidi" w:hAnsiTheme="minorBidi"/>
          <w:b/>
          <w:bCs/>
          <w:color w:val="002060"/>
          <w:sz w:val="36"/>
          <w:szCs w:val="36"/>
        </w:rPr>
        <w:br/>
      </w:r>
      <w:r w:rsidR="007A3AB8" w:rsidRPr="007A3AB8">
        <w:rPr>
          <w:sz w:val="32"/>
        </w:rPr>
        <w:t>A concept map is a visual representation that organizes and illustrates the relationships between various concepts or ideas. It consists of nodes, which represent individual concepts, and connecting lines or arrows that depict the relationships or connections between these concepts. Concept maps are used to clarify complex information, facilitate learning, and communicate ideas effectively.</w:t>
      </w:r>
    </w:p>
    <w:p w14:paraId="3DF4A0FA" w14:textId="77777777" w:rsidR="007A3AB8" w:rsidRPr="007A3AB8" w:rsidRDefault="007A3AB8" w:rsidP="007A3AB8">
      <w:pPr>
        <w:rPr>
          <w:sz w:val="32"/>
        </w:rPr>
      </w:pPr>
    </w:p>
    <w:p w14:paraId="6CD07335" w14:textId="77777777" w:rsidR="007A3AB8" w:rsidRPr="007A3AB8" w:rsidRDefault="007A3AB8" w:rsidP="007A3AB8">
      <w:pPr>
        <w:rPr>
          <w:sz w:val="32"/>
        </w:rPr>
      </w:pPr>
      <w:r w:rsidRPr="007A3AB8">
        <w:rPr>
          <w:sz w:val="32"/>
        </w:rPr>
        <w:t>In the context of oral cancer detection with AI, a concept map can illustrate the interconnected components involved in the detection process. These components may include the AI model itself, data sources such as medical images or patient records, preprocessing techniques for data preparation, feature extraction methods, classification algorithms, and output analysis.</w:t>
      </w:r>
    </w:p>
    <w:p w14:paraId="13E0A7AD" w14:textId="77777777" w:rsidR="007A3AB8" w:rsidRPr="007A3AB8" w:rsidRDefault="007A3AB8" w:rsidP="007A3AB8">
      <w:pPr>
        <w:rPr>
          <w:sz w:val="32"/>
        </w:rPr>
      </w:pPr>
    </w:p>
    <w:p w14:paraId="2C8D4F39" w14:textId="77777777" w:rsidR="007A3AB8" w:rsidRPr="007A3AB8" w:rsidRDefault="007A3AB8" w:rsidP="007A3AB8">
      <w:pPr>
        <w:rPr>
          <w:sz w:val="32"/>
        </w:rPr>
      </w:pPr>
      <w:r w:rsidRPr="007A3AB8">
        <w:rPr>
          <w:sz w:val="32"/>
        </w:rPr>
        <w:lastRenderedPageBreak/>
        <w:t>The concept map can also depict the relationships between these components, such as the flow of data from input to output, the dependencies between different preprocessing steps, the influence of feature selection on classification accuracy, and the impact of classification results on treatment decisions.</w:t>
      </w:r>
    </w:p>
    <w:p w14:paraId="4424FA19" w14:textId="77777777" w:rsidR="007A3AB8" w:rsidRPr="007A3AB8" w:rsidRDefault="007A3AB8" w:rsidP="007A3AB8">
      <w:pPr>
        <w:rPr>
          <w:sz w:val="32"/>
        </w:rPr>
      </w:pPr>
    </w:p>
    <w:p w14:paraId="3CB1D6C4" w14:textId="77777777" w:rsidR="007A3AB8" w:rsidRPr="007A3AB8" w:rsidRDefault="007A3AB8" w:rsidP="007A3AB8">
      <w:pPr>
        <w:rPr>
          <w:sz w:val="32"/>
        </w:rPr>
      </w:pPr>
    </w:p>
    <w:p w14:paraId="6398D2FF" w14:textId="524BECEC" w:rsidR="00241C67" w:rsidRDefault="007A3AB8" w:rsidP="007A3AB8">
      <w:pPr>
        <w:rPr>
          <w:sz w:val="32"/>
        </w:rPr>
      </w:pPr>
      <w:r w:rsidRPr="007A3AB8">
        <w:rPr>
          <w:sz w:val="32"/>
        </w:rPr>
        <w:t>Overall, a concept map serves as a valuable tool for conceptualizing and visualizing the complex relationships and processes involved in oral cancer detection with AI, helping researchers, practitioners, and stakeholders gain a better understanding of the underlying mechanisms and potential applications of AI in healthcare.</w:t>
      </w:r>
    </w:p>
    <w:p w14:paraId="45CD0D33" w14:textId="668033D8" w:rsidR="007A3AB8" w:rsidRDefault="007A3AB8" w:rsidP="007A3AB8">
      <w:pPr>
        <w:rPr>
          <w:sz w:val="32"/>
        </w:rPr>
      </w:pPr>
    </w:p>
    <w:p w14:paraId="5F51C8E6" w14:textId="5F94FAD1" w:rsidR="007A3AB8" w:rsidRDefault="007A3AB8" w:rsidP="007A3AB8">
      <w:pPr>
        <w:rPr>
          <w:sz w:val="32"/>
        </w:rPr>
      </w:pPr>
    </w:p>
    <w:p w14:paraId="716706E7" w14:textId="1880CA1A" w:rsidR="007A3AB8" w:rsidRDefault="007A3AB8" w:rsidP="007A3AB8">
      <w:pPr>
        <w:rPr>
          <w:sz w:val="32"/>
        </w:rPr>
      </w:pPr>
    </w:p>
    <w:p w14:paraId="1FD5F66D" w14:textId="6E5B892A" w:rsidR="007A3AB8" w:rsidRDefault="007A3AB8" w:rsidP="007A3AB8">
      <w:pPr>
        <w:rPr>
          <w:sz w:val="32"/>
        </w:rPr>
      </w:pPr>
    </w:p>
    <w:p w14:paraId="620119E2" w14:textId="77777777" w:rsidR="007A3AB8" w:rsidRPr="007A3AB8" w:rsidRDefault="007A3AB8" w:rsidP="007A3AB8">
      <w:pPr>
        <w:rPr>
          <w:rFonts w:asciiTheme="minorBidi" w:hAnsiTheme="minorBidi"/>
          <w:b/>
          <w:bCs/>
          <w:color w:val="002060"/>
          <w:sz w:val="36"/>
          <w:szCs w:val="36"/>
        </w:rPr>
      </w:pPr>
      <w:r w:rsidRPr="007A3AB8">
        <w:rPr>
          <w:rFonts w:asciiTheme="minorBidi" w:hAnsiTheme="minorBidi"/>
          <w:b/>
          <w:bCs/>
          <w:color w:val="002060"/>
          <w:sz w:val="36"/>
          <w:szCs w:val="36"/>
        </w:rPr>
        <w:lastRenderedPageBreak/>
        <w:t>Here's a concept map illustrating the relationships between the components of an intelligent approach for oral cancer diagnosis</w:t>
      </w:r>
    </w:p>
    <w:p w14:paraId="49C55F48" w14:textId="2A5E38D6" w:rsidR="00AA3974" w:rsidRDefault="00AA3974" w:rsidP="007A3AB8">
      <w:pPr>
        <w:rPr>
          <w:rFonts w:asciiTheme="minorBidi" w:hAnsiTheme="minorBidi"/>
          <w:b/>
          <w:bCs/>
          <w:color w:val="002060"/>
          <w:sz w:val="36"/>
          <w:szCs w:val="36"/>
        </w:rPr>
      </w:pPr>
      <w:r w:rsidRPr="007A3AB8">
        <w:rPr>
          <w:rFonts w:asciiTheme="minorBidi" w:hAnsiTheme="minorBidi"/>
          <w:b/>
          <w:bCs/>
          <w:noProof/>
          <w:color w:val="002060"/>
          <w:sz w:val="36"/>
          <w:szCs w:val="36"/>
        </w:rPr>
        <w:drawing>
          <wp:anchor distT="0" distB="0" distL="114300" distR="114300" simplePos="0" relativeHeight="251676672" behindDoc="1" locked="0" layoutInCell="1" allowOverlap="1" wp14:anchorId="70EDB985" wp14:editId="3B38333D">
            <wp:simplePos x="0" y="0"/>
            <wp:positionH relativeFrom="column">
              <wp:posOffset>-783341</wp:posOffset>
            </wp:positionH>
            <wp:positionV relativeFrom="paragraph">
              <wp:posOffset>328157</wp:posOffset>
            </wp:positionV>
            <wp:extent cx="7283395" cy="3609340"/>
            <wp:effectExtent l="0" t="0" r="0" b="0"/>
            <wp:wrapNone/>
            <wp:docPr id="5128" name="Picture 8">
              <a:extLst xmlns:a="http://schemas.openxmlformats.org/drawingml/2006/main">
                <a:ext uri="{FF2B5EF4-FFF2-40B4-BE49-F238E27FC236}">
                  <a16:creationId xmlns:a16="http://schemas.microsoft.com/office/drawing/2014/main" id="{778C8681-AE49-4BDA-8137-FE0CC98085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 name="Picture 8">
                      <a:extLst>
                        <a:ext uri="{FF2B5EF4-FFF2-40B4-BE49-F238E27FC236}">
                          <a16:creationId xmlns:a16="http://schemas.microsoft.com/office/drawing/2014/main" id="{778C8681-AE49-4BDA-8137-FE0CC98085EB}"/>
                        </a:ext>
                      </a:extLst>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283395" cy="3609340"/>
                    </a:xfrm>
                    <a:prstGeom prst="rect">
                      <a:avLst/>
                    </a:prstGeom>
                    <a:noFill/>
                  </pic:spPr>
                </pic:pic>
              </a:graphicData>
            </a:graphic>
            <wp14:sizeRelH relativeFrom="margin">
              <wp14:pctWidth>0</wp14:pctWidth>
            </wp14:sizeRelH>
            <wp14:sizeRelV relativeFrom="margin">
              <wp14:pctHeight>0</wp14:pctHeight>
            </wp14:sizeRelV>
          </wp:anchor>
        </w:drawing>
      </w:r>
    </w:p>
    <w:p w14:paraId="799170BF" w14:textId="7DF6FADE" w:rsidR="00AA3974" w:rsidRDefault="00AA3974" w:rsidP="007A3AB8">
      <w:pPr>
        <w:rPr>
          <w:rFonts w:asciiTheme="minorBidi" w:hAnsiTheme="minorBidi"/>
          <w:b/>
          <w:bCs/>
          <w:color w:val="002060"/>
          <w:sz w:val="36"/>
          <w:szCs w:val="36"/>
        </w:rPr>
      </w:pPr>
    </w:p>
    <w:p w14:paraId="061CAF4E" w14:textId="137A0AF2" w:rsidR="00AA3974" w:rsidRDefault="00AA3974" w:rsidP="007A3AB8">
      <w:pPr>
        <w:rPr>
          <w:rFonts w:asciiTheme="minorBidi" w:hAnsiTheme="minorBidi"/>
          <w:b/>
          <w:bCs/>
          <w:color w:val="002060"/>
          <w:sz w:val="36"/>
          <w:szCs w:val="36"/>
        </w:rPr>
      </w:pPr>
    </w:p>
    <w:p w14:paraId="1AA3900F" w14:textId="04A405E8" w:rsidR="00AA3974" w:rsidRDefault="00AA3974" w:rsidP="007A3AB8">
      <w:pPr>
        <w:rPr>
          <w:rFonts w:asciiTheme="minorBidi" w:hAnsiTheme="minorBidi"/>
          <w:b/>
          <w:bCs/>
          <w:color w:val="002060"/>
          <w:sz w:val="36"/>
          <w:szCs w:val="36"/>
        </w:rPr>
      </w:pPr>
    </w:p>
    <w:p w14:paraId="44E71D04" w14:textId="2DAB941F" w:rsidR="00AA3974" w:rsidRDefault="00AA3974" w:rsidP="007A3AB8">
      <w:pPr>
        <w:rPr>
          <w:rFonts w:asciiTheme="minorBidi" w:hAnsiTheme="minorBidi"/>
          <w:b/>
          <w:bCs/>
          <w:color w:val="002060"/>
          <w:sz w:val="36"/>
          <w:szCs w:val="36"/>
        </w:rPr>
      </w:pPr>
    </w:p>
    <w:p w14:paraId="4D4A1FA1" w14:textId="470177F6" w:rsidR="00AA3974" w:rsidRDefault="00AA3974" w:rsidP="007A3AB8">
      <w:pPr>
        <w:rPr>
          <w:rFonts w:asciiTheme="minorBidi" w:hAnsiTheme="minorBidi"/>
          <w:b/>
          <w:bCs/>
          <w:color w:val="002060"/>
          <w:sz w:val="36"/>
          <w:szCs w:val="36"/>
        </w:rPr>
      </w:pPr>
    </w:p>
    <w:p w14:paraId="7F96BBB7" w14:textId="4229CCFE" w:rsidR="00AA3974" w:rsidRDefault="00AA3974" w:rsidP="007A3AB8">
      <w:pPr>
        <w:rPr>
          <w:rFonts w:asciiTheme="minorBidi" w:hAnsiTheme="minorBidi"/>
          <w:b/>
          <w:bCs/>
          <w:color w:val="002060"/>
          <w:sz w:val="36"/>
          <w:szCs w:val="36"/>
        </w:rPr>
      </w:pPr>
    </w:p>
    <w:p w14:paraId="742C0FF9" w14:textId="15C71385" w:rsidR="00AA3974" w:rsidRDefault="00AA3974" w:rsidP="007A3AB8">
      <w:pPr>
        <w:rPr>
          <w:rFonts w:asciiTheme="minorBidi" w:hAnsiTheme="minorBidi"/>
          <w:b/>
          <w:bCs/>
          <w:color w:val="002060"/>
          <w:sz w:val="36"/>
          <w:szCs w:val="36"/>
        </w:rPr>
      </w:pPr>
    </w:p>
    <w:p w14:paraId="60883847" w14:textId="3276510A" w:rsidR="00AA3974" w:rsidRDefault="00AA3974" w:rsidP="007A3AB8">
      <w:pPr>
        <w:rPr>
          <w:rFonts w:asciiTheme="minorBidi" w:hAnsiTheme="minorBidi"/>
          <w:b/>
          <w:bCs/>
          <w:color w:val="002060"/>
          <w:sz w:val="36"/>
          <w:szCs w:val="36"/>
        </w:rPr>
      </w:pPr>
    </w:p>
    <w:p w14:paraId="581B2C80" w14:textId="4B6A8E0A" w:rsidR="00AA3974" w:rsidRDefault="00AA3974" w:rsidP="007A3AB8">
      <w:pPr>
        <w:rPr>
          <w:rFonts w:asciiTheme="minorBidi" w:hAnsiTheme="minorBidi"/>
          <w:b/>
          <w:bCs/>
          <w:color w:val="002060"/>
          <w:sz w:val="36"/>
          <w:szCs w:val="36"/>
        </w:rPr>
      </w:pPr>
    </w:p>
    <w:p w14:paraId="2587180C" w14:textId="0CC70892" w:rsidR="00AA3974" w:rsidRDefault="00AA3974" w:rsidP="00AA3974">
      <w:pPr>
        <w:rPr>
          <w:rFonts w:asciiTheme="minorBidi" w:hAnsiTheme="minorBidi"/>
          <w:b/>
          <w:bCs/>
          <w:color w:val="002060"/>
          <w:sz w:val="36"/>
          <w:szCs w:val="36"/>
        </w:rPr>
      </w:pPr>
      <w:r>
        <w:rPr>
          <w:rFonts w:asciiTheme="minorBidi" w:hAnsiTheme="minorBidi"/>
          <w:b/>
          <w:bCs/>
          <w:color w:val="002060"/>
          <w:sz w:val="36"/>
          <w:szCs w:val="36"/>
        </w:rPr>
        <w:lastRenderedPageBreak/>
        <w:t>Class Diagram</w:t>
      </w:r>
    </w:p>
    <w:p w14:paraId="4BEA8AE6" w14:textId="77777777" w:rsidR="00AA3974" w:rsidRPr="00AA3974" w:rsidRDefault="00AA3974" w:rsidP="00AA3974">
      <w:pPr>
        <w:rPr>
          <w:sz w:val="32"/>
        </w:rPr>
      </w:pPr>
      <w:r>
        <w:rPr>
          <w:rFonts w:asciiTheme="minorBidi" w:hAnsiTheme="minorBidi"/>
          <w:b/>
          <w:bCs/>
          <w:color w:val="002060"/>
          <w:sz w:val="36"/>
          <w:szCs w:val="36"/>
        </w:rPr>
        <w:br/>
      </w:r>
      <w:r w:rsidRPr="00AA3974">
        <w:rPr>
          <w:sz w:val="32"/>
        </w:rPr>
        <w:t>A class diagram is a visual representation of the structure and relationships between classes or objects in a system. Classes represent entities or concepts within the system, while relationships depict how these classes interact or collaborate with each other. In the context of oral cancer detection with AI, a class diagram can illustrate the key components and their associations involved in the detection process.</w:t>
      </w:r>
    </w:p>
    <w:p w14:paraId="7FDF81ED" w14:textId="77777777" w:rsidR="00AA3974" w:rsidRPr="00AA3974" w:rsidRDefault="00AA3974" w:rsidP="00AA3974">
      <w:pPr>
        <w:rPr>
          <w:sz w:val="32"/>
        </w:rPr>
      </w:pPr>
    </w:p>
    <w:p w14:paraId="3C886246" w14:textId="0FC9D2B6" w:rsidR="00AA3974" w:rsidRPr="00AA3974" w:rsidRDefault="00AA3974" w:rsidP="00AA3974">
      <w:pPr>
        <w:rPr>
          <w:sz w:val="32"/>
        </w:rPr>
      </w:pPr>
      <w:r w:rsidRPr="00AA3974">
        <w:rPr>
          <w:sz w:val="32"/>
        </w:rPr>
        <w:t>At the core of the class diagram is the Oral</w:t>
      </w:r>
      <w:r w:rsidR="00521378">
        <w:rPr>
          <w:sz w:val="32"/>
        </w:rPr>
        <w:t xml:space="preserve"> </w:t>
      </w:r>
      <w:r w:rsidRPr="00AA3974">
        <w:rPr>
          <w:sz w:val="32"/>
        </w:rPr>
        <w:t>Cancer</w:t>
      </w:r>
      <w:r w:rsidR="00521378">
        <w:rPr>
          <w:sz w:val="32"/>
        </w:rPr>
        <w:t xml:space="preserve"> </w:t>
      </w:r>
      <w:r w:rsidRPr="00AA3974">
        <w:rPr>
          <w:sz w:val="32"/>
        </w:rPr>
        <w:t>Detection</w:t>
      </w:r>
      <w:r w:rsidR="00521378">
        <w:rPr>
          <w:sz w:val="32"/>
        </w:rPr>
        <w:t xml:space="preserve"> </w:t>
      </w:r>
      <w:r w:rsidRPr="00AA3974">
        <w:rPr>
          <w:sz w:val="32"/>
        </w:rPr>
        <w:t>Model class, which encapsulates the functionality of the AI model responsible for analyzing medical images to detect signs of oral cancer. This class interacts with other classes representing various components such as data preprocessing, feature extraction, classification algorithms, and output analysis.</w:t>
      </w:r>
    </w:p>
    <w:p w14:paraId="572EF6F6" w14:textId="77777777" w:rsidR="00AA3974" w:rsidRPr="00AA3974" w:rsidRDefault="00AA3974" w:rsidP="00AA3974">
      <w:pPr>
        <w:rPr>
          <w:sz w:val="32"/>
        </w:rPr>
      </w:pPr>
    </w:p>
    <w:p w14:paraId="3FC52BE9" w14:textId="79BA8B6D" w:rsidR="00AA3974" w:rsidRPr="00AA3974" w:rsidRDefault="00AA3974" w:rsidP="00AA3974">
      <w:pPr>
        <w:rPr>
          <w:sz w:val="32"/>
        </w:rPr>
      </w:pPr>
      <w:r w:rsidRPr="00AA3974">
        <w:rPr>
          <w:sz w:val="32"/>
        </w:rPr>
        <w:lastRenderedPageBreak/>
        <w:t>The Data</w:t>
      </w:r>
      <w:r w:rsidR="00521378">
        <w:rPr>
          <w:sz w:val="32"/>
        </w:rPr>
        <w:t xml:space="preserve"> </w:t>
      </w:r>
      <w:r w:rsidRPr="00AA3974">
        <w:rPr>
          <w:sz w:val="32"/>
        </w:rPr>
        <w:t>Preprocessing class handles tasks related to preparing and cleaning the input data, ensuring that it is in a suitable format for analysis by the AI model. The Feature</w:t>
      </w:r>
      <w:r w:rsidR="00521378">
        <w:rPr>
          <w:sz w:val="32"/>
        </w:rPr>
        <w:t xml:space="preserve"> </w:t>
      </w:r>
      <w:r w:rsidRPr="00AA3974">
        <w:rPr>
          <w:sz w:val="32"/>
        </w:rPr>
        <w:t>Extraction class extracts relevant features or characteristics from the preprocessed data, which are then used as input for the classification process.</w:t>
      </w:r>
    </w:p>
    <w:p w14:paraId="0A325CBE" w14:textId="77777777" w:rsidR="00AA3974" w:rsidRPr="00AA3974" w:rsidRDefault="00AA3974" w:rsidP="00AA3974">
      <w:pPr>
        <w:rPr>
          <w:sz w:val="32"/>
        </w:rPr>
      </w:pPr>
    </w:p>
    <w:p w14:paraId="491CA95C" w14:textId="0483C8E4" w:rsidR="00AA3974" w:rsidRPr="00AA3974" w:rsidRDefault="00AA3974" w:rsidP="00AA3974">
      <w:pPr>
        <w:rPr>
          <w:sz w:val="32"/>
        </w:rPr>
      </w:pPr>
      <w:r w:rsidRPr="00AA3974">
        <w:rPr>
          <w:sz w:val="32"/>
        </w:rPr>
        <w:t>The Classification</w:t>
      </w:r>
      <w:r w:rsidR="00521378">
        <w:rPr>
          <w:sz w:val="32"/>
        </w:rPr>
        <w:t xml:space="preserve"> </w:t>
      </w:r>
      <w:r w:rsidRPr="00AA3974">
        <w:rPr>
          <w:sz w:val="32"/>
        </w:rPr>
        <w:t>Algorithm class implements the algorithm used by the AI model to classify medical images into different categories, such as cancerous or non-cancerous. It utilizes the extracted features to make predictions and generate diagnostic insights.</w:t>
      </w:r>
    </w:p>
    <w:p w14:paraId="6B99FB12" w14:textId="77777777" w:rsidR="00AA3974" w:rsidRPr="00AA3974" w:rsidRDefault="00AA3974" w:rsidP="00AA3974">
      <w:pPr>
        <w:rPr>
          <w:sz w:val="32"/>
        </w:rPr>
      </w:pPr>
    </w:p>
    <w:p w14:paraId="0D41DAC7" w14:textId="4EBE82B5" w:rsidR="00AA3974" w:rsidRPr="00AA3974" w:rsidRDefault="00AA3974" w:rsidP="00AA3974">
      <w:pPr>
        <w:rPr>
          <w:sz w:val="32"/>
        </w:rPr>
      </w:pPr>
      <w:r w:rsidRPr="00AA3974">
        <w:rPr>
          <w:sz w:val="32"/>
        </w:rPr>
        <w:t>The Output</w:t>
      </w:r>
      <w:r w:rsidR="00521378">
        <w:rPr>
          <w:sz w:val="32"/>
        </w:rPr>
        <w:t xml:space="preserve"> </w:t>
      </w:r>
      <w:r w:rsidRPr="00AA3974">
        <w:rPr>
          <w:sz w:val="32"/>
        </w:rPr>
        <w:t>Analysis class interprets the classification results produced by the AI model, providing additional analysis or contextual information to aid in decision-making by healthcare professionals. This class may also handle tasks such as generating reports or visualizations of the detection outcomes.</w:t>
      </w:r>
    </w:p>
    <w:p w14:paraId="3272B3E0" w14:textId="77777777" w:rsidR="00AA3974" w:rsidRPr="00AA3974" w:rsidRDefault="00AA3974" w:rsidP="00AA3974">
      <w:pPr>
        <w:rPr>
          <w:sz w:val="32"/>
        </w:rPr>
      </w:pPr>
    </w:p>
    <w:p w14:paraId="756B58F6" w14:textId="77777777" w:rsidR="00AA3974" w:rsidRPr="00AA3974" w:rsidRDefault="00AA3974" w:rsidP="00AA3974">
      <w:pPr>
        <w:rPr>
          <w:sz w:val="32"/>
        </w:rPr>
      </w:pPr>
      <w:r w:rsidRPr="00AA3974">
        <w:rPr>
          <w:sz w:val="32"/>
        </w:rPr>
        <w:t>Additionally, the class diagram may include classes representing external components or interfaces, such as data sources (e.g., medical image databases), user interfaces for interacting with the system, and integration with healthcare provider systems for seamless communication and data exchange.</w:t>
      </w:r>
    </w:p>
    <w:p w14:paraId="3240C53C" w14:textId="77777777" w:rsidR="00AA3974" w:rsidRPr="00AA3974" w:rsidRDefault="00AA3974" w:rsidP="00AA3974">
      <w:pPr>
        <w:rPr>
          <w:sz w:val="32"/>
        </w:rPr>
      </w:pPr>
    </w:p>
    <w:p w14:paraId="48A9FABB" w14:textId="4991E2EB" w:rsidR="007A3AB8" w:rsidRDefault="00AA3974" w:rsidP="00AA3974">
      <w:pPr>
        <w:rPr>
          <w:sz w:val="32"/>
        </w:rPr>
      </w:pPr>
      <w:r w:rsidRPr="00AA3974">
        <w:rPr>
          <w:sz w:val="32"/>
        </w:rPr>
        <w:t>Overall, the class diagram serves as a blueprint for understanding the structure of the oral cancer detection system with AI, highlighting the interactions between different components and guiding the implementation of the software solution. It provides a visual representation of the system's architecture and facilitates communication among stakeholders involved in the development and deployment process.</w:t>
      </w:r>
    </w:p>
    <w:p w14:paraId="7CBB3B9E" w14:textId="35EB0BF8" w:rsidR="00521378" w:rsidRDefault="00521378" w:rsidP="00AA3974">
      <w:pPr>
        <w:rPr>
          <w:sz w:val="32"/>
        </w:rPr>
      </w:pPr>
    </w:p>
    <w:p w14:paraId="39A839A9" w14:textId="05B8DDAB" w:rsidR="00521378" w:rsidRDefault="00521378" w:rsidP="00AA3974">
      <w:pPr>
        <w:rPr>
          <w:sz w:val="32"/>
        </w:rPr>
      </w:pPr>
    </w:p>
    <w:p w14:paraId="50D0453C" w14:textId="42ABDA7D" w:rsidR="00521378" w:rsidRPr="00521378" w:rsidRDefault="00521378" w:rsidP="00521378">
      <w:pPr>
        <w:rPr>
          <w:rFonts w:asciiTheme="minorBidi" w:hAnsiTheme="minorBidi"/>
          <w:b/>
          <w:bCs/>
          <w:color w:val="002060"/>
          <w:sz w:val="36"/>
          <w:szCs w:val="36"/>
        </w:rPr>
      </w:pPr>
      <w:r w:rsidRPr="00521378">
        <w:rPr>
          <w:rFonts w:asciiTheme="minorBidi" w:hAnsiTheme="minorBidi"/>
          <w:b/>
          <w:bCs/>
          <w:color w:val="002060"/>
          <w:sz w:val="36"/>
          <w:szCs w:val="36"/>
        </w:rPr>
        <w:lastRenderedPageBreak/>
        <w:t>Here's a class diagram for an Intelligent Approach for Oral Cancer Diagnosis</w:t>
      </w:r>
    </w:p>
    <w:p w14:paraId="2C3FD174" w14:textId="447CFCAD" w:rsidR="00521378" w:rsidRDefault="00B8140C" w:rsidP="00521378">
      <w:pPr>
        <w:rPr>
          <w:rFonts w:asciiTheme="minorBidi" w:hAnsiTheme="minorBidi"/>
          <w:b/>
          <w:bCs/>
          <w:color w:val="002060"/>
          <w:sz w:val="36"/>
          <w:szCs w:val="36"/>
        </w:rPr>
      </w:pPr>
      <w:r w:rsidRPr="00521378">
        <w:rPr>
          <w:rFonts w:asciiTheme="minorBidi" w:hAnsiTheme="minorBidi"/>
          <w:b/>
          <w:bCs/>
          <w:noProof/>
          <w:color w:val="002060"/>
          <w:sz w:val="36"/>
          <w:szCs w:val="36"/>
        </w:rPr>
        <w:drawing>
          <wp:anchor distT="0" distB="0" distL="114300" distR="114300" simplePos="0" relativeHeight="251677696" behindDoc="0" locked="0" layoutInCell="1" allowOverlap="1" wp14:anchorId="1167B784" wp14:editId="6669A580">
            <wp:simplePos x="0" y="0"/>
            <wp:positionH relativeFrom="column">
              <wp:posOffset>-481496</wp:posOffset>
            </wp:positionH>
            <wp:positionV relativeFrom="page">
              <wp:posOffset>3546005</wp:posOffset>
            </wp:positionV>
            <wp:extent cx="6653966" cy="4444779"/>
            <wp:effectExtent l="0" t="0" r="0" b="0"/>
            <wp:wrapNone/>
            <wp:docPr id="6154" name="Picture 10">
              <a:extLst xmlns:a="http://schemas.openxmlformats.org/drawingml/2006/main">
                <a:ext uri="{FF2B5EF4-FFF2-40B4-BE49-F238E27FC236}">
                  <a16:creationId xmlns:a16="http://schemas.microsoft.com/office/drawing/2014/main" id="{94250B77-6C16-4455-A399-73A6E652DC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 name="Picture 10">
                      <a:extLst>
                        <a:ext uri="{FF2B5EF4-FFF2-40B4-BE49-F238E27FC236}">
                          <a16:creationId xmlns:a16="http://schemas.microsoft.com/office/drawing/2014/main" id="{94250B77-6C16-4455-A399-73A6E652DC82}"/>
                        </a:ext>
                      </a:extLs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53966" cy="4444779"/>
                    </a:xfrm>
                    <a:prstGeom prst="rect">
                      <a:avLst/>
                    </a:prstGeom>
                    <a:noFill/>
                  </pic:spPr>
                </pic:pic>
              </a:graphicData>
            </a:graphic>
            <wp14:sizeRelH relativeFrom="margin">
              <wp14:pctWidth>0</wp14:pctWidth>
            </wp14:sizeRelH>
            <wp14:sizeRelV relativeFrom="margin">
              <wp14:pctHeight>0</wp14:pctHeight>
            </wp14:sizeRelV>
          </wp:anchor>
        </w:drawing>
      </w:r>
    </w:p>
    <w:p w14:paraId="27530ED5" w14:textId="330AE842" w:rsidR="00521378" w:rsidRDefault="00521378" w:rsidP="00521378">
      <w:pPr>
        <w:rPr>
          <w:rFonts w:asciiTheme="minorBidi" w:hAnsiTheme="minorBidi"/>
          <w:b/>
          <w:bCs/>
          <w:color w:val="002060"/>
          <w:sz w:val="36"/>
          <w:szCs w:val="36"/>
        </w:rPr>
      </w:pPr>
    </w:p>
    <w:p w14:paraId="386CC3FE" w14:textId="24FA70AC" w:rsidR="00521378" w:rsidRDefault="00521378" w:rsidP="00521378">
      <w:pPr>
        <w:rPr>
          <w:rFonts w:asciiTheme="minorBidi" w:hAnsiTheme="minorBidi"/>
          <w:b/>
          <w:bCs/>
          <w:color w:val="002060"/>
          <w:sz w:val="36"/>
          <w:szCs w:val="36"/>
        </w:rPr>
      </w:pPr>
    </w:p>
    <w:p w14:paraId="3FA7AD1B" w14:textId="77777777" w:rsidR="00521378" w:rsidRDefault="00521378" w:rsidP="00521378">
      <w:pPr>
        <w:rPr>
          <w:rFonts w:asciiTheme="minorBidi" w:hAnsiTheme="minorBidi"/>
          <w:b/>
          <w:bCs/>
          <w:color w:val="002060"/>
          <w:sz w:val="36"/>
          <w:szCs w:val="36"/>
        </w:rPr>
      </w:pPr>
    </w:p>
    <w:p w14:paraId="1EA8C9BD" w14:textId="77777777" w:rsidR="00521378" w:rsidRDefault="00521378" w:rsidP="00521378">
      <w:pPr>
        <w:rPr>
          <w:rFonts w:asciiTheme="minorBidi" w:hAnsiTheme="minorBidi"/>
          <w:b/>
          <w:bCs/>
          <w:color w:val="002060"/>
          <w:sz w:val="36"/>
          <w:szCs w:val="36"/>
        </w:rPr>
      </w:pPr>
    </w:p>
    <w:p w14:paraId="4C5024D6" w14:textId="77777777" w:rsidR="00521378" w:rsidRDefault="00521378" w:rsidP="00521378">
      <w:pPr>
        <w:rPr>
          <w:rFonts w:asciiTheme="minorBidi" w:hAnsiTheme="minorBidi"/>
          <w:b/>
          <w:bCs/>
          <w:color w:val="002060"/>
          <w:sz w:val="36"/>
          <w:szCs w:val="36"/>
        </w:rPr>
      </w:pPr>
    </w:p>
    <w:p w14:paraId="39A20307" w14:textId="77777777" w:rsidR="00521378" w:rsidRDefault="00521378" w:rsidP="00521378">
      <w:pPr>
        <w:rPr>
          <w:rFonts w:asciiTheme="minorBidi" w:hAnsiTheme="minorBidi"/>
          <w:b/>
          <w:bCs/>
          <w:color w:val="002060"/>
          <w:sz w:val="36"/>
          <w:szCs w:val="36"/>
        </w:rPr>
      </w:pPr>
    </w:p>
    <w:p w14:paraId="175B02DB" w14:textId="77777777" w:rsidR="00521378" w:rsidRDefault="00521378" w:rsidP="00521378">
      <w:pPr>
        <w:rPr>
          <w:rFonts w:asciiTheme="minorBidi" w:hAnsiTheme="minorBidi"/>
          <w:b/>
          <w:bCs/>
          <w:color w:val="002060"/>
          <w:sz w:val="36"/>
          <w:szCs w:val="36"/>
        </w:rPr>
      </w:pPr>
    </w:p>
    <w:p w14:paraId="198940D6" w14:textId="77777777" w:rsidR="00521378" w:rsidRDefault="00521378" w:rsidP="00521378">
      <w:pPr>
        <w:rPr>
          <w:rFonts w:asciiTheme="minorBidi" w:hAnsiTheme="minorBidi"/>
          <w:b/>
          <w:bCs/>
          <w:color w:val="002060"/>
          <w:sz w:val="36"/>
          <w:szCs w:val="36"/>
        </w:rPr>
      </w:pPr>
    </w:p>
    <w:p w14:paraId="1838F0B6" w14:textId="5B7736EE" w:rsidR="00521378" w:rsidRDefault="00521378" w:rsidP="00521378">
      <w:pPr>
        <w:rPr>
          <w:rFonts w:asciiTheme="minorBidi" w:hAnsiTheme="minorBidi"/>
          <w:b/>
          <w:bCs/>
          <w:color w:val="002060"/>
          <w:sz w:val="36"/>
          <w:szCs w:val="36"/>
        </w:rPr>
      </w:pPr>
    </w:p>
    <w:p w14:paraId="078326E0" w14:textId="77777777" w:rsidR="00521378" w:rsidRDefault="00521378" w:rsidP="00521378">
      <w:pPr>
        <w:rPr>
          <w:rFonts w:asciiTheme="minorBidi" w:hAnsiTheme="minorBidi"/>
          <w:b/>
          <w:bCs/>
          <w:color w:val="002060"/>
          <w:sz w:val="36"/>
          <w:szCs w:val="36"/>
        </w:rPr>
      </w:pPr>
    </w:p>
    <w:p w14:paraId="655A93B8" w14:textId="4F433106" w:rsidR="00B8140C" w:rsidRPr="00B8140C" w:rsidRDefault="00B8140C" w:rsidP="00B8140C">
      <w:pPr>
        <w:rPr>
          <w:rFonts w:asciiTheme="minorBidi" w:hAnsiTheme="minorBidi"/>
          <w:b/>
          <w:bCs/>
          <w:color w:val="002060"/>
          <w:sz w:val="36"/>
          <w:szCs w:val="36"/>
        </w:rPr>
      </w:pPr>
      <w:r w:rsidRPr="00B8140C">
        <w:rPr>
          <w:rFonts w:asciiTheme="minorBidi" w:hAnsiTheme="minorBidi"/>
          <w:b/>
          <w:bCs/>
          <w:color w:val="002060"/>
          <w:sz w:val="36"/>
          <w:szCs w:val="36"/>
          <w:lang w:val="en-GB"/>
        </w:rPr>
        <w:lastRenderedPageBreak/>
        <w:t>Use</w:t>
      </w:r>
      <w:r>
        <w:rPr>
          <w:rFonts w:asciiTheme="minorBidi" w:hAnsiTheme="minorBidi"/>
          <w:b/>
          <w:bCs/>
          <w:color w:val="002060"/>
          <w:sz w:val="36"/>
          <w:szCs w:val="36"/>
          <w:lang w:val="en-GB"/>
        </w:rPr>
        <w:t xml:space="preserve"> </w:t>
      </w:r>
      <w:r w:rsidRPr="00B8140C">
        <w:rPr>
          <w:rFonts w:asciiTheme="minorBidi" w:hAnsiTheme="minorBidi"/>
          <w:b/>
          <w:bCs/>
          <w:color w:val="002060"/>
          <w:sz w:val="36"/>
          <w:szCs w:val="36"/>
          <w:lang w:val="en-GB"/>
        </w:rPr>
        <w:t>Case Diagram</w:t>
      </w:r>
    </w:p>
    <w:p w14:paraId="028285E4" w14:textId="77777777" w:rsidR="00B8140C" w:rsidRPr="00B8140C" w:rsidRDefault="00B8140C" w:rsidP="00B8140C">
      <w:pPr>
        <w:rPr>
          <w:sz w:val="32"/>
        </w:rPr>
      </w:pPr>
      <w:r>
        <w:rPr>
          <w:rFonts w:asciiTheme="minorBidi" w:hAnsiTheme="minorBidi"/>
          <w:b/>
          <w:bCs/>
          <w:color w:val="002060"/>
          <w:sz w:val="36"/>
          <w:szCs w:val="36"/>
        </w:rPr>
        <w:br/>
      </w:r>
      <w:r w:rsidRPr="00B8140C">
        <w:rPr>
          <w:sz w:val="32"/>
        </w:rPr>
        <w:t>A use case diagram is a visual representation of the interactions between actors (users or external systems) and the system under consideration to achieve specific goals or functionalities. In the context of oral cancer detection with AI, a use case diagram can illustrate the various scenarios or actions performed by different actors interacting with the system.</w:t>
      </w:r>
    </w:p>
    <w:p w14:paraId="6457293C" w14:textId="77777777" w:rsidR="00B8140C" w:rsidRPr="00B8140C" w:rsidRDefault="00B8140C" w:rsidP="00B8140C">
      <w:pPr>
        <w:rPr>
          <w:sz w:val="32"/>
        </w:rPr>
      </w:pPr>
    </w:p>
    <w:p w14:paraId="7ED5BF7B" w14:textId="77777777" w:rsidR="00B8140C" w:rsidRPr="00B8140C" w:rsidRDefault="00B8140C" w:rsidP="00B8140C">
      <w:pPr>
        <w:rPr>
          <w:sz w:val="32"/>
        </w:rPr>
      </w:pPr>
      <w:r w:rsidRPr="00B8140C">
        <w:rPr>
          <w:sz w:val="32"/>
        </w:rPr>
        <w:t>The primary actor in the use case diagram for oral cancer detection with AI is typically the healthcare provider or medical professional who interacts with the system to perform tasks related to diagnosis and treatment planning. Other actors may include patients, administrators, and external systems such as medical image databases or laboratory systems.</w:t>
      </w:r>
    </w:p>
    <w:p w14:paraId="691FDCF9" w14:textId="77777777" w:rsidR="00B8140C" w:rsidRPr="00B8140C" w:rsidRDefault="00B8140C" w:rsidP="00B8140C">
      <w:pPr>
        <w:rPr>
          <w:sz w:val="32"/>
        </w:rPr>
      </w:pPr>
    </w:p>
    <w:p w14:paraId="066D3013" w14:textId="77777777" w:rsidR="00B8140C" w:rsidRPr="00B8140C" w:rsidRDefault="00B8140C" w:rsidP="00B8140C">
      <w:pPr>
        <w:rPr>
          <w:sz w:val="32"/>
        </w:rPr>
      </w:pPr>
      <w:r w:rsidRPr="00B8140C">
        <w:rPr>
          <w:sz w:val="32"/>
        </w:rPr>
        <w:lastRenderedPageBreak/>
        <w:t>The use case diagram outlines the different use cases or functionalities supported by the system, each represented as an oval-shaped symbol, along with the actors involved in each use case. For example, common use cases in oral cancer detection may include "Upload Medical Images," "Run AI Analysis," "View Diagnosis Results," and "Generate Treatment Recommendations."</w:t>
      </w:r>
    </w:p>
    <w:p w14:paraId="13B15779" w14:textId="77777777" w:rsidR="00B8140C" w:rsidRPr="00B8140C" w:rsidRDefault="00B8140C" w:rsidP="00B8140C">
      <w:pPr>
        <w:rPr>
          <w:sz w:val="32"/>
        </w:rPr>
      </w:pPr>
    </w:p>
    <w:p w14:paraId="3AFD7DAE" w14:textId="77777777" w:rsidR="00B8140C" w:rsidRPr="00B8140C" w:rsidRDefault="00B8140C" w:rsidP="00B8140C">
      <w:pPr>
        <w:rPr>
          <w:sz w:val="32"/>
        </w:rPr>
      </w:pPr>
      <w:r w:rsidRPr="00B8140C">
        <w:rPr>
          <w:sz w:val="32"/>
        </w:rPr>
        <w:t>Overall, the use case diagram provides a high-level overview of the functionalities supported by the oral cancer detection system with AI and the actors involved in interacting with the system. It helps to identify the various user roles and their interactions with the system, guiding the design and development process to ensure that the system meets the needs of its users effectively.</w:t>
      </w:r>
    </w:p>
    <w:p w14:paraId="29CB512E" w14:textId="77777777" w:rsidR="00B8140C" w:rsidRPr="00B8140C" w:rsidRDefault="00B8140C" w:rsidP="00B8140C">
      <w:pPr>
        <w:rPr>
          <w:sz w:val="32"/>
        </w:rPr>
      </w:pPr>
    </w:p>
    <w:p w14:paraId="77F62ACC" w14:textId="77777777" w:rsidR="00B8140C" w:rsidRPr="00B8140C" w:rsidRDefault="00B8140C" w:rsidP="00B8140C">
      <w:pPr>
        <w:rPr>
          <w:sz w:val="32"/>
        </w:rPr>
      </w:pPr>
    </w:p>
    <w:p w14:paraId="39D4D330" w14:textId="77777777" w:rsidR="00B8140C" w:rsidRPr="00B8140C" w:rsidRDefault="00B8140C" w:rsidP="00B8140C">
      <w:pPr>
        <w:rPr>
          <w:sz w:val="32"/>
        </w:rPr>
      </w:pPr>
    </w:p>
    <w:p w14:paraId="0E8B54B7" w14:textId="5560D4F8" w:rsidR="00B8140C" w:rsidRPr="00B8140C" w:rsidRDefault="00B8140C" w:rsidP="00B8140C">
      <w:pPr>
        <w:rPr>
          <w:rFonts w:asciiTheme="minorBidi" w:hAnsiTheme="minorBidi"/>
          <w:b/>
          <w:bCs/>
          <w:color w:val="002060"/>
          <w:sz w:val="36"/>
          <w:szCs w:val="36"/>
        </w:rPr>
      </w:pPr>
      <w:r w:rsidRPr="00B8140C">
        <w:rPr>
          <w:rFonts w:asciiTheme="minorBidi" w:hAnsiTheme="minorBidi"/>
          <w:b/>
          <w:bCs/>
          <w:color w:val="002060"/>
          <w:sz w:val="36"/>
          <w:szCs w:val="36"/>
        </w:rPr>
        <w:lastRenderedPageBreak/>
        <w:t>Here's a use</w:t>
      </w:r>
      <w:r>
        <w:rPr>
          <w:rFonts w:asciiTheme="minorBidi" w:hAnsiTheme="minorBidi"/>
          <w:b/>
          <w:bCs/>
          <w:color w:val="002060"/>
          <w:sz w:val="36"/>
          <w:szCs w:val="36"/>
        </w:rPr>
        <w:t xml:space="preserve"> </w:t>
      </w:r>
      <w:r w:rsidRPr="00B8140C">
        <w:rPr>
          <w:rFonts w:asciiTheme="minorBidi" w:hAnsiTheme="minorBidi"/>
          <w:b/>
          <w:bCs/>
          <w:color w:val="002060"/>
          <w:sz w:val="36"/>
          <w:szCs w:val="36"/>
        </w:rPr>
        <w:t>case diagram for an Intelligent Approach for Oral Cancer Diagnosis</w:t>
      </w:r>
    </w:p>
    <w:p w14:paraId="6AF69E67" w14:textId="5EE4068C" w:rsidR="00B8140C" w:rsidRDefault="00B8140C" w:rsidP="00B8140C">
      <w:pPr>
        <w:rPr>
          <w:rFonts w:asciiTheme="minorBidi" w:hAnsiTheme="minorBidi"/>
          <w:b/>
          <w:bCs/>
          <w:color w:val="002060"/>
          <w:sz w:val="36"/>
          <w:szCs w:val="36"/>
        </w:rPr>
      </w:pPr>
      <w:r w:rsidRPr="00B8140C">
        <w:rPr>
          <w:rFonts w:asciiTheme="minorBidi" w:hAnsiTheme="minorBidi"/>
          <w:b/>
          <w:bCs/>
          <w:color w:val="002060"/>
          <w:sz w:val="36"/>
          <w:szCs w:val="36"/>
        </w:rPr>
        <w:drawing>
          <wp:anchor distT="0" distB="0" distL="114300" distR="114300" simplePos="0" relativeHeight="251678720" behindDoc="1" locked="0" layoutInCell="1" allowOverlap="1" wp14:anchorId="51C5E1F3" wp14:editId="24ED8DE1">
            <wp:simplePos x="0" y="0"/>
            <wp:positionH relativeFrom="column">
              <wp:posOffset>-496625</wp:posOffset>
            </wp:positionH>
            <wp:positionV relativeFrom="paragraph">
              <wp:posOffset>5549</wp:posOffset>
            </wp:positionV>
            <wp:extent cx="6591935" cy="4818491"/>
            <wp:effectExtent l="0" t="0" r="0" b="1270"/>
            <wp:wrapThrough wrapText="bothSides">
              <wp:wrapPolygon edited="0">
                <wp:start x="10050" y="939"/>
                <wp:lineTo x="3683" y="1110"/>
                <wp:lineTo x="3433" y="1196"/>
                <wp:lineTo x="3808" y="2477"/>
                <wp:lineTo x="1311" y="2562"/>
                <wp:lineTo x="1124" y="3331"/>
                <wp:lineTo x="1436" y="3843"/>
                <wp:lineTo x="562" y="4099"/>
                <wp:lineTo x="562" y="4270"/>
                <wp:lineTo x="1623" y="5209"/>
                <wp:lineTo x="811" y="6576"/>
                <wp:lineTo x="125" y="7515"/>
                <wp:lineTo x="187" y="7771"/>
                <wp:lineTo x="1623" y="7942"/>
                <wp:lineTo x="1373" y="9308"/>
                <wp:lineTo x="1186" y="9565"/>
                <wp:lineTo x="749" y="10589"/>
                <wp:lineTo x="499" y="10760"/>
                <wp:lineTo x="1623" y="12041"/>
                <wp:lineTo x="499" y="13664"/>
                <wp:lineTo x="1561" y="14774"/>
                <wp:lineTo x="1186" y="15628"/>
                <wp:lineTo x="1061" y="16055"/>
                <wp:lineTo x="562" y="16823"/>
                <wp:lineTo x="624" y="16994"/>
                <wp:lineTo x="1685" y="17507"/>
                <wp:lineTo x="1124" y="18873"/>
                <wp:lineTo x="624" y="19556"/>
                <wp:lineTo x="437" y="19898"/>
                <wp:lineTo x="437" y="21008"/>
                <wp:lineTo x="1997" y="21349"/>
                <wp:lineTo x="5119" y="21520"/>
                <wp:lineTo x="15481" y="21520"/>
                <wp:lineTo x="16105" y="21349"/>
                <wp:lineTo x="17291" y="20581"/>
                <wp:lineTo x="17228" y="20239"/>
                <wp:lineTo x="18352" y="20239"/>
                <wp:lineTo x="20974" y="19300"/>
                <wp:lineTo x="20911" y="18873"/>
                <wp:lineTo x="19913" y="17507"/>
                <wp:lineTo x="19413" y="16140"/>
                <wp:lineTo x="20349" y="15799"/>
                <wp:lineTo x="20474" y="15457"/>
                <wp:lineTo x="19975" y="14774"/>
                <wp:lineTo x="20100" y="14261"/>
                <wp:lineTo x="19288" y="13834"/>
                <wp:lineTo x="17416" y="13407"/>
                <wp:lineTo x="18290" y="13407"/>
                <wp:lineTo x="21099" y="12383"/>
                <wp:lineTo x="21286" y="11700"/>
                <wp:lineTo x="21036" y="11273"/>
                <wp:lineTo x="20225" y="10675"/>
                <wp:lineTo x="19413" y="9308"/>
                <wp:lineTo x="20474" y="8369"/>
                <wp:lineTo x="20474" y="8198"/>
                <wp:lineTo x="20100" y="7771"/>
                <wp:lineTo x="19850" y="6576"/>
                <wp:lineTo x="17416" y="6576"/>
                <wp:lineTo x="17416" y="3843"/>
                <wp:lineTo x="17291" y="3245"/>
                <wp:lineTo x="17041" y="2477"/>
                <wp:lineTo x="17541" y="1196"/>
                <wp:lineTo x="17104" y="1110"/>
                <wp:lineTo x="10300" y="939"/>
                <wp:lineTo x="10050" y="939"/>
              </wp:wrapPolygon>
            </wp:wrapThrough>
            <wp:docPr id="8" name="Picture 11">
              <a:extLst xmlns:a="http://schemas.openxmlformats.org/drawingml/2006/main">
                <a:ext uri="{FF2B5EF4-FFF2-40B4-BE49-F238E27FC236}">
                  <a16:creationId xmlns:a16="http://schemas.microsoft.com/office/drawing/2014/main" id="{92700ABE-3B04-4CCD-9094-6F115CFE9662}"/>
                </a:ext>
              </a:extLst>
            </wp:docPr>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92700ABE-3B04-4CCD-9094-6F115CFE9662}"/>
                        </a:ext>
                      </a:extLst>
                    </pic:cNvPr>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591935" cy="481849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27B81A" w14:textId="0BF20630" w:rsidR="00B8140C" w:rsidRDefault="00B8140C" w:rsidP="00B8140C">
      <w:pPr>
        <w:rPr>
          <w:rFonts w:asciiTheme="minorBidi" w:hAnsiTheme="minorBidi"/>
          <w:b/>
          <w:bCs/>
          <w:color w:val="002060"/>
          <w:sz w:val="36"/>
          <w:szCs w:val="36"/>
        </w:rPr>
      </w:pPr>
    </w:p>
    <w:p w14:paraId="18CE7977" w14:textId="77777777" w:rsidR="00B8140C" w:rsidRDefault="00B8140C" w:rsidP="00B8140C">
      <w:pPr>
        <w:rPr>
          <w:rFonts w:asciiTheme="minorBidi" w:hAnsiTheme="minorBidi"/>
          <w:b/>
          <w:bCs/>
          <w:color w:val="002060"/>
          <w:sz w:val="36"/>
          <w:szCs w:val="36"/>
        </w:rPr>
      </w:pPr>
    </w:p>
    <w:p w14:paraId="365BCD04" w14:textId="6E334812" w:rsidR="00B8140C" w:rsidRDefault="00B8140C" w:rsidP="00B8140C">
      <w:pPr>
        <w:rPr>
          <w:rFonts w:asciiTheme="minorBidi" w:hAnsiTheme="minorBidi"/>
          <w:b/>
          <w:bCs/>
          <w:color w:val="002060"/>
          <w:sz w:val="36"/>
          <w:szCs w:val="36"/>
          <w:lang w:val="en-GB"/>
        </w:rPr>
      </w:pPr>
      <w:r>
        <w:rPr>
          <w:rFonts w:asciiTheme="minorBidi" w:hAnsiTheme="minorBidi"/>
          <w:b/>
          <w:bCs/>
          <w:color w:val="002060"/>
          <w:sz w:val="36"/>
          <w:szCs w:val="36"/>
        </w:rPr>
        <w:lastRenderedPageBreak/>
        <w:t>S</w:t>
      </w:r>
      <w:proofErr w:type="spellStart"/>
      <w:r w:rsidRPr="00B8140C">
        <w:rPr>
          <w:rFonts w:asciiTheme="minorBidi" w:hAnsiTheme="minorBidi"/>
          <w:b/>
          <w:bCs/>
          <w:color w:val="002060"/>
          <w:sz w:val="36"/>
          <w:szCs w:val="36"/>
          <w:lang w:val="en-GB"/>
        </w:rPr>
        <w:t>equence</w:t>
      </w:r>
      <w:proofErr w:type="spellEnd"/>
      <w:r w:rsidRPr="00B8140C">
        <w:rPr>
          <w:rFonts w:asciiTheme="minorBidi" w:hAnsiTheme="minorBidi"/>
          <w:b/>
          <w:bCs/>
          <w:color w:val="002060"/>
          <w:sz w:val="36"/>
          <w:szCs w:val="36"/>
          <w:lang w:val="en-GB"/>
        </w:rPr>
        <w:t xml:space="preserve"> </w:t>
      </w:r>
      <w:r>
        <w:rPr>
          <w:rFonts w:asciiTheme="minorBidi" w:hAnsiTheme="minorBidi"/>
          <w:b/>
          <w:bCs/>
          <w:color w:val="002060"/>
          <w:sz w:val="36"/>
          <w:szCs w:val="36"/>
          <w:lang w:val="en-GB"/>
        </w:rPr>
        <w:t>D</w:t>
      </w:r>
      <w:r w:rsidRPr="00B8140C">
        <w:rPr>
          <w:rFonts w:asciiTheme="minorBidi" w:hAnsiTheme="minorBidi"/>
          <w:b/>
          <w:bCs/>
          <w:color w:val="002060"/>
          <w:sz w:val="36"/>
          <w:szCs w:val="36"/>
          <w:lang w:val="en-GB"/>
        </w:rPr>
        <w:t>iagram</w:t>
      </w:r>
    </w:p>
    <w:p w14:paraId="7218403D" w14:textId="77777777" w:rsidR="00B8140C" w:rsidRPr="00B8140C" w:rsidRDefault="00B8140C" w:rsidP="00B8140C">
      <w:pPr>
        <w:rPr>
          <w:sz w:val="32"/>
        </w:rPr>
      </w:pPr>
      <w:r>
        <w:rPr>
          <w:rFonts w:asciiTheme="minorBidi" w:hAnsiTheme="minorBidi"/>
          <w:b/>
          <w:bCs/>
          <w:color w:val="002060"/>
          <w:sz w:val="36"/>
          <w:szCs w:val="36"/>
        </w:rPr>
        <w:br/>
      </w:r>
      <w:r w:rsidRPr="00B8140C">
        <w:rPr>
          <w:sz w:val="32"/>
        </w:rPr>
        <w:t>A sequence diagram is a type of interaction diagram that depicts the sequence of interactions between objects or components in a system over time. In the context of oral cancer detection with AI, a sequence diagram illustrates the flow of messages or actions between various components involved in the detection process.</w:t>
      </w:r>
    </w:p>
    <w:p w14:paraId="2765474B" w14:textId="77777777" w:rsidR="00B8140C" w:rsidRPr="00B8140C" w:rsidRDefault="00B8140C" w:rsidP="00B8140C">
      <w:pPr>
        <w:rPr>
          <w:sz w:val="32"/>
        </w:rPr>
      </w:pPr>
    </w:p>
    <w:p w14:paraId="736CC7B5" w14:textId="77777777" w:rsidR="00B8140C" w:rsidRPr="00B8140C" w:rsidRDefault="00B8140C" w:rsidP="00B8140C">
      <w:pPr>
        <w:rPr>
          <w:sz w:val="32"/>
        </w:rPr>
      </w:pPr>
      <w:r w:rsidRPr="00B8140C">
        <w:rPr>
          <w:sz w:val="32"/>
        </w:rPr>
        <w:t>At the heart of the sequence diagram is the oral cancer detection system with AI, represented as the central component responsible for coordinating the detection process. Other components involved in the sequence diagram may include the user interface, image processing module, AI algorithm, database, and external systems.</w:t>
      </w:r>
    </w:p>
    <w:p w14:paraId="2F366530" w14:textId="77777777" w:rsidR="00B8140C" w:rsidRPr="00B8140C" w:rsidRDefault="00B8140C" w:rsidP="00B8140C">
      <w:pPr>
        <w:rPr>
          <w:sz w:val="32"/>
        </w:rPr>
      </w:pPr>
    </w:p>
    <w:p w14:paraId="54D4B4C8" w14:textId="77777777" w:rsidR="00B8140C" w:rsidRPr="00B8140C" w:rsidRDefault="00B8140C" w:rsidP="00B8140C">
      <w:pPr>
        <w:rPr>
          <w:sz w:val="32"/>
        </w:rPr>
      </w:pPr>
      <w:r w:rsidRPr="00B8140C">
        <w:rPr>
          <w:sz w:val="32"/>
        </w:rPr>
        <w:t xml:space="preserve">The sequence diagram begins with the user interacting with the system through the user interface, initiating the </w:t>
      </w:r>
      <w:r w:rsidRPr="00B8140C">
        <w:rPr>
          <w:sz w:val="32"/>
        </w:rPr>
        <w:lastRenderedPageBreak/>
        <w:t>process by uploading medical images for analysis. The user interface component sends a message to the image processing module, instructing it to preprocess the uploaded images and prepare them for analysis.</w:t>
      </w:r>
    </w:p>
    <w:p w14:paraId="7F284E65" w14:textId="77777777" w:rsidR="00B8140C" w:rsidRPr="00B8140C" w:rsidRDefault="00B8140C" w:rsidP="00B8140C">
      <w:pPr>
        <w:rPr>
          <w:sz w:val="32"/>
        </w:rPr>
      </w:pPr>
    </w:p>
    <w:p w14:paraId="48546E8E" w14:textId="77777777" w:rsidR="00B8140C" w:rsidRPr="00B8140C" w:rsidRDefault="00B8140C" w:rsidP="00B8140C">
      <w:pPr>
        <w:rPr>
          <w:sz w:val="32"/>
        </w:rPr>
      </w:pPr>
      <w:r w:rsidRPr="00B8140C">
        <w:rPr>
          <w:sz w:val="32"/>
        </w:rPr>
        <w:t>Next, the preprocessed images are forwarded to the AI algorithm component, which performs the analysis to detect any signs of oral cancer. The AI algorithm processes the images and generates a diagnosis report indicating the presence or absence of oral cancer, along with any additional information or recommendations.</w:t>
      </w:r>
    </w:p>
    <w:p w14:paraId="6A220CC8" w14:textId="77777777" w:rsidR="00B8140C" w:rsidRPr="00B8140C" w:rsidRDefault="00B8140C" w:rsidP="00B8140C">
      <w:pPr>
        <w:rPr>
          <w:sz w:val="32"/>
        </w:rPr>
      </w:pPr>
    </w:p>
    <w:p w14:paraId="4B0F931D" w14:textId="77777777" w:rsidR="004D1CC4" w:rsidRDefault="00B8140C" w:rsidP="004D1CC4">
      <w:pPr>
        <w:rPr>
          <w:sz w:val="32"/>
        </w:rPr>
      </w:pPr>
      <w:r w:rsidRPr="00B8140C">
        <w:rPr>
          <w:sz w:val="32"/>
        </w:rPr>
        <w:t>Upon receiving the diagnosis report from the AI algorithm, the system updates the database with the analysis results for future reference. Additionally, the user interface component displays the diagnosis report to the user, providing them with the necessary information for further action or consultation with healthcare professionals.</w:t>
      </w:r>
    </w:p>
    <w:p w14:paraId="2DDE135E" w14:textId="292F0352" w:rsidR="004D1CC4" w:rsidRPr="004D1CC4" w:rsidRDefault="004D1CC4" w:rsidP="004D1CC4">
      <w:pPr>
        <w:rPr>
          <w:sz w:val="32"/>
        </w:rPr>
      </w:pPr>
      <w:r w:rsidRPr="004D1CC4">
        <w:rPr>
          <w:rFonts w:asciiTheme="minorBidi" w:hAnsiTheme="minorBidi"/>
          <w:b/>
          <w:bCs/>
          <w:color w:val="002060"/>
          <w:sz w:val="36"/>
          <w:szCs w:val="36"/>
        </w:rPr>
        <w:lastRenderedPageBreak/>
        <w:t xml:space="preserve">Here's a </w:t>
      </w:r>
      <w:r w:rsidRPr="004D1CC4">
        <w:rPr>
          <w:rFonts w:asciiTheme="minorBidi" w:hAnsiTheme="minorBidi"/>
          <w:b/>
          <w:bCs/>
          <w:color w:val="002060"/>
          <w:sz w:val="36"/>
          <w:szCs w:val="36"/>
          <w:lang w:val="en-GB"/>
        </w:rPr>
        <w:t>Sequence</w:t>
      </w:r>
      <w:r w:rsidRPr="004D1CC4">
        <w:rPr>
          <w:rFonts w:asciiTheme="minorBidi" w:hAnsiTheme="minorBidi"/>
          <w:b/>
          <w:bCs/>
          <w:color w:val="002060"/>
          <w:sz w:val="36"/>
          <w:szCs w:val="36"/>
        </w:rPr>
        <w:t xml:space="preserve"> diagram for an Intelligent Approach for Oral Cancer Diagnosis</w:t>
      </w:r>
    </w:p>
    <w:p w14:paraId="5B3E5A0D" w14:textId="0B9F1937" w:rsidR="004D1CC4" w:rsidRDefault="004D1CC4" w:rsidP="004D1CC4">
      <w:pPr>
        <w:rPr>
          <w:rFonts w:asciiTheme="minorBidi" w:hAnsiTheme="minorBidi"/>
          <w:b/>
          <w:bCs/>
          <w:color w:val="002060"/>
          <w:sz w:val="36"/>
          <w:szCs w:val="36"/>
        </w:rPr>
      </w:pPr>
      <w:r w:rsidRPr="004D1CC4">
        <w:rPr>
          <w:rFonts w:asciiTheme="minorBidi" w:hAnsiTheme="minorBidi"/>
          <w:b/>
          <w:bCs/>
          <w:color w:val="002060"/>
          <w:sz w:val="36"/>
          <w:szCs w:val="36"/>
        </w:rPr>
        <w:drawing>
          <wp:anchor distT="0" distB="0" distL="114300" distR="114300" simplePos="0" relativeHeight="251679744" behindDoc="0" locked="0" layoutInCell="1" allowOverlap="1" wp14:anchorId="361108F9" wp14:editId="52125F18">
            <wp:simplePos x="0" y="0"/>
            <wp:positionH relativeFrom="column">
              <wp:posOffset>-518464</wp:posOffset>
            </wp:positionH>
            <wp:positionV relativeFrom="paragraph">
              <wp:posOffset>540054</wp:posOffset>
            </wp:positionV>
            <wp:extent cx="6647815" cy="3975100"/>
            <wp:effectExtent l="0" t="0" r="635" b="0"/>
            <wp:wrapThrough wrapText="bothSides">
              <wp:wrapPolygon edited="0">
                <wp:start x="14979" y="0"/>
                <wp:lineTo x="3404" y="104"/>
                <wp:lineTo x="2971" y="828"/>
                <wp:lineTo x="3219" y="1760"/>
                <wp:lineTo x="2847" y="3105"/>
                <wp:lineTo x="433" y="3727"/>
                <wp:lineTo x="62" y="4037"/>
                <wp:lineTo x="62" y="9109"/>
                <wp:lineTo x="1919" y="10041"/>
                <wp:lineTo x="3219" y="10041"/>
                <wp:lineTo x="495" y="10558"/>
                <wp:lineTo x="62" y="10765"/>
                <wp:lineTo x="124" y="17183"/>
                <wp:lineTo x="2166" y="18322"/>
                <wp:lineTo x="2971" y="18322"/>
                <wp:lineTo x="3219" y="19978"/>
                <wp:lineTo x="3219" y="20599"/>
                <wp:lineTo x="12008" y="21220"/>
                <wp:lineTo x="19559" y="21427"/>
                <wp:lineTo x="20117" y="21427"/>
                <wp:lineTo x="20240" y="18322"/>
                <wp:lineTo x="19993" y="16666"/>
                <wp:lineTo x="20055" y="3416"/>
                <wp:lineTo x="21416" y="1863"/>
                <wp:lineTo x="21540" y="311"/>
                <wp:lineTo x="21045" y="207"/>
                <wp:lineTo x="16093" y="0"/>
                <wp:lineTo x="14979" y="0"/>
              </wp:wrapPolygon>
            </wp:wrapThrough>
            <wp:docPr id="2050" name="Picture 2">
              <a:extLst xmlns:a="http://schemas.openxmlformats.org/drawingml/2006/main">
                <a:ext uri="{FF2B5EF4-FFF2-40B4-BE49-F238E27FC236}">
                  <a16:creationId xmlns:a16="http://schemas.microsoft.com/office/drawing/2014/main" id="{4D669640-B4B9-4D57-860E-E40F9F9D25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4D669640-B4B9-4D57-860E-E40F9F9D2559}"/>
                        </a:ext>
                      </a:extLst>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647815" cy="3975100"/>
                    </a:xfrm>
                    <a:prstGeom prst="rect">
                      <a:avLst/>
                    </a:prstGeom>
                    <a:noFill/>
                  </pic:spPr>
                </pic:pic>
              </a:graphicData>
            </a:graphic>
            <wp14:sizeRelH relativeFrom="margin">
              <wp14:pctWidth>0</wp14:pctWidth>
            </wp14:sizeRelH>
            <wp14:sizeRelV relativeFrom="margin">
              <wp14:pctHeight>0</wp14:pctHeight>
            </wp14:sizeRelV>
          </wp:anchor>
        </w:drawing>
      </w:r>
    </w:p>
    <w:p w14:paraId="02117DBE" w14:textId="77777777" w:rsidR="004D1CC4" w:rsidRDefault="004D1CC4" w:rsidP="004D1CC4">
      <w:pPr>
        <w:rPr>
          <w:rFonts w:asciiTheme="minorBidi" w:hAnsiTheme="minorBidi"/>
          <w:b/>
          <w:bCs/>
          <w:color w:val="002060"/>
          <w:sz w:val="36"/>
          <w:szCs w:val="36"/>
        </w:rPr>
      </w:pPr>
    </w:p>
    <w:p w14:paraId="74118D67" w14:textId="77777777" w:rsidR="004D1CC4" w:rsidRDefault="004D1CC4" w:rsidP="004D1CC4">
      <w:pPr>
        <w:rPr>
          <w:rFonts w:asciiTheme="minorBidi" w:hAnsiTheme="minorBidi"/>
          <w:b/>
          <w:bCs/>
          <w:color w:val="002060"/>
          <w:sz w:val="36"/>
          <w:szCs w:val="36"/>
        </w:rPr>
      </w:pPr>
    </w:p>
    <w:p w14:paraId="34ED8753" w14:textId="77777777" w:rsidR="00B8140C" w:rsidRDefault="00B8140C" w:rsidP="00B8140C">
      <w:pPr>
        <w:rPr>
          <w:rFonts w:asciiTheme="minorBidi" w:hAnsiTheme="minorBidi"/>
          <w:b/>
          <w:bCs/>
          <w:color w:val="002060"/>
          <w:sz w:val="36"/>
          <w:szCs w:val="36"/>
        </w:rPr>
      </w:pPr>
    </w:p>
    <w:p w14:paraId="176D5B70" w14:textId="77777777" w:rsidR="00B8140C" w:rsidRDefault="00B8140C" w:rsidP="00B8140C">
      <w:pPr>
        <w:rPr>
          <w:rFonts w:asciiTheme="minorBidi" w:hAnsiTheme="minorBidi"/>
          <w:b/>
          <w:bCs/>
          <w:color w:val="002060"/>
          <w:sz w:val="36"/>
          <w:szCs w:val="36"/>
        </w:rPr>
      </w:pPr>
    </w:p>
    <w:p w14:paraId="59599AD2" w14:textId="77777777" w:rsidR="00B8140C" w:rsidRDefault="00B8140C" w:rsidP="00B8140C">
      <w:pPr>
        <w:rPr>
          <w:rFonts w:asciiTheme="minorBidi" w:hAnsiTheme="minorBidi"/>
          <w:b/>
          <w:bCs/>
          <w:color w:val="002060"/>
          <w:sz w:val="36"/>
          <w:szCs w:val="36"/>
        </w:rPr>
      </w:pPr>
    </w:p>
    <w:p w14:paraId="5D9560E6" w14:textId="77777777" w:rsidR="00B8140C" w:rsidRDefault="00B8140C" w:rsidP="00B8140C">
      <w:pPr>
        <w:rPr>
          <w:rFonts w:asciiTheme="minorBidi" w:hAnsiTheme="minorBidi"/>
          <w:b/>
          <w:bCs/>
          <w:color w:val="002060"/>
          <w:sz w:val="36"/>
          <w:szCs w:val="36"/>
        </w:rPr>
      </w:pPr>
    </w:p>
    <w:p w14:paraId="46B34600" w14:textId="77777777" w:rsidR="00B8140C" w:rsidRDefault="00B8140C" w:rsidP="00B8140C">
      <w:pPr>
        <w:rPr>
          <w:rFonts w:asciiTheme="minorBidi" w:hAnsiTheme="minorBidi"/>
          <w:b/>
          <w:bCs/>
          <w:color w:val="002060"/>
          <w:sz w:val="36"/>
          <w:szCs w:val="36"/>
        </w:rPr>
      </w:pPr>
    </w:p>
    <w:p w14:paraId="66913DCC" w14:textId="77777777" w:rsidR="00B8140C" w:rsidRDefault="00B8140C" w:rsidP="00B8140C">
      <w:pPr>
        <w:rPr>
          <w:rFonts w:asciiTheme="minorBidi" w:hAnsiTheme="minorBidi"/>
          <w:b/>
          <w:bCs/>
          <w:color w:val="002060"/>
          <w:sz w:val="36"/>
          <w:szCs w:val="36"/>
        </w:rPr>
      </w:pPr>
    </w:p>
    <w:p w14:paraId="201C915C" w14:textId="34B6B4AD" w:rsidR="00521378" w:rsidRPr="007A3AB8" w:rsidRDefault="00521378" w:rsidP="00B8140C">
      <w:pPr>
        <w:rPr>
          <w:rFonts w:asciiTheme="minorBidi" w:hAnsiTheme="minorBidi"/>
          <w:b/>
          <w:bCs/>
          <w:color w:val="002060"/>
          <w:sz w:val="36"/>
          <w:szCs w:val="36"/>
        </w:rPr>
      </w:pPr>
    </w:p>
    <w:sectPr w:rsidR="00521378" w:rsidRPr="007A3AB8" w:rsidSect="0024182A">
      <w:headerReference w:type="default" r:id="rId115"/>
      <w:footerReference w:type="default" r:id="rId116"/>
      <w:headerReference w:type="first" r:id="rId117"/>
      <w:footerReference w:type="first" r:id="rId118"/>
      <w:pgSz w:w="12240" w:h="15840" w:code="1"/>
      <w:pgMar w:top="3600" w:right="1584" w:bottom="504" w:left="1584" w:header="288" w:footer="14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55A1ED" w14:textId="77777777" w:rsidR="0079370F" w:rsidRDefault="0079370F" w:rsidP="00376205">
      <w:r>
        <w:separator/>
      </w:r>
    </w:p>
  </w:endnote>
  <w:endnote w:type="continuationSeparator" w:id="0">
    <w:p w14:paraId="0469E938" w14:textId="77777777" w:rsidR="0079370F" w:rsidRDefault="0079370F" w:rsidP="003762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eiryo">
    <w:altName w:val="メイリオ"/>
    <w:charset w:val="80"/>
    <w:family w:val="swiss"/>
    <w:pitch w:val="variable"/>
    <w:sig w:usb0="E00002FF" w:usb1="6AC7FFFF"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62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40"/>
      <w:gridCol w:w="560"/>
      <w:gridCol w:w="560"/>
      <w:gridCol w:w="560"/>
      <w:gridCol w:w="560"/>
      <w:gridCol w:w="560"/>
    </w:tblGrid>
    <w:tr w:rsidR="00C92100" w14:paraId="51C136D9" w14:textId="77777777" w:rsidTr="0061457D">
      <w:trPr>
        <w:trHeight w:val="622"/>
        <w:jc w:val="center"/>
      </w:trPr>
      <w:tc>
        <w:tcPr>
          <w:tcW w:w="10343" w:type="dxa"/>
          <w:gridSpan w:val="4"/>
          <w:vAlign w:val="center"/>
        </w:tcPr>
        <w:p w14:paraId="7336D948" w14:textId="43518687" w:rsidR="00C92100" w:rsidRPr="0061457D" w:rsidRDefault="000E3C24" w:rsidP="0061457D">
          <w:pPr>
            <w:pStyle w:val="Footer"/>
          </w:pPr>
          <w:r>
            <w:t xml:space="preserve"> </w:t>
          </w:r>
        </w:p>
      </w:tc>
      <w:tc>
        <w:tcPr>
          <w:tcW w:w="567" w:type="dxa"/>
          <w:vAlign w:val="center"/>
        </w:tcPr>
        <w:p w14:paraId="1A3A952C" w14:textId="29A2BEEA" w:rsidR="00C92100" w:rsidRDefault="00C92100" w:rsidP="00C92100">
          <w:pPr>
            <w:pStyle w:val="Footer"/>
            <w:jc w:val="center"/>
          </w:pPr>
        </w:p>
      </w:tc>
      <w:tc>
        <w:tcPr>
          <w:tcW w:w="567" w:type="dxa"/>
          <w:shd w:val="clear" w:color="auto" w:fill="052F61" w:themeFill="accent1"/>
        </w:tcPr>
        <w:p w14:paraId="54796FC2" w14:textId="77777777" w:rsidR="00C92100" w:rsidRDefault="00C92100" w:rsidP="00C92100">
          <w:pPr>
            <w:pStyle w:val="Footer"/>
          </w:pPr>
        </w:p>
      </w:tc>
    </w:tr>
    <w:tr w:rsidR="00C92100" w14:paraId="1CAD86B8" w14:textId="77777777" w:rsidTr="0061457D">
      <w:trPr>
        <w:trHeight w:val="623"/>
        <w:jc w:val="center"/>
      </w:trPr>
      <w:tc>
        <w:tcPr>
          <w:tcW w:w="9776" w:type="dxa"/>
          <w:gridSpan w:val="3"/>
          <w:vAlign w:val="center"/>
        </w:tcPr>
        <w:p w14:paraId="7C6206B5" w14:textId="3EE09E83" w:rsidR="00C92100" w:rsidRDefault="000E3C24" w:rsidP="00C92100">
          <w:pPr>
            <w:pStyle w:val="Footer"/>
          </w:pPr>
          <w:r>
            <w:t xml:space="preserve"> </w:t>
          </w:r>
        </w:p>
      </w:tc>
      <w:tc>
        <w:tcPr>
          <w:tcW w:w="567" w:type="dxa"/>
          <w:vAlign w:val="center"/>
        </w:tcPr>
        <w:p w14:paraId="57A852D3" w14:textId="4A2DCB2D" w:rsidR="00C92100" w:rsidRDefault="00C92100" w:rsidP="00C92100">
          <w:pPr>
            <w:pStyle w:val="Footer"/>
            <w:jc w:val="center"/>
          </w:pPr>
        </w:p>
      </w:tc>
      <w:tc>
        <w:tcPr>
          <w:tcW w:w="567" w:type="dxa"/>
          <w:shd w:val="clear" w:color="auto" w:fill="C62324" w:themeFill="accent6"/>
        </w:tcPr>
        <w:p w14:paraId="6F7E5944" w14:textId="77777777" w:rsidR="00C92100" w:rsidRDefault="00C92100" w:rsidP="00145359">
          <w:pPr>
            <w:pStyle w:val="Footer"/>
          </w:pPr>
        </w:p>
      </w:tc>
      <w:tc>
        <w:tcPr>
          <w:tcW w:w="567" w:type="dxa"/>
          <w:shd w:val="clear" w:color="auto" w:fill="052F61" w:themeFill="accent1"/>
        </w:tcPr>
        <w:p w14:paraId="5D338621" w14:textId="77777777" w:rsidR="00C92100" w:rsidRDefault="00C92100" w:rsidP="00145359">
          <w:pPr>
            <w:pStyle w:val="Footer"/>
          </w:pPr>
        </w:p>
      </w:tc>
    </w:tr>
    <w:tr w:rsidR="00C92100" w14:paraId="58D82863" w14:textId="77777777" w:rsidTr="0061457D">
      <w:trPr>
        <w:trHeight w:val="622"/>
        <w:jc w:val="center"/>
      </w:trPr>
      <w:tc>
        <w:tcPr>
          <w:tcW w:w="9209" w:type="dxa"/>
          <w:gridSpan w:val="2"/>
          <w:vAlign w:val="center"/>
        </w:tcPr>
        <w:p w14:paraId="4815F571" w14:textId="34F85E56" w:rsidR="00C92100" w:rsidRDefault="000E3C24" w:rsidP="00C92100">
          <w:pPr>
            <w:pStyle w:val="Footer"/>
          </w:pPr>
          <w:r>
            <w:t xml:space="preserve"> </w:t>
          </w:r>
        </w:p>
      </w:tc>
      <w:tc>
        <w:tcPr>
          <w:tcW w:w="567" w:type="dxa"/>
          <w:vAlign w:val="center"/>
        </w:tcPr>
        <w:p w14:paraId="0D75DD86" w14:textId="3747D2D3" w:rsidR="00C92100" w:rsidRDefault="00C92100" w:rsidP="00C92100">
          <w:pPr>
            <w:pStyle w:val="Footer"/>
            <w:jc w:val="center"/>
          </w:pPr>
        </w:p>
      </w:tc>
      <w:tc>
        <w:tcPr>
          <w:tcW w:w="567" w:type="dxa"/>
          <w:shd w:val="clear" w:color="auto" w:fill="14967C" w:themeFill="accent3"/>
        </w:tcPr>
        <w:p w14:paraId="7DC01F9D" w14:textId="77777777" w:rsidR="00C92100" w:rsidRDefault="00C92100" w:rsidP="00145359">
          <w:pPr>
            <w:pStyle w:val="Footer"/>
          </w:pPr>
        </w:p>
      </w:tc>
      <w:tc>
        <w:tcPr>
          <w:tcW w:w="567" w:type="dxa"/>
          <w:shd w:val="clear" w:color="auto" w:fill="C62324" w:themeFill="accent6"/>
        </w:tcPr>
        <w:p w14:paraId="4E89C43E" w14:textId="77777777" w:rsidR="00C92100" w:rsidRDefault="00C92100" w:rsidP="00145359">
          <w:pPr>
            <w:pStyle w:val="Footer"/>
          </w:pPr>
        </w:p>
      </w:tc>
      <w:tc>
        <w:tcPr>
          <w:tcW w:w="567" w:type="dxa"/>
          <w:shd w:val="clear" w:color="auto" w:fill="052F61" w:themeFill="accent1"/>
        </w:tcPr>
        <w:p w14:paraId="163A6242" w14:textId="77777777" w:rsidR="00C92100" w:rsidRDefault="00C92100" w:rsidP="00145359">
          <w:pPr>
            <w:pStyle w:val="Footer"/>
          </w:pPr>
        </w:p>
      </w:tc>
    </w:tr>
    <w:tr w:rsidR="00C92100" w14:paraId="2E864C3A" w14:textId="77777777" w:rsidTr="0061457D">
      <w:trPr>
        <w:trHeight w:val="623"/>
        <w:jc w:val="center"/>
      </w:trPr>
      <w:tc>
        <w:tcPr>
          <w:tcW w:w="8642" w:type="dxa"/>
          <w:vAlign w:val="center"/>
        </w:tcPr>
        <w:p w14:paraId="77923075" w14:textId="35AF6878" w:rsidR="00C92100" w:rsidRDefault="00C92100" w:rsidP="00C92100">
          <w:pPr>
            <w:pStyle w:val="Footer"/>
            <w:ind w:right="30"/>
          </w:pPr>
        </w:p>
      </w:tc>
      <w:tc>
        <w:tcPr>
          <w:tcW w:w="567" w:type="dxa"/>
          <w:vAlign w:val="center"/>
        </w:tcPr>
        <w:p w14:paraId="3E59F82F" w14:textId="25478CCD" w:rsidR="00C92100" w:rsidRDefault="00C92100" w:rsidP="00C92100">
          <w:pPr>
            <w:pStyle w:val="Footer"/>
            <w:jc w:val="center"/>
          </w:pPr>
        </w:p>
      </w:tc>
      <w:tc>
        <w:tcPr>
          <w:tcW w:w="567" w:type="dxa"/>
          <w:shd w:val="clear" w:color="auto" w:fill="146194" w:themeFill="text2"/>
        </w:tcPr>
        <w:p w14:paraId="1C92EA55" w14:textId="77777777" w:rsidR="00C92100" w:rsidRDefault="00C92100" w:rsidP="00145359">
          <w:pPr>
            <w:pStyle w:val="Footer"/>
          </w:pPr>
        </w:p>
      </w:tc>
      <w:tc>
        <w:tcPr>
          <w:tcW w:w="567" w:type="dxa"/>
          <w:shd w:val="clear" w:color="auto" w:fill="14967C" w:themeFill="accent3"/>
        </w:tcPr>
        <w:p w14:paraId="4B348EC1" w14:textId="77777777" w:rsidR="00C92100" w:rsidRDefault="00C92100" w:rsidP="00145359">
          <w:pPr>
            <w:pStyle w:val="Footer"/>
          </w:pPr>
        </w:p>
      </w:tc>
      <w:tc>
        <w:tcPr>
          <w:tcW w:w="567" w:type="dxa"/>
          <w:shd w:val="clear" w:color="auto" w:fill="C62324" w:themeFill="accent6"/>
        </w:tcPr>
        <w:p w14:paraId="3A554DB7" w14:textId="77777777" w:rsidR="00C92100" w:rsidRDefault="00C92100" w:rsidP="00145359">
          <w:pPr>
            <w:pStyle w:val="Footer"/>
          </w:pPr>
        </w:p>
      </w:tc>
      <w:tc>
        <w:tcPr>
          <w:tcW w:w="567" w:type="dxa"/>
          <w:shd w:val="clear" w:color="auto" w:fill="052F61" w:themeFill="accent1"/>
        </w:tcPr>
        <w:p w14:paraId="759349E2" w14:textId="77777777" w:rsidR="00C92100" w:rsidRDefault="00C92100" w:rsidP="00145359">
          <w:pPr>
            <w:pStyle w:val="Footer"/>
          </w:pPr>
        </w:p>
      </w:tc>
    </w:tr>
  </w:tbl>
  <w:p w14:paraId="712720EA" w14:textId="3E197541" w:rsidR="00F6710A" w:rsidRDefault="00272C19" w:rsidP="00145359">
    <w:pPr>
      <w:pStyle w:val="Footer"/>
    </w:pPr>
    <w:r>
      <w:tab/>
      <w:t xml:space="preserve">                   </w:t>
    </w:r>
    <w:r>
      <w:fldChar w:fldCharType="begin"/>
    </w:r>
    <w:r>
      <w:instrText xml:space="preserve"> PAGE   \* MERGEFORMAT </w:instrText>
    </w:r>
    <w:r>
      <w:fldChar w:fldCharType="separate"/>
    </w:r>
    <w:r>
      <w:rPr>
        <w:b/>
        <w:bCs/>
        <w:noProof/>
      </w:rPr>
      <w:t>1</w:t>
    </w:r>
    <w:r>
      <w:rPr>
        <w:b/>
        <w:bCs/>
        <w:noProof/>
      </w:rPr>
      <w:fldChar w:fldCharType="end"/>
    </w:r>
    <w:r>
      <w:rPr>
        <w:b/>
        <w:bCs/>
      </w:rPr>
      <w:t xml:space="preserve"> </w:t>
    </w:r>
    <w:r>
      <w:t>|</w:t>
    </w:r>
    <w:r>
      <w:rPr>
        <w:b/>
        <w:bCs/>
      </w:rPr>
      <w:t xml:space="preserve"> </w:t>
    </w:r>
    <w:r>
      <w:rPr>
        <w:color w:val="7F7F7F" w:themeColor="background1" w:themeShade="7F"/>
        <w:spacing w:val="60"/>
      </w:rPr>
      <w:t>Page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5AAA1" w14:textId="311F6589" w:rsidR="005602D6" w:rsidRDefault="005602D6" w:rsidP="00E1534D">
    <w:pPr>
      <w:pBdr>
        <w:left w:val="single" w:sz="12" w:space="11" w:color="052F61" w:themeColor="accent1"/>
      </w:pBdr>
      <w:tabs>
        <w:tab w:val="left" w:pos="622"/>
      </w:tabs>
      <w:spacing w:after="0"/>
      <w:rPr>
        <w:rFonts w:asciiTheme="majorHAnsi" w:eastAsiaTheme="majorEastAsia" w:hAnsiTheme="majorHAnsi" w:cstheme="majorBidi"/>
        <w:color w:val="032348" w:themeColor="accent1" w:themeShade="BF"/>
        <w:sz w:val="26"/>
        <w:szCs w:val="26"/>
      </w:rPr>
    </w:pPr>
    <w:r w:rsidRPr="00E1534D">
      <w:rPr>
        <w:rFonts w:asciiTheme="majorHAnsi" w:eastAsiaTheme="majorEastAsia" w:hAnsiTheme="majorHAnsi" w:cstheme="majorBidi"/>
        <w:b/>
        <w:bCs/>
        <w:color w:val="032348" w:themeColor="accent1" w:themeShade="BF"/>
        <w:sz w:val="26"/>
        <w:szCs w:val="26"/>
      </w:rPr>
      <w:fldChar w:fldCharType="begin"/>
    </w:r>
    <w:r w:rsidRPr="00E1534D">
      <w:rPr>
        <w:rFonts w:asciiTheme="majorHAnsi" w:eastAsiaTheme="majorEastAsia" w:hAnsiTheme="majorHAnsi" w:cstheme="majorBidi"/>
        <w:b/>
        <w:bCs/>
        <w:color w:val="032348" w:themeColor="accent1" w:themeShade="BF"/>
        <w:sz w:val="26"/>
        <w:szCs w:val="26"/>
      </w:rPr>
      <w:instrText xml:space="preserve"> PAGE   \* MERGEFORMAT </w:instrText>
    </w:r>
    <w:r w:rsidRPr="00E1534D">
      <w:rPr>
        <w:rFonts w:asciiTheme="majorHAnsi" w:eastAsiaTheme="majorEastAsia" w:hAnsiTheme="majorHAnsi" w:cstheme="majorBidi"/>
        <w:b/>
        <w:bCs/>
        <w:color w:val="032348" w:themeColor="accent1" w:themeShade="BF"/>
        <w:sz w:val="26"/>
        <w:szCs w:val="26"/>
      </w:rPr>
      <w:fldChar w:fldCharType="separate"/>
    </w:r>
    <w:r w:rsidRPr="00E1534D">
      <w:rPr>
        <w:rFonts w:asciiTheme="majorHAnsi" w:eastAsiaTheme="majorEastAsia" w:hAnsiTheme="majorHAnsi" w:cstheme="majorBidi"/>
        <w:b/>
        <w:bCs/>
        <w:noProof/>
        <w:color w:val="032348" w:themeColor="accent1" w:themeShade="BF"/>
        <w:sz w:val="26"/>
        <w:szCs w:val="26"/>
      </w:rPr>
      <w:t>2</w:t>
    </w:r>
    <w:r w:rsidRPr="00E1534D">
      <w:rPr>
        <w:rFonts w:asciiTheme="majorHAnsi" w:eastAsiaTheme="majorEastAsia" w:hAnsiTheme="majorHAnsi" w:cstheme="majorBidi"/>
        <w:b/>
        <w:bCs/>
        <w:noProof/>
        <w:color w:val="032348" w:themeColor="accent1" w:themeShade="BF"/>
        <w:sz w:val="26"/>
        <w:szCs w:val="26"/>
      </w:rPr>
      <w:fldChar w:fldCharType="end"/>
    </w:r>
  </w:p>
  <w:p w14:paraId="466827D6" w14:textId="77777777" w:rsidR="005602D6" w:rsidRDefault="005602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69C2D5" w14:textId="77777777" w:rsidR="0079370F" w:rsidRDefault="0079370F" w:rsidP="00376205">
      <w:r>
        <w:separator/>
      </w:r>
    </w:p>
  </w:footnote>
  <w:footnote w:type="continuationSeparator" w:id="0">
    <w:p w14:paraId="27D93F78" w14:textId="77777777" w:rsidR="0079370F" w:rsidRDefault="0079370F" w:rsidP="00376205">
      <w:r>
        <w:continuationSeparator/>
      </w:r>
    </w:p>
  </w:footnote>
  <w:footnote w:id="1">
    <w:p w14:paraId="7BC7ED7A" w14:textId="164070C9" w:rsidR="00ED0579" w:rsidRDefault="00ED0579">
      <w:pPr>
        <w:pStyle w:val="FootnoteText"/>
      </w:pPr>
      <w:r>
        <w:rPr>
          <w:rStyle w:val="FootnoteReference"/>
        </w:rPr>
        <w:footnoteRef/>
      </w:r>
      <w:r>
        <w:t xml:space="preserve"> </w:t>
      </w:r>
      <w:r w:rsidRPr="00ED0579">
        <w:t>https://www.ncbi.nlm.nih.gov/pmc/articles/PMC10604828/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62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7033"/>
      <w:gridCol w:w="4307"/>
    </w:tblGrid>
    <w:tr w:rsidR="001A79C0" w14:paraId="1F3AEF20" w14:textId="77777777" w:rsidTr="00582E15">
      <w:trPr>
        <w:trHeight w:val="1872"/>
        <w:jc w:val="center"/>
      </w:trPr>
      <w:tc>
        <w:tcPr>
          <w:tcW w:w="6946" w:type="dxa"/>
        </w:tcPr>
        <w:p w14:paraId="6C940500" w14:textId="77777777" w:rsidR="001A79C0" w:rsidRDefault="001A79C0" w:rsidP="00FB21D8">
          <w:pPr>
            <w:rPr>
              <w:noProof/>
            </w:rPr>
          </w:pPr>
          <w:r>
            <w:rPr>
              <w:noProof/>
            </w:rPr>
            <mc:AlternateContent>
              <mc:Choice Requires="wpg">
                <w:drawing>
                  <wp:inline distT="0" distB="0" distL="0" distR="0" wp14:anchorId="188EB5AC" wp14:editId="043C8A32">
                    <wp:extent cx="1371600" cy="1600200"/>
                    <wp:effectExtent l="0" t="0" r="0" b="0"/>
                    <wp:docPr id="7" name="Group 7" descr="Decorative element"/>
                    <wp:cNvGraphicFramePr/>
                    <a:graphic xmlns:a="http://schemas.openxmlformats.org/drawingml/2006/main">
                      <a:graphicData uri="http://schemas.microsoft.com/office/word/2010/wordprocessingGroup">
                        <wpg:wgp>
                          <wpg:cNvGrpSpPr/>
                          <wpg:grpSpPr>
                            <a:xfrm>
                              <a:off x="0" y="0"/>
                              <a:ext cx="1371600" cy="1600200"/>
                              <a:chOff x="0" y="0"/>
                              <a:chExt cx="1369609" cy="1600200"/>
                            </a:xfrm>
                          </wpg:grpSpPr>
                          <wps:wsp>
                            <wps:cNvPr id="2" name="Rectangle 1"/>
                            <wps:cNvSpPr/>
                            <wps:spPr>
                              <a:xfrm>
                                <a:off x="0" y="0"/>
                                <a:ext cx="347472" cy="16002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angle 2"/>
                            <wps:cNvSpPr/>
                            <wps:spPr>
                              <a:xfrm>
                                <a:off x="336168" y="0"/>
                                <a:ext cx="342900" cy="1257300"/>
                              </a:xfrm>
                              <a:prstGeom prst="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3"/>
                            <wps:cNvSpPr/>
                            <wps:spPr>
                              <a:xfrm>
                                <a:off x="679153" y="0"/>
                                <a:ext cx="342900" cy="8001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4"/>
                            <wps:cNvSpPr/>
                            <wps:spPr>
                              <a:xfrm>
                                <a:off x="1022137" y="0"/>
                                <a:ext cx="347472" cy="3429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3D3A73D" id="Group 7" o:spid="_x0000_s1026" alt="Decorative element" style="width:108pt;height:126pt;mso-position-horizontal-relative:char;mso-position-vertical-relative:line" coordsize="13696,16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">
                    <v:rect id="Rectangle 1" o:spid="_x0000_s1027" style="position:absolute;width:3474;height:16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" fillcolor="#052f61 [3204]" stroked="f" strokeweight="1.25pt">
                      <v:stroke endcap="round"/>
                    </v:rect>
                    <v:rect id="Rectangle 2" o:spid="_x0000_s1028" style="position:absolute;left:3361;width:3429;height:12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" fillcolor="#c62324 [3209]" stroked="f" strokeweight="1.25pt">
                      <v:stroke endcap="round"/>
                    </v:rect>
                    <v:rect id="Rectangle 3" o:spid="_x0000_s1029" style="position:absolute;left:6791;width:3429;height:8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" fillcolor="#14967c [3206]" stroked="f" strokeweight="1.25pt">
                      <v:stroke endcap="round"/>
                    </v:rect>
                    <v:rect id="Rectangle 4" o:spid="_x0000_s1030" style="position:absolute;left:10221;width:347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" fillcolor="#146194 [3215]" stroked="f" strokeweight="1.25pt">
                      <v:stroke endcap="round"/>
                    </v:rect>
                    <w10:anchorlock/>
                  </v:group>
                </w:pict>
              </mc:Fallback>
            </mc:AlternateContent>
          </w:r>
        </w:p>
      </w:tc>
      <w:tc>
        <w:tcPr>
          <w:tcW w:w="4253" w:type="dxa"/>
        </w:tcPr>
        <w:p w14:paraId="0590CDFC" w14:textId="79D6910D" w:rsidR="001A79C0" w:rsidRDefault="0024182A" w:rsidP="00D907F8">
          <w:pPr>
            <w:jc w:val="right"/>
            <w:rPr>
              <w:noProof/>
            </w:rPr>
          </w:pPr>
          <w:r w:rsidRPr="00BF3499">
            <w:rPr>
              <w:noProof/>
            </w:rPr>
            <w:drawing>
              <wp:anchor distT="0" distB="0" distL="114300" distR="114300" simplePos="0" relativeHeight="251660288" behindDoc="1" locked="0" layoutInCell="1" allowOverlap="1" wp14:anchorId="612FCE9A" wp14:editId="2F0BA0DD">
                <wp:simplePos x="0" y="0"/>
                <wp:positionH relativeFrom="column">
                  <wp:posOffset>1925320</wp:posOffset>
                </wp:positionH>
                <wp:positionV relativeFrom="paragraph">
                  <wp:posOffset>-134620</wp:posOffset>
                </wp:positionV>
                <wp:extent cx="1047750" cy="104775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
                          <a:extLst>
                            <a:ext uri="{28A0092B-C50C-407E-A947-70E740481C1C}">
                              <a14:useLocalDpi xmlns:a14="http://schemas.microsoft.com/office/drawing/2010/main" val="0"/>
                            </a:ext>
                          </a:extLst>
                        </a:blip>
                        <a:stretch>
                          <a:fillRect/>
                        </a:stretch>
                      </pic:blipFill>
                      <pic:spPr>
                        <a:xfrm>
                          <a:off x="0" y="0"/>
                          <a:ext cx="1047750" cy="1047750"/>
                        </a:xfrm>
                        <a:prstGeom prst="rect">
                          <a:avLst/>
                        </a:prstGeom>
                      </pic:spPr>
                    </pic:pic>
                  </a:graphicData>
                </a:graphic>
                <wp14:sizeRelH relativeFrom="margin">
                  <wp14:pctWidth>0</wp14:pctWidth>
                </wp14:sizeRelH>
                <wp14:sizeRelV relativeFrom="margin">
                  <wp14:pctHeight>0</wp14:pctHeight>
                </wp14:sizeRelV>
              </wp:anchor>
            </w:drawing>
          </w:r>
        </w:p>
      </w:tc>
    </w:tr>
  </w:tbl>
  <w:p w14:paraId="32F46968" w14:textId="48A194CE" w:rsidR="00F6710A" w:rsidRDefault="00F6710A" w:rsidP="00FB21D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64F0E" w14:textId="4EB78D8E" w:rsidR="00272C19" w:rsidRDefault="00272C19">
    <w:pPr>
      <w:pStyle w:val="Header"/>
    </w:pPr>
    <w:r>
      <w:rPr>
        <w:noProof/>
      </w:rPr>
      <w:drawing>
        <wp:anchor distT="0" distB="0" distL="114300" distR="114300" simplePos="0" relativeHeight="251658240" behindDoc="0" locked="0" layoutInCell="1" allowOverlap="1" wp14:anchorId="69801FF5" wp14:editId="7878CE25">
          <wp:simplePos x="0" y="0"/>
          <wp:positionH relativeFrom="column">
            <wp:posOffset>5321300</wp:posOffset>
          </wp:positionH>
          <wp:positionV relativeFrom="paragraph">
            <wp:posOffset>1397</wp:posOffset>
          </wp:positionV>
          <wp:extent cx="1160780" cy="1171575"/>
          <wp:effectExtent l="0" t="0" r="1270" b="9525"/>
          <wp:wrapNone/>
          <wp:docPr id="11" name="Picture 220" descr="Logo&#10;&#10;Description automatically generated">
            <a:extLst xmlns:a="http://schemas.openxmlformats.org/drawingml/2006/main">
              <a:ext uri="{FF2B5EF4-FFF2-40B4-BE49-F238E27FC236}">
                <a16:creationId xmlns:a16="http://schemas.microsoft.com/office/drawing/2014/main" id="{986BA3FC-C7C7-4289-9A16-A1D9F2D443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0" descr="Logo&#10;&#10;Description automatically generated">
                    <a:extLst>
                      <a:ext uri="{FF2B5EF4-FFF2-40B4-BE49-F238E27FC236}">
                        <a16:creationId xmlns:a16="http://schemas.microsoft.com/office/drawing/2014/main" id="{986BA3FC-C7C7-4289-9A16-A1D9F2D4434D}"/>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60780" cy="1171575"/>
                  </a:xfrm>
                  <a:prstGeom prst="rect">
                    <a:avLst/>
                  </a:prstGeom>
                </pic:spPr>
              </pic:pic>
            </a:graphicData>
          </a:graphic>
        </wp:anchor>
      </w:drawing>
    </w:r>
    <w:r>
      <w:rPr>
        <w:noProof/>
      </w:rPr>
      <w:drawing>
        <wp:anchor distT="0" distB="0" distL="114300" distR="114300" simplePos="0" relativeHeight="251659264" behindDoc="0" locked="0" layoutInCell="1" allowOverlap="1" wp14:anchorId="7EA2C8C3" wp14:editId="4615819B">
          <wp:simplePos x="0" y="0"/>
          <wp:positionH relativeFrom="column">
            <wp:posOffset>-652526</wp:posOffset>
          </wp:positionH>
          <wp:positionV relativeFrom="paragraph">
            <wp:posOffset>5715</wp:posOffset>
          </wp:positionV>
          <wp:extent cx="1160894" cy="1167613"/>
          <wp:effectExtent l="0" t="0" r="1270" b="0"/>
          <wp:wrapNone/>
          <wp:docPr id="12" name="Picture 224" descr="Logo&#10;&#10;Description automatically generated">
            <a:extLst xmlns:a="http://schemas.openxmlformats.org/drawingml/2006/main">
              <a:ext uri="{FF2B5EF4-FFF2-40B4-BE49-F238E27FC236}">
                <a16:creationId xmlns:a16="http://schemas.microsoft.com/office/drawing/2014/main" id="{3D34EB13-0841-4F93-9383-973C1A338C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4" descr="Logo&#10;&#10;Description automatically generated">
                    <a:extLst>
                      <a:ext uri="{FF2B5EF4-FFF2-40B4-BE49-F238E27FC236}">
                        <a16:creationId xmlns:a16="http://schemas.microsoft.com/office/drawing/2014/main" id="{3D34EB13-0841-4F93-9383-973C1A338C53}"/>
                      </a:ext>
                    </a:extLst>
                  </pic:cNvPr>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1160894" cy="1167613"/>
                  </a:xfrm>
                  <a:prstGeom prst="rect">
                    <a:avLst/>
                  </a:prstGeom>
                </pic:spPr>
              </pic:pic>
            </a:graphicData>
          </a:graphic>
        </wp:anchor>
      </w:drawing>
    </w:r>
    <w:r w:rsidRPr="00272C19">
      <w:rPr>
        <w:noProof/>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4FA53A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AF6C4E"/>
    <w:multiLevelType w:val="hybridMultilevel"/>
    <w:tmpl w:val="2B42CC22"/>
    <w:lvl w:ilvl="0" w:tplc="B5DADE2C">
      <w:start w:val="1"/>
      <w:numFmt w:val="bullet"/>
      <w:lvlText w:val=""/>
      <w:lvlJc w:val="left"/>
      <w:pPr>
        <w:ind w:left="720" w:hanging="360"/>
      </w:pPr>
      <w:rPr>
        <w:rFonts w:ascii="Wingdings" w:hAnsi="Wingdings" w:hint="default"/>
        <w:color w:val="052F61"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2C765D"/>
    <w:multiLevelType w:val="hybridMultilevel"/>
    <w:tmpl w:val="4B347F7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A71093"/>
    <w:multiLevelType w:val="hybridMultilevel"/>
    <w:tmpl w:val="8B50E04C"/>
    <w:lvl w:ilvl="0" w:tplc="0409000B">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3D161B"/>
    <w:multiLevelType w:val="hybridMultilevel"/>
    <w:tmpl w:val="A0181F8E"/>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9D3827"/>
    <w:multiLevelType w:val="hybridMultilevel"/>
    <w:tmpl w:val="2FE497E2"/>
    <w:lvl w:ilvl="0" w:tplc="0409000B">
      <w:start w:val="1"/>
      <w:numFmt w:val="bullet"/>
      <w:lvlText w:val=""/>
      <w:lvlJc w:val="left"/>
      <w:pPr>
        <w:ind w:left="54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D17C1C"/>
    <w:multiLevelType w:val="hybridMultilevel"/>
    <w:tmpl w:val="607272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7F6F76"/>
    <w:multiLevelType w:val="hybridMultilevel"/>
    <w:tmpl w:val="218AF3B2"/>
    <w:lvl w:ilvl="0" w:tplc="B5DADE2C">
      <w:start w:val="1"/>
      <w:numFmt w:val="bullet"/>
      <w:lvlText w:val=""/>
      <w:lvlJc w:val="left"/>
      <w:pPr>
        <w:ind w:left="720" w:hanging="360"/>
      </w:pPr>
      <w:rPr>
        <w:rFonts w:ascii="Wingdings" w:hAnsi="Wingdings" w:hint="default"/>
        <w:color w:val="052F61"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997ADB"/>
    <w:multiLevelType w:val="hybridMultilevel"/>
    <w:tmpl w:val="D70463A4"/>
    <w:lvl w:ilvl="0" w:tplc="0409000B">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8A3388"/>
    <w:multiLevelType w:val="hybridMultilevel"/>
    <w:tmpl w:val="26E2FC22"/>
    <w:lvl w:ilvl="0" w:tplc="B5DADE2C">
      <w:start w:val="1"/>
      <w:numFmt w:val="bullet"/>
      <w:lvlText w:val=""/>
      <w:lvlJc w:val="left"/>
      <w:pPr>
        <w:ind w:left="1440" w:hanging="360"/>
      </w:pPr>
      <w:rPr>
        <w:rFonts w:ascii="Wingdings" w:hAnsi="Wingdings" w:hint="default"/>
        <w:color w:val="052F61" w:themeColor="accen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29D5F4A"/>
    <w:multiLevelType w:val="hybridMultilevel"/>
    <w:tmpl w:val="CD9216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A23551"/>
    <w:multiLevelType w:val="hybridMultilevel"/>
    <w:tmpl w:val="269A4F2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9C5BD3"/>
    <w:multiLevelType w:val="hybridMultilevel"/>
    <w:tmpl w:val="E9809958"/>
    <w:lvl w:ilvl="0" w:tplc="0409000B">
      <w:start w:val="1"/>
      <w:numFmt w:val="bullet"/>
      <w:lvlText w:val=""/>
      <w:lvlJc w:val="left"/>
      <w:pPr>
        <w:ind w:left="809" w:hanging="360"/>
      </w:pPr>
      <w:rPr>
        <w:rFonts w:ascii="Wingdings" w:hAnsi="Wingdings" w:hint="default"/>
      </w:rPr>
    </w:lvl>
    <w:lvl w:ilvl="1" w:tplc="04090003" w:tentative="1">
      <w:start w:val="1"/>
      <w:numFmt w:val="bullet"/>
      <w:lvlText w:val="o"/>
      <w:lvlJc w:val="left"/>
      <w:pPr>
        <w:ind w:left="1529" w:hanging="360"/>
      </w:pPr>
      <w:rPr>
        <w:rFonts w:ascii="Courier New" w:hAnsi="Courier New" w:cs="Courier New" w:hint="default"/>
      </w:rPr>
    </w:lvl>
    <w:lvl w:ilvl="2" w:tplc="04090005" w:tentative="1">
      <w:start w:val="1"/>
      <w:numFmt w:val="bullet"/>
      <w:lvlText w:val=""/>
      <w:lvlJc w:val="left"/>
      <w:pPr>
        <w:ind w:left="2249" w:hanging="360"/>
      </w:pPr>
      <w:rPr>
        <w:rFonts w:ascii="Wingdings" w:hAnsi="Wingdings" w:hint="default"/>
      </w:rPr>
    </w:lvl>
    <w:lvl w:ilvl="3" w:tplc="04090001" w:tentative="1">
      <w:start w:val="1"/>
      <w:numFmt w:val="bullet"/>
      <w:lvlText w:val=""/>
      <w:lvlJc w:val="left"/>
      <w:pPr>
        <w:ind w:left="2969" w:hanging="360"/>
      </w:pPr>
      <w:rPr>
        <w:rFonts w:ascii="Symbol" w:hAnsi="Symbol" w:hint="default"/>
      </w:rPr>
    </w:lvl>
    <w:lvl w:ilvl="4" w:tplc="04090003" w:tentative="1">
      <w:start w:val="1"/>
      <w:numFmt w:val="bullet"/>
      <w:lvlText w:val="o"/>
      <w:lvlJc w:val="left"/>
      <w:pPr>
        <w:ind w:left="3689" w:hanging="360"/>
      </w:pPr>
      <w:rPr>
        <w:rFonts w:ascii="Courier New" w:hAnsi="Courier New" w:cs="Courier New" w:hint="default"/>
      </w:rPr>
    </w:lvl>
    <w:lvl w:ilvl="5" w:tplc="04090005" w:tentative="1">
      <w:start w:val="1"/>
      <w:numFmt w:val="bullet"/>
      <w:lvlText w:val=""/>
      <w:lvlJc w:val="left"/>
      <w:pPr>
        <w:ind w:left="4409" w:hanging="360"/>
      </w:pPr>
      <w:rPr>
        <w:rFonts w:ascii="Wingdings" w:hAnsi="Wingdings" w:hint="default"/>
      </w:rPr>
    </w:lvl>
    <w:lvl w:ilvl="6" w:tplc="04090001" w:tentative="1">
      <w:start w:val="1"/>
      <w:numFmt w:val="bullet"/>
      <w:lvlText w:val=""/>
      <w:lvlJc w:val="left"/>
      <w:pPr>
        <w:ind w:left="5129" w:hanging="360"/>
      </w:pPr>
      <w:rPr>
        <w:rFonts w:ascii="Symbol" w:hAnsi="Symbol" w:hint="default"/>
      </w:rPr>
    </w:lvl>
    <w:lvl w:ilvl="7" w:tplc="04090003" w:tentative="1">
      <w:start w:val="1"/>
      <w:numFmt w:val="bullet"/>
      <w:lvlText w:val="o"/>
      <w:lvlJc w:val="left"/>
      <w:pPr>
        <w:ind w:left="5849" w:hanging="360"/>
      </w:pPr>
      <w:rPr>
        <w:rFonts w:ascii="Courier New" w:hAnsi="Courier New" w:cs="Courier New" w:hint="default"/>
      </w:rPr>
    </w:lvl>
    <w:lvl w:ilvl="8" w:tplc="04090005" w:tentative="1">
      <w:start w:val="1"/>
      <w:numFmt w:val="bullet"/>
      <w:lvlText w:val=""/>
      <w:lvlJc w:val="left"/>
      <w:pPr>
        <w:ind w:left="6569" w:hanging="360"/>
      </w:pPr>
      <w:rPr>
        <w:rFonts w:ascii="Wingdings" w:hAnsi="Wingdings" w:hint="default"/>
      </w:rPr>
    </w:lvl>
  </w:abstractNum>
  <w:abstractNum w:abstractNumId="13" w15:restartNumberingAfterBreak="0">
    <w:nsid w:val="3F55726B"/>
    <w:multiLevelType w:val="hybridMultilevel"/>
    <w:tmpl w:val="7924C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B64914"/>
    <w:multiLevelType w:val="hybridMultilevel"/>
    <w:tmpl w:val="783ABE50"/>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692D6B"/>
    <w:multiLevelType w:val="hybridMultilevel"/>
    <w:tmpl w:val="11902D0C"/>
    <w:lvl w:ilvl="0" w:tplc="B5DADE2C">
      <w:start w:val="1"/>
      <w:numFmt w:val="bullet"/>
      <w:lvlText w:val=""/>
      <w:lvlJc w:val="left"/>
      <w:pPr>
        <w:ind w:left="720" w:hanging="360"/>
      </w:pPr>
      <w:rPr>
        <w:rFonts w:ascii="Wingdings" w:hAnsi="Wingdings" w:hint="default"/>
        <w:color w:val="052F61"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2635CE"/>
    <w:multiLevelType w:val="hybridMultilevel"/>
    <w:tmpl w:val="26B2D9B6"/>
    <w:lvl w:ilvl="0" w:tplc="B5DADE2C">
      <w:start w:val="1"/>
      <w:numFmt w:val="bullet"/>
      <w:lvlText w:val=""/>
      <w:lvlJc w:val="left"/>
      <w:pPr>
        <w:ind w:left="720" w:hanging="360"/>
      </w:pPr>
      <w:rPr>
        <w:rFonts w:ascii="Wingdings" w:hAnsi="Wingdings" w:hint="default"/>
        <w:color w:val="052F61" w:themeColor="accent1"/>
      </w:rPr>
    </w:lvl>
    <w:lvl w:ilvl="1" w:tplc="04090009">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8CC4E26"/>
    <w:multiLevelType w:val="hybridMultilevel"/>
    <w:tmpl w:val="A7283486"/>
    <w:lvl w:ilvl="0" w:tplc="0409000B">
      <w:start w:val="1"/>
      <w:numFmt w:val="bullet"/>
      <w:lvlText w:val=""/>
      <w:lvlJc w:val="left"/>
      <w:pPr>
        <w:ind w:left="1451" w:hanging="360"/>
      </w:pPr>
      <w:rPr>
        <w:rFonts w:ascii="Wingdings" w:hAnsi="Wingdings" w:hint="default"/>
      </w:rPr>
    </w:lvl>
    <w:lvl w:ilvl="1" w:tplc="04090003" w:tentative="1">
      <w:start w:val="1"/>
      <w:numFmt w:val="bullet"/>
      <w:lvlText w:val="o"/>
      <w:lvlJc w:val="left"/>
      <w:pPr>
        <w:ind w:left="2171" w:hanging="360"/>
      </w:pPr>
      <w:rPr>
        <w:rFonts w:ascii="Courier New" w:hAnsi="Courier New" w:cs="Courier New" w:hint="default"/>
      </w:rPr>
    </w:lvl>
    <w:lvl w:ilvl="2" w:tplc="04090005" w:tentative="1">
      <w:start w:val="1"/>
      <w:numFmt w:val="bullet"/>
      <w:lvlText w:val=""/>
      <w:lvlJc w:val="left"/>
      <w:pPr>
        <w:ind w:left="2891" w:hanging="360"/>
      </w:pPr>
      <w:rPr>
        <w:rFonts w:ascii="Wingdings" w:hAnsi="Wingdings" w:hint="default"/>
      </w:rPr>
    </w:lvl>
    <w:lvl w:ilvl="3" w:tplc="04090001" w:tentative="1">
      <w:start w:val="1"/>
      <w:numFmt w:val="bullet"/>
      <w:lvlText w:val=""/>
      <w:lvlJc w:val="left"/>
      <w:pPr>
        <w:ind w:left="3611" w:hanging="360"/>
      </w:pPr>
      <w:rPr>
        <w:rFonts w:ascii="Symbol" w:hAnsi="Symbol" w:hint="default"/>
      </w:rPr>
    </w:lvl>
    <w:lvl w:ilvl="4" w:tplc="04090003" w:tentative="1">
      <w:start w:val="1"/>
      <w:numFmt w:val="bullet"/>
      <w:lvlText w:val="o"/>
      <w:lvlJc w:val="left"/>
      <w:pPr>
        <w:ind w:left="4331" w:hanging="360"/>
      </w:pPr>
      <w:rPr>
        <w:rFonts w:ascii="Courier New" w:hAnsi="Courier New" w:cs="Courier New" w:hint="default"/>
      </w:rPr>
    </w:lvl>
    <w:lvl w:ilvl="5" w:tplc="04090005" w:tentative="1">
      <w:start w:val="1"/>
      <w:numFmt w:val="bullet"/>
      <w:lvlText w:val=""/>
      <w:lvlJc w:val="left"/>
      <w:pPr>
        <w:ind w:left="5051" w:hanging="360"/>
      </w:pPr>
      <w:rPr>
        <w:rFonts w:ascii="Wingdings" w:hAnsi="Wingdings" w:hint="default"/>
      </w:rPr>
    </w:lvl>
    <w:lvl w:ilvl="6" w:tplc="04090001" w:tentative="1">
      <w:start w:val="1"/>
      <w:numFmt w:val="bullet"/>
      <w:lvlText w:val=""/>
      <w:lvlJc w:val="left"/>
      <w:pPr>
        <w:ind w:left="5771" w:hanging="360"/>
      </w:pPr>
      <w:rPr>
        <w:rFonts w:ascii="Symbol" w:hAnsi="Symbol" w:hint="default"/>
      </w:rPr>
    </w:lvl>
    <w:lvl w:ilvl="7" w:tplc="04090003" w:tentative="1">
      <w:start w:val="1"/>
      <w:numFmt w:val="bullet"/>
      <w:lvlText w:val="o"/>
      <w:lvlJc w:val="left"/>
      <w:pPr>
        <w:ind w:left="6491" w:hanging="360"/>
      </w:pPr>
      <w:rPr>
        <w:rFonts w:ascii="Courier New" w:hAnsi="Courier New" w:cs="Courier New" w:hint="default"/>
      </w:rPr>
    </w:lvl>
    <w:lvl w:ilvl="8" w:tplc="04090005" w:tentative="1">
      <w:start w:val="1"/>
      <w:numFmt w:val="bullet"/>
      <w:lvlText w:val=""/>
      <w:lvlJc w:val="left"/>
      <w:pPr>
        <w:ind w:left="7211" w:hanging="360"/>
      </w:pPr>
      <w:rPr>
        <w:rFonts w:ascii="Wingdings" w:hAnsi="Wingdings" w:hint="default"/>
      </w:rPr>
    </w:lvl>
  </w:abstractNum>
  <w:abstractNum w:abstractNumId="18" w15:restartNumberingAfterBreak="0">
    <w:nsid w:val="59555DC3"/>
    <w:multiLevelType w:val="hybridMultilevel"/>
    <w:tmpl w:val="8A7AF7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B700CB"/>
    <w:multiLevelType w:val="hybridMultilevel"/>
    <w:tmpl w:val="46EC1C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CDE06D5"/>
    <w:multiLevelType w:val="hybridMultilevel"/>
    <w:tmpl w:val="21CA9E6C"/>
    <w:lvl w:ilvl="0" w:tplc="B5DADE2C">
      <w:start w:val="1"/>
      <w:numFmt w:val="bullet"/>
      <w:lvlText w:val=""/>
      <w:lvlJc w:val="left"/>
      <w:pPr>
        <w:ind w:left="720" w:hanging="360"/>
      </w:pPr>
      <w:rPr>
        <w:rFonts w:ascii="Wingdings" w:hAnsi="Wingdings" w:hint="default"/>
        <w:color w:val="052F61"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7CB1C49"/>
    <w:multiLevelType w:val="multilevel"/>
    <w:tmpl w:val="AD2052F8"/>
    <w:lvl w:ilvl="0">
      <w:start w:val="1"/>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22" w15:restartNumberingAfterBreak="0">
    <w:nsid w:val="720A2919"/>
    <w:multiLevelType w:val="hybridMultilevel"/>
    <w:tmpl w:val="E032788A"/>
    <w:lvl w:ilvl="0" w:tplc="B5DADE2C">
      <w:start w:val="1"/>
      <w:numFmt w:val="bullet"/>
      <w:lvlText w:val=""/>
      <w:lvlJc w:val="left"/>
      <w:pPr>
        <w:ind w:left="720" w:hanging="360"/>
      </w:pPr>
      <w:rPr>
        <w:rFonts w:ascii="Wingdings" w:hAnsi="Wingdings" w:hint="default"/>
        <w:color w:val="052F61"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72A6A59"/>
    <w:multiLevelType w:val="hybridMultilevel"/>
    <w:tmpl w:val="5A1C3F58"/>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7"/>
  </w:num>
  <w:num w:numId="2">
    <w:abstractNumId w:val="12"/>
  </w:num>
  <w:num w:numId="3">
    <w:abstractNumId w:val="18"/>
  </w:num>
  <w:num w:numId="4">
    <w:abstractNumId w:val="3"/>
  </w:num>
  <w:num w:numId="5">
    <w:abstractNumId w:val="10"/>
  </w:num>
  <w:num w:numId="6">
    <w:abstractNumId w:val="21"/>
  </w:num>
  <w:num w:numId="7">
    <w:abstractNumId w:val="6"/>
  </w:num>
  <w:num w:numId="8">
    <w:abstractNumId w:val="5"/>
  </w:num>
  <w:num w:numId="9">
    <w:abstractNumId w:val="13"/>
  </w:num>
  <w:num w:numId="10">
    <w:abstractNumId w:val="20"/>
  </w:num>
  <w:num w:numId="11">
    <w:abstractNumId w:val="16"/>
  </w:num>
  <w:num w:numId="12">
    <w:abstractNumId w:val="0"/>
  </w:num>
  <w:num w:numId="13">
    <w:abstractNumId w:val="15"/>
  </w:num>
  <w:num w:numId="14">
    <w:abstractNumId w:val="1"/>
  </w:num>
  <w:num w:numId="15">
    <w:abstractNumId w:val="22"/>
  </w:num>
  <w:num w:numId="16">
    <w:abstractNumId w:val="7"/>
  </w:num>
  <w:num w:numId="17">
    <w:abstractNumId w:val="9"/>
  </w:num>
  <w:num w:numId="18">
    <w:abstractNumId w:val="19"/>
  </w:num>
  <w:num w:numId="19">
    <w:abstractNumId w:val="2"/>
  </w:num>
  <w:num w:numId="20">
    <w:abstractNumId w:val="11"/>
  </w:num>
  <w:num w:numId="21">
    <w:abstractNumId w:val="14"/>
  </w:num>
  <w:num w:numId="22">
    <w:abstractNumId w:val="4"/>
  </w:num>
  <w:num w:numId="23">
    <w:abstractNumId w:val="8"/>
  </w:num>
  <w:num w:numId="2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7186"/>
    <w:rsid w:val="00024E1E"/>
    <w:rsid w:val="00030CA1"/>
    <w:rsid w:val="0004285F"/>
    <w:rsid w:val="00086902"/>
    <w:rsid w:val="00097034"/>
    <w:rsid w:val="000A6C12"/>
    <w:rsid w:val="000C76FA"/>
    <w:rsid w:val="000E3C24"/>
    <w:rsid w:val="001035EA"/>
    <w:rsid w:val="001066EC"/>
    <w:rsid w:val="001320FD"/>
    <w:rsid w:val="00145359"/>
    <w:rsid w:val="00182EC3"/>
    <w:rsid w:val="00184742"/>
    <w:rsid w:val="001963F5"/>
    <w:rsid w:val="001A79C0"/>
    <w:rsid w:val="001D25F8"/>
    <w:rsid w:val="001E4B0C"/>
    <w:rsid w:val="001E6949"/>
    <w:rsid w:val="001F5D10"/>
    <w:rsid w:val="00223149"/>
    <w:rsid w:val="00226FD6"/>
    <w:rsid w:val="0024182A"/>
    <w:rsid w:val="00241C67"/>
    <w:rsid w:val="00243DFB"/>
    <w:rsid w:val="00272C19"/>
    <w:rsid w:val="002830EC"/>
    <w:rsid w:val="002E3A34"/>
    <w:rsid w:val="002F696F"/>
    <w:rsid w:val="003049BB"/>
    <w:rsid w:val="00323A60"/>
    <w:rsid w:val="00327ABF"/>
    <w:rsid w:val="003509F4"/>
    <w:rsid w:val="00373BDF"/>
    <w:rsid w:val="00376205"/>
    <w:rsid w:val="003951D5"/>
    <w:rsid w:val="00396549"/>
    <w:rsid w:val="003A6A4C"/>
    <w:rsid w:val="003D0547"/>
    <w:rsid w:val="00407D91"/>
    <w:rsid w:val="00407DC5"/>
    <w:rsid w:val="00422C9F"/>
    <w:rsid w:val="0042510E"/>
    <w:rsid w:val="00425A9C"/>
    <w:rsid w:val="00445EC4"/>
    <w:rsid w:val="00466689"/>
    <w:rsid w:val="004719BA"/>
    <w:rsid w:val="00477186"/>
    <w:rsid w:val="00494123"/>
    <w:rsid w:val="004C4C55"/>
    <w:rsid w:val="004D1CC4"/>
    <w:rsid w:val="004E4FB4"/>
    <w:rsid w:val="004F2759"/>
    <w:rsid w:val="004F48AB"/>
    <w:rsid w:val="00521378"/>
    <w:rsid w:val="0053473C"/>
    <w:rsid w:val="00535AA3"/>
    <w:rsid w:val="005459FD"/>
    <w:rsid w:val="005550C9"/>
    <w:rsid w:val="005602D6"/>
    <w:rsid w:val="00561EA9"/>
    <w:rsid w:val="005630D3"/>
    <w:rsid w:val="00581BBF"/>
    <w:rsid w:val="00582E15"/>
    <w:rsid w:val="00584A2E"/>
    <w:rsid w:val="00590F6D"/>
    <w:rsid w:val="0059362C"/>
    <w:rsid w:val="005942EB"/>
    <w:rsid w:val="005A519B"/>
    <w:rsid w:val="005A6FF2"/>
    <w:rsid w:val="005C7DBA"/>
    <w:rsid w:val="005D0571"/>
    <w:rsid w:val="005E4228"/>
    <w:rsid w:val="0060159F"/>
    <w:rsid w:val="00605C30"/>
    <w:rsid w:val="0061457D"/>
    <w:rsid w:val="0062123A"/>
    <w:rsid w:val="006267BD"/>
    <w:rsid w:val="00626CDC"/>
    <w:rsid w:val="00627AAF"/>
    <w:rsid w:val="00646E75"/>
    <w:rsid w:val="006570EE"/>
    <w:rsid w:val="00664D15"/>
    <w:rsid w:val="0066548D"/>
    <w:rsid w:val="00676A0D"/>
    <w:rsid w:val="00682F52"/>
    <w:rsid w:val="006B01BD"/>
    <w:rsid w:val="00741FA7"/>
    <w:rsid w:val="0079370F"/>
    <w:rsid w:val="007A3AB8"/>
    <w:rsid w:val="007A7F44"/>
    <w:rsid w:val="007B19DB"/>
    <w:rsid w:val="007B2B4B"/>
    <w:rsid w:val="007C7B44"/>
    <w:rsid w:val="007E5DFF"/>
    <w:rsid w:val="008009DA"/>
    <w:rsid w:val="00807A35"/>
    <w:rsid w:val="00810A41"/>
    <w:rsid w:val="00810FE0"/>
    <w:rsid w:val="00815E0C"/>
    <w:rsid w:val="008342BF"/>
    <w:rsid w:val="008456BB"/>
    <w:rsid w:val="00877759"/>
    <w:rsid w:val="008A4A70"/>
    <w:rsid w:val="008B6ECA"/>
    <w:rsid w:val="008F316E"/>
    <w:rsid w:val="009100D5"/>
    <w:rsid w:val="00914211"/>
    <w:rsid w:val="0091425F"/>
    <w:rsid w:val="00922646"/>
    <w:rsid w:val="00933B09"/>
    <w:rsid w:val="0097545F"/>
    <w:rsid w:val="009834A5"/>
    <w:rsid w:val="0098621C"/>
    <w:rsid w:val="009864AB"/>
    <w:rsid w:val="009B3BD5"/>
    <w:rsid w:val="009C28ED"/>
    <w:rsid w:val="009E1D32"/>
    <w:rsid w:val="009E5AB2"/>
    <w:rsid w:val="009F6FB9"/>
    <w:rsid w:val="00A00DA7"/>
    <w:rsid w:val="00A063EC"/>
    <w:rsid w:val="00A4614D"/>
    <w:rsid w:val="00A77DE4"/>
    <w:rsid w:val="00A81B82"/>
    <w:rsid w:val="00A90B67"/>
    <w:rsid w:val="00AA3974"/>
    <w:rsid w:val="00AE39B6"/>
    <w:rsid w:val="00B04924"/>
    <w:rsid w:val="00B333F7"/>
    <w:rsid w:val="00B4346C"/>
    <w:rsid w:val="00B8140C"/>
    <w:rsid w:val="00B94E26"/>
    <w:rsid w:val="00B97D91"/>
    <w:rsid w:val="00BB4901"/>
    <w:rsid w:val="00BE13EA"/>
    <w:rsid w:val="00C067BD"/>
    <w:rsid w:val="00C36905"/>
    <w:rsid w:val="00C55116"/>
    <w:rsid w:val="00C6127A"/>
    <w:rsid w:val="00C92100"/>
    <w:rsid w:val="00CC138A"/>
    <w:rsid w:val="00CC7BB9"/>
    <w:rsid w:val="00CD384D"/>
    <w:rsid w:val="00CE1FF8"/>
    <w:rsid w:val="00CE7D93"/>
    <w:rsid w:val="00D12C5E"/>
    <w:rsid w:val="00D14447"/>
    <w:rsid w:val="00D21FCA"/>
    <w:rsid w:val="00D376ED"/>
    <w:rsid w:val="00D574C1"/>
    <w:rsid w:val="00D65317"/>
    <w:rsid w:val="00D907F8"/>
    <w:rsid w:val="00D97642"/>
    <w:rsid w:val="00DA5201"/>
    <w:rsid w:val="00DB7C22"/>
    <w:rsid w:val="00DC66AF"/>
    <w:rsid w:val="00DD0492"/>
    <w:rsid w:val="00DD0998"/>
    <w:rsid w:val="00DE40DA"/>
    <w:rsid w:val="00DF4713"/>
    <w:rsid w:val="00DF478B"/>
    <w:rsid w:val="00E041D4"/>
    <w:rsid w:val="00E0756B"/>
    <w:rsid w:val="00E1534D"/>
    <w:rsid w:val="00E45756"/>
    <w:rsid w:val="00E55D74"/>
    <w:rsid w:val="00E55FAE"/>
    <w:rsid w:val="00EB5579"/>
    <w:rsid w:val="00ED0579"/>
    <w:rsid w:val="00ED4963"/>
    <w:rsid w:val="00EF18D8"/>
    <w:rsid w:val="00EF6429"/>
    <w:rsid w:val="00F07226"/>
    <w:rsid w:val="00F1635D"/>
    <w:rsid w:val="00F405F8"/>
    <w:rsid w:val="00F407B7"/>
    <w:rsid w:val="00F46FBE"/>
    <w:rsid w:val="00F670DA"/>
    <w:rsid w:val="00F6710A"/>
    <w:rsid w:val="00F90C8E"/>
    <w:rsid w:val="00FB21D8"/>
    <w:rsid w:val="00FD297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73DCDC"/>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after="300"/>
      </w:pPr>
    </w:pPrDefault>
  </w:docDefaults>
  <w:latentStyles w:defLockedState="0" w:defUIPriority="99" w:defSemiHidden="0" w:defUnhideWhenUsed="0" w:defQFormat="0" w:count="376">
    <w:lsdException w:name="Normal" w:uiPriority="0" w:qFormat="1"/>
    <w:lsdException w:name="heading 1" w:uiPriority="8" w:qFormat="1"/>
    <w:lsdException w:name="heading 2" w:semiHidden="1" w:uiPriority="9" w:unhideWhenUsed="1"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lsdException w:name="Closing" w:semiHidden="1" w:uiPriority="6" w:unhideWhenUsed="1" w:qFormat="1"/>
    <w:lsdException w:name="Signature" w:semiHidden="1" w:uiPriority="7"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iPriority="4" w:unhideWhenUsed="1"/>
    <w:lsdException w:name="Dat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lsdException w:name="Smart Link" w:semiHidden="1" w:unhideWhenUsed="1"/>
  </w:latentStyles>
  <w:style w:type="paragraph" w:default="1" w:styleId="Normal">
    <w:name w:val="Normal"/>
    <w:qFormat/>
    <w:rsid w:val="007E5DFF"/>
  </w:style>
  <w:style w:type="paragraph" w:styleId="Heading1">
    <w:name w:val="heading 1"/>
    <w:basedOn w:val="Normal"/>
    <w:next w:val="Normal"/>
    <w:link w:val="Heading1Char"/>
    <w:uiPriority w:val="8"/>
    <w:semiHidden/>
    <w:qFormat/>
    <w:rsid w:val="00F46FBE"/>
    <w:pPr>
      <w:spacing w:after="360"/>
      <w:contextualSpacing/>
      <w:outlineLvl w:val="0"/>
    </w:pPr>
    <w:rPr>
      <w:rFonts w:asciiTheme="majorHAnsi" w:eastAsiaTheme="majorEastAsia" w:hAnsiTheme="majorHAnsi" w:cstheme="majorBidi"/>
      <w:caps/>
      <w:color w:val="032348" w:themeColor="accent1" w:themeShade="BF"/>
      <w:kern w:val="20"/>
      <w:sz w:val="20"/>
      <w:szCs w:val="20"/>
    </w:rPr>
  </w:style>
  <w:style w:type="paragraph" w:styleId="Heading2">
    <w:name w:val="heading 2"/>
    <w:basedOn w:val="Normal"/>
    <w:next w:val="Normal"/>
    <w:link w:val="Heading2Char"/>
    <w:uiPriority w:val="9"/>
    <w:semiHidden/>
    <w:qFormat/>
    <w:rsid w:val="00F46FBE"/>
    <w:pPr>
      <w:keepNext/>
      <w:keepLines/>
      <w:spacing w:before="40" w:line="288" w:lineRule="auto"/>
      <w:outlineLvl w:val="1"/>
    </w:pPr>
    <w:rPr>
      <w:rFonts w:asciiTheme="majorHAnsi" w:eastAsiaTheme="majorEastAsia" w:hAnsiTheme="majorHAnsi" w:cstheme="majorBidi"/>
      <w:color w:val="032348" w:themeColor="accent1" w:themeShade="BF"/>
      <w:kern w:val="20"/>
      <w:sz w:val="26"/>
      <w:szCs w:val="26"/>
    </w:rPr>
  </w:style>
  <w:style w:type="paragraph" w:styleId="Heading3">
    <w:name w:val="heading 3"/>
    <w:basedOn w:val="Normal"/>
    <w:next w:val="Normal"/>
    <w:link w:val="Heading3Char"/>
    <w:uiPriority w:val="9"/>
    <w:semiHidden/>
    <w:qFormat/>
    <w:rsid w:val="00D97642"/>
    <w:pPr>
      <w:keepNext/>
      <w:keepLines/>
      <w:spacing w:before="40" w:after="0"/>
      <w:outlineLvl w:val="2"/>
    </w:pPr>
    <w:rPr>
      <w:rFonts w:asciiTheme="majorHAnsi" w:eastAsiaTheme="majorEastAsia" w:hAnsiTheme="majorHAnsi" w:cstheme="majorBidi"/>
      <w:color w:val="021730" w:themeColor="accent1" w:themeShade="7F"/>
    </w:rPr>
  </w:style>
  <w:style w:type="paragraph" w:styleId="Heading4">
    <w:name w:val="heading 4"/>
    <w:basedOn w:val="Normal"/>
    <w:next w:val="Normal"/>
    <w:link w:val="Heading4Char"/>
    <w:uiPriority w:val="9"/>
    <w:semiHidden/>
    <w:qFormat/>
    <w:rsid w:val="00D97642"/>
    <w:pPr>
      <w:keepNext/>
      <w:keepLines/>
      <w:spacing w:before="40" w:after="0"/>
      <w:outlineLvl w:val="3"/>
    </w:pPr>
    <w:rPr>
      <w:rFonts w:asciiTheme="majorHAnsi" w:eastAsiaTheme="majorEastAsia" w:hAnsiTheme="majorHAnsi" w:cstheme="majorBidi"/>
      <w:i/>
      <w:iCs/>
      <w:color w:val="032348"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46FBE"/>
    <w:pPr>
      <w:spacing w:before="100" w:beforeAutospacing="1" w:after="100" w:afterAutospacing="1"/>
    </w:pPr>
    <w:rPr>
      <w:rFonts w:ascii="Times New Roman" w:hAnsi="Times New Roman" w:cs="Times New Roman"/>
    </w:rPr>
  </w:style>
  <w:style w:type="character" w:customStyle="1" w:styleId="Heading1Char">
    <w:name w:val="Heading 1 Char"/>
    <w:basedOn w:val="DefaultParagraphFont"/>
    <w:link w:val="Heading1"/>
    <w:uiPriority w:val="8"/>
    <w:semiHidden/>
    <w:rsid w:val="00C067BD"/>
    <w:rPr>
      <w:rFonts w:asciiTheme="majorHAnsi" w:eastAsiaTheme="majorEastAsia" w:hAnsiTheme="majorHAnsi" w:cstheme="majorBidi"/>
      <w:caps/>
      <w:color w:val="032348" w:themeColor="accent1" w:themeShade="BF"/>
      <w:kern w:val="20"/>
      <w:sz w:val="20"/>
      <w:szCs w:val="20"/>
    </w:rPr>
  </w:style>
  <w:style w:type="character" w:customStyle="1" w:styleId="Heading2Char">
    <w:name w:val="Heading 2 Char"/>
    <w:basedOn w:val="DefaultParagraphFont"/>
    <w:link w:val="Heading2"/>
    <w:uiPriority w:val="9"/>
    <w:semiHidden/>
    <w:rsid w:val="00C067BD"/>
    <w:rPr>
      <w:rFonts w:asciiTheme="majorHAnsi" w:eastAsiaTheme="majorEastAsia" w:hAnsiTheme="majorHAnsi" w:cstheme="majorBidi"/>
      <w:color w:val="032348" w:themeColor="accent1" w:themeShade="BF"/>
      <w:kern w:val="20"/>
      <w:sz w:val="26"/>
      <w:szCs w:val="26"/>
    </w:rPr>
  </w:style>
  <w:style w:type="paragraph" w:styleId="Salutation">
    <w:name w:val="Salutation"/>
    <w:basedOn w:val="Normal"/>
    <w:link w:val="SalutationChar"/>
    <w:uiPriority w:val="4"/>
    <w:semiHidden/>
    <w:rsid w:val="00F46FBE"/>
    <w:pPr>
      <w:spacing w:before="720" w:after="160" w:line="288" w:lineRule="auto"/>
    </w:pPr>
    <w:rPr>
      <w:rFonts w:eastAsiaTheme="minorHAnsi"/>
      <w:color w:val="595959" w:themeColor="text1" w:themeTint="A6"/>
      <w:kern w:val="20"/>
      <w:sz w:val="20"/>
      <w:szCs w:val="20"/>
    </w:rPr>
  </w:style>
  <w:style w:type="character" w:customStyle="1" w:styleId="SalutationChar">
    <w:name w:val="Salutation Char"/>
    <w:basedOn w:val="DefaultParagraphFont"/>
    <w:link w:val="Salutation"/>
    <w:uiPriority w:val="4"/>
    <w:semiHidden/>
    <w:rsid w:val="00FB21D8"/>
    <w:rPr>
      <w:rFonts w:eastAsiaTheme="minorHAnsi"/>
      <w:color w:val="595959" w:themeColor="text1" w:themeTint="A6"/>
      <w:kern w:val="20"/>
      <w:sz w:val="20"/>
      <w:szCs w:val="20"/>
    </w:rPr>
  </w:style>
  <w:style w:type="paragraph" w:styleId="Closing">
    <w:name w:val="Closing"/>
    <w:basedOn w:val="Normal"/>
    <w:next w:val="Signature"/>
    <w:link w:val="ClosingChar"/>
    <w:uiPriority w:val="6"/>
    <w:unhideWhenUsed/>
    <w:qFormat/>
    <w:rsid w:val="0061457D"/>
    <w:pPr>
      <w:spacing w:before="480" w:after="720"/>
    </w:pPr>
    <w:rPr>
      <w:rFonts w:eastAsiaTheme="minorHAnsi"/>
      <w:kern w:val="20"/>
      <w:szCs w:val="20"/>
    </w:rPr>
  </w:style>
  <w:style w:type="character" w:customStyle="1" w:styleId="ClosingChar">
    <w:name w:val="Closing Char"/>
    <w:basedOn w:val="DefaultParagraphFont"/>
    <w:link w:val="Closing"/>
    <w:uiPriority w:val="6"/>
    <w:rsid w:val="0061457D"/>
    <w:rPr>
      <w:rFonts w:eastAsiaTheme="minorHAnsi"/>
      <w:kern w:val="20"/>
      <w:szCs w:val="20"/>
    </w:rPr>
  </w:style>
  <w:style w:type="paragraph" w:styleId="Signature">
    <w:name w:val="Signature"/>
    <w:basedOn w:val="Normal"/>
    <w:link w:val="SignatureChar"/>
    <w:uiPriority w:val="7"/>
    <w:unhideWhenUsed/>
    <w:qFormat/>
    <w:rsid w:val="0061457D"/>
    <w:pPr>
      <w:spacing w:before="40" w:after="0" w:line="288" w:lineRule="auto"/>
    </w:pPr>
    <w:rPr>
      <w:rFonts w:eastAsiaTheme="minorHAnsi"/>
      <w:b/>
      <w:bCs/>
      <w:kern w:val="20"/>
      <w:szCs w:val="20"/>
    </w:rPr>
  </w:style>
  <w:style w:type="character" w:customStyle="1" w:styleId="SignatureChar">
    <w:name w:val="Signature Char"/>
    <w:basedOn w:val="DefaultParagraphFont"/>
    <w:link w:val="Signature"/>
    <w:uiPriority w:val="7"/>
    <w:rsid w:val="0061457D"/>
    <w:rPr>
      <w:rFonts w:eastAsiaTheme="minorHAnsi"/>
      <w:b/>
      <w:bCs/>
      <w:kern w:val="20"/>
      <w:szCs w:val="20"/>
    </w:rPr>
  </w:style>
  <w:style w:type="paragraph" w:styleId="Title">
    <w:name w:val="Title"/>
    <w:basedOn w:val="Normal"/>
    <w:next w:val="Normal"/>
    <w:link w:val="TitleChar"/>
    <w:uiPriority w:val="1"/>
    <w:semiHidden/>
    <w:rsid w:val="00F405F8"/>
    <w:pPr>
      <w:spacing w:after="120"/>
      <w:contextualSpacing/>
    </w:pPr>
    <w:rPr>
      <w:rFonts w:asciiTheme="majorHAnsi" w:eastAsiaTheme="majorEastAsia" w:hAnsiTheme="majorHAnsi" w:cstheme="majorBidi"/>
      <w:b/>
      <w:bCs/>
      <w:caps/>
      <w:kern w:val="28"/>
      <w:sz w:val="96"/>
      <w:szCs w:val="96"/>
    </w:rPr>
  </w:style>
  <w:style w:type="character" w:customStyle="1" w:styleId="TitleChar">
    <w:name w:val="Title Char"/>
    <w:basedOn w:val="DefaultParagraphFont"/>
    <w:link w:val="Title"/>
    <w:uiPriority w:val="1"/>
    <w:semiHidden/>
    <w:rsid w:val="00FB21D8"/>
    <w:rPr>
      <w:rFonts w:asciiTheme="majorHAnsi" w:eastAsiaTheme="majorEastAsia" w:hAnsiTheme="majorHAnsi" w:cstheme="majorBidi"/>
      <w:b/>
      <w:bCs/>
      <w:caps/>
      <w:kern w:val="28"/>
      <w:sz w:val="96"/>
      <w:szCs w:val="96"/>
    </w:rPr>
  </w:style>
  <w:style w:type="table" w:styleId="GridTable1Light-Accent2">
    <w:name w:val="Grid Table 1 Light Accent 2"/>
    <w:basedOn w:val="TableNormal"/>
    <w:uiPriority w:val="46"/>
    <w:rsid w:val="00F405F8"/>
    <w:pPr>
      <w:spacing w:before="120" w:after="120"/>
      <w:contextualSpacing/>
    </w:pPr>
    <w:rPr>
      <w:sz w:val="22"/>
      <w:szCs w:val="22"/>
    </w:rPr>
    <w:tblPr>
      <w:tblStyleRowBandSize w:val="1"/>
      <w:tblStyleColBandSize w:val="1"/>
      <w:tblBorders>
        <w:top w:val="single" w:sz="4" w:space="0" w:color="F484DA" w:themeColor="accent2" w:themeTint="66"/>
        <w:left w:val="single" w:sz="4" w:space="0" w:color="F484DA" w:themeColor="accent2" w:themeTint="66"/>
        <w:bottom w:val="single" w:sz="4" w:space="0" w:color="F484DA" w:themeColor="accent2" w:themeTint="66"/>
        <w:right w:val="single" w:sz="4" w:space="0" w:color="F484DA" w:themeColor="accent2" w:themeTint="66"/>
        <w:insideH w:val="single" w:sz="4" w:space="0" w:color="F484DA" w:themeColor="accent2" w:themeTint="66"/>
        <w:insideV w:val="single" w:sz="4" w:space="0" w:color="F484DA" w:themeColor="accent2" w:themeTint="66"/>
      </w:tblBorders>
    </w:tblPr>
    <w:tblStylePr w:type="firstRow">
      <w:rPr>
        <w:b/>
        <w:bCs/>
      </w:rPr>
      <w:tblPr/>
      <w:tcPr>
        <w:tcBorders>
          <w:bottom w:val="single" w:sz="12" w:space="0" w:color="EF47C8" w:themeColor="accent2" w:themeTint="99"/>
        </w:tcBorders>
      </w:tcPr>
    </w:tblStylePr>
    <w:tblStylePr w:type="lastRow">
      <w:rPr>
        <w:b/>
        <w:bCs/>
      </w:rPr>
      <w:tblPr/>
      <w:tcPr>
        <w:tcBorders>
          <w:top w:val="double" w:sz="2" w:space="0" w:color="EF47C8" w:themeColor="accent2" w:themeTint="99"/>
        </w:tcBorders>
      </w:tcPr>
    </w:tblStylePr>
    <w:tblStylePr w:type="firstCol">
      <w:rPr>
        <w:b/>
        <w:bCs/>
      </w:rPr>
    </w:tblStylePr>
    <w:tblStylePr w:type="lastCol">
      <w:rPr>
        <w:b/>
        <w:bCs/>
      </w:rPr>
    </w:tblStylePr>
  </w:style>
  <w:style w:type="paragraph" w:styleId="Header">
    <w:name w:val="header"/>
    <w:basedOn w:val="Normal"/>
    <w:link w:val="HeaderChar"/>
    <w:uiPriority w:val="99"/>
    <w:rsid w:val="00376205"/>
    <w:pPr>
      <w:tabs>
        <w:tab w:val="center" w:pos="4680"/>
        <w:tab w:val="right" w:pos="9360"/>
      </w:tabs>
    </w:pPr>
  </w:style>
  <w:style w:type="character" w:customStyle="1" w:styleId="HeaderChar">
    <w:name w:val="Header Char"/>
    <w:basedOn w:val="DefaultParagraphFont"/>
    <w:link w:val="Header"/>
    <w:uiPriority w:val="99"/>
    <w:rsid w:val="00C067BD"/>
  </w:style>
  <w:style w:type="paragraph" w:styleId="Footer">
    <w:name w:val="footer"/>
    <w:basedOn w:val="Normal"/>
    <w:link w:val="FooterChar"/>
    <w:uiPriority w:val="99"/>
    <w:qFormat/>
    <w:rsid w:val="0061457D"/>
    <w:pPr>
      <w:tabs>
        <w:tab w:val="center" w:pos="4680"/>
        <w:tab w:val="right" w:pos="9360"/>
      </w:tabs>
      <w:spacing w:after="0"/>
      <w:jc w:val="right"/>
    </w:pPr>
  </w:style>
  <w:style w:type="character" w:customStyle="1" w:styleId="FooterChar">
    <w:name w:val="Footer Char"/>
    <w:basedOn w:val="DefaultParagraphFont"/>
    <w:link w:val="Footer"/>
    <w:uiPriority w:val="99"/>
    <w:rsid w:val="0061457D"/>
  </w:style>
  <w:style w:type="table" w:styleId="TableGrid">
    <w:name w:val="Table Grid"/>
    <w:basedOn w:val="TableNormal"/>
    <w:uiPriority w:val="39"/>
    <w:rsid w:val="00810A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10A41"/>
    <w:rPr>
      <w:color w:val="808080"/>
    </w:rPr>
  </w:style>
  <w:style w:type="paragraph" w:customStyle="1" w:styleId="RecipientName">
    <w:name w:val="Recipient Name"/>
    <w:basedOn w:val="Normal"/>
    <w:next w:val="Normal"/>
    <w:uiPriority w:val="1"/>
    <w:qFormat/>
    <w:rsid w:val="00145359"/>
    <w:pPr>
      <w:spacing w:after="0"/>
    </w:pPr>
    <w:rPr>
      <w:b/>
    </w:rPr>
  </w:style>
  <w:style w:type="paragraph" w:customStyle="1" w:styleId="Address">
    <w:name w:val="Address"/>
    <w:basedOn w:val="Normal"/>
    <w:next w:val="Normal"/>
    <w:uiPriority w:val="2"/>
    <w:qFormat/>
    <w:rsid w:val="000E3C24"/>
    <w:pPr>
      <w:spacing w:after="480"/>
      <w:contextualSpacing/>
    </w:pPr>
  </w:style>
  <w:style w:type="paragraph" w:styleId="Date">
    <w:name w:val="Date"/>
    <w:basedOn w:val="Normal"/>
    <w:next w:val="Normal"/>
    <w:link w:val="DateChar"/>
    <w:uiPriority w:val="1"/>
    <w:qFormat/>
    <w:rsid w:val="00145359"/>
    <w:pPr>
      <w:spacing w:after="600"/>
    </w:pPr>
  </w:style>
  <w:style w:type="character" w:customStyle="1" w:styleId="DateChar">
    <w:name w:val="Date Char"/>
    <w:basedOn w:val="DefaultParagraphFont"/>
    <w:link w:val="Date"/>
    <w:uiPriority w:val="1"/>
    <w:rsid w:val="00FB21D8"/>
  </w:style>
  <w:style w:type="paragraph" w:styleId="NoSpacing">
    <w:name w:val="No Spacing"/>
    <w:uiPriority w:val="1"/>
    <w:semiHidden/>
    <w:rsid w:val="00327ABF"/>
    <w:pPr>
      <w:spacing w:after="0"/>
    </w:pPr>
  </w:style>
  <w:style w:type="paragraph" w:styleId="ListParagraph">
    <w:name w:val="List Paragraph"/>
    <w:basedOn w:val="Normal"/>
    <w:uiPriority w:val="34"/>
    <w:semiHidden/>
    <w:qFormat/>
    <w:rsid w:val="005602D6"/>
    <w:pPr>
      <w:ind w:left="720"/>
      <w:contextualSpacing/>
    </w:pPr>
  </w:style>
  <w:style w:type="character" w:styleId="Strong">
    <w:name w:val="Strong"/>
    <w:basedOn w:val="DefaultParagraphFont"/>
    <w:uiPriority w:val="22"/>
    <w:qFormat/>
    <w:rsid w:val="00582E15"/>
    <w:rPr>
      <w:b/>
      <w:bCs/>
    </w:rPr>
  </w:style>
  <w:style w:type="table" w:styleId="ListTable6Colorful-Accent1">
    <w:name w:val="List Table 6 Colorful Accent 1"/>
    <w:basedOn w:val="TableNormal"/>
    <w:uiPriority w:val="51"/>
    <w:rsid w:val="00243DFB"/>
    <w:pPr>
      <w:spacing w:after="0"/>
    </w:pPr>
    <w:rPr>
      <w:color w:val="032348" w:themeColor="accent1" w:themeShade="BF"/>
    </w:rPr>
    <w:tblPr>
      <w:tblStyleRowBandSize w:val="1"/>
      <w:tblStyleColBandSize w:val="1"/>
      <w:tblBorders>
        <w:top w:val="single" w:sz="4" w:space="0" w:color="052F61" w:themeColor="accent1"/>
        <w:bottom w:val="single" w:sz="4" w:space="0" w:color="052F61" w:themeColor="accent1"/>
      </w:tblBorders>
    </w:tblPr>
    <w:tblStylePr w:type="firstRow">
      <w:rPr>
        <w:b/>
        <w:bCs/>
      </w:rPr>
      <w:tblPr/>
      <w:tcPr>
        <w:tcBorders>
          <w:bottom w:val="single" w:sz="4" w:space="0" w:color="052F61" w:themeColor="accent1"/>
        </w:tcBorders>
      </w:tcPr>
    </w:tblStylePr>
    <w:tblStylePr w:type="lastRow">
      <w:rPr>
        <w:b/>
        <w:bCs/>
      </w:rPr>
      <w:tblPr/>
      <w:tcPr>
        <w:tcBorders>
          <w:top w:val="double" w:sz="4" w:space="0" w:color="052F61" w:themeColor="accent1"/>
        </w:tcBorders>
      </w:tcPr>
    </w:tblStylePr>
    <w:tblStylePr w:type="firstCol">
      <w:rPr>
        <w:b/>
        <w:bCs/>
      </w:rPr>
    </w:tblStylePr>
    <w:tblStylePr w:type="lastCol">
      <w:rPr>
        <w:b/>
        <w:bCs/>
      </w:rPr>
    </w:tblStylePr>
    <w:tblStylePr w:type="band1Vert">
      <w:tblPr/>
      <w:tcPr>
        <w:shd w:val="clear" w:color="auto" w:fill="B1D2FB" w:themeFill="accent1" w:themeFillTint="33"/>
      </w:tcPr>
    </w:tblStylePr>
    <w:tblStylePr w:type="band1Horz">
      <w:tblPr/>
      <w:tcPr>
        <w:shd w:val="clear" w:color="auto" w:fill="B1D2FB" w:themeFill="accent1" w:themeFillTint="33"/>
      </w:tcPr>
    </w:tblStylePr>
  </w:style>
  <w:style w:type="table" w:styleId="GridTable4-Accent1">
    <w:name w:val="Grid Table 4 Accent 1"/>
    <w:basedOn w:val="TableNormal"/>
    <w:uiPriority w:val="49"/>
    <w:rsid w:val="00243DFB"/>
    <w:pPr>
      <w:spacing w:after="0"/>
    </w:pPr>
    <w:tblPr>
      <w:tblStyleRowBandSize w:val="1"/>
      <w:tblStyleColBandSize w:val="1"/>
      <w:tblBorders>
        <w:top w:val="single" w:sz="4" w:space="0" w:color="167AF3" w:themeColor="accent1" w:themeTint="99"/>
        <w:left w:val="single" w:sz="4" w:space="0" w:color="167AF3" w:themeColor="accent1" w:themeTint="99"/>
        <w:bottom w:val="single" w:sz="4" w:space="0" w:color="167AF3" w:themeColor="accent1" w:themeTint="99"/>
        <w:right w:val="single" w:sz="4" w:space="0" w:color="167AF3" w:themeColor="accent1" w:themeTint="99"/>
        <w:insideH w:val="single" w:sz="4" w:space="0" w:color="167AF3" w:themeColor="accent1" w:themeTint="99"/>
        <w:insideV w:val="single" w:sz="4" w:space="0" w:color="167AF3" w:themeColor="accent1" w:themeTint="99"/>
      </w:tblBorders>
    </w:tblPr>
    <w:tblStylePr w:type="firstRow">
      <w:rPr>
        <w:b/>
        <w:bCs/>
        <w:color w:val="FFFFFF" w:themeColor="background1"/>
      </w:rPr>
      <w:tblPr/>
      <w:tcPr>
        <w:tcBorders>
          <w:top w:val="single" w:sz="4" w:space="0" w:color="052F61" w:themeColor="accent1"/>
          <w:left w:val="single" w:sz="4" w:space="0" w:color="052F61" w:themeColor="accent1"/>
          <w:bottom w:val="single" w:sz="4" w:space="0" w:color="052F61" w:themeColor="accent1"/>
          <w:right w:val="single" w:sz="4" w:space="0" w:color="052F61" w:themeColor="accent1"/>
          <w:insideH w:val="nil"/>
          <w:insideV w:val="nil"/>
        </w:tcBorders>
        <w:shd w:val="clear" w:color="auto" w:fill="052F61" w:themeFill="accent1"/>
      </w:tcPr>
    </w:tblStylePr>
    <w:tblStylePr w:type="lastRow">
      <w:rPr>
        <w:b/>
        <w:bCs/>
      </w:rPr>
      <w:tblPr/>
      <w:tcPr>
        <w:tcBorders>
          <w:top w:val="double" w:sz="4" w:space="0" w:color="052F61" w:themeColor="accent1"/>
        </w:tcBorders>
      </w:tcPr>
    </w:tblStylePr>
    <w:tblStylePr w:type="firstCol">
      <w:rPr>
        <w:b/>
        <w:bCs/>
      </w:rPr>
    </w:tblStylePr>
    <w:tblStylePr w:type="lastCol">
      <w:rPr>
        <w:b/>
        <w:bCs/>
      </w:rPr>
    </w:tblStylePr>
    <w:tblStylePr w:type="band1Vert">
      <w:tblPr/>
      <w:tcPr>
        <w:shd w:val="clear" w:color="auto" w:fill="B1D2FB" w:themeFill="accent1" w:themeFillTint="33"/>
      </w:tcPr>
    </w:tblStylePr>
    <w:tblStylePr w:type="band1Horz">
      <w:tblPr/>
      <w:tcPr>
        <w:shd w:val="clear" w:color="auto" w:fill="B1D2FB" w:themeFill="accent1" w:themeFillTint="33"/>
      </w:tcPr>
    </w:tblStylePr>
  </w:style>
  <w:style w:type="paragraph" w:styleId="ListBullet">
    <w:name w:val="List Bullet"/>
    <w:basedOn w:val="Normal"/>
    <w:uiPriority w:val="99"/>
    <w:unhideWhenUsed/>
    <w:rsid w:val="00810FE0"/>
    <w:pPr>
      <w:numPr>
        <w:numId w:val="12"/>
      </w:numPr>
      <w:contextualSpacing/>
    </w:pPr>
  </w:style>
  <w:style w:type="character" w:customStyle="1" w:styleId="Heading3Char">
    <w:name w:val="Heading 3 Char"/>
    <w:basedOn w:val="DefaultParagraphFont"/>
    <w:link w:val="Heading3"/>
    <w:uiPriority w:val="9"/>
    <w:semiHidden/>
    <w:rsid w:val="00D97642"/>
    <w:rPr>
      <w:rFonts w:asciiTheme="majorHAnsi" w:eastAsiaTheme="majorEastAsia" w:hAnsiTheme="majorHAnsi" w:cstheme="majorBidi"/>
      <w:color w:val="021730" w:themeColor="accent1" w:themeShade="7F"/>
    </w:rPr>
  </w:style>
  <w:style w:type="character" w:customStyle="1" w:styleId="Heading4Char">
    <w:name w:val="Heading 4 Char"/>
    <w:basedOn w:val="DefaultParagraphFont"/>
    <w:link w:val="Heading4"/>
    <w:uiPriority w:val="9"/>
    <w:semiHidden/>
    <w:rsid w:val="00D97642"/>
    <w:rPr>
      <w:rFonts w:asciiTheme="majorHAnsi" w:eastAsiaTheme="majorEastAsia" w:hAnsiTheme="majorHAnsi" w:cstheme="majorBidi"/>
      <w:i/>
      <w:iCs/>
      <w:color w:val="032348" w:themeColor="accent1" w:themeShade="BF"/>
    </w:rPr>
  </w:style>
  <w:style w:type="paragraph" w:styleId="EndnoteText">
    <w:name w:val="endnote text"/>
    <w:basedOn w:val="Normal"/>
    <w:link w:val="EndnoteTextChar"/>
    <w:uiPriority w:val="99"/>
    <w:semiHidden/>
    <w:unhideWhenUsed/>
    <w:rsid w:val="00676A0D"/>
    <w:pPr>
      <w:spacing w:after="0"/>
    </w:pPr>
    <w:rPr>
      <w:sz w:val="20"/>
      <w:szCs w:val="20"/>
    </w:rPr>
  </w:style>
  <w:style w:type="character" w:customStyle="1" w:styleId="EndnoteTextChar">
    <w:name w:val="Endnote Text Char"/>
    <w:basedOn w:val="DefaultParagraphFont"/>
    <w:link w:val="EndnoteText"/>
    <w:uiPriority w:val="99"/>
    <w:semiHidden/>
    <w:rsid w:val="00676A0D"/>
    <w:rPr>
      <w:sz w:val="20"/>
      <w:szCs w:val="20"/>
    </w:rPr>
  </w:style>
  <w:style w:type="character" w:styleId="EndnoteReference">
    <w:name w:val="endnote reference"/>
    <w:basedOn w:val="DefaultParagraphFont"/>
    <w:uiPriority w:val="99"/>
    <w:semiHidden/>
    <w:unhideWhenUsed/>
    <w:rsid w:val="00676A0D"/>
    <w:rPr>
      <w:vertAlign w:val="superscript"/>
    </w:rPr>
  </w:style>
  <w:style w:type="paragraph" w:styleId="FootnoteText">
    <w:name w:val="footnote text"/>
    <w:basedOn w:val="Normal"/>
    <w:link w:val="FootnoteTextChar"/>
    <w:uiPriority w:val="99"/>
    <w:semiHidden/>
    <w:unhideWhenUsed/>
    <w:rsid w:val="00ED0579"/>
    <w:pPr>
      <w:spacing w:after="0"/>
    </w:pPr>
    <w:rPr>
      <w:sz w:val="20"/>
      <w:szCs w:val="20"/>
    </w:rPr>
  </w:style>
  <w:style w:type="character" w:customStyle="1" w:styleId="FootnoteTextChar">
    <w:name w:val="Footnote Text Char"/>
    <w:basedOn w:val="DefaultParagraphFont"/>
    <w:link w:val="FootnoteText"/>
    <w:uiPriority w:val="99"/>
    <w:semiHidden/>
    <w:rsid w:val="00ED0579"/>
    <w:rPr>
      <w:sz w:val="20"/>
      <w:szCs w:val="20"/>
    </w:rPr>
  </w:style>
  <w:style w:type="character" w:styleId="FootnoteReference">
    <w:name w:val="footnote reference"/>
    <w:basedOn w:val="DefaultParagraphFont"/>
    <w:uiPriority w:val="99"/>
    <w:semiHidden/>
    <w:unhideWhenUsed/>
    <w:rsid w:val="00ED057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18950">
      <w:bodyDiv w:val="1"/>
      <w:marLeft w:val="0"/>
      <w:marRight w:val="0"/>
      <w:marTop w:val="0"/>
      <w:marBottom w:val="0"/>
      <w:divBdr>
        <w:top w:val="none" w:sz="0" w:space="0" w:color="auto"/>
        <w:left w:val="none" w:sz="0" w:space="0" w:color="auto"/>
        <w:bottom w:val="none" w:sz="0" w:space="0" w:color="auto"/>
        <w:right w:val="none" w:sz="0" w:space="0" w:color="auto"/>
      </w:divBdr>
    </w:div>
    <w:div w:id="20666609">
      <w:bodyDiv w:val="1"/>
      <w:marLeft w:val="0"/>
      <w:marRight w:val="0"/>
      <w:marTop w:val="0"/>
      <w:marBottom w:val="0"/>
      <w:divBdr>
        <w:top w:val="none" w:sz="0" w:space="0" w:color="auto"/>
        <w:left w:val="none" w:sz="0" w:space="0" w:color="auto"/>
        <w:bottom w:val="none" w:sz="0" w:space="0" w:color="auto"/>
        <w:right w:val="none" w:sz="0" w:space="0" w:color="auto"/>
      </w:divBdr>
    </w:div>
    <w:div w:id="21369131">
      <w:bodyDiv w:val="1"/>
      <w:marLeft w:val="0"/>
      <w:marRight w:val="0"/>
      <w:marTop w:val="0"/>
      <w:marBottom w:val="0"/>
      <w:divBdr>
        <w:top w:val="none" w:sz="0" w:space="0" w:color="auto"/>
        <w:left w:val="none" w:sz="0" w:space="0" w:color="auto"/>
        <w:bottom w:val="none" w:sz="0" w:space="0" w:color="auto"/>
        <w:right w:val="none" w:sz="0" w:space="0" w:color="auto"/>
      </w:divBdr>
    </w:div>
    <w:div w:id="29647759">
      <w:bodyDiv w:val="1"/>
      <w:marLeft w:val="0"/>
      <w:marRight w:val="0"/>
      <w:marTop w:val="0"/>
      <w:marBottom w:val="0"/>
      <w:divBdr>
        <w:top w:val="none" w:sz="0" w:space="0" w:color="auto"/>
        <w:left w:val="none" w:sz="0" w:space="0" w:color="auto"/>
        <w:bottom w:val="none" w:sz="0" w:space="0" w:color="auto"/>
        <w:right w:val="none" w:sz="0" w:space="0" w:color="auto"/>
      </w:divBdr>
    </w:div>
    <w:div w:id="32076824">
      <w:bodyDiv w:val="1"/>
      <w:marLeft w:val="0"/>
      <w:marRight w:val="0"/>
      <w:marTop w:val="0"/>
      <w:marBottom w:val="0"/>
      <w:divBdr>
        <w:top w:val="none" w:sz="0" w:space="0" w:color="auto"/>
        <w:left w:val="none" w:sz="0" w:space="0" w:color="auto"/>
        <w:bottom w:val="none" w:sz="0" w:space="0" w:color="auto"/>
        <w:right w:val="none" w:sz="0" w:space="0" w:color="auto"/>
      </w:divBdr>
    </w:div>
    <w:div w:id="38171040">
      <w:bodyDiv w:val="1"/>
      <w:marLeft w:val="0"/>
      <w:marRight w:val="0"/>
      <w:marTop w:val="0"/>
      <w:marBottom w:val="0"/>
      <w:divBdr>
        <w:top w:val="none" w:sz="0" w:space="0" w:color="auto"/>
        <w:left w:val="none" w:sz="0" w:space="0" w:color="auto"/>
        <w:bottom w:val="none" w:sz="0" w:space="0" w:color="auto"/>
        <w:right w:val="none" w:sz="0" w:space="0" w:color="auto"/>
      </w:divBdr>
    </w:div>
    <w:div w:id="42600492">
      <w:bodyDiv w:val="1"/>
      <w:marLeft w:val="0"/>
      <w:marRight w:val="0"/>
      <w:marTop w:val="0"/>
      <w:marBottom w:val="0"/>
      <w:divBdr>
        <w:top w:val="none" w:sz="0" w:space="0" w:color="auto"/>
        <w:left w:val="none" w:sz="0" w:space="0" w:color="auto"/>
        <w:bottom w:val="none" w:sz="0" w:space="0" w:color="auto"/>
        <w:right w:val="none" w:sz="0" w:space="0" w:color="auto"/>
      </w:divBdr>
    </w:div>
    <w:div w:id="76169881">
      <w:bodyDiv w:val="1"/>
      <w:marLeft w:val="0"/>
      <w:marRight w:val="0"/>
      <w:marTop w:val="0"/>
      <w:marBottom w:val="0"/>
      <w:divBdr>
        <w:top w:val="none" w:sz="0" w:space="0" w:color="auto"/>
        <w:left w:val="none" w:sz="0" w:space="0" w:color="auto"/>
        <w:bottom w:val="none" w:sz="0" w:space="0" w:color="auto"/>
        <w:right w:val="none" w:sz="0" w:space="0" w:color="auto"/>
      </w:divBdr>
      <w:divsChild>
        <w:div w:id="376897995">
          <w:marLeft w:val="0"/>
          <w:marRight w:val="0"/>
          <w:marTop w:val="0"/>
          <w:marBottom w:val="0"/>
          <w:divBdr>
            <w:top w:val="single" w:sz="2" w:space="0" w:color="D9D9E3"/>
            <w:left w:val="single" w:sz="2" w:space="0" w:color="D9D9E3"/>
            <w:bottom w:val="single" w:sz="2" w:space="0" w:color="D9D9E3"/>
            <w:right w:val="single" w:sz="2" w:space="0" w:color="D9D9E3"/>
          </w:divBdr>
          <w:divsChild>
            <w:div w:id="861434688">
              <w:marLeft w:val="0"/>
              <w:marRight w:val="0"/>
              <w:marTop w:val="0"/>
              <w:marBottom w:val="0"/>
              <w:divBdr>
                <w:top w:val="single" w:sz="2" w:space="0" w:color="D9D9E3"/>
                <w:left w:val="single" w:sz="2" w:space="0" w:color="D9D9E3"/>
                <w:bottom w:val="single" w:sz="2" w:space="0" w:color="D9D9E3"/>
                <w:right w:val="single" w:sz="2" w:space="0" w:color="D9D9E3"/>
              </w:divBdr>
              <w:divsChild>
                <w:div w:id="79760006">
                  <w:marLeft w:val="0"/>
                  <w:marRight w:val="0"/>
                  <w:marTop w:val="0"/>
                  <w:marBottom w:val="0"/>
                  <w:divBdr>
                    <w:top w:val="single" w:sz="2" w:space="0" w:color="D9D9E3"/>
                    <w:left w:val="single" w:sz="2" w:space="0" w:color="D9D9E3"/>
                    <w:bottom w:val="single" w:sz="2" w:space="0" w:color="D9D9E3"/>
                    <w:right w:val="single" w:sz="2" w:space="0" w:color="D9D9E3"/>
                  </w:divBdr>
                  <w:divsChild>
                    <w:div w:id="350767990">
                      <w:marLeft w:val="0"/>
                      <w:marRight w:val="0"/>
                      <w:marTop w:val="0"/>
                      <w:marBottom w:val="0"/>
                      <w:divBdr>
                        <w:top w:val="single" w:sz="2" w:space="0" w:color="D9D9E3"/>
                        <w:left w:val="single" w:sz="2" w:space="0" w:color="D9D9E3"/>
                        <w:bottom w:val="single" w:sz="2" w:space="0" w:color="D9D9E3"/>
                        <w:right w:val="single" w:sz="2" w:space="0" w:color="D9D9E3"/>
                      </w:divBdr>
                      <w:divsChild>
                        <w:div w:id="112987771">
                          <w:marLeft w:val="0"/>
                          <w:marRight w:val="0"/>
                          <w:marTop w:val="0"/>
                          <w:marBottom w:val="0"/>
                          <w:divBdr>
                            <w:top w:val="single" w:sz="2" w:space="0" w:color="D9D9E3"/>
                            <w:left w:val="single" w:sz="2" w:space="0" w:color="D9D9E3"/>
                            <w:bottom w:val="single" w:sz="2" w:space="0" w:color="D9D9E3"/>
                            <w:right w:val="single" w:sz="2" w:space="0" w:color="D9D9E3"/>
                          </w:divBdr>
                          <w:divsChild>
                            <w:div w:id="1603952867">
                              <w:marLeft w:val="0"/>
                              <w:marRight w:val="0"/>
                              <w:marTop w:val="100"/>
                              <w:marBottom w:val="100"/>
                              <w:divBdr>
                                <w:top w:val="single" w:sz="2" w:space="0" w:color="D9D9E3"/>
                                <w:left w:val="single" w:sz="2" w:space="0" w:color="D9D9E3"/>
                                <w:bottom w:val="single" w:sz="2" w:space="0" w:color="D9D9E3"/>
                                <w:right w:val="single" w:sz="2" w:space="0" w:color="D9D9E3"/>
                              </w:divBdr>
                              <w:divsChild>
                                <w:div w:id="267780632">
                                  <w:marLeft w:val="0"/>
                                  <w:marRight w:val="0"/>
                                  <w:marTop w:val="0"/>
                                  <w:marBottom w:val="0"/>
                                  <w:divBdr>
                                    <w:top w:val="single" w:sz="2" w:space="0" w:color="D9D9E3"/>
                                    <w:left w:val="single" w:sz="2" w:space="0" w:color="D9D9E3"/>
                                    <w:bottom w:val="single" w:sz="2" w:space="0" w:color="D9D9E3"/>
                                    <w:right w:val="single" w:sz="2" w:space="0" w:color="D9D9E3"/>
                                  </w:divBdr>
                                  <w:divsChild>
                                    <w:div w:id="1647465111">
                                      <w:marLeft w:val="0"/>
                                      <w:marRight w:val="0"/>
                                      <w:marTop w:val="0"/>
                                      <w:marBottom w:val="0"/>
                                      <w:divBdr>
                                        <w:top w:val="single" w:sz="2" w:space="0" w:color="D9D9E3"/>
                                        <w:left w:val="single" w:sz="2" w:space="0" w:color="D9D9E3"/>
                                        <w:bottom w:val="single" w:sz="2" w:space="0" w:color="D9D9E3"/>
                                        <w:right w:val="single" w:sz="2" w:space="0" w:color="D9D9E3"/>
                                      </w:divBdr>
                                      <w:divsChild>
                                        <w:div w:id="1154376150">
                                          <w:marLeft w:val="0"/>
                                          <w:marRight w:val="0"/>
                                          <w:marTop w:val="0"/>
                                          <w:marBottom w:val="0"/>
                                          <w:divBdr>
                                            <w:top w:val="single" w:sz="2" w:space="0" w:color="D9D9E3"/>
                                            <w:left w:val="single" w:sz="2" w:space="0" w:color="D9D9E3"/>
                                            <w:bottom w:val="single" w:sz="2" w:space="0" w:color="D9D9E3"/>
                                            <w:right w:val="single" w:sz="2" w:space="0" w:color="D9D9E3"/>
                                          </w:divBdr>
                                          <w:divsChild>
                                            <w:div w:id="1325355936">
                                              <w:marLeft w:val="0"/>
                                              <w:marRight w:val="0"/>
                                              <w:marTop w:val="0"/>
                                              <w:marBottom w:val="0"/>
                                              <w:divBdr>
                                                <w:top w:val="single" w:sz="2" w:space="0" w:color="D9D9E3"/>
                                                <w:left w:val="single" w:sz="2" w:space="0" w:color="D9D9E3"/>
                                                <w:bottom w:val="single" w:sz="2" w:space="0" w:color="D9D9E3"/>
                                                <w:right w:val="single" w:sz="2" w:space="0" w:color="D9D9E3"/>
                                              </w:divBdr>
                                              <w:divsChild>
                                                <w:div w:id="2112972792">
                                                  <w:marLeft w:val="0"/>
                                                  <w:marRight w:val="0"/>
                                                  <w:marTop w:val="0"/>
                                                  <w:marBottom w:val="0"/>
                                                  <w:divBdr>
                                                    <w:top w:val="single" w:sz="2" w:space="0" w:color="D9D9E3"/>
                                                    <w:left w:val="single" w:sz="2" w:space="0" w:color="D9D9E3"/>
                                                    <w:bottom w:val="single" w:sz="2" w:space="0" w:color="D9D9E3"/>
                                                    <w:right w:val="single" w:sz="2" w:space="0" w:color="D9D9E3"/>
                                                  </w:divBdr>
                                                  <w:divsChild>
                                                    <w:div w:id="11014898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81709947">
          <w:marLeft w:val="0"/>
          <w:marRight w:val="0"/>
          <w:marTop w:val="0"/>
          <w:marBottom w:val="0"/>
          <w:divBdr>
            <w:top w:val="none" w:sz="0" w:space="0" w:color="auto"/>
            <w:left w:val="none" w:sz="0" w:space="0" w:color="auto"/>
            <w:bottom w:val="none" w:sz="0" w:space="0" w:color="auto"/>
            <w:right w:val="none" w:sz="0" w:space="0" w:color="auto"/>
          </w:divBdr>
        </w:div>
      </w:divsChild>
    </w:div>
    <w:div w:id="77748905">
      <w:bodyDiv w:val="1"/>
      <w:marLeft w:val="0"/>
      <w:marRight w:val="0"/>
      <w:marTop w:val="0"/>
      <w:marBottom w:val="0"/>
      <w:divBdr>
        <w:top w:val="none" w:sz="0" w:space="0" w:color="auto"/>
        <w:left w:val="none" w:sz="0" w:space="0" w:color="auto"/>
        <w:bottom w:val="none" w:sz="0" w:space="0" w:color="auto"/>
        <w:right w:val="none" w:sz="0" w:space="0" w:color="auto"/>
      </w:divBdr>
    </w:div>
    <w:div w:id="90319136">
      <w:bodyDiv w:val="1"/>
      <w:marLeft w:val="0"/>
      <w:marRight w:val="0"/>
      <w:marTop w:val="0"/>
      <w:marBottom w:val="0"/>
      <w:divBdr>
        <w:top w:val="none" w:sz="0" w:space="0" w:color="auto"/>
        <w:left w:val="none" w:sz="0" w:space="0" w:color="auto"/>
        <w:bottom w:val="none" w:sz="0" w:space="0" w:color="auto"/>
        <w:right w:val="none" w:sz="0" w:space="0" w:color="auto"/>
      </w:divBdr>
    </w:div>
    <w:div w:id="100999132">
      <w:bodyDiv w:val="1"/>
      <w:marLeft w:val="0"/>
      <w:marRight w:val="0"/>
      <w:marTop w:val="0"/>
      <w:marBottom w:val="0"/>
      <w:divBdr>
        <w:top w:val="none" w:sz="0" w:space="0" w:color="auto"/>
        <w:left w:val="none" w:sz="0" w:space="0" w:color="auto"/>
        <w:bottom w:val="none" w:sz="0" w:space="0" w:color="auto"/>
        <w:right w:val="none" w:sz="0" w:space="0" w:color="auto"/>
      </w:divBdr>
    </w:div>
    <w:div w:id="115410587">
      <w:bodyDiv w:val="1"/>
      <w:marLeft w:val="0"/>
      <w:marRight w:val="0"/>
      <w:marTop w:val="0"/>
      <w:marBottom w:val="0"/>
      <w:divBdr>
        <w:top w:val="none" w:sz="0" w:space="0" w:color="auto"/>
        <w:left w:val="none" w:sz="0" w:space="0" w:color="auto"/>
        <w:bottom w:val="none" w:sz="0" w:space="0" w:color="auto"/>
        <w:right w:val="none" w:sz="0" w:space="0" w:color="auto"/>
      </w:divBdr>
    </w:div>
    <w:div w:id="126290080">
      <w:bodyDiv w:val="1"/>
      <w:marLeft w:val="0"/>
      <w:marRight w:val="0"/>
      <w:marTop w:val="0"/>
      <w:marBottom w:val="0"/>
      <w:divBdr>
        <w:top w:val="none" w:sz="0" w:space="0" w:color="auto"/>
        <w:left w:val="none" w:sz="0" w:space="0" w:color="auto"/>
        <w:bottom w:val="none" w:sz="0" w:space="0" w:color="auto"/>
        <w:right w:val="none" w:sz="0" w:space="0" w:color="auto"/>
      </w:divBdr>
    </w:div>
    <w:div w:id="147671880">
      <w:bodyDiv w:val="1"/>
      <w:marLeft w:val="0"/>
      <w:marRight w:val="0"/>
      <w:marTop w:val="0"/>
      <w:marBottom w:val="0"/>
      <w:divBdr>
        <w:top w:val="none" w:sz="0" w:space="0" w:color="auto"/>
        <w:left w:val="none" w:sz="0" w:space="0" w:color="auto"/>
        <w:bottom w:val="none" w:sz="0" w:space="0" w:color="auto"/>
        <w:right w:val="none" w:sz="0" w:space="0" w:color="auto"/>
      </w:divBdr>
    </w:div>
    <w:div w:id="148063082">
      <w:bodyDiv w:val="1"/>
      <w:marLeft w:val="0"/>
      <w:marRight w:val="0"/>
      <w:marTop w:val="0"/>
      <w:marBottom w:val="0"/>
      <w:divBdr>
        <w:top w:val="none" w:sz="0" w:space="0" w:color="auto"/>
        <w:left w:val="none" w:sz="0" w:space="0" w:color="auto"/>
        <w:bottom w:val="none" w:sz="0" w:space="0" w:color="auto"/>
        <w:right w:val="none" w:sz="0" w:space="0" w:color="auto"/>
      </w:divBdr>
    </w:div>
    <w:div w:id="153953490">
      <w:bodyDiv w:val="1"/>
      <w:marLeft w:val="0"/>
      <w:marRight w:val="0"/>
      <w:marTop w:val="0"/>
      <w:marBottom w:val="0"/>
      <w:divBdr>
        <w:top w:val="none" w:sz="0" w:space="0" w:color="auto"/>
        <w:left w:val="none" w:sz="0" w:space="0" w:color="auto"/>
        <w:bottom w:val="none" w:sz="0" w:space="0" w:color="auto"/>
        <w:right w:val="none" w:sz="0" w:space="0" w:color="auto"/>
      </w:divBdr>
    </w:div>
    <w:div w:id="153954470">
      <w:bodyDiv w:val="1"/>
      <w:marLeft w:val="0"/>
      <w:marRight w:val="0"/>
      <w:marTop w:val="0"/>
      <w:marBottom w:val="0"/>
      <w:divBdr>
        <w:top w:val="none" w:sz="0" w:space="0" w:color="auto"/>
        <w:left w:val="none" w:sz="0" w:space="0" w:color="auto"/>
        <w:bottom w:val="none" w:sz="0" w:space="0" w:color="auto"/>
        <w:right w:val="none" w:sz="0" w:space="0" w:color="auto"/>
      </w:divBdr>
    </w:div>
    <w:div w:id="175966523">
      <w:bodyDiv w:val="1"/>
      <w:marLeft w:val="0"/>
      <w:marRight w:val="0"/>
      <w:marTop w:val="0"/>
      <w:marBottom w:val="0"/>
      <w:divBdr>
        <w:top w:val="none" w:sz="0" w:space="0" w:color="auto"/>
        <w:left w:val="none" w:sz="0" w:space="0" w:color="auto"/>
        <w:bottom w:val="none" w:sz="0" w:space="0" w:color="auto"/>
        <w:right w:val="none" w:sz="0" w:space="0" w:color="auto"/>
      </w:divBdr>
      <w:divsChild>
        <w:div w:id="1638952364">
          <w:marLeft w:val="0"/>
          <w:marRight w:val="0"/>
          <w:marTop w:val="0"/>
          <w:marBottom w:val="0"/>
          <w:divBdr>
            <w:top w:val="single" w:sz="2" w:space="0" w:color="D9D9E3"/>
            <w:left w:val="single" w:sz="2" w:space="0" w:color="D9D9E3"/>
            <w:bottom w:val="single" w:sz="2" w:space="0" w:color="D9D9E3"/>
            <w:right w:val="single" w:sz="2" w:space="0" w:color="D9D9E3"/>
          </w:divBdr>
          <w:divsChild>
            <w:div w:id="719208068">
              <w:marLeft w:val="0"/>
              <w:marRight w:val="0"/>
              <w:marTop w:val="0"/>
              <w:marBottom w:val="0"/>
              <w:divBdr>
                <w:top w:val="single" w:sz="2" w:space="0" w:color="D9D9E3"/>
                <w:left w:val="single" w:sz="2" w:space="0" w:color="D9D9E3"/>
                <w:bottom w:val="single" w:sz="2" w:space="0" w:color="D9D9E3"/>
                <w:right w:val="single" w:sz="2" w:space="0" w:color="D9D9E3"/>
              </w:divBdr>
              <w:divsChild>
                <w:div w:id="52781347">
                  <w:marLeft w:val="0"/>
                  <w:marRight w:val="0"/>
                  <w:marTop w:val="0"/>
                  <w:marBottom w:val="0"/>
                  <w:divBdr>
                    <w:top w:val="single" w:sz="2" w:space="0" w:color="D9D9E3"/>
                    <w:left w:val="single" w:sz="2" w:space="0" w:color="D9D9E3"/>
                    <w:bottom w:val="single" w:sz="2" w:space="0" w:color="D9D9E3"/>
                    <w:right w:val="single" w:sz="2" w:space="0" w:color="D9D9E3"/>
                  </w:divBdr>
                  <w:divsChild>
                    <w:div w:id="155539539">
                      <w:marLeft w:val="0"/>
                      <w:marRight w:val="0"/>
                      <w:marTop w:val="0"/>
                      <w:marBottom w:val="0"/>
                      <w:divBdr>
                        <w:top w:val="single" w:sz="2" w:space="0" w:color="D9D9E3"/>
                        <w:left w:val="single" w:sz="2" w:space="0" w:color="D9D9E3"/>
                        <w:bottom w:val="single" w:sz="2" w:space="0" w:color="D9D9E3"/>
                        <w:right w:val="single" w:sz="2" w:space="0" w:color="D9D9E3"/>
                      </w:divBdr>
                      <w:divsChild>
                        <w:div w:id="495614287">
                          <w:marLeft w:val="0"/>
                          <w:marRight w:val="0"/>
                          <w:marTop w:val="0"/>
                          <w:marBottom w:val="0"/>
                          <w:divBdr>
                            <w:top w:val="single" w:sz="2" w:space="0" w:color="D9D9E3"/>
                            <w:left w:val="single" w:sz="2" w:space="0" w:color="D9D9E3"/>
                            <w:bottom w:val="single" w:sz="2" w:space="0" w:color="D9D9E3"/>
                            <w:right w:val="single" w:sz="2" w:space="0" w:color="D9D9E3"/>
                          </w:divBdr>
                          <w:divsChild>
                            <w:div w:id="2145736981">
                              <w:marLeft w:val="0"/>
                              <w:marRight w:val="0"/>
                              <w:marTop w:val="100"/>
                              <w:marBottom w:val="100"/>
                              <w:divBdr>
                                <w:top w:val="single" w:sz="2" w:space="0" w:color="D9D9E3"/>
                                <w:left w:val="single" w:sz="2" w:space="0" w:color="D9D9E3"/>
                                <w:bottom w:val="single" w:sz="2" w:space="0" w:color="D9D9E3"/>
                                <w:right w:val="single" w:sz="2" w:space="0" w:color="D9D9E3"/>
                              </w:divBdr>
                              <w:divsChild>
                                <w:div w:id="957953575">
                                  <w:marLeft w:val="0"/>
                                  <w:marRight w:val="0"/>
                                  <w:marTop w:val="0"/>
                                  <w:marBottom w:val="0"/>
                                  <w:divBdr>
                                    <w:top w:val="single" w:sz="2" w:space="0" w:color="D9D9E3"/>
                                    <w:left w:val="single" w:sz="2" w:space="0" w:color="D9D9E3"/>
                                    <w:bottom w:val="single" w:sz="2" w:space="0" w:color="D9D9E3"/>
                                    <w:right w:val="single" w:sz="2" w:space="0" w:color="D9D9E3"/>
                                  </w:divBdr>
                                  <w:divsChild>
                                    <w:div w:id="28065791">
                                      <w:marLeft w:val="0"/>
                                      <w:marRight w:val="0"/>
                                      <w:marTop w:val="0"/>
                                      <w:marBottom w:val="0"/>
                                      <w:divBdr>
                                        <w:top w:val="single" w:sz="2" w:space="0" w:color="D9D9E3"/>
                                        <w:left w:val="single" w:sz="2" w:space="0" w:color="D9D9E3"/>
                                        <w:bottom w:val="single" w:sz="2" w:space="0" w:color="D9D9E3"/>
                                        <w:right w:val="single" w:sz="2" w:space="0" w:color="D9D9E3"/>
                                      </w:divBdr>
                                      <w:divsChild>
                                        <w:div w:id="383452083">
                                          <w:marLeft w:val="0"/>
                                          <w:marRight w:val="0"/>
                                          <w:marTop w:val="0"/>
                                          <w:marBottom w:val="0"/>
                                          <w:divBdr>
                                            <w:top w:val="single" w:sz="2" w:space="0" w:color="D9D9E3"/>
                                            <w:left w:val="single" w:sz="2" w:space="0" w:color="D9D9E3"/>
                                            <w:bottom w:val="single" w:sz="2" w:space="0" w:color="D9D9E3"/>
                                            <w:right w:val="single" w:sz="2" w:space="0" w:color="D9D9E3"/>
                                          </w:divBdr>
                                          <w:divsChild>
                                            <w:div w:id="929890952">
                                              <w:marLeft w:val="0"/>
                                              <w:marRight w:val="0"/>
                                              <w:marTop w:val="0"/>
                                              <w:marBottom w:val="0"/>
                                              <w:divBdr>
                                                <w:top w:val="single" w:sz="2" w:space="0" w:color="D9D9E3"/>
                                                <w:left w:val="single" w:sz="2" w:space="0" w:color="D9D9E3"/>
                                                <w:bottom w:val="single" w:sz="2" w:space="0" w:color="D9D9E3"/>
                                                <w:right w:val="single" w:sz="2" w:space="0" w:color="D9D9E3"/>
                                              </w:divBdr>
                                              <w:divsChild>
                                                <w:div w:id="459959258">
                                                  <w:marLeft w:val="0"/>
                                                  <w:marRight w:val="0"/>
                                                  <w:marTop w:val="0"/>
                                                  <w:marBottom w:val="0"/>
                                                  <w:divBdr>
                                                    <w:top w:val="single" w:sz="2" w:space="0" w:color="D9D9E3"/>
                                                    <w:left w:val="single" w:sz="2" w:space="0" w:color="D9D9E3"/>
                                                    <w:bottom w:val="single" w:sz="2" w:space="0" w:color="D9D9E3"/>
                                                    <w:right w:val="single" w:sz="2" w:space="0" w:color="D9D9E3"/>
                                                  </w:divBdr>
                                                  <w:divsChild>
                                                    <w:div w:id="15414359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63151913">
          <w:marLeft w:val="0"/>
          <w:marRight w:val="0"/>
          <w:marTop w:val="0"/>
          <w:marBottom w:val="0"/>
          <w:divBdr>
            <w:top w:val="none" w:sz="0" w:space="0" w:color="auto"/>
            <w:left w:val="none" w:sz="0" w:space="0" w:color="auto"/>
            <w:bottom w:val="none" w:sz="0" w:space="0" w:color="auto"/>
            <w:right w:val="none" w:sz="0" w:space="0" w:color="auto"/>
          </w:divBdr>
        </w:div>
      </w:divsChild>
    </w:div>
    <w:div w:id="186406626">
      <w:bodyDiv w:val="1"/>
      <w:marLeft w:val="0"/>
      <w:marRight w:val="0"/>
      <w:marTop w:val="0"/>
      <w:marBottom w:val="0"/>
      <w:divBdr>
        <w:top w:val="none" w:sz="0" w:space="0" w:color="auto"/>
        <w:left w:val="none" w:sz="0" w:space="0" w:color="auto"/>
        <w:bottom w:val="none" w:sz="0" w:space="0" w:color="auto"/>
        <w:right w:val="none" w:sz="0" w:space="0" w:color="auto"/>
      </w:divBdr>
    </w:div>
    <w:div w:id="204683134">
      <w:bodyDiv w:val="1"/>
      <w:marLeft w:val="0"/>
      <w:marRight w:val="0"/>
      <w:marTop w:val="0"/>
      <w:marBottom w:val="0"/>
      <w:divBdr>
        <w:top w:val="none" w:sz="0" w:space="0" w:color="auto"/>
        <w:left w:val="none" w:sz="0" w:space="0" w:color="auto"/>
        <w:bottom w:val="none" w:sz="0" w:space="0" w:color="auto"/>
        <w:right w:val="none" w:sz="0" w:space="0" w:color="auto"/>
      </w:divBdr>
    </w:div>
    <w:div w:id="219950861">
      <w:bodyDiv w:val="1"/>
      <w:marLeft w:val="0"/>
      <w:marRight w:val="0"/>
      <w:marTop w:val="0"/>
      <w:marBottom w:val="0"/>
      <w:divBdr>
        <w:top w:val="none" w:sz="0" w:space="0" w:color="auto"/>
        <w:left w:val="none" w:sz="0" w:space="0" w:color="auto"/>
        <w:bottom w:val="none" w:sz="0" w:space="0" w:color="auto"/>
        <w:right w:val="none" w:sz="0" w:space="0" w:color="auto"/>
      </w:divBdr>
    </w:div>
    <w:div w:id="228931213">
      <w:bodyDiv w:val="1"/>
      <w:marLeft w:val="0"/>
      <w:marRight w:val="0"/>
      <w:marTop w:val="0"/>
      <w:marBottom w:val="0"/>
      <w:divBdr>
        <w:top w:val="none" w:sz="0" w:space="0" w:color="auto"/>
        <w:left w:val="none" w:sz="0" w:space="0" w:color="auto"/>
        <w:bottom w:val="none" w:sz="0" w:space="0" w:color="auto"/>
        <w:right w:val="none" w:sz="0" w:space="0" w:color="auto"/>
      </w:divBdr>
    </w:div>
    <w:div w:id="235407828">
      <w:bodyDiv w:val="1"/>
      <w:marLeft w:val="0"/>
      <w:marRight w:val="0"/>
      <w:marTop w:val="0"/>
      <w:marBottom w:val="0"/>
      <w:divBdr>
        <w:top w:val="none" w:sz="0" w:space="0" w:color="auto"/>
        <w:left w:val="none" w:sz="0" w:space="0" w:color="auto"/>
        <w:bottom w:val="none" w:sz="0" w:space="0" w:color="auto"/>
        <w:right w:val="none" w:sz="0" w:space="0" w:color="auto"/>
      </w:divBdr>
    </w:div>
    <w:div w:id="257713754">
      <w:bodyDiv w:val="1"/>
      <w:marLeft w:val="0"/>
      <w:marRight w:val="0"/>
      <w:marTop w:val="0"/>
      <w:marBottom w:val="0"/>
      <w:divBdr>
        <w:top w:val="none" w:sz="0" w:space="0" w:color="auto"/>
        <w:left w:val="none" w:sz="0" w:space="0" w:color="auto"/>
        <w:bottom w:val="none" w:sz="0" w:space="0" w:color="auto"/>
        <w:right w:val="none" w:sz="0" w:space="0" w:color="auto"/>
      </w:divBdr>
    </w:div>
    <w:div w:id="277106153">
      <w:bodyDiv w:val="1"/>
      <w:marLeft w:val="0"/>
      <w:marRight w:val="0"/>
      <w:marTop w:val="0"/>
      <w:marBottom w:val="0"/>
      <w:divBdr>
        <w:top w:val="none" w:sz="0" w:space="0" w:color="auto"/>
        <w:left w:val="none" w:sz="0" w:space="0" w:color="auto"/>
        <w:bottom w:val="none" w:sz="0" w:space="0" w:color="auto"/>
        <w:right w:val="none" w:sz="0" w:space="0" w:color="auto"/>
      </w:divBdr>
    </w:div>
    <w:div w:id="298919093">
      <w:bodyDiv w:val="1"/>
      <w:marLeft w:val="0"/>
      <w:marRight w:val="0"/>
      <w:marTop w:val="0"/>
      <w:marBottom w:val="0"/>
      <w:divBdr>
        <w:top w:val="none" w:sz="0" w:space="0" w:color="auto"/>
        <w:left w:val="none" w:sz="0" w:space="0" w:color="auto"/>
        <w:bottom w:val="none" w:sz="0" w:space="0" w:color="auto"/>
        <w:right w:val="none" w:sz="0" w:space="0" w:color="auto"/>
      </w:divBdr>
    </w:div>
    <w:div w:id="305354326">
      <w:bodyDiv w:val="1"/>
      <w:marLeft w:val="0"/>
      <w:marRight w:val="0"/>
      <w:marTop w:val="0"/>
      <w:marBottom w:val="0"/>
      <w:divBdr>
        <w:top w:val="none" w:sz="0" w:space="0" w:color="auto"/>
        <w:left w:val="none" w:sz="0" w:space="0" w:color="auto"/>
        <w:bottom w:val="none" w:sz="0" w:space="0" w:color="auto"/>
        <w:right w:val="none" w:sz="0" w:space="0" w:color="auto"/>
      </w:divBdr>
      <w:divsChild>
        <w:div w:id="485559332">
          <w:marLeft w:val="0"/>
          <w:marRight w:val="0"/>
          <w:marTop w:val="0"/>
          <w:marBottom w:val="0"/>
          <w:divBdr>
            <w:top w:val="single" w:sz="2" w:space="0" w:color="D9D9E3"/>
            <w:left w:val="single" w:sz="2" w:space="0" w:color="D9D9E3"/>
            <w:bottom w:val="single" w:sz="2" w:space="0" w:color="D9D9E3"/>
            <w:right w:val="single" w:sz="2" w:space="0" w:color="D9D9E3"/>
          </w:divBdr>
          <w:divsChild>
            <w:div w:id="187763643">
              <w:marLeft w:val="0"/>
              <w:marRight w:val="0"/>
              <w:marTop w:val="0"/>
              <w:marBottom w:val="0"/>
              <w:divBdr>
                <w:top w:val="single" w:sz="2" w:space="0" w:color="D9D9E3"/>
                <w:left w:val="single" w:sz="2" w:space="0" w:color="D9D9E3"/>
                <w:bottom w:val="single" w:sz="2" w:space="0" w:color="D9D9E3"/>
                <w:right w:val="single" w:sz="2" w:space="0" w:color="D9D9E3"/>
              </w:divBdr>
              <w:divsChild>
                <w:div w:id="1505437646">
                  <w:marLeft w:val="0"/>
                  <w:marRight w:val="0"/>
                  <w:marTop w:val="0"/>
                  <w:marBottom w:val="0"/>
                  <w:divBdr>
                    <w:top w:val="single" w:sz="2" w:space="0" w:color="D9D9E3"/>
                    <w:left w:val="single" w:sz="2" w:space="0" w:color="D9D9E3"/>
                    <w:bottom w:val="single" w:sz="2" w:space="0" w:color="D9D9E3"/>
                    <w:right w:val="single" w:sz="2" w:space="0" w:color="D9D9E3"/>
                  </w:divBdr>
                  <w:divsChild>
                    <w:div w:id="677192278">
                      <w:marLeft w:val="0"/>
                      <w:marRight w:val="0"/>
                      <w:marTop w:val="0"/>
                      <w:marBottom w:val="0"/>
                      <w:divBdr>
                        <w:top w:val="single" w:sz="2" w:space="0" w:color="D9D9E3"/>
                        <w:left w:val="single" w:sz="2" w:space="0" w:color="D9D9E3"/>
                        <w:bottom w:val="single" w:sz="2" w:space="0" w:color="D9D9E3"/>
                        <w:right w:val="single" w:sz="2" w:space="0" w:color="D9D9E3"/>
                      </w:divBdr>
                      <w:divsChild>
                        <w:div w:id="517548836">
                          <w:marLeft w:val="0"/>
                          <w:marRight w:val="0"/>
                          <w:marTop w:val="0"/>
                          <w:marBottom w:val="0"/>
                          <w:divBdr>
                            <w:top w:val="single" w:sz="2" w:space="0" w:color="D9D9E3"/>
                            <w:left w:val="single" w:sz="2" w:space="0" w:color="D9D9E3"/>
                            <w:bottom w:val="single" w:sz="2" w:space="0" w:color="D9D9E3"/>
                            <w:right w:val="single" w:sz="2" w:space="0" w:color="D9D9E3"/>
                          </w:divBdr>
                          <w:divsChild>
                            <w:div w:id="1351295483">
                              <w:marLeft w:val="0"/>
                              <w:marRight w:val="0"/>
                              <w:marTop w:val="100"/>
                              <w:marBottom w:val="100"/>
                              <w:divBdr>
                                <w:top w:val="single" w:sz="2" w:space="0" w:color="D9D9E3"/>
                                <w:left w:val="single" w:sz="2" w:space="0" w:color="D9D9E3"/>
                                <w:bottom w:val="single" w:sz="2" w:space="0" w:color="D9D9E3"/>
                                <w:right w:val="single" w:sz="2" w:space="0" w:color="D9D9E3"/>
                              </w:divBdr>
                              <w:divsChild>
                                <w:div w:id="543063558">
                                  <w:marLeft w:val="0"/>
                                  <w:marRight w:val="0"/>
                                  <w:marTop w:val="0"/>
                                  <w:marBottom w:val="0"/>
                                  <w:divBdr>
                                    <w:top w:val="single" w:sz="2" w:space="0" w:color="D9D9E3"/>
                                    <w:left w:val="single" w:sz="2" w:space="0" w:color="D9D9E3"/>
                                    <w:bottom w:val="single" w:sz="2" w:space="0" w:color="D9D9E3"/>
                                    <w:right w:val="single" w:sz="2" w:space="0" w:color="D9D9E3"/>
                                  </w:divBdr>
                                  <w:divsChild>
                                    <w:div w:id="1790733537">
                                      <w:marLeft w:val="0"/>
                                      <w:marRight w:val="0"/>
                                      <w:marTop w:val="0"/>
                                      <w:marBottom w:val="0"/>
                                      <w:divBdr>
                                        <w:top w:val="single" w:sz="2" w:space="0" w:color="D9D9E3"/>
                                        <w:left w:val="single" w:sz="2" w:space="0" w:color="D9D9E3"/>
                                        <w:bottom w:val="single" w:sz="2" w:space="0" w:color="D9D9E3"/>
                                        <w:right w:val="single" w:sz="2" w:space="0" w:color="D9D9E3"/>
                                      </w:divBdr>
                                      <w:divsChild>
                                        <w:div w:id="1706707782">
                                          <w:marLeft w:val="0"/>
                                          <w:marRight w:val="0"/>
                                          <w:marTop w:val="0"/>
                                          <w:marBottom w:val="0"/>
                                          <w:divBdr>
                                            <w:top w:val="single" w:sz="2" w:space="0" w:color="D9D9E3"/>
                                            <w:left w:val="single" w:sz="2" w:space="0" w:color="D9D9E3"/>
                                            <w:bottom w:val="single" w:sz="2" w:space="0" w:color="D9D9E3"/>
                                            <w:right w:val="single" w:sz="2" w:space="0" w:color="D9D9E3"/>
                                          </w:divBdr>
                                          <w:divsChild>
                                            <w:div w:id="2027946373">
                                              <w:marLeft w:val="0"/>
                                              <w:marRight w:val="0"/>
                                              <w:marTop w:val="0"/>
                                              <w:marBottom w:val="0"/>
                                              <w:divBdr>
                                                <w:top w:val="single" w:sz="2" w:space="0" w:color="D9D9E3"/>
                                                <w:left w:val="single" w:sz="2" w:space="0" w:color="D9D9E3"/>
                                                <w:bottom w:val="single" w:sz="2" w:space="0" w:color="D9D9E3"/>
                                                <w:right w:val="single" w:sz="2" w:space="0" w:color="D9D9E3"/>
                                              </w:divBdr>
                                              <w:divsChild>
                                                <w:div w:id="1386562394">
                                                  <w:marLeft w:val="0"/>
                                                  <w:marRight w:val="0"/>
                                                  <w:marTop w:val="0"/>
                                                  <w:marBottom w:val="0"/>
                                                  <w:divBdr>
                                                    <w:top w:val="single" w:sz="2" w:space="0" w:color="D9D9E3"/>
                                                    <w:left w:val="single" w:sz="2" w:space="0" w:color="D9D9E3"/>
                                                    <w:bottom w:val="single" w:sz="2" w:space="0" w:color="D9D9E3"/>
                                                    <w:right w:val="single" w:sz="2" w:space="0" w:color="D9D9E3"/>
                                                  </w:divBdr>
                                                  <w:divsChild>
                                                    <w:div w:id="14814639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90741836">
          <w:marLeft w:val="0"/>
          <w:marRight w:val="0"/>
          <w:marTop w:val="0"/>
          <w:marBottom w:val="0"/>
          <w:divBdr>
            <w:top w:val="none" w:sz="0" w:space="0" w:color="auto"/>
            <w:left w:val="none" w:sz="0" w:space="0" w:color="auto"/>
            <w:bottom w:val="none" w:sz="0" w:space="0" w:color="auto"/>
            <w:right w:val="none" w:sz="0" w:space="0" w:color="auto"/>
          </w:divBdr>
        </w:div>
      </w:divsChild>
    </w:div>
    <w:div w:id="307058843">
      <w:bodyDiv w:val="1"/>
      <w:marLeft w:val="0"/>
      <w:marRight w:val="0"/>
      <w:marTop w:val="0"/>
      <w:marBottom w:val="0"/>
      <w:divBdr>
        <w:top w:val="none" w:sz="0" w:space="0" w:color="auto"/>
        <w:left w:val="none" w:sz="0" w:space="0" w:color="auto"/>
        <w:bottom w:val="none" w:sz="0" w:space="0" w:color="auto"/>
        <w:right w:val="none" w:sz="0" w:space="0" w:color="auto"/>
      </w:divBdr>
      <w:divsChild>
        <w:div w:id="592668382">
          <w:marLeft w:val="0"/>
          <w:marRight w:val="0"/>
          <w:marTop w:val="0"/>
          <w:marBottom w:val="0"/>
          <w:divBdr>
            <w:top w:val="single" w:sz="2" w:space="0" w:color="D9D9E3"/>
            <w:left w:val="single" w:sz="2" w:space="0" w:color="D9D9E3"/>
            <w:bottom w:val="single" w:sz="2" w:space="0" w:color="D9D9E3"/>
            <w:right w:val="single" w:sz="2" w:space="0" w:color="D9D9E3"/>
          </w:divBdr>
          <w:divsChild>
            <w:div w:id="1532570394">
              <w:marLeft w:val="0"/>
              <w:marRight w:val="0"/>
              <w:marTop w:val="100"/>
              <w:marBottom w:val="100"/>
              <w:divBdr>
                <w:top w:val="single" w:sz="2" w:space="0" w:color="D9D9E3"/>
                <w:left w:val="single" w:sz="2" w:space="0" w:color="D9D9E3"/>
                <w:bottom w:val="single" w:sz="2" w:space="0" w:color="D9D9E3"/>
                <w:right w:val="single" w:sz="2" w:space="0" w:color="D9D9E3"/>
              </w:divBdr>
              <w:divsChild>
                <w:div w:id="1513103071">
                  <w:marLeft w:val="0"/>
                  <w:marRight w:val="0"/>
                  <w:marTop w:val="0"/>
                  <w:marBottom w:val="0"/>
                  <w:divBdr>
                    <w:top w:val="single" w:sz="2" w:space="0" w:color="D9D9E3"/>
                    <w:left w:val="single" w:sz="2" w:space="0" w:color="D9D9E3"/>
                    <w:bottom w:val="single" w:sz="2" w:space="0" w:color="D9D9E3"/>
                    <w:right w:val="single" w:sz="2" w:space="0" w:color="D9D9E3"/>
                  </w:divBdr>
                  <w:divsChild>
                    <w:div w:id="293562367">
                      <w:marLeft w:val="0"/>
                      <w:marRight w:val="0"/>
                      <w:marTop w:val="0"/>
                      <w:marBottom w:val="0"/>
                      <w:divBdr>
                        <w:top w:val="single" w:sz="2" w:space="0" w:color="D9D9E3"/>
                        <w:left w:val="single" w:sz="2" w:space="0" w:color="D9D9E3"/>
                        <w:bottom w:val="single" w:sz="2" w:space="0" w:color="D9D9E3"/>
                        <w:right w:val="single" w:sz="2" w:space="0" w:color="D9D9E3"/>
                      </w:divBdr>
                      <w:divsChild>
                        <w:div w:id="1364865405">
                          <w:marLeft w:val="0"/>
                          <w:marRight w:val="0"/>
                          <w:marTop w:val="0"/>
                          <w:marBottom w:val="0"/>
                          <w:divBdr>
                            <w:top w:val="single" w:sz="2" w:space="0" w:color="D9D9E3"/>
                            <w:left w:val="single" w:sz="2" w:space="0" w:color="D9D9E3"/>
                            <w:bottom w:val="single" w:sz="2" w:space="0" w:color="D9D9E3"/>
                            <w:right w:val="single" w:sz="2" w:space="0" w:color="D9D9E3"/>
                          </w:divBdr>
                          <w:divsChild>
                            <w:div w:id="2028830321">
                              <w:marLeft w:val="0"/>
                              <w:marRight w:val="0"/>
                              <w:marTop w:val="0"/>
                              <w:marBottom w:val="0"/>
                              <w:divBdr>
                                <w:top w:val="single" w:sz="2" w:space="0" w:color="D9D9E3"/>
                                <w:left w:val="single" w:sz="2" w:space="0" w:color="D9D9E3"/>
                                <w:bottom w:val="single" w:sz="2" w:space="0" w:color="D9D9E3"/>
                                <w:right w:val="single" w:sz="2" w:space="0" w:color="D9D9E3"/>
                              </w:divBdr>
                              <w:divsChild>
                                <w:div w:id="685250825">
                                  <w:marLeft w:val="0"/>
                                  <w:marRight w:val="0"/>
                                  <w:marTop w:val="0"/>
                                  <w:marBottom w:val="0"/>
                                  <w:divBdr>
                                    <w:top w:val="single" w:sz="2" w:space="0" w:color="D9D9E3"/>
                                    <w:left w:val="single" w:sz="2" w:space="0" w:color="D9D9E3"/>
                                    <w:bottom w:val="single" w:sz="2" w:space="0" w:color="D9D9E3"/>
                                    <w:right w:val="single" w:sz="2" w:space="0" w:color="D9D9E3"/>
                                  </w:divBdr>
                                  <w:divsChild>
                                    <w:div w:id="13625916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351565759">
      <w:bodyDiv w:val="1"/>
      <w:marLeft w:val="0"/>
      <w:marRight w:val="0"/>
      <w:marTop w:val="0"/>
      <w:marBottom w:val="0"/>
      <w:divBdr>
        <w:top w:val="none" w:sz="0" w:space="0" w:color="auto"/>
        <w:left w:val="none" w:sz="0" w:space="0" w:color="auto"/>
        <w:bottom w:val="none" w:sz="0" w:space="0" w:color="auto"/>
        <w:right w:val="none" w:sz="0" w:space="0" w:color="auto"/>
      </w:divBdr>
    </w:div>
    <w:div w:id="356464038">
      <w:bodyDiv w:val="1"/>
      <w:marLeft w:val="0"/>
      <w:marRight w:val="0"/>
      <w:marTop w:val="0"/>
      <w:marBottom w:val="0"/>
      <w:divBdr>
        <w:top w:val="none" w:sz="0" w:space="0" w:color="auto"/>
        <w:left w:val="none" w:sz="0" w:space="0" w:color="auto"/>
        <w:bottom w:val="none" w:sz="0" w:space="0" w:color="auto"/>
        <w:right w:val="none" w:sz="0" w:space="0" w:color="auto"/>
      </w:divBdr>
    </w:div>
    <w:div w:id="362487158">
      <w:bodyDiv w:val="1"/>
      <w:marLeft w:val="0"/>
      <w:marRight w:val="0"/>
      <w:marTop w:val="0"/>
      <w:marBottom w:val="0"/>
      <w:divBdr>
        <w:top w:val="none" w:sz="0" w:space="0" w:color="auto"/>
        <w:left w:val="none" w:sz="0" w:space="0" w:color="auto"/>
        <w:bottom w:val="none" w:sz="0" w:space="0" w:color="auto"/>
        <w:right w:val="none" w:sz="0" w:space="0" w:color="auto"/>
      </w:divBdr>
    </w:div>
    <w:div w:id="363478440">
      <w:bodyDiv w:val="1"/>
      <w:marLeft w:val="0"/>
      <w:marRight w:val="0"/>
      <w:marTop w:val="0"/>
      <w:marBottom w:val="0"/>
      <w:divBdr>
        <w:top w:val="none" w:sz="0" w:space="0" w:color="auto"/>
        <w:left w:val="none" w:sz="0" w:space="0" w:color="auto"/>
        <w:bottom w:val="none" w:sz="0" w:space="0" w:color="auto"/>
        <w:right w:val="none" w:sz="0" w:space="0" w:color="auto"/>
      </w:divBdr>
    </w:div>
    <w:div w:id="410739545">
      <w:bodyDiv w:val="1"/>
      <w:marLeft w:val="0"/>
      <w:marRight w:val="0"/>
      <w:marTop w:val="0"/>
      <w:marBottom w:val="0"/>
      <w:divBdr>
        <w:top w:val="none" w:sz="0" w:space="0" w:color="auto"/>
        <w:left w:val="none" w:sz="0" w:space="0" w:color="auto"/>
        <w:bottom w:val="none" w:sz="0" w:space="0" w:color="auto"/>
        <w:right w:val="none" w:sz="0" w:space="0" w:color="auto"/>
      </w:divBdr>
    </w:div>
    <w:div w:id="410855523">
      <w:bodyDiv w:val="1"/>
      <w:marLeft w:val="0"/>
      <w:marRight w:val="0"/>
      <w:marTop w:val="0"/>
      <w:marBottom w:val="0"/>
      <w:divBdr>
        <w:top w:val="none" w:sz="0" w:space="0" w:color="auto"/>
        <w:left w:val="none" w:sz="0" w:space="0" w:color="auto"/>
        <w:bottom w:val="none" w:sz="0" w:space="0" w:color="auto"/>
        <w:right w:val="none" w:sz="0" w:space="0" w:color="auto"/>
      </w:divBdr>
    </w:div>
    <w:div w:id="423500871">
      <w:bodyDiv w:val="1"/>
      <w:marLeft w:val="0"/>
      <w:marRight w:val="0"/>
      <w:marTop w:val="0"/>
      <w:marBottom w:val="0"/>
      <w:divBdr>
        <w:top w:val="none" w:sz="0" w:space="0" w:color="auto"/>
        <w:left w:val="none" w:sz="0" w:space="0" w:color="auto"/>
        <w:bottom w:val="none" w:sz="0" w:space="0" w:color="auto"/>
        <w:right w:val="none" w:sz="0" w:space="0" w:color="auto"/>
      </w:divBdr>
    </w:div>
    <w:div w:id="437336526">
      <w:bodyDiv w:val="1"/>
      <w:marLeft w:val="0"/>
      <w:marRight w:val="0"/>
      <w:marTop w:val="0"/>
      <w:marBottom w:val="0"/>
      <w:divBdr>
        <w:top w:val="none" w:sz="0" w:space="0" w:color="auto"/>
        <w:left w:val="none" w:sz="0" w:space="0" w:color="auto"/>
        <w:bottom w:val="none" w:sz="0" w:space="0" w:color="auto"/>
        <w:right w:val="none" w:sz="0" w:space="0" w:color="auto"/>
      </w:divBdr>
    </w:div>
    <w:div w:id="441339161">
      <w:bodyDiv w:val="1"/>
      <w:marLeft w:val="0"/>
      <w:marRight w:val="0"/>
      <w:marTop w:val="0"/>
      <w:marBottom w:val="0"/>
      <w:divBdr>
        <w:top w:val="none" w:sz="0" w:space="0" w:color="auto"/>
        <w:left w:val="none" w:sz="0" w:space="0" w:color="auto"/>
        <w:bottom w:val="none" w:sz="0" w:space="0" w:color="auto"/>
        <w:right w:val="none" w:sz="0" w:space="0" w:color="auto"/>
      </w:divBdr>
    </w:div>
    <w:div w:id="452360149">
      <w:bodyDiv w:val="1"/>
      <w:marLeft w:val="0"/>
      <w:marRight w:val="0"/>
      <w:marTop w:val="0"/>
      <w:marBottom w:val="0"/>
      <w:divBdr>
        <w:top w:val="none" w:sz="0" w:space="0" w:color="auto"/>
        <w:left w:val="none" w:sz="0" w:space="0" w:color="auto"/>
        <w:bottom w:val="none" w:sz="0" w:space="0" w:color="auto"/>
        <w:right w:val="none" w:sz="0" w:space="0" w:color="auto"/>
      </w:divBdr>
    </w:div>
    <w:div w:id="485902960">
      <w:bodyDiv w:val="1"/>
      <w:marLeft w:val="0"/>
      <w:marRight w:val="0"/>
      <w:marTop w:val="0"/>
      <w:marBottom w:val="0"/>
      <w:divBdr>
        <w:top w:val="none" w:sz="0" w:space="0" w:color="auto"/>
        <w:left w:val="none" w:sz="0" w:space="0" w:color="auto"/>
        <w:bottom w:val="none" w:sz="0" w:space="0" w:color="auto"/>
        <w:right w:val="none" w:sz="0" w:space="0" w:color="auto"/>
      </w:divBdr>
    </w:div>
    <w:div w:id="507410093">
      <w:bodyDiv w:val="1"/>
      <w:marLeft w:val="0"/>
      <w:marRight w:val="0"/>
      <w:marTop w:val="0"/>
      <w:marBottom w:val="0"/>
      <w:divBdr>
        <w:top w:val="none" w:sz="0" w:space="0" w:color="auto"/>
        <w:left w:val="none" w:sz="0" w:space="0" w:color="auto"/>
        <w:bottom w:val="none" w:sz="0" w:space="0" w:color="auto"/>
        <w:right w:val="none" w:sz="0" w:space="0" w:color="auto"/>
      </w:divBdr>
    </w:div>
    <w:div w:id="555437052">
      <w:bodyDiv w:val="1"/>
      <w:marLeft w:val="0"/>
      <w:marRight w:val="0"/>
      <w:marTop w:val="0"/>
      <w:marBottom w:val="0"/>
      <w:divBdr>
        <w:top w:val="none" w:sz="0" w:space="0" w:color="auto"/>
        <w:left w:val="none" w:sz="0" w:space="0" w:color="auto"/>
        <w:bottom w:val="none" w:sz="0" w:space="0" w:color="auto"/>
        <w:right w:val="none" w:sz="0" w:space="0" w:color="auto"/>
      </w:divBdr>
      <w:divsChild>
        <w:div w:id="446046808">
          <w:marLeft w:val="0"/>
          <w:marRight w:val="0"/>
          <w:marTop w:val="0"/>
          <w:marBottom w:val="0"/>
          <w:divBdr>
            <w:top w:val="single" w:sz="2" w:space="0" w:color="D9D9E3"/>
            <w:left w:val="single" w:sz="2" w:space="0" w:color="D9D9E3"/>
            <w:bottom w:val="single" w:sz="2" w:space="0" w:color="D9D9E3"/>
            <w:right w:val="single" w:sz="2" w:space="0" w:color="D9D9E3"/>
          </w:divBdr>
          <w:divsChild>
            <w:div w:id="1464346040">
              <w:marLeft w:val="0"/>
              <w:marRight w:val="0"/>
              <w:marTop w:val="0"/>
              <w:marBottom w:val="0"/>
              <w:divBdr>
                <w:top w:val="single" w:sz="2" w:space="0" w:color="D9D9E3"/>
                <w:left w:val="single" w:sz="2" w:space="0" w:color="D9D9E3"/>
                <w:bottom w:val="single" w:sz="2" w:space="0" w:color="D9D9E3"/>
                <w:right w:val="single" w:sz="2" w:space="0" w:color="D9D9E3"/>
              </w:divBdr>
              <w:divsChild>
                <w:div w:id="763382888">
                  <w:marLeft w:val="0"/>
                  <w:marRight w:val="0"/>
                  <w:marTop w:val="0"/>
                  <w:marBottom w:val="0"/>
                  <w:divBdr>
                    <w:top w:val="single" w:sz="2" w:space="0" w:color="D9D9E3"/>
                    <w:left w:val="single" w:sz="2" w:space="0" w:color="D9D9E3"/>
                    <w:bottom w:val="single" w:sz="2" w:space="0" w:color="D9D9E3"/>
                    <w:right w:val="single" w:sz="2" w:space="0" w:color="D9D9E3"/>
                  </w:divBdr>
                  <w:divsChild>
                    <w:div w:id="585114607">
                      <w:marLeft w:val="0"/>
                      <w:marRight w:val="0"/>
                      <w:marTop w:val="0"/>
                      <w:marBottom w:val="0"/>
                      <w:divBdr>
                        <w:top w:val="single" w:sz="2" w:space="0" w:color="D9D9E3"/>
                        <w:left w:val="single" w:sz="2" w:space="0" w:color="D9D9E3"/>
                        <w:bottom w:val="single" w:sz="2" w:space="0" w:color="D9D9E3"/>
                        <w:right w:val="single" w:sz="2" w:space="0" w:color="D9D9E3"/>
                      </w:divBdr>
                      <w:divsChild>
                        <w:div w:id="1640376821">
                          <w:marLeft w:val="0"/>
                          <w:marRight w:val="0"/>
                          <w:marTop w:val="0"/>
                          <w:marBottom w:val="0"/>
                          <w:divBdr>
                            <w:top w:val="single" w:sz="2" w:space="0" w:color="D9D9E3"/>
                            <w:left w:val="single" w:sz="2" w:space="0" w:color="D9D9E3"/>
                            <w:bottom w:val="single" w:sz="2" w:space="0" w:color="D9D9E3"/>
                            <w:right w:val="single" w:sz="2" w:space="0" w:color="D9D9E3"/>
                          </w:divBdr>
                          <w:divsChild>
                            <w:div w:id="828057021">
                              <w:marLeft w:val="0"/>
                              <w:marRight w:val="0"/>
                              <w:marTop w:val="100"/>
                              <w:marBottom w:val="100"/>
                              <w:divBdr>
                                <w:top w:val="single" w:sz="2" w:space="0" w:color="D9D9E3"/>
                                <w:left w:val="single" w:sz="2" w:space="0" w:color="D9D9E3"/>
                                <w:bottom w:val="single" w:sz="2" w:space="0" w:color="D9D9E3"/>
                                <w:right w:val="single" w:sz="2" w:space="0" w:color="D9D9E3"/>
                              </w:divBdr>
                              <w:divsChild>
                                <w:div w:id="831795758">
                                  <w:marLeft w:val="0"/>
                                  <w:marRight w:val="0"/>
                                  <w:marTop w:val="0"/>
                                  <w:marBottom w:val="0"/>
                                  <w:divBdr>
                                    <w:top w:val="single" w:sz="2" w:space="0" w:color="D9D9E3"/>
                                    <w:left w:val="single" w:sz="2" w:space="0" w:color="D9D9E3"/>
                                    <w:bottom w:val="single" w:sz="2" w:space="0" w:color="D9D9E3"/>
                                    <w:right w:val="single" w:sz="2" w:space="0" w:color="D9D9E3"/>
                                  </w:divBdr>
                                  <w:divsChild>
                                    <w:div w:id="2107845393">
                                      <w:marLeft w:val="0"/>
                                      <w:marRight w:val="0"/>
                                      <w:marTop w:val="0"/>
                                      <w:marBottom w:val="0"/>
                                      <w:divBdr>
                                        <w:top w:val="single" w:sz="2" w:space="0" w:color="D9D9E3"/>
                                        <w:left w:val="single" w:sz="2" w:space="0" w:color="D9D9E3"/>
                                        <w:bottom w:val="single" w:sz="2" w:space="0" w:color="D9D9E3"/>
                                        <w:right w:val="single" w:sz="2" w:space="0" w:color="D9D9E3"/>
                                      </w:divBdr>
                                      <w:divsChild>
                                        <w:div w:id="936255320">
                                          <w:marLeft w:val="0"/>
                                          <w:marRight w:val="0"/>
                                          <w:marTop w:val="0"/>
                                          <w:marBottom w:val="0"/>
                                          <w:divBdr>
                                            <w:top w:val="single" w:sz="2" w:space="0" w:color="D9D9E3"/>
                                            <w:left w:val="single" w:sz="2" w:space="0" w:color="D9D9E3"/>
                                            <w:bottom w:val="single" w:sz="2" w:space="0" w:color="D9D9E3"/>
                                            <w:right w:val="single" w:sz="2" w:space="0" w:color="D9D9E3"/>
                                          </w:divBdr>
                                          <w:divsChild>
                                            <w:div w:id="852839858">
                                              <w:marLeft w:val="0"/>
                                              <w:marRight w:val="0"/>
                                              <w:marTop w:val="0"/>
                                              <w:marBottom w:val="0"/>
                                              <w:divBdr>
                                                <w:top w:val="single" w:sz="2" w:space="0" w:color="D9D9E3"/>
                                                <w:left w:val="single" w:sz="2" w:space="0" w:color="D9D9E3"/>
                                                <w:bottom w:val="single" w:sz="2" w:space="0" w:color="D9D9E3"/>
                                                <w:right w:val="single" w:sz="2" w:space="0" w:color="D9D9E3"/>
                                              </w:divBdr>
                                              <w:divsChild>
                                                <w:div w:id="1148280797">
                                                  <w:marLeft w:val="0"/>
                                                  <w:marRight w:val="0"/>
                                                  <w:marTop w:val="0"/>
                                                  <w:marBottom w:val="0"/>
                                                  <w:divBdr>
                                                    <w:top w:val="single" w:sz="2" w:space="0" w:color="D9D9E3"/>
                                                    <w:left w:val="single" w:sz="2" w:space="0" w:color="D9D9E3"/>
                                                    <w:bottom w:val="single" w:sz="2" w:space="0" w:color="D9D9E3"/>
                                                    <w:right w:val="single" w:sz="2" w:space="0" w:color="D9D9E3"/>
                                                  </w:divBdr>
                                                  <w:divsChild>
                                                    <w:div w:id="16179840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52223245">
          <w:marLeft w:val="0"/>
          <w:marRight w:val="0"/>
          <w:marTop w:val="0"/>
          <w:marBottom w:val="0"/>
          <w:divBdr>
            <w:top w:val="none" w:sz="0" w:space="0" w:color="auto"/>
            <w:left w:val="none" w:sz="0" w:space="0" w:color="auto"/>
            <w:bottom w:val="none" w:sz="0" w:space="0" w:color="auto"/>
            <w:right w:val="none" w:sz="0" w:space="0" w:color="auto"/>
          </w:divBdr>
        </w:div>
      </w:divsChild>
    </w:div>
    <w:div w:id="566456454">
      <w:bodyDiv w:val="1"/>
      <w:marLeft w:val="0"/>
      <w:marRight w:val="0"/>
      <w:marTop w:val="0"/>
      <w:marBottom w:val="0"/>
      <w:divBdr>
        <w:top w:val="none" w:sz="0" w:space="0" w:color="auto"/>
        <w:left w:val="none" w:sz="0" w:space="0" w:color="auto"/>
        <w:bottom w:val="none" w:sz="0" w:space="0" w:color="auto"/>
        <w:right w:val="none" w:sz="0" w:space="0" w:color="auto"/>
      </w:divBdr>
    </w:div>
    <w:div w:id="576209068">
      <w:bodyDiv w:val="1"/>
      <w:marLeft w:val="0"/>
      <w:marRight w:val="0"/>
      <w:marTop w:val="0"/>
      <w:marBottom w:val="0"/>
      <w:divBdr>
        <w:top w:val="none" w:sz="0" w:space="0" w:color="auto"/>
        <w:left w:val="none" w:sz="0" w:space="0" w:color="auto"/>
        <w:bottom w:val="none" w:sz="0" w:space="0" w:color="auto"/>
        <w:right w:val="none" w:sz="0" w:space="0" w:color="auto"/>
      </w:divBdr>
    </w:div>
    <w:div w:id="594946514">
      <w:bodyDiv w:val="1"/>
      <w:marLeft w:val="0"/>
      <w:marRight w:val="0"/>
      <w:marTop w:val="0"/>
      <w:marBottom w:val="0"/>
      <w:divBdr>
        <w:top w:val="none" w:sz="0" w:space="0" w:color="auto"/>
        <w:left w:val="none" w:sz="0" w:space="0" w:color="auto"/>
        <w:bottom w:val="none" w:sz="0" w:space="0" w:color="auto"/>
        <w:right w:val="none" w:sz="0" w:space="0" w:color="auto"/>
      </w:divBdr>
    </w:div>
    <w:div w:id="598410955">
      <w:bodyDiv w:val="1"/>
      <w:marLeft w:val="0"/>
      <w:marRight w:val="0"/>
      <w:marTop w:val="0"/>
      <w:marBottom w:val="0"/>
      <w:divBdr>
        <w:top w:val="none" w:sz="0" w:space="0" w:color="auto"/>
        <w:left w:val="none" w:sz="0" w:space="0" w:color="auto"/>
        <w:bottom w:val="none" w:sz="0" w:space="0" w:color="auto"/>
        <w:right w:val="none" w:sz="0" w:space="0" w:color="auto"/>
      </w:divBdr>
    </w:div>
    <w:div w:id="637105345">
      <w:bodyDiv w:val="1"/>
      <w:marLeft w:val="0"/>
      <w:marRight w:val="0"/>
      <w:marTop w:val="0"/>
      <w:marBottom w:val="0"/>
      <w:divBdr>
        <w:top w:val="none" w:sz="0" w:space="0" w:color="auto"/>
        <w:left w:val="none" w:sz="0" w:space="0" w:color="auto"/>
        <w:bottom w:val="none" w:sz="0" w:space="0" w:color="auto"/>
        <w:right w:val="none" w:sz="0" w:space="0" w:color="auto"/>
      </w:divBdr>
    </w:div>
    <w:div w:id="647367075">
      <w:bodyDiv w:val="1"/>
      <w:marLeft w:val="0"/>
      <w:marRight w:val="0"/>
      <w:marTop w:val="0"/>
      <w:marBottom w:val="0"/>
      <w:divBdr>
        <w:top w:val="none" w:sz="0" w:space="0" w:color="auto"/>
        <w:left w:val="none" w:sz="0" w:space="0" w:color="auto"/>
        <w:bottom w:val="none" w:sz="0" w:space="0" w:color="auto"/>
        <w:right w:val="none" w:sz="0" w:space="0" w:color="auto"/>
      </w:divBdr>
    </w:div>
    <w:div w:id="648510334">
      <w:bodyDiv w:val="1"/>
      <w:marLeft w:val="0"/>
      <w:marRight w:val="0"/>
      <w:marTop w:val="0"/>
      <w:marBottom w:val="0"/>
      <w:divBdr>
        <w:top w:val="none" w:sz="0" w:space="0" w:color="auto"/>
        <w:left w:val="none" w:sz="0" w:space="0" w:color="auto"/>
        <w:bottom w:val="none" w:sz="0" w:space="0" w:color="auto"/>
        <w:right w:val="none" w:sz="0" w:space="0" w:color="auto"/>
      </w:divBdr>
      <w:divsChild>
        <w:div w:id="508374533">
          <w:marLeft w:val="0"/>
          <w:marRight w:val="0"/>
          <w:marTop w:val="0"/>
          <w:marBottom w:val="0"/>
          <w:divBdr>
            <w:top w:val="single" w:sz="2" w:space="0" w:color="D9D9E3"/>
            <w:left w:val="single" w:sz="2" w:space="0" w:color="D9D9E3"/>
            <w:bottom w:val="single" w:sz="2" w:space="0" w:color="D9D9E3"/>
            <w:right w:val="single" w:sz="2" w:space="0" w:color="D9D9E3"/>
          </w:divBdr>
          <w:divsChild>
            <w:div w:id="2070642194">
              <w:marLeft w:val="0"/>
              <w:marRight w:val="0"/>
              <w:marTop w:val="0"/>
              <w:marBottom w:val="0"/>
              <w:divBdr>
                <w:top w:val="single" w:sz="2" w:space="0" w:color="D9D9E3"/>
                <w:left w:val="single" w:sz="2" w:space="0" w:color="D9D9E3"/>
                <w:bottom w:val="single" w:sz="2" w:space="0" w:color="D9D9E3"/>
                <w:right w:val="single" w:sz="2" w:space="0" w:color="D9D9E3"/>
              </w:divBdr>
              <w:divsChild>
                <w:div w:id="390465556">
                  <w:marLeft w:val="0"/>
                  <w:marRight w:val="0"/>
                  <w:marTop w:val="0"/>
                  <w:marBottom w:val="0"/>
                  <w:divBdr>
                    <w:top w:val="single" w:sz="2" w:space="0" w:color="D9D9E3"/>
                    <w:left w:val="single" w:sz="2" w:space="0" w:color="D9D9E3"/>
                    <w:bottom w:val="single" w:sz="2" w:space="0" w:color="D9D9E3"/>
                    <w:right w:val="single" w:sz="2" w:space="0" w:color="D9D9E3"/>
                  </w:divBdr>
                  <w:divsChild>
                    <w:div w:id="1060325615">
                      <w:marLeft w:val="0"/>
                      <w:marRight w:val="0"/>
                      <w:marTop w:val="0"/>
                      <w:marBottom w:val="0"/>
                      <w:divBdr>
                        <w:top w:val="single" w:sz="2" w:space="0" w:color="D9D9E3"/>
                        <w:left w:val="single" w:sz="2" w:space="0" w:color="D9D9E3"/>
                        <w:bottom w:val="single" w:sz="2" w:space="0" w:color="D9D9E3"/>
                        <w:right w:val="single" w:sz="2" w:space="0" w:color="D9D9E3"/>
                      </w:divBdr>
                      <w:divsChild>
                        <w:div w:id="38745544">
                          <w:marLeft w:val="0"/>
                          <w:marRight w:val="0"/>
                          <w:marTop w:val="0"/>
                          <w:marBottom w:val="0"/>
                          <w:divBdr>
                            <w:top w:val="single" w:sz="2" w:space="0" w:color="D9D9E3"/>
                            <w:left w:val="single" w:sz="2" w:space="0" w:color="D9D9E3"/>
                            <w:bottom w:val="single" w:sz="2" w:space="0" w:color="D9D9E3"/>
                            <w:right w:val="single" w:sz="2" w:space="0" w:color="D9D9E3"/>
                          </w:divBdr>
                          <w:divsChild>
                            <w:div w:id="43450601">
                              <w:marLeft w:val="0"/>
                              <w:marRight w:val="0"/>
                              <w:marTop w:val="100"/>
                              <w:marBottom w:val="100"/>
                              <w:divBdr>
                                <w:top w:val="single" w:sz="2" w:space="0" w:color="D9D9E3"/>
                                <w:left w:val="single" w:sz="2" w:space="0" w:color="D9D9E3"/>
                                <w:bottom w:val="single" w:sz="2" w:space="0" w:color="D9D9E3"/>
                                <w:right w:val="single" w:sz="2" w:space="0" w:color="D9D9E3"/>
                              </w:divBdr>
                              <w:divsChild>
                                <w:div w:id="241525847">
                                  <w:marLeft w:val="0"/>
                                  <w:marRight w:val="0"/>
                                  <w:marTop w:val="0"/>
                                  <w:marBottom w:val="0"/>
                                  <w:divBdr>
                                    <w:top w:val="single" w:sz="2" w:space="0" w:color="D9D9E3"/>
                                    <w:left w:val="single" w:sz="2" w:space="0" w:color="D9D9E3"/>
                                    <w:bottom w:val="single" w:sz="2" w:space="0" w:color="D9D9E3"/>
                                    <w:right w:val="single" w:sz="2" w:space="0" w:color="D9D9E3"/>
                                  </w:divBdr>
                                  <w:divsChild>
                                    <w:div w:id="974675354">
                                      <w:marLeft w:val="0"/>
                                      <w:marRight w:val="0"/>
                                      <w:marTop w:val="0"/>
                                      <w:marBottom w:val="0"/>
                                      <w:divBdr>
                                        <w:top w:val="single" w:sz="2" w:space="0" w:color="D9D9E3"/>
                                        <w:left w:val="single" w:sz="2" w:space="0" w:color="D9D9E3"/>
                                        <w:bottom w:val="single" w:sz="2" w:space="0" w:color="D9D9E3"/>
                                        <w:right w:val="single" w:sz="2" w:space="0" w:color="D9D9E3"/>
                                      </w:divBdr>
                                      <w:divsChild>
                                        <w:div w:id="1132333255">
                                          <w:marLeft w:val="0"/>
                                          <w:marRight w:val="0"/>
                                          <w:marTop w:val="0"/>
                                          <w:marBottom w:val="0"/>
                                          <w:divBdr>
                                            <w:top w:val="single" w:sz="2" w:space="0" w:color="D9D9E3"/>
                                            <w:left w:val="single" w:sz="2" w:space="0" w:color="D9D9E3"/>
                                            <w:bottom w:val="single" w:sz="2" w:space="0" w:color="D9D9E3"/>
                                            <w:right w:val="single" w:sz="2" w:space="0" w:color="D9D9E3"/>
                                          </w:divBdr>
                                          <w:divsChild>
                                            <w:div w:id="999499570">
                                              <w:marLeft w:val="0"/>
                                              <w:marRight w:val="0"/>
                                              <w:marTop w:val="0"/>
                                              <w:marBottom w:val="0"/>
                                              <w:divBdr>
                                                <w:top w:val="single" w:sz="2" w:space="0" w:color="D9D9E3"/>
                                                <w:left w:val="single" w:sz="2" w:space="0" w:color="D9D9E3"/>
                                                <w:bottom w:val="single" w:sz="2" w:space="0" w:color="D9D9E3"/>
                                                <w:right w:val="single" w:sz="2" w:space="0" w:color="D9D9E3"/>
                                              </w:divBdr>
                                              <w:divsChild>
                                                <w:div w:id="1848863399">
                                                  <w:marLeft w:val="0"/>
                                                  <w:marRight w:val="0"/>
                                                  <w:marTop w:val="0"/>
                                                  <w:marBottom w:val="0"/>
                                                  <w:divBdr>
                                                    <w:top w:val="single" w:sz="2" w:space="0" w:color="D9D9E3"/>
                                                    <w:left w:val="single" w:sz="2" w:space="0" w:color="D9D9E3"/>
                                                    <w:bottom w:val="single" w:sz="2" w:space="0" w:color="D9D9E3"/>
                                                    <w:right w:val="single" w:sz="2" w:space="0" w:color="D9D9E3"/>
                                                  </w:divBdr>
                                                  <w:divsChild>
                                                    <w:div w:id="21225306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7190155">
          <w:marLeft w:val="0"/>
          <w:marRight w:val="0"/>
          <w:marTop w:val="0"/>
          <w:marBottom w:val="0"/>
          <w:divBdr>
            <w:top w:val="none" w:sz="0" w:space="0" w:color="auto"/>
            <w:left w:val="none" w:sz="0" w:space="0" w:color="auto"/>
            <w:bottom w:val="none" w:sz="0" w:space="0" w:color="auto"/>
            <w:right w:val="none" w:sz="0" w:space="0" w:color="auto"/>
          </w:divBdr>
        </w:div>
      </w:divsChild>
    </w:div>
    <w:div w:id="649095442">
      <w:bodyDiv w:val="1"/>
      <w:marLeft w:val="0"/>
      <w:marRight w:val="0"/>
      <w:marTop w:val="0"/>
      <w:marBottom w:val="0"/>
      <w:divBdr>
        <w:top w:val="none" w:sz="0" w:space="0" w:color="auto"/>
        <w:left w:val="none" w:sz="0" w:space="0" w:color="auto"/>
        <w:bottom w:val="none" w:sz="0" w:space="0" w:color="auto"/>
        <w:right w:val="none" w:sz="0" w:space="0" w:color="auto"/>
      </w:divBdr>
    </w:div>
    <w:div w:id="685643611">
      <w:bodyDiv w:val="1"/>
      <w:marLeft w:val="0"/>
      <w:marRight w:val="0"/>
      <w:marTop w:val="0"/>
      <w:marBottom w:val="0"/>
      <w:divBdr>
        <w:top w:val="none" w:sz="0" w:space="0" w:color="auto"/>
        <w:left w:val="none" w:sz="0" w:space="0" w:color="auto"/>
        <w:bottom w:val="none" w:sz="0" w:space="0" w:color="auto"/>
        <w:right w:val="none" w:sz="0" w:space="0" w:color="auto"/>
      </w:divBdr>
    </w:div>
    <w:div w:id="691421117">
      <w:bodyDiv w:val="1"/>
      <w:marLeft w:val="0"/>
      <w:marRight w:val="0"/>
      <w:marTop w:val="0"/>
      <w:marBottom w:val="0"/>
      <w:divBdr>
        <w:top w:val="none" w:sz="0" w:space="0" w:color="auto"/>
        <w:left w:val="none" w:sz="0" w:space="0" w:color="auto"/>
        <w:bottom w:val="none" w:sz="0" w:space="0" w:color="auto"/>
        <w:right w:val="none" w:sz="0" w:space="0" w:color="auto"/>
      </w:divBdr>
    </w:div>
    <w:div w:id="703404211">
      <w:bodyDiv w:val="1"/>
      <w:marLeft w:val="0"/>
      <w:marRight w:val="0"/>
      <w:marTop w:val="0"/>
      <w:marBottom w:val="0"/>
      <w:divBdr>
        <w:top w:val="none" w:sz="0" w:space="0" w:color="auto"/>
        <w:left w:val="none" w:sz="0" w:space="0" w:color="auto"/>
        <w:bottom w:val="none" w:sz="0" w:space="0" w:color="auto"/>
        <w:right w:val="none" w:sz="0" w:space="0" w:color="auto"/>
      </w:divBdr>
    </w:div>
    <w:div w:id="709109078">
      <w:bodyDiv w:val="1"/>
      <w:marLeft w:val="0"/>
      <w:marRight w:val="0"/>
      <w:marTop w:val="0"/>
      <w:marBottom w:val="0"/>
      <w:divBdr>
        <w:top w:val="none" w:sz="0" w:space="0" w:color="auto"/>
        <w:left w:val="none" w:sz="0" w:space="0" w:color="auto"/>
        <w:bottom w:val="none" w:sz="0" w:space="0" w:color="auto"/>
        <w:right w:val="none" w:sz="0" w:space="0" w:color="auto"/>
      </w:divBdr>
    </w:div>
    <w:div w:id="727728882">
      <w:bodyDiv w:val="1"/>
      <w:marLeft w:val="0"/>
      <w:marRight w:val="0"/>
      <w:marTop w:val="0"/>
      <w:marBottom w:val="0"/>
      <w:divBdr>
        <w:top w:val="none" w:sz="0" w:space="0" w:color="auto"/>
        <w:left w:val="none" w:sz="0" w:space="0" w:color="auto"/>
        <w:bottom w:val="none" w:sz="0" w:space="0" w:color="auto"/>
        <w:right w:val="none" w:sz="0" w:space="0" w:color="auto"/>
      </w:divBdr>
    </w:div>
    <w:div w:id="743914427">
      <w:bodyDiv w:val="1"/>
      <w:marLeft w:val="0"/>
      <w:marRight w:val="0"/>
      <w:marTop w:val="0"/>
      <w:marBottom w:val="0"/>
      <w:divBdr>
        <w:top w:val="none" w:sz="0" w:space="0" w:color="auto"/>
        <w:left w:val="none" w:sz="0" w:space="0" w:color="auto"/>
        <w:bottom w:val="none" w:sz="0" w:space="0" w:color="auto"/>
        <w:right w:val="none" w:sz="0" w:space="0" w:color="auto"/>
      </w:divBdr>
    </w:div>
    <w:div w:id="789785101">
      <w:bodyDiv w:val="1"/>
      <w:marLeft w:val="0"/>
      <w:marRight w:val="0"/>
      <w:marTop w:val="0"/>
      <w:marBottom w:val="0"/>
      <w:divBdr>
        <w:top w:val="none" w:sz="0" w:space="0" w:color="auto"/>
        <w:left w:val="none" w:sz="0" w:space="0" w:color="auto"/>
        <w:bottom w:val="none" w:sz="0" w:space="0" w:color="auto"/>
        <w:right w:val="none" w:sz="0" w:space="0" w:color="auto"/>
      </w:divBdr>
    </w:div>
    <w:div w:id="801266081">
      <w:bodyDiv w:val="1"/>
      <w:marLeft w:val="0"/>
      <w:marRight w:val="0"/>
      <w:marTop w:val="0"/>
      <w:marBottom w:val="0"/>
      <w:divBdr>
        <w:top w:val="none" w:sz="0" w:space="0" w:color="auto"/>
        <w:left w:val="none" w:sz="0" w:space="0" w:color="auto"/>
        <w:bottom w:val="none" w:sz="0" w:space="0" w:color="auto"/>
        <w:right w:val="none" w:sz="0" w:space="0" w:color="auto"/>
      </w:divBdr>
    </w:div>
    <w:div w:id="821235926">
      <w:bodyDiv w:val="1"/>
      <w:marLeft w:val="0"/>
      <w:marRight w:val="0"/>
      <w:marTop w:val="0"/>
      <w:marBottom w:val="0"/>
      <w:divBdr>
        <w:top w:val="none" w:sz="0" w:space="0" w:color="auto"/>
        <w:left w:val="none" w:sz="0" w:space="0" w:color="auto"/>
        <w:bottom w:val="none" w:sz="0" w:space="0" w:color="auto"/>
        <w:right w:val="none" w:sz="0" w:space="0" w:color="auto"/>
      </w:divBdr>
      <w:divsChild>
        <w:div w:id="2030718208">
          <w:marLeft w:val="0"/>
          <w:marRight w:val="0"/>
          <w:marTop w:val="0"/>
          <w:marBottom w:val="0"/>
          <w:divBdr>
            <w:top w:val="single" w:sz="2" w:space="0" w:color="D9D9E3"/>
            <w:left w:val="single" w:sz="2" w:space="0" w:color="D9D9E3"/>
            <w:bottom w:val="single" w:sz="2" w:space="0" w:color="D9D9E3"/>
            <w:right w:val="single" w:sz="2" w:space="0" w:color="D9D9E3"/>
          </w:divBdr>
          <w:divsChild>
            <w:div w:id="1756896468">
              <w:marLeft w:val="0"/>
              <w:marRight w:val="0"/>
              <w:marTop w:val="100"/>
              <w:marBottom w:val="100"/>
              <w:divBdr>
                <w:top w:val="single" w:sz="2" w:space="0" w:color="D9D9E3"/>
                <w:left w:val="single" w:sz="2" w:space="0" w:color="D9D9E3"/>
                <w:bottom w:val="single" w:sz="2" w:space="0" w:color="D9D9E3"/>
                <w:right w:val="single" w:sz="2" w:space="0" w:color="D9D9E3"/>
              </w:divBdr>
              <w:divsChild>
                <w:div w:id="1981959957">
                  <w:marLeft w:val="0"/>
                  <w:marRight w:val="0"/>
                  <w:marTop w:val="0"/>
                  <w:marBottom w:val="0"/>
                  <w:divBdr>
                    <w:top w:val="single" w:sz="2" w:space="0" w:color="D9D9E3"/>
                    <w:left w:val="single" w:sz="2" w:space="0" w:color="D9D9E3"/>
                    <w:bottom w:val="single" w:sz="2" w:space="0" w:color="D9D9E3"/>
                    <w:right w:val="single" w:sz="2" w:space="0" w:color="D9D9E3"/>
                  </w:divBdr>
                  <w:divsChild>
                    <w:div w:id="1093622406">
                      <w:marLeft w:val="0"/>
                      <w:marRight w:val="0"/>
                      <w:marTop w:val="0"/>
                      <w:marBottom w:val="0"/>
                      <w:divBdr>
                        <w:top w:val="single" w:sz="2" w:space="0" w:color="D9D9E3"/>
                        <w:left w:val="single" w:sz="2" w:space="0" w:color="D9D9E3"/>
                        <w:bottom w:val="single" w:sz="2" w:space="0" w:color="D9D9E3"/>
                        <w:right w:val="single" w:sz="2" w:space="0" w:color="D9D9E3"/>
                      </w:divBdr>
                      <w:divsChild>
                        <w:div w:id="1435174764">
                          <w:marLeft w:val="0"/>
                          <w:marRight w:val="0"/>
                          <w:marTop w:val="0"/>
                          <w:marBottom w:val="0"/>
                          <w:divBdr>
                            <w:top w:val="single" w:sz="2" w:space="0" w:color="D9D9E3"/>
                            <w:left w:val="single" w:sz="2" w:space="0" w:color="D9D9E3"/>
                            <w:bottom w:val="single" w:sz="2" w:space="0" w:color="D9D9E3"/>
                            <w:right w:val="single" w:sz="2" w:space="0" w:color="D9D9E3"/>
                          </w:divBdr>
                          <w:divsChild>
                            <w:div w:id="1848057907">
                              <w:marLeft w:val="0"/>
                              <w:marRight w:val="0"/>
                              <w:marTop w:val="0"/>
                              <w:marBottom w:val="0"/>
                              <w:divBdr>
                                <w:top w:val="single" w:sz="2" w:space="0" w:color="D9D9E3"/>
                                <w:left w:val="single" w:sz="2" w:space="0" w:color="D9D9E3"/>
                                <w:bottom w:val="single" w:sz="2" w:space="0" w:color="D9D9E3"/>
                                <w:right w:val="single" w:sz="2" w:space="0" w:color="D9D9E3"/>
                              </w:divBdr>
                              <w:divsChild>
                                <w:div w:id="1493639343">
                                  <w:marLeft w:val="0"/>
                                  <w:marRight w:val="0"/>
                                  <w:marTop w:val="0"/>
                                  <w:marBottom w:val="0"/>
                                  <w:divBdr>
                                    <w:top w:val="single" w:sz="2" w:space="0" w:color="D9D9E3"/>
                                    <w:left w:val="single" w:sz="2" w:space="0" w:color="D9D9E3"/>
                                    <w:bottom w:val="single" w:sz="2" w:space="0" w:color="D9D9E3"/>
                                    <w:right w:val="single" w:sz="2" w:space="0" w:color="D9D9E3"/>
                                  </w:divBdr>
                                  <w:divsChild>
                                    <w:div w:id="17586255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859972698">
      <w:bodyDiv w:val="1"/>
      <w:marLeft w:val="0"/>
      <w:marRight w:val="0"/>
      <w:marTop w:val="0"/>
      <w:marBottom w:val="0"/>
      <w:divBdr>
        <w:top w:val="none" w:sz="0" w:space="0" w:color="auto"/>
        <w:left w:val="none" w:sz="0" w:space="0" w:color="auto"/>
        <w:bottom w:val="none" w:sz="0" w:space="0" w:color="auto"/>
        <w:right w:val="none" w:sz="0" w:space="0" w:color="auto"/>
      </w:divBdr>
    </w:div>
    <w:div w:id="905797655">
      <w:bodyDiv w:val="1"/>
      <w:marLeft w:val="0"/>
      <w:marRight w:val="0"/>
      <w:marTop w:val="0"/>
      <w:marBottom w:val="0"/>
      <w:divBdr>
        <w:top w:val="none" w:sz="0" w:space="0" w:color="auto"/>
        <w:left w:val="none" w:sz="0" w:space="0" w:color="auto"/>
        <w:bottom w:val="none" w:sz="0" w:space="0" w:color="auto"/>
        <w:right w:val="none" w:sz="0" w:space="0" w:color="auto"/>
      </w:divBdr>
    </w:div>
    <w:div w:id="931626364">
      <w:bodyDiv w:val="1"/>
      <w:marLeft w:val="0"/>
      <w:marRight w:val="0"/>
      <w:marTop w:val="0"/>
      <w:marBottom w:val="0"/>
      <w:divBdr>
        <w:top w:val="none" w:sz="0" w:space="0" w:color="auto"/>
        <w:left w:val="none" w:sz="0" w:space="0" w:color="auto"/>
        <w:bottom w:val="none" w:sz="0" w:space="0" w:color="auto"/>
        <w:right w:val="none" w:sz="0" w:space="0" w:color="auto"/>
      </w:divBdr>
    </w:div>
    <w:div w:id="1005286259">
      <w:bodyDiv w:val="1"/>
      <w:marLeft w:val="0"/>
      <w:marRight w:val="0"/>
      <w:marTop w:val="0"/>
      <w:marBottom w:val="0"/>
      <w:divBdr>
        <w:top w:val="none" w:sz="0" w:space="0" w:color="auto"/>
        <w:left w:val="none" w:sz="0" w:space="0" w:color="auto"/>
        <w:bottom w:val="none" w:sz="0" w:space="0" w:color="auto"/>
        <w:right w:val="none" w:sz="0" w:space="0" w:color="auto"/>
      </w:divBdr>
    </w:div>
    <w:div w:id="1013341156">
      <w:bodyDiv w:val="1"/>
      <w:marLeft w:val="0"/>
      <w:marRight w:val="0"/>
      <w:marTop w:val="0"/>
      <w:marBottom w:val="0"/>
      <w:divBdr>
        <w:top w:val="none" w:sz="0" w:space="0" w:color="auto"/>
        <w:left w:val="none" w:sz="0" w:space="0" w:color="auto"/>
        <w:bottom w:val="none" w:sz="0" w:space="0" w:color="auto"/>
        <w:right w:val="none" w:sz="0" w:space="0" w:color="auto"/>
      </w:divBdr>
    </w:div>
    <w:div w:id="1025910357">
      <w:bodyDiv w:val="1"/>
      <w:marLeft w:val="0"/>
      <w:marRight w:val="0"/>
      <w:marTop w:val="0"/>
      <w:marBottom w:val="0"/>
      <w:divBdr>
        <w:top w:val="none" w:sz="0" w:space="0" w:color="auto"/>
        <w:left w:val="none" w:sz="0" w:space="0" w:color="auto"/>
        <w:bottom w:val="none" w:sz="0" w:space="0" w:color="auto"/>
        <w:right w:val="none" w:sz="0" w:space="0" w:color="auto"/>
      </w:divBdr>
    </w:div>
    <w:div w:id="1051542440">
      <w:bodyDiv w:val="1"/>
      <w:marLeft w:val="0"/>
      <w:marRight w:val="0"/>
      <w:marTop w:val="0"/>
      <w:marBottom w:val="0"/>
      <w:divBdr>
        <w:top w:val="none" w:sz="0" w:space="0" w:color="auto"/>
        <w:left w:val="none" w:sz="0" w:space="0" w:color="auto"/>
        <w:bottom w:val="none" w:sz="0" w:space="0" w:color="auto"/>
        <w:right w:val="none" w:sz="0" w:space="0" w:color="auto"/>
      </w:divBdr>
    </w:div>
    <w:div w:id="1066152241">
      <w:bodyDiv w:val="1"/>
      <w:marLeft w:val="0"/>
      <w:marRight w:val="0"/>
      <w:marTop w:val="0"/>
      <w:marBottom w:val="0"/>
      <w:divBdr>
        <w:top w:val="none" w:sz="0" w:space="0" w:color="auto"/>
        <w:left w:val="none" w:sz="0" w:space="0" w:color="auto"/>
        <w:bottom w:val="none" w:sz="0" w:space="0" w:color="auto"/>
        <w:right w:val="none" w:sz="0" w:space="0" w:color="auto"/>
      </w:divBdr>
    </w:div>
    <w:div w:id="1070082019">
      <w:bodyDiv w:val="1"/>
      <w:marLeft w:val="0"/>
      <w:marRight w:val="0"/>
      <w:marTop w:val="0"/>
      <w:marBottom w:val="0"/>
      <w:divBdr>
        <w:top w:val="none" w:sz="0" w:space="0" w:color="auto"/>
        <w:left w:val="none" w:sz="0" w:space="0" w:color="auto"/>
        <w:bottom w:val="none" w:sz="0" w:space="0" w:color="auto"/>
        <w:right w:val="none" w:sz="0" w:space="0" w:color="auto"/>
      </w:divBdr>
    </w:div>
    <w:div w:id="1070494135">
      <w:bodyDiv w:val="1"/>
      <w:marLeft w:val="0"/>
      <w:marRight w:val="0"/>
      <w:marTop w:val="0"/>
      <w:marBottom w:val="0"/>
      <w:divBdr>
        <w:top w:val="none" w:sz="0" w:space="0" w:color="auto"/>
        <w:left w:val="none" w:sz="0" w:space="0" w:color="auto"/>
        <w:bottom w:val="none" w:sz="0" w:space="0" w:color="auto"/>
        <w:right w:val="none" w:sz="0" w:space="0" w:color="auto"/>
      </w:divBdr>
    </w:div>
    <w:div w:id="1076896671">
      <w:bodyDiv w:val="1"/>
      <w:marLeft w:val="0"/>
      <w:marRight w:val="0"/>
      <w:marTop w:val="0"/>
      <w:marBottom w:val="0"/>
      <w:divBdr>
        <w:top w:val="none" w:sz="0" w:space="0" w:color="auto"/>
        <w:left w:val="none" w:sz="0" w:space="0" w:color="auto"/>
        <w:bottom w:val="none" w:sz="0" w:space="0" w:color="auto"/>
        <w:right w:val="none" w:sz="0" w:space="0" w:color="auto"/>
      </w:divBdr>
      <w:divsChild>
        <w:div w:id="904754581">
          <w:marLeft w:val="0"/>
          <w:marRight w:val="0"/>
          <w:marTop w:val="0"/>
          <w:marBottom w:val="0"/>
          <w:divBdr>
            <w:top w:val="single" w:sz="2" w:space="0" w:color="D9D9E3"/>
            <w:left w:val="single" w:sz="2" w:space="0" w:color="D9D9E3"/>
            <w:bottom w:val="single" w:sz="2" w:space="0" w:color="D9D9E3"/>
            <w:right w:val="single" w:sz="2" w:space="0" w:color="D9D9E3"/>
          </w:divBdr>
          <w:divsChild>
            <w:div w:id="1114905797">
              <w:marLeft w:val="0"/>
              <w:marRight w:val="0"/>
              <w:marTop w:val="0"/>
              <w:marBottom w:val="0"/>
              <w:divBdr>
                <w:top w:val="single" w:sz="2" w:space="0" w:color="D9D9E3"/>
                <w:left w:val="single" w:sz="2" w:space="0" w:color="D9D9E3"/>
                <w:bottom w:val="single" w:sz="2" w:space="0" w:color="D9D9E3"/>
                <w:right w:val="single" w:sz="2" w:space="0" w:color="D9D9E3"/>
              </w:divBdr>
              <w:divsChild>
                <w:div w:id="2093116642">
                  <w:marLeft w:val="0"/>
                  <w:marRight w:val="0"/>
                  <w:marTop w:val="0"/>
                  <w:marBottom w:val="0"/>
                  <w:divBdr>
                    <w:top w:val="single" w:sz="2" w:space="0" w:color="D9D9E3"/>
                    <w:left w:val="single" w:sz="2" w:space="0" w:color="D9D9E3"/>
                    <w:bottom w:val="single" w:sz="2" w:space="0" w:color="D9D9E3"/>
                    <w:right w:val="single" w:sz="2" w:space="0" w:color="D9D9E3"/>
                  </w:divBdr>
                  <w:divsChild>
                    <w:div w:id="337385727">
                      <w:marLeft w:val="0"/>
                      <w:marRight w:val="0"/>
                      <w:marTop w:val="0"/>
                      <w:marBottom w:val="0"/>
                      <w:divBdr>
                        <w:top w:val="single" w:sz="2" w:space="0" w:color="D9D9E3"/>
                        <w:left w:val="single" w:sz="2" w:space="0" w:color="D9D9E3"/>
                        <w:bottom w:val="single" w:sz="2" w:space="0" w:color="D9D9E3"/>
                        <w:right w:val="single" w:sz="2" w:space="0" w:color="D9D9E3"/>
                      </w:divBdr>
                      <w:divsChild>
                        <w:div w:id="1960988354">
                          <w:marLeft w:val="0"/>
                          <w:marRight w:val="0"/>
                          <w:marTop w:val="0"/>
                          <w:marBottom w:val="0"/>
                          <w:divBdr>
                            <w:top w:val="single" w:sz="2" w:space="0" w:color="D9D9E3"/>
                            <w:left w:val="single" w:sz="2" w:space="0" w:color="D9D9E3"/>
                            <w:bottom w:val="single" w:sz="2" w:space="0" w:color="D9D9E3"/>
                            <w:right w:val="single" w:sz="2" w:space="0" w:color="D9D9E3"/>
                          </w:divBdr>
                          <w:divsChild>
                            <w:div w:id="190999719">
                              <w:marLeft w:val="0"/>
                              <w:marRight w:val="0"/>
                              <w:marTop w:val="100"/>
                              <w:marBottom w:val="100"/>
                              <w:divBdr>
                                <w:top w:val="single" w:sz="2" w:space="0" w:color="D9D9E3"/>
                                <w:left w:val="single" w:sz="2" w:space="0" w:color="D9D9E3"/>
                                <w:bottom w:val="single" w:sz="2" w:space="0" w:color="D9D9E3"/>
                                <w:right w:val="single" w:sz="2" w:space="0" w:color="D9D9E3"/>
                              </w:divBdr>
                              <w:divsChild>
                                <w:div w:id="5180454">
                                  <w:marLeft w:val="0"/>
                                  <w:marRight w:val="0"/>
                                  <w:marTop w:val="0"/>
                                  <w:marBottom w:val="0"/>
                                  <w:divBdr>
                                    <w:top w:val="single" w:sz="2" w:space="0" w:color="D9D9E3"/>
                                    <w:left w:val="single" w:sz="2" w:space="0" w:color="D9D9E3"/>
                                    <w:bottom w:val="single" w:sz="2" w:space="0" w:color="D9D9E3"/>
                                    <w:right w:val="single" w:sz="2" w:space="0" w:color="D9D9E3"/>
                                  </w:divBdr>
                                  <w:divsChild>
                                    <w:div w:id="510800562">
                                      <w:marLeft w:val="0"/>
                                      <w:marRight w:val="0"/>
                                      <w:marTop w:val="0"/>
                                      <w:marBottom w:val="0"/>
                                      <w:divBdr>
                                        <w:top w:val="single" w:sz="2" w:space="0" w:color="D9D9E3"/>
                                        <w:left w:val="single" w:sz="2" w:space="0" w:color="D9D9E3"/>
                                        <w:bottom w:val="single" w:sz="2" w:space="0" w:color="D9D9E3"/>
                                        <w:right w:val="single" w:sz="2" w:space="0" w:color="D9D9E3"/>
                                      </w:divBdr>
                                      <w:divsChild>
                                        <w:div w:id="1115058468">
                                          <w:marLeft w:val="0"/>
                                          <w:marRight w:val="0"/>
                                          <w:marTop w:val="0"/>
                                          <w:marBottom w:val="0"/>
                                          <w:divBdr>
                                            <w:top w:val="single" w:sz="2" w:space="0" w:color="D9D9E3"/>
                                            <w:left w:val="single" w:sz="2" w:space="0" w:color="D9D9E3"/>
                                            <w:bottom w:val="single" w:sz="2" w:space="0" w:color="D9D9E3"/>
                                            <w:right w:val="single" w:sz="2" w:space="0" w:color="D9D9E3"/>
                                          </w:divBdr>
                                          <w:divsChild>
                                            <w:div w:id="1596131714">
                                              <w:marLeft w:val="0"/>
                                              <w:marRight w:val="0"/>
                                              <w:marTop w:val="0"/>
                                              <w:marBottom w:val="0"/>
                                              <w:divBdr>
                                                <w:top w:val="single" w:sz="2" w:space="0" w:color="D9D9E3"/>
                                                <w:left w:val="single" w:sz="2" w:space="0" w:color="D9D9E3"/>
                                                <w:bottom w:val="single" w:sz="2" w:space="0" w:color="D9D9E3"/>
                                                <w:right w:val="single" w:sz="2" w:space="0" w:color="D9D9E3"/>
                                              </w:divBdr>
                                              <w:divsChild>
                                                <w:div w:id="1732578824">
                                                  <w:marLeft w:val="0"/>
                                                  <w:marRight w:val="0"/>
                                                  <w:marTop w:val="0"/>
                                                  <w:marBottom w:val="0"/>
                                                  <w:divBdr>
                                                    <w:top w:val="single" w:sz="2" w:space="0" w:color="D9D9E3"/>
                                                    <w:left w:val="single" w:sz="2" w:space="0" w:color="D9D9E3"/>
                                                    <w:bottom w:val="single" w:sz="2" w:space="0" w:color="D9D9E3"/>
                                                    <w:right w:val="single" w:sz="2" w:space="0" w:color="D9D9E3"/>
                                                  </w:divBdr>
                                                  <w:divsChild>
                                                    <w:div w:id="11666749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41139041">
          <w:marLeft w:val="0"/>
          <w:marRight w:val="0"/>
          <w:marTop w:val="0"/>
          <w:marBottom w:val="0"/>
          <w:divBdr>
            <w:top w:val="none" w:sz="0" w:space="0" w:color="auto"/>
            <w:left w:val="none" w:sz="0" w:space="0" w:color="auto"/>
            <w:bottom w:val="none" w:sz="0" w:space="0" w:color="auto"/>
            <w:right w:val="none" w:sz="0" w:space="0" w:color="auto"/>
          </w:divBdr>
        </w:div>
      </w:divsChild>
    </w:div>
    <w:div w:id="1078134279">
      <w:bodyDiv w:val="1"/>
      <w:marLeft w:val="0"/>
      <w:marRight w:val="0"/>
      <w:marTop w:val="0"/>
      <w:marBottom w:val="0"/>
      <w:divBdr>
        <w:top w:val="none" w:sz="0" w:space="0" w:color="auto"/>
        <w:left w:val="none" w:sz="0" w:space="0" w:color="auto"/>
        <w:bottom w:val="none" w:sz="0" w:space="0" w:color="auto"/>
        <w:right w:val="none" w:sz="0" w:space="0" w:color="auto"/>
      </w:divBdr>
    </w:div>
    <w:div w:id="1081098370">
      <w:bodyDiv w:val="1"/>
      <w:marLeft w:val="0"/>
      <w:marRight w:val="0"/>
      <w:marTop w:val="0"/>
      <w:marBottom w:val="0"/>
      <w:divBdr>
        <w:top w:val="none" w:sz="0" w:space="0" w:color="auto"/>
        <w:left w:val="none" w:sz="0" w:space="0" w:color="auto"/>
        <w:bottom w:val="none" w:sz="0" w:space="0" w:color="auto"/>
        <w:right w:val="none" w:sz="0" w:space="0" w:color="auto"/>
      </w:divBdr>
    </w:div>
    <w:div w:id="1083529460">
      <w:bodyDiv w:val="1"/>
      <w:marLeft w:val="0"/>
      <w:marRight w:val="0"/>
      <w:marTop w:val="0"/>
      <w:marBottom w:val="0"/>
      <w:divBdr>
        <w:top w:val="none" w:sz="0" w:space="0" w:color="auto"/>
        <w:left w:val="none" w:sz="0" w:space="0" w:color="auto"/>
        <w:bottom w:val="none" w:sz="0" w:space="0" w:color="auto"/>
        <w:right w:val="none" w:sz="0" w:space="0" w:color="auto"/>
      </w:divBdr>
    </w:div>
    <w:div w:id="1090351606">
      <w:bodyDiv w:val="1"/>
      <w:marLeft w:val="0"/>
      <w:marRight w:val="0"/>
      <w:marTop w:val="0"/>
      <w:marBottom w:val="0"/>
      <w:divBdr>
        <w:top w:val="none" w:sz="0" w:space="0" w:color="auto"/>
        <w:left w:val="none" w:sz="0" w:space="0" w:color="auto"/>
        <w:bottom w:val="none" w:sz="0" w:space="0" w:color="auto"/>
        <w:right w:val="none" w:sz="0" w:space="0" w:color="auto"/>
      </w:divBdr>
    </w:div>
    <w:div w:id="1101216938">
      <w:bodyDiv w:val="1"/>
      <w:marLeft w:val="0"/>
      <w:marRight w:val="0"/>
      <w:marTop w:val="0"/>
      <w:marBottom w:val="0"/>
      <w:divBdr>
        <w:top w:val="none" w:sz="0" w:space="0" w:color="auto"/>
        <w:left w:val="none" w:sz="0" w:space="0" w:color="auto"/>
        <w:bottom w:val="none" w:sz="0" w:space="0" w:color="auto"/>
        <w:right w:val="none" w:sz="0" w:space="0" w:color="auto"/>
      </w:divBdr>
    </w:div>
    <w:div w:id="1106118555">
      <w:bodyDiv w:val="1"/>
      <w:marLeft w:val="0"/>
      <w:marRight w:val="0"/>
      <w:marTop w:val="0"/>
      <w:marBottom w:val="0"/>
      <w:divBdr>
        <w:top w:val="none" w:sz="0" w:space="0" w:color="auto"/>
        <w:left w:val="none" w:sz="0" w:space="0" w:color="auto"/>
        <w:bottom w:val="none" w:sz="0" w:space="0" w:color="auto"/>
        <w:right w:val="none" w:sz="0" w:space="0" w:color="auto"/>
      </w:divBdr>
    </w:div>
    <w:div w:id="1107888300">
      <w:bodyDiv w:val="1"/>
      <w:marLeft w:val="0"/>
      <w:marRight w:val="0"/>
      <w:marTop w:val="0"/>
      <w:marBottom w:val="0"/>
      <w:divBdr>
        <w:top w:val="none" w:sz="0" w:space="0" w:color="auto"/>
        <w:left w:val="none" w:sz="0" w:space="0" w:color="auto"/>
        <w:bottom w:val="none" w:sz="0" w:space="0" w:color="auto"/>
        <w:right w:val="none" w:sz="0" w:space="0" w:color="auto"/>
      </w:divBdr>
    </w:div>
    <w:div w:id="1156922475">
      <w:bodyDiv w:val="1"/>
      <w:marLeft w:val="0"/>
      <w:marRight w:val="0"/>
      <w:marTop w:val="0"/>
      <w:marBottom w:val="0"/>
      <w:divBdr>
        <w:top w:val="none" w:sz="0" w:space="0" w:color="auto"/>
        <w:left w:val="none" w:sz="0" w:space="0" w:color="auto"/>
        <w:bottom w:val="none" w:sz="0" w:space="0" w:color="auto"/>
        <w:right w:val="none" w:sz="0" w:space="0" w:color="auto"/>
      </w:divBdr>
    </w:div>
    <w:div w:id="1159267141">
      <w:bodyDiv w:val="1"/>
      <w:marLeft w:val="0"/>
      <w:marRight w:val="0"/>
      <w:marTop w:val="0"/>
      <w:marBottom w:val="0"/>
      <w:divBdr>
        <w:top w:val="none" w:sz="0" w:space="0" w:color="auto"/>
        <w:left w:val="none" w:sz="0" w:space="0" w:color="auto"/>
        <w:bottom w:val="none" w:sz="0" w:space="0" w:color="auto"/>
        <w:right w:val="none" w:sz="0" w:space="0" w:color="auto"/>
      </w:divBdr>
    </w:div>
    <w:div w:id="1178691012">
      <w:bodyDiv w:val="1"/>
      <w:marLeft w:val="0"/>
      <w:marRight w:val="0"/>
      <w:marTop w:val="0"/>
      <w:marBottom w:val="0"/>
      <w:divBdr>
        <w:top w:val="none" w:sz="0" w:space="0" w:color="auto"/>
        <w:left w:val="none" w:sz="0" w:space="0" w:color="auto"/>
        <w:bottom w:val="none" w:sz="0" w:space="0" w:color="auto"/>
        <w:right w:val="none" w:sz="0" w:space="0" w:color="auto"/>
      </w:divBdr>
    </w:div>
    <w:div w:id="1191529953">
      <w:bodyDiv w:val="1"/>
      <w:marLeft w:val="0"/>
      <w:marRight w:val="0"/>
      <w:marTop w:val="0"/>
      <w:marBottom w:val="0"/>
      <w:divBdr>
        <w:top w:val="none" w:sz="0" w:space="0" w:color="auto"/>
        <w:left w:val="none" w:sz="0" w:space="0" w:color="auto"/>
        <w:bottom w:val="none" w:sz="0" w:space="0" w:color="auto"/>
        <w:right w:val="none" w:sz="0" w:space="0" w:color="auto"/>
      </w:divBdr>
    </w:div>
    <w:div w:id="1209612989">
      <w:bodyDiv w:val="1"/>
      <w:marLeft w:val="0"/>
      <w:marRight w:val="0"/>
      <w:marTop w:val="0"/>
      <w:marBottom w:val="0"/>
      <w:divBdr>
        <w:top w:val="none" w:sz="0" w:space="0" w:color="auto"/>
        <w:left w:val="none" w:sz="0" w:space="0" w:color="auto"/>
        <w:bottom w:val="none" w:sz="0" w:space="0" w:color="auto"/>
        <w:right w:val="none" w:sz="0" w:space="0" w:color="auto"/>
      </w:divBdr>
    </w:div>
    <w:div w:id="1220434970">
      <w:bodyDiv w:val="1"/>
      <w:marLeft w:val="0"/>
      <w:marRight w:val="0"/>
      <w:marTop w:val="0"/>
      <w:marBottom w:val="0"/>
      <w:divBdr>
        <w:top w:val="none" w:sz="0" w:space="0" w:color="auto"/>
        <w:left w:val="none" w:sz="0" w:space="0" w:color="auto"/>
        <w:bottom w:val="none" w:sz="0" w:space="0" w:color="auto"/>
        <w:right w:val="none" w:sz="0" w:space="0" w:color="auto"/>
      </w:divBdr>
    </w:div>
    <w:div w:id="1237323030">
      <w:bodyDiv w:val="1"/>
      <w:marLeft w:val="0"/>
      <w:marRight w:val="0"/>
      <w:marTop w:val="0"/>
      <w:marBottom w:val="0"/>
      <w:divBdr>
        <w:top w:val="none" w:sz="0" w:space="0" w:color="auto"/>
        <w:left w:val="none" w:sz="0" w:space="0" w:color="auto"/>
        <w:bottom w:val="none" w:sz="0" w:space="0" w:color="auto"/>
        <w:right w:val="none" w:sz="0" w:space="0" w:color="auto"/>
      </w:divBdr>
    </w:div>
    <w:div w:id="1239487440">
      <w:bodyDiv w:val="1"/>
      <w:marLeft w:val="0"/>
      <w:marRight w:val="0"/>
      <w:marTop w:val="0"/>
      <w:marBottom w:val="0"/>
      <w:divBdr>
        <w:top w:val="none" w:sz="0" w:space="0" w:color="auto"/>
        <w:left w:val="none" w:sz="0" w:space="0" w:color="auto"/>
        <w:bottom w:val="none" w:sz="0" w:space="0" w:color="auto"/>
        <w:right w:val="none" w:sz="0" w:space="0" w:color="auto"/>
      </w:divBdr>
    </w:div>
    <w:div w:id="1243292849">
      <w:bodyDiv w:val="1"/>
      <w:marLeft w:val="0"/>
      <w:marRight w:val="0"/>
      <w:marTop w:val="0"/>
      <w:marBottom w:val="0"/>
      <w:divBdr>
        <w:top w:val="none" w:sz="0" w:space="0" w:color="auto"/>
        <w:left w:val="none" w:sz="0" w:space="0" w:color="auto"/>
        <w:bottom w:val="none" w:sz="0" w:space="0" w:color="auto"/>
        <w:right w:val="none" w:sz="0" w:space="0" w:color="auto"/>
      </w:divBdr>
    </w:div>
    <w:div w:id="1258127263">
      <w:bodyDiv w:val="1"/>
      <w:marLeft w:val="0"/>
      <w:marRight w:val="0"/>
      <w:marTop w:val="0"/>
      <w:marBottom w:val="0"/>
      <w:divBdr>
        <w:top w:val="none" w:sz="0" w:space="0" w:color="auto"/>
        <w:left w:val="none" w:sz="0" w:space="0" w:color="auto"/>
        <w:bottom w:val="none" w:sz="0" w:space="0" w:color="auto"/>
        <w:right w:val="none" w:sz="0" w:space="0" w:color="auto"/>
      </w:divBdr>
    </w:div>
    <w:div w:id="1268586190">
      <w:bodyDiv w:val="1"/>
      <w:marLeft w:val="0"/>
      <w:marRight w:val="0"/>
      <w:marTop w:val="0"/>
      <w:marBottom w:val="0"/>
      <w:divBdr>
        <w:top w:val="none" w:sz="0" w:space="0" w:color="auto"/>
        <w:left w:val="none" w:sz="0" w:space="0" w:color="auto"/>
        <w:bottom w:val="none" w:sz="0" w:space="0" w:color="auto"/>
        <w:right w:val="none" w:sz="0" w:space="0" w:color="auto"/>
      </w:divBdr>
    </w:div>
    <w:div w:id="1268587763">
      <w:bodyDiv w:val="1"/>
      <w:marLeft w:val="0"/>
      <w:marRight w:val="0"/>
      <w:marTop w:val="0"/>
      <w:marBottom w:val="0"/>
      <w:divBdr>
        <w:top w:val="none" w:sz="0" w:space="0" w:color="auto"/>
        <w:left w:val="none" w:sz="0" w:space="0" w:color="auto"/>
        <w:bottom w:val="none" w:sz="0" w:space="0" w:color="auto"/>
        <w:right w:val="none" w:sz="0" w:space="0" w:color="auto"/>
      </w:divBdr>
      <w:divsChild>
        <w:div w:id="1585988058">
          <w:marLeft w:val="0"/>
          <w:marRight w:val="0"/>
          <w:marTop w:val="0"/>
          <w:marBottom w:val="0"/>
          <w:divBdr>
            <w:top w:val="none" w:sz="0" w:space="0" w:color="auto"/>
            <w:left w:val="none" w:sz="0" w:space="0" w:color="auto"/>
            <w:bottom w:val="none" w:sz="0" w:space="0" w:color="auto"/>
            <w:right w:val="none" w:sz="0" w:space="0" w:color="auto"/>
          </w:divBdr>
          <w:divsChild>
            <w:div w:id="1256282975">
              <w:marLeft w:val="0"/>
              <w:marRight w:val="0"/>
              <w:marTop w:val="0"/>
              <w:marBottom w:val="0"/>
              <w:divBdr>
                <w:top w:val="none" w:sz="0" w:space="0" w:color="auto"/>
                <w:left w:val="none" w:sz="0" w:space="0" w:color="auto"/>
                <w:bottom w:val="none" w:sz="0" w:space="0" w:color="auto"/>
                <w:right w:val="none" w:sz="0" w:space="0" w:color="auto"/>
              </w:divBdr>
              <w:divsChild>
                <w:div w:id="112060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913">
          <w:marLeft w:val="0"/>
          <w:marRight w:val="0"/>
          <w:marTop w:val="0"/>
          <w:marBottom w:val="0"/>
          <w:divBdr>
            <w:top w:val="none" w:sz="0" w:space="0" w:color="auto"/>
            <w:left w:val="none" w:sz="0" w:space="0" w:color="auto"/>
            <w:bottom w:val="none" w:sz="0" w:space="0" w:color="auto"/>
            <w:right w:val="none" w:sz="0" w:space="0" w:color="auto"/>
          </w:divBdr>
          <w:divsChild>
            <w:div w:id="1233470530">
              <w:marLeft w:val="0"/>
              <w:marRight w:val="0"/>
              <w:marTop w:val="0"/>
              <w:marBottom w:val="0"/>
              <w:divBdr>
                <w:top w:val="none" w:sz="0" w:space="0" w:color="auto"/>
                <w:left w:val="none" w:sz="0" w:space="0" w:color="auto"/>
                <w:bottom w:val="none" w:sz="0" w:space="0" w:color="auto"/>
                <w:right w:val="none" w:sz="0" w:space="0" w:color="auto"/>
              </w:divBdr>
              <w:divsChild>
                <w:div w:id="164685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3945">
          <w:marLeft w:val="0"/>
          <w:marRight w:val="0"/>
          <w:marTop w:val="0"/>
          <w:marBottom w:val="0"/>
          <w:divBdr>
            <w:top w:val="none" w:sz="0" w:space="0" w:color="auto"/>
            <w:left w:val="none" w:sz="0" w:space="0" w:color="auto"/>
            <w:bottom w:val="none" w:sz="0" w:space="0" w:color="auto"/>
            <w:right w:val="none" w:sz="0" w:space="0" w:color="auto"/>
          </w:divBdr>
          <w:divsChild>
            <w:div w:id="464661197">
              <w:marLeft w:val="0"/>
              <w:marRight w:val="0"/>
              <w:marTop w:val="0"/>
              <w:marBottom w:val="0"/>
              <w:divBdr>
                <w:top w:val="none" w:sz="0" w:space="0" w:color="auto"/>
                <w:left w:val="none" w:sz="0" w:space="0" w:color="auto"/>
                <w:bottom w:val="none" w:sz="0" w:space="0" w:color="auto"/>
                <w:right w:val="none" w:sz="0" w:space="0" w:color="auto"/>
              </w:divBdr>
              <w:divsChild>
                <w:div w:id="45039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08043">
          <w:marLeft w:val="0"/>
          <w:marRight w:val="0"/>
          <w:marTop w:val="0"/>
          <w:marBottom w:val="0"/>
          <w:divBdr>
            <w:top w:val="none" w:sz="0" w:space="0" w:color="auto"/>
            <w:left w:val="none" w:sz="0" w:space="0" w:color="auto"/>
            <w:bottom w:val="none" w:sz="0" w:space="0" w:color="auto"/>
            <w:right w:val="none" w:sz="0" w:space="0" w:color="auto"/>
          </w:divBdr>
          <w:divsChild>
            <w:div w:id="113015447">
              <w:marLeft w:val="0"/>
              <w:marRight w:val="0"/>
              <w:marTop w:val="0"/>
              <w:marBottom w:val="0"/>
              <w:divBdr>
                <w:top w:val="none" w:sz="0" w:space="0" w:color="auto"/>
                <w:left w:val="none" w:sz="0" w:space="0" w:color="auto"/>
                <w:bottom w:val="none" w:sz="0" w:space="0" w:color="auto"/>
                <w:right w:val="none" w:sz="0" w:space="0" w:color="auto"/>
              </w:divBdr>
              <w:divsChild>
                <w:div w:id="78881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292627">
          <w:marLeft w:val="0"/>
          <w:marRight w:val="0"/>
          <w:marTop w:val="0"/>
          <w:marBottom w:val="0"/>
          <w:divBdr>
            <w:top w:val="none" w:sz="0" w:space="0" w:color="auto"/>
            <w:left w:val="none" w:sz="0" w:space="0" w:color="auto"/>
            <w:bottom w:val="none" w:sz="0" w:space="0" w:color="auto"/>
            <w:right w:val="none" w:sz="0" w:space="0" w:color="auto"/>
          </w:divBdr>
          <w:divsChild>
            <w:div w:id="210767942">
              <w:marLeft w:val="0"/>
              <w:marRight w:val="0"/>
              <w:marTop w:val="0"/>
              <w:marBottom w:val="0"/>
              <w:divBdr>
                <w:top w:val="none" w:sz="0" w:space="0" w:color="auto"/>
                <w:left w:val="none" w:sz="0" w:space="0" w:color="auto"/>
                <w:bottom w:val="none" w:sz="0" w:space="0" w:color="auto"/>
                <w:right w:val="none" w:sz="0" w:space="0" w:color="auto"/>
              </w:divBdr>
              <w:divsChild>
                <w:div w:id="203541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710209">
          <w:marLeft w:val="0"/>
          <w:marRight w:val="0"/>
          <w:marTop w:val="0"/>
          <w:marBottom w:val="0"/>
          <w:divBdr>
            <w:top w:val="none" w:sz="0" w:space="0" w:color="auto"/>
            <w:left w:val="none" w:sz="0" w:space="0" w:color="auto"/>
            <w:bottom w:val="none" w:sz="0" w:space="0" w:color="auto"/>
            <w:right w:val="none" w:sz="0" w:space="0" w:color="auto"/>
          </w:divBdr>
          <w:divsChild>
            <w:div w:id="565460538">
              <w:marLeft w:val="0"/>
              <w:marRight w:val="0"/>
              <w:marTop w:val="0"/>
              <w:marBottom w:val="0"/>
              <w:divBdr>
                <w:top w:val="none" w:sz="0" w:space="0" w:color="auto"/>
                <w:left w:val="none" w:sz="0" w:space="0" w:color="auto"/>
                <w:bottom w:val="none" w:sz="0" w:space="0" w:color="auto"/>
                <w:right w:val="none" w:sz="0" w:space="0" w:color="auto"/>
              </w:divBdr>
              <w:divsChild>
                <w:div w:id="199028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542354">
          <w:marLeft w:val="0"/>
          <w:marRight w:val="0"/>
          <w:marTop w:val="0"/>
          <w:marBottom w:val="0"/>
          <w:divBdr>
            <w:top w:val="none" w:sz="0" w:space="0" w:color="auto"/>
            <w:left w:val="none" w:sz="0" w:space="0" w:color="auto"/>
            <w:bottom w:val="none" w:sz="0" w:space="0" w:color="auto"/>
            <w:right w:val="none" w:sz="0" w:space="0" w:color="auto"/>
          </w:divBdr>
          <w:divsChild>
            <w:div w:id="1977369083">
              <w:marLeft w:val="0"/>
              <w:marRight w:val="0"/>
              <w:marTop w:val="0"/>
              <w:marBottom w:val="0"/>
              <w:divBdr>
                <w:top w:val="none" w:sz="0" w:space="0" w:color="auto"/>
                <w:left w:val="none" w:sz="0" w:space="0" w:color="auto"/>
                <w:bottom w:val="none" w:sz="0" w:space="0" w:color="auto"/>
                <w:right w:val="none" w:sz="0" w:space="0" w:color="auto"/>
              </w:divBdr>
              <w:divsChild>
                <w:div w:id="16405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23114">
          <w:marLeft w:val="0"/>
          <w:marRight w:val="0"/>
          <w:marTop w:val="0"/>
          <w:marBottom w:val="0"/>
          <w:divBdr>
            <w:top w:val="none" w:sz="0" w:space="0" w:color="auto"/>
            <w:left w:val="none" w:sz="0" w:space="0" w:color="auto"/>
            <w:bottom w:val="none" w:sz="0" w:space="0" w:color="auto"/>
            <w:right w:val="none" w:sz="0" w:space="0" w:color="auto"/>
          </w:divBdr>
          <w:divsChild>
            <w:div w:id="903294550">
              <w:marLeft w:val="0"/>
              <w:marRight w:val="0"/>
              <w:marTop w:val="0"/>
              <w:marBottom w:val="0"/>
              <w:divBdr>
                <w:top w:val="none" w:sz="0" w:space="0" w:color="auto"/>
                <w:left w:val="none" w:sz="0" w:space="0" w:color="auto"/>
                <w:bottom w:val="none" w:sz="0" w:space="0" w:color="auto"/>
                <w:right w:val="none" w:sz="0" w:space="0" w:color="auto"/>
              </w:divBdr>
              <w:divsChild>
                <w:div w:id="16181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535686">
          <w:marLeft w:val="0"/>
          <w:marRight w:val="0"/>
          <w:marTop w:val="0"/>
          <w:marBottom w:val="0"/>
          <w:divBdr>
            <w:top w:val="none" w:sz="0" w:space="0" w:color="auto"/>
            <w:left w:val="none" w:sz="0" w:space="0" w:color="auto"/>
            <w:bottom w:val="none" w:sz="0" w:space="0" w:color="auto"/>
            <w:right w:val="none" w:sz="0" w:space="0" w:color="auto"/>
          </w:divBdr>
          <w:divsChild>
            <w:div w:id="46495755">
              <w:marLeft w:val="0"/>
              <w:marRight w:val="0"/>
              <w:marTop w:val="0"/>
              <w:marBottom w:val="0"/>
              <w:divBdr>
                <w:top w:val="none" w:sz="0" w:space="0" w:color="auto"/>
                <w:left w:val="none" w:sz="0" w:space="0" w:color="auto"/>
                <w:bottom w:val="none" w:sz="0" w:space="0" w:color="auto"/>
                <w:right w:val="none" w:sz="0" w:space="0" w:color="auto"/>
              </w:divBdr>
              <w:divsChild>
                <w:div w:id="161640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52020">
          <w:marLeft w:val="0"/>
          <w:marRight w:val="0"/>
          <w:marTop w:val="0"/>
          <w:marBottom w:val="0"/>
          <w:divBdr>
            <w:top w:val="none" w:sz="0" w:space="0" w:color="auto"/>
            <w:left w:val="none" w:sz="0" w:space="0" w:color="auto"/>
            <w:bottom w:val="none" w:sz="0" w:space="0" w:color="auto"/>
            <w:right w:val="none" w:sz="0" w:space="0" w:color="auto"/>
          </w:divBdr>
          <w:divsChild>
            <w:div w:id="642658706">
              <w:marLeft w:val="0"/>
              <w:marRight w:val="0"/>
              <w:marTop w:val="0"/>
              <w:marBottom w:val="0"/>
              <w:divBdr>
                <w:top w:val="none" w:sz="0" w:space="0" w:color="auto"/>
                <w:left w:val="none" w:sz="0" w:space="0" w:color="auto"/>
                <w:bottom w:val="none" w:sz="0" w:space="0" w:color="auto"/>
                <w:right w:val="none" w:sz="0" w:space="0" w:color="auto"/>
              </w:divBdr>
              <w:divsChild>
                <w:div w:id="199807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98017">
          <w:marLeft w:val="0"/>
          <w:marRight w:val="0"/>
          <w:marTop w:val="0"/>
          <w:marBottom w:val="0"/>
          <w:divBdr>
            <w:top w:val="none" w:sz="0" w:space="0" w:color="auto"/>
            <w:left w:val="none" w:sz="0" w:space="0" w:color="auto"/>
            <w:bottom w:val="none" w:sz="0" w:space="0" w:color="auto"/>
            <w:right w:val="none" w:sz="0" w:space="0" w:color="auto"/>
          </w:divBdr>
          <w:divsChild>
            <w:div w:id="1438285027">
              <w:marLeft w:val="0"/>
              <w:marRight w:val="0"/>
              <w:marTop w:val="0"/>
              <w:marBottom w:val="0"/>
              <w:divBdr>
                <w:top w:val="none" w:sz="0" w:space="0" w:color="auto"/>
                <w:left w:val="none" w:sz="0" w:space="0" w:color="auto"/>
                <w:bottom w:val="none" w:sz="0" w:space="0" w:color="auto"/>
                <w:right w:val="none" w:sz="0" w:space="0" w:color="auto"/>
              </w:divBdr>
              <w:divsChild>
                <w:div w:id="41320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432346">
          <w:marLeft w:val="0"/>
          <w:marRight w:val="0"/>
          <w:marTop w:val="0"/>
          <w:marBottom w:val="0"/>
          <w:divBdr>
            <w:top w:val="none" w:sz="0" w:space="0" w:color="auto"/>
            <w:left w:val="none" w:sz="0" w:space="0" w:color="auto"/>
            <w:bottom w:val="none" w:sz="0" w:space="0" w:color="auto"/>
            <w:right w:val="none" w:sz="0" w:space="0" w:color="auto"/>
          </w:divBdr>
          <w:divsChild>
            <w:div w:id="1936934348">
              <w:marLeft w:val="0"/>
              <w:marRight w:val="0"/>
              <w:marTop w:val="0"/>
              <w:marBottom w:val="0"/>
              <w:divBdr>
                <w:top w:val="none" w:sz="0" w:space="0" w:color="auto"/>
                <w:left w:val="none" w:sz="0" w:space="0" w:color="auto"/>
                <w:bottom w:val="none" w:sz="0" w:space="0" w:color="auto"/>
                <w:right w:val="none" w:sz="0" w:space="0" w:color="auto"/>
              </w:divBdr>
              <w:divsChild>
                <w:div w:id="42592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331683">
          <w:marLeft w:val="0"/>
          <w:marRight w:val="0"/>
          <w:marTop w:val="0"/>
          <w:marBottom w:val="0"/>
          <w:divBdr>
            <w:top w:val="none" w:sz="0" w:space="0" w:color="auto"/>
            <w:left w:val="none" w:sz="0" w:space="0" w:color="auto"/>
            <w:bottom w:val="none" w:sz="0" w:space="0" w:color="auto"/>
            <w:right w:val="none" w:sz="0" w:space="0" w:color="auto"/>
          </w:divBdr>
          <w:divsChild>
            <w:div w:id="1093087470">
              <w:marLeft w:val="0"/>
              <w:marRight w:val="0"/>
              <w:marTop w:val="0"/>
              <w:marBottom w:val="0"/>
              <w:divBdr>
                <w:top w:val="none" w:sz="0" w:space="0" w:color="auto"/>
                <w:left w:val="none" w:sz="0" w:space="0" w:color="auto"/>
                <w:bottom w:val="none" w:sz="0" w:space="0" w:color="auto"/>
                <w:right w:val="none" w:sz="0" w:space="0" w:color="auto"/>
              </w:divBdr>
              <w:divsChild>
                <w:div w:id="42534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866502">
          <w:marLeft w:val="0"/>
          <w:marRight w:val="0"/>
          <w:marTop w:val="0"/>
          <w:marBottom w:val="0"/>
          <w:divBdr>
            <w:top w:val="none" w:sz="0" w:space="0" w:color="auto"/>
            <w:left w:val="none" w:sz="0" w:space="0" w:color="auto"/>
            <w:bottom w:val="none" w:sz="0" w:space="0" w:color="auto"/>
            <w:right w:val="none" w:sz="0" w:space="0" w:color="auto"/>
          </w:divBdr>
          <w:divsChild>
            <w:div w:id="987629221">
              <w:marLeft w:val="0"/>
              <w:marRight w:val="0"/>
              <w:marTop w:val="0"/>
              <w:marBottom w:val="0"/>
              <w:divBdr>
                <w:top w:val="none" w:sz="0" w:space="0" w:color="auto"/>
                <w:left w:val="none" w:sz="0" w:space="0" w:color="auto"/>
                <w:bottom w:val="none" w:sz="0" w:space="0" w:color="auto"/>
                <w:right w:val="none" w:sz="0" w:space="0" w:color="auto"/>
              </w:divBdr>
              <w:divsChild>
                <w:div w:id="184990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50295">
          <w:marLeft w:val="0"/>
          <w:marRight w:val="0"/>
          <w:marTop w:val="0"/>
          <w:marBottom w:val="0"/>
          <w:divBdr>
            <w:top w:val="none" w:sz="0" w:space="0" w:color="auto"/>
            <w:left w:val="none" w:sz="0" w:space="0" w:color="auto"/>
            <w:bottom w:val="none" w:sz="0" w:space="0" w:color="auto"/>
            <w:right w:val="none" w:sz="0" w:space="0" w:color="auto"/>
          </w:divBdr>
          <w:divsChild>
            <w:div w:id="812408710">
              <w:marLeft w:val="0"/>
              <w:marRight w:val="0"/>
              <w:marTop w:val="0"/>
              <w:marBottom w:val="0"/>
              <w:divBdr>
                <w:top w:val="none" w:sz="0" w:space="0" w:color="auto"/>
                <w:left w:val="none" w:sz="0" w:space="0" w:color="auto"/>
                <w:bottom w:val="none" w:sz="0" w:space="0" w:color="auto"/>
                <w:right w:val="none" w:sz="0" w:space="0" w:color="auto"/>
              </w:divBdr>
              <w:divsChild>
                <w:div w:id="3423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347379">
          <w:marLeft w:val="0"/>
          <w:marRight w:val="0"/>
          <w:marTop w:val="0"/>
          <w:marBottom w:val="0"/>
          <w:divBdr>
            <w:top w:val="none" w:sz="0" w:space="0" w:color="auto"/>
            <w:left w:val="none" w:sz="0" w:space="0" w:color="auto"/>
            <w:bottom w:val="none" w:sz="0" w:space="0" w:color="auto"/>
            <w:right w:val="none" w:sz="0" w:space="0" w:color="auto"/>
          </w:divBdr>
          <w:divsChild>
            <w:div w:id="773134889">
              <w:marLeft w:val="0"/>
              <w:marRight w:val="0"/>
              <w:marTop w:val="0"/>
              <w:marBottom w:val="0"/>
              <w:divBdr>
                <w:top w:val="none" w:sz="0" w:space="0" w:color="auto"/>
                <w:left w:val="none" w:sz="0" w:space="0" w:color="auto"/>
                <w:bottom w:val="none" w:sz="0" w:space="0" w:color="auto"/>
                <w:right w:val="none" w:sz="0" w:space="0" w:color="auto"/>
              </w:divBdr>
              <w:divsChild>
                <w:div w:id="19145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04418">
          <w:marLeft w:val="0"/>
          <w:marRight w:val="0"/>
          <w:marTop w:val="0"/>
          <w:marBottom w:val="0"/>
          <w:divBdr>
            <w:top w:val="none" w:sz="0" w:space="0" w:color="auto"/>
            <w:left w:val="none" w:sz="0" w:space="0" w:color="auto"/>
            <w:bottom w:val="none" w:sz="0" w:space="0" w:color="auto"/>
            <w:right w:val="none" w:sz="0" w:space="0" w:color="auto"/>
          </w:divBdr>
          <w:divsChild>
            <w:div w:id="1219709478">
              <w:marLeft w:val="0"/>
              <w:marRight w:val="0"/>
              <w:marTop w:val="0"/>
              <w:marBottom w:val="0"/>
              <w:divBdr>
                <w:top w:val="none" w:sz="0" w:space="0" w:color="auto"/>
                <w:left w:val="none" w:sz="0" w:space="0" w:color="auto"/>
                <w:bottom w:val="none" w:sz="0" w:space="0" w:color="auto"/>
                <w:right w:val="none" w:sz="0" w:space="0" w:color="auto"/>
              </w:divBdr>
              <w:divsChild>
                <w:div w:id="45934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7875">
          <w:marLeft w:val="0"/>
          <w:marRight w:val="0"/>
          <w:marTop w:val="0"/>
          <w:marBottom w:val="0"/>
          <w:divBdr>
            <w:top w:val="none" w:sz="0" w:space="0" w:color="auto"/>
            <w:left w:val="none" w:sz="0" w:space="0" w:color="auto"/>
            <w:bottom w:val="none" w:sz="0" w:space="0" w:color="auto"/>
            <w:right w:val="none" w:sz="0" w:space="0" w:color="auto"/>
          </w:divBdr>
          <w:divsChild>
            <w:div w:id="174615886">
              <w:marLeft w:val="0"/>
              <w:marRight w:val="0"/>
              <w:marTop w:val="0"/>
              <w:marBottom w:val="0"/>
              <w:divBdr>
                <w:top w:val="none" w:sz="0" w:space="0" w:color="auto"/>
                <w:left w:val="none" w:sz="0" w:space="0" w:color="auto"/>
                <w:bottom w:val="none" w:sz="0" w:space="0" w:color="auto"/>
                <w:right w:val="none" w:sz="0" w:space="0" w:color="auto"/>
              </w:divBdr>
              <w:divsChild>
                <w:div w:id="168521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075057">
          <w:marLeft w:val="0"/>
          <w:marRight w:val="0"/>
          <w:marTop w:val="0"/>
          <w:marBottom w:val="0"/>
          <w:divBdr>
            <w:top w:val="none" w:sz="0" w:space="0" w:color="auto"/>
            <w:left w:val="none" w:sz="0" w:space="0" w:color="auto"/>
            <w:bottom w:val="none" w:sz="0" w:space="0" w:color="auto"/>
            <w:right w:val="none" w:sz="0" w:space="0" w:color="auto"/>
          </w:divBdr>
          <w:divsChild>
            <w:div w:id="961234070">
              <w:marLeft w:val="0"/>
              <w:marRight w:val="0"/>
              <w:marTop w:val="0"/>
              <w:marBottom w:val="0"/>
              <w:divBdr>
                <w:top w:val="none" w:sz="0" w:space="0" w:color="auto"/>
                <w:left w:val="none" w:sz="0" w:space="0" w:color="auto"/>
                <w:bottom w:val="none" w:sz="0" w:space="0" w:color="auto"/>
                <w:right w:val="none" w:sz="0" w:space="0" w:color="auto"/>
              </w:divBdr>
              <w:divsChild>
                <w:div w:id="27525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153924">
          <w:marLeft w:val="0"/>
          <w:marRight w:val="0"/>
          <w:marTop w:val="0"/>
          <w:marBottom w:val="0"/>
          <w:divBdr>
            <w:top w:val="none" w:sz="0" w:space="0" w:color="auto"/>
            <w:left w:val="none" w:sz="0" w:space="0" w:color="auto"/>
            <w:bottom w:val="none" w:sz="0" w:space="0" w:color="auto"/>
            <w:right w:val="none" w:sz="0" w:space="0" w:color="auto"/>
          </w:divBdr>
          <w:divsChild>
            <w:div w:id="1180854888">
              <w:marLeft w:val="0"/>
              <w:marRight w:val="0"/>
              <w:marTop w:val="0"/>
              <w:marBottom w:val="0"/>
              <w:divBdr>
                <w:top w:val="none" w:sz="0" w:space="0" w:color="auto"/>
                <w:left w:val="none" w:sz="0" w:space="0" w:color="auto"/>
                <w:bottom w:val="none" w:sz="0" w:space="0" w:color="auto"/>
                <w:right w:val="none" w:sz="0" w:space="0" w:color="auto"/>
              </w:divBdr>
              <w:divsChild>
                <w:div w:id="44191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858251">
          <w:marLeft w:val="0"/>
          <w:marRight w:val="0"/>
          <w:marTop w:val="0"/>
          <w:marBottom w:val="0"/>
          <w:divBdr>
            <w:top w:val="none" w:sz="0" w:space="0" w:color="auto"/>
            <w:left w:val="none" w:sz="0" w:space="0" w:color="auto"/>
            <w:bottom w:val="none" w:sz="0" w:space="0" w:color="auto"/>
            <w:right w:val="none" w:sz="0" w:space="0" w:color="auto"/>
          </w:divBdr>
          <w:divsChild>
            <w:div w:id="1740055793">
              <w:marLeft w:val="0"/>
              <w:marRight w:val="0"/>
              <w:marTop w:val="0"/>
              <w:marBottom w:val="0"/>
              <w:divBdr>
                <w:top w:val="none" w:sz="0" w:space="0" w:color="auto"/>
                <w:left w:val="none" w:sz="0" w:space="0" w:color="auto"/>
                <w:bottom w:val="none" w:sz="0" w:space="0" w:color="auto"/>
                <w:right w:val="none" w:sz="0" w:space="0" w:color="auto"/>
              </w:divBdr>
              <w:divsChild>
                <w:div w:id="78342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043451">
          <w:marLeft w:val="0"/>
          <w:marRight w:val="0"/>
          <w:marTop w:val="0"/>
          <w:marBottom w:val="0"/>
          <w:divBdr>
            <w:top w:val="none" w:sz="0" w:space="0" w:color="auto"/>
            <w:left w:val="none" w:sz="0" w:space="0" w:color="auto"/>
            <w:bottom w:val="none" w:sz="0" w:space="0" w:color="auto"/>
            <w:right w:val="none" w:sz="0" w:space="0" w:color="auto"/>
          </w:divBdr>
          <w:divsChild>
            <w:div w:id="866521757">
              <w:marLeft w:val="0"/>
              <w:marRight w:val="0"/>
              <w:marTop w:val="0"/>
              <w:marBottom w:val="0"/>
              <w:divBdr>
                <w:top w:val="none" w:sz="0" w:space="0" w:color="auto"/>
                <w:left w:val="none" w:sz="0" w:space="0" w:color="auto"/>
                <w:bottom w:val="none" w:sz="0" w:space="0" w:color="auto"/>
                <w:right w:val="none" w:sz="0" w:space="0" w:color="auto"/>
              </w:divBdr>
              <w:divsChild>
                <w:div w:id="49992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311807">
          <w:marLeft w:val="0"/>
          <w:marRight w:val="0"/>
          <w:marTop w:val="0"/>
          <w:marBottom w:val="0"/>
          <w:divBdr>
            <w:top w:val="none" w:sz="0" w:space="0" w:color="auto"/>
            <w:left w:val="none" w:sz="0" w:space="0" w:color="auto"/>
            <w:bottom w:val="none" w:sz="0" w:space="0" w:color="auto"/>
            <w:right w:val="none" w:sz="0" w:space="0" w:color="auto"/>
          </w:divBdr>
          <w:divsChild>
            <w:div w:id="1978298706">
              <w:marLeft w:val="0"/>
              <w:marRight w:val="0"/>
              <w:marTop w:val="0"/>
              <w:marBottom w:val="0"/>
              <w:divBdr>
                <w:top w:val="none" w:sz="0" w:space="0" w:color="auto"/>
                <w:left w:val="none" w:sz="0" w:space="0" w:color="auto"/>
                <w:bottom w:val="none" w:sz="0" w:space="0" w:color="auto"/>
                <w:right w:val="none" w:sz="0" w:space="0" w:color="auto"/>
              </w:divBdr>
              <w:divsChild>
                <w:div w:id="19839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3536">
          <w:marLeft w:val="0"/>
          <w:marRight w:val="0"/>
          <w:marTop w:val="0"/>
          <w:marBottom w:val="0"/>
          <w:divBdr>
            <w:top w:val="none" w:sz="0" w:space="0" w:color="auto"/>
            <w:left w:val="none" w:sz="0" w:space="0" w:color="auto"/>
            <w:bottom w:val="none" w:sz="0" w:space="0" w:color="auto"/>
            <w:right w:val="none" w:sz="0" w:space="0" w:color="auto"/>
          </w:divBdr>
          <w:divsChild>
            <w:div w:id="2010131683">
              <w:marLeft w:val="0"/>
              <w:marRight w:val="0"/>
              <w:marTop w:val="0"/>
              <w:marBottom w:val="0"/>
              <w:divBdr>
                <w:top w:val="none" w:sz="0" w:space="0" w:color="auto"/>
                <w:left w:val="none" w:sz="0" w:space="0" w:color="auto"/>
                <w:bottom w:val="none" w:sz="0" w:space="0" w:color="auto"/>
                <w:right w:val="none" w:sz="0" w:space="0" w:color="auto"/>
              </w:divBdr>
              <w:divsChild>
                <w:div w:id="157046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905650">
      <w:bodyDiv w:val="1"/>
      <w:marLeft w:val="0"/>
      <w:marRight w:val="0"/>
      <w:marTop w:val="0"/>
      <w:marBottom w:val="0"/>
      <w:divBdr>
        <w:top w:val="none" w:sz="0" w:space="0" w:color="auto"/>
        <w:left w:val="none" w:sz="0" w:space="0" w:color="auto"/>
        <w:bottom w:val="none" w:sz="0" w:space="0" w:color="auto"/>
        <w:right w:val="none" w:sz="0" w:space="0" w:color="auto"/>
      </w:divBdr>
    </w:div>
    <w:div w:id="1278030044">
      <w:bodyDiv w:val="1"/>
      <w:marLeft w:val="0"/>
      <w:marRight w:val="0"/>
      <w:marTop w:val="0"/>
      <w:marBottom w:val="0"/>
      <w:divBdr>
        <w:top w:val="none" w:sz="0" w:space="0" w:color="auto"/>
        <w:left w:val="none" w:sz="0" w:space="0" w:color="auto"/>
        <w:bottom w:val="none" w:sz="0" w:space="0" w:color="auto"/>
        <w:right w:val="none" w:sz="0" w:space="0" w:color="auto"/>
      </w:divBdr>
    </w:div>
    <w:div w:id="1282108497">
      <w:bodyDiv w:val="1"/>
      <w:marLeft w:val="0"/>
      <w:marRight w:val="0"/>
      <w:marTop w:val="0"/>
      <w:marBottom w:val="0"/>
      <w:divBdr>
        <w:top w:val="none" w:sz="0" w:space="0" w:color="auto"/>
        <w:left w:val="none" w:sz="0" w:space="0" w:color="auto"/>
        <w:bottom w:val="none" w:sz="0" w:space="0" w:color="auto"/>
        <w:right w:val="none" w:sz="0" w:space="0" w:color="auto"/>
      </w:divBdr>
    </w:div>
    <w:div w:id="1348403225">
      <w:bodyDiv w:val="1"/>
      <w:marLeft w:val="0"/>
      <w:marRight w:val="0"/>
      <w:marTop w:val="0"/>
      <w:marBottom w:val="0"/>
      <w:divBdr>
        <w:top w:val="none" w:sz="0" w:space="0" w:color="auto"/>
        <w:left w:val="none" w:sz="0" w:space="0" w:color="auto"/>
        <w:bottom w:val="none" w:sz="0" w:space="0" w:color="auto"/>
        <w:right w:val="none" w:sz="0" w:space="0" w:color="auto"/>
      </w:divBdr>
    </w:div>
    <w:div w:id="1371301523">
      <w:bodyDiv w:val="1"/>
      <w:marLeft w:val="0"/>
      <w:marRight w:val="0"/>
      <w:marTop w:val="0"/>
      <w:marBottom w:val="0"/>
      <w:divBdr>
        <w:top w:val="none" w:sz="0" w:space="0" w:color="auto"/>
        <w:left w:val="none" w:sz="0" w:space="0" w:color="auto"/>
        <w:bottom w:val="none" w:sz="0" w:space="0" w:color="auto"/>
        <w:right w:val="none" w:sz="0" w:space="0" w:color="auto"/>
      </w:divBdr>
    </w:div>
    <w:div w:id="1381435354">
      <w:bodyDiv w:val="1"/>
      <w:marLeft w:val="0"/>
      <w:marRight w:val="0"/>
      <w:marTop w:val="0"/>
      <w:marBottom w:val="0"/>
      <w:divBdr>
        <w:top w:val="none" w:sz="0" w:space="0" w:color="auto"/>
        <w:left w:val="none" w:sz="0" w:space="0" w:color="auto"/>
        <w:bottom w:val="none" w:sz="0" w:space="0" w:color="auto"/>
        <w:right w:val="none" w:sz="0" w:space="0" w:color="auto"/>
      </w:divBdr>
    </w:div>
    <w:div w:id="1387297714">
      <w:bodyDiv w:val="1"/>
      <w:marLeft w:val="0"/>
      <w:marRight w:val="0"/>
      <w:marTop w:val="0"/>
      <w:marBottom w:val="0"/>
      <w:divBdr>
        <w:top w:val="none" w:sz="0" w:space="0" w:color="auto"/>
        <w:left w:val="none" w:sz="0" w:space="0" w:color="auto"/>
        <w:bottom w:val="none" w:sz="0" w:space="0" w:color="auto"/>
        <w:right w:val="none" w:sz="0" w:space="0" w:color="auto"/>
      </w:divBdr>
    </w:div>
    <w:div w:id="1387413643">
      <w:bodyDiv w:val="1"/>
      <w:marLeft w:val="0"/>
      <w:marRight w:val="0"/>
      <w:marTop w:val="0"/>
      <w:marBottom w:val="0"/>
      <w:divBdr>
        <w:top w:val="none" w:sz="0" w:space="0" w:color="auto"/>
        <w:left w:val="none" w:sz="0" w:space="0" w:color="auto"/>
        <w:bottom w:val="none" w:sz="0" w:space="0" w:color="auto"/>
        <w:right w:val="none" w:sz="0" w:space="0" w:color="auto"/>
      </w:divBdr>
    </w:div>
    <w:div w:id="1387796730">
      <w:bodyDiv w:val="1"/>
      <w:marLeft w:val="0"/>
      <w:marRight w:val="0"/>
      <w:marTop w:val="0"/>
      <w:marBottom w:val="0"/>
      <w:divBdr>
        <w:top w:val="none" w:sz="0" w:space="0" w:color="auto"/>
        <w:left w:val="none" w:sz="0" w:space="0" w:color="auto"/>
        <w:bottom w:val="none" w:sz="0" w:space="0" w:color="auto"/>
        <w:right w:val="none" w:sz="0" w:space="0" w:color="auto"/>
      </w:divBdr>
    </w:div>
    <w:div w:id="1411347872">
      <w:bodyDiv w:val="1"/>
      <w:marLeft w:val="0"/>
      <w:marRight w:val="0"/>
      <w:marTop w:val="0"/>
      <w:marBottom w:val="0"/>
      <w:divBdr>
        <w:top w:val="none" w:sz="0" w:space="0" w:color="auto"/>
        <w:left w:val="none" w:sz="0" w:space="0" w:color="auto"/>
        <w:bottom w:val="none" w:sz="0" w:space="0" w:color="auto"/>
        <w:right w:val="none" w:sz="0" w:space="0" w:color="auto"/>
      </w:divBdr>
    </w:div>
    <w:div w:id="1413891565">
      <w:bodyDiv w:val="1"/>
      <w:marLeft w:val="0"/>
      <w:marRight w:val="0"/>
      <w:marTop w:val="0"/>
      <w:marBottom w:val="0"/>
      <w:divBdr>
        <w:top w:val="none" w:sz="0" w:space="0" w:color="auto"/>
        <w:left w:val="none" w:sz="0" w:space="0" w:color="auto"/>
        <w:bottom w:val="none" w:sz="0" w:space="0" w:color="auto"/>
        <w:right w:val="none" w:sz="0" w:space="0" w:color="auto"/>
      </w:divBdr>
    </w:div>
    <w:div w:id="1415396845">
      <w:bodyDiv w:val="1"/>
      <w:marLeft w:val="0"/>
      <w:marRight w:val="0"/>
      <w:marTop w:val="0"/>
      <w:marBottom w:val="0"/>
      <w:divBdr>
        <w:top w:val="none" w:sz="0" w:space="0" w:color="auto"/>
        <w:left w:val="none" w:sz="0" w:space="0" w:color="auto"/>
        <w:bottom w:val="none" w:sz="0" w:space="0" w:color="auto"/>
        <w:right w:val="none" w:sz="0" w:space="0" w:color="auto"/>
      </w:divBdr>
    </w:div>
    <w:div w:id="1418016928">
      <w:bodyDiv w:val="1"/>
      <w:marLeft w:val="0"/>
      <w:marRight w:val="0"/>
      <w:marTop w:val="0"/>
      <w:marBottom w:val="0"/>
      <w:divBdr>
        <w:top w:val="none" w:sz="0" w:space="0" w:color="auto"/>
        <w:left w:val="none" w:sz="0" w:space="0" w:color="auto"/>
        <w:bottom w:val="none" w:sz="0" w:space="0" w:color="auto"/>
        <w:right w:val="none" w:sz="0" w:space="0" w:color="auto"/>
      </w:divBdr>
    </w:div>
    <w:div w:id="1427077236">
      <w:bodyDiv w:val="1"/>
      <w:marLeft w:val="0"/>
      <w:marRight w:val="0"/>
      <w:marTop w:val="0"/>
      <w:marBottom w:val="0"/>
      <w:divBdr>
        <w:top w:val="none" w:sz="0" w:space="0" w:color="auto"/>
        <w:left w:val="none" w:sz="0" w:space="0" w:color="auto"/>
        <w:bottom w:val="none" w:sz="0" w:space="0" w:color="auto"/>
        <w:right w:val="none" w:sz="0" w:space="0" w:color="auto"/>
      </w:divBdr>
    </w:div>
    <w:div w:id="1428039918">
      <w:bodyDiv w:val="1"/>
      <w:marLeft w:val="0"/>
      <w:marRight w:val="0"/>
      <w:marTop w:val="0"/>
      <w:marBottom w:val="0"/>
      <w:divBdr>
        <w:top w:val="none" w:sz="0" w:space="0" w:color="auto"/>
        <w:left w:val="none" w:sz="0" w:space="0" w:color="auto"/>
        <w:bottom w:val="none" w:sz="0" w:space="0" w:color="auto"/>
        <w:right w:val="none" w:sz="0" w:space="0" w:color="auto"/>
      </w:divBdr>
    </w:div>
    <w:div w:id="1438981703">
      <w:bodyDiv w:val="1"/>
      <w:marLeft w:val="0"/>
      <w:marRight w:val="0"/>
      <w:marTop w:val="0"/>
      <w:marBottom w:val="0"/>
      <w:divBdr>
        <w:top w:val="none" w:sz="0" w:space="0" w:color="auto"/>
        <w:left w:val="none" w:sz="0" w:space="0" w:color="auto"/>
        <w:bottom w:val="none" w:sz="0" w:space="0" w:color="auto"/>
        <w:right w:val="none" w:sz="0" w:space="0" w:color="auto"/>
      </w:divBdr>
    </w:div>
    <w:div w:id="1439056800">
      <w:bodyDiv w:val="1"/>
      <w:marLeft w:val="0"/>
      <w:marRight w:val="0"/>
      <w:marTop w:val="0"/>
      <w:marBottom w:val="0"/>
      <w:divBdr>
        <w:top w:val="none" w:sz="0" w:space="0" w:color="auto"/>
        <w:left w:val="none" w:sz="0" w:space="0" w:color="auto"/>
        <w:bottom w:val="none" w:sz="0" w:space="0" w:color="auto"/>
        <w:right w:val="none" w:sz="0" w:space="0" w:color="auto"/>
      </w:divBdr>
    </w:div>
    <w:div w:id="1443066397">
      <w:bodyDiv w:val="1"/>
      <w:marLeft w:val="0"/>
      <w:marRight w:val="0"/>
      <w:marTop w:val="0"/>
      <w:marBottom w:val="0"/>
      <w:divBdr>
        <w:top w:val="none" w:sz="0" w:space="0" w:color="auto"/>
        <w:left w:val="none" w:sz="0" w:space="0" w:color="auto"/>
        <w:bottom w:val="none" w:sz="0" w:space="0" w:color="auto"/>
        <w:right w:val="none" w:sz="0" w:space="0" w:color="auto"/>
      </w:divBdr>
    </w:div>
    <w:div w:id="1453405258">
      <w:bodyDiv w:val="1"/>
      <w:marLeft w:val="0"/>
      <w:marRight w:val="0"/>
      <w:marTop w:val="0"/>
      <w:marBottom w:val="0"/>
      <w:divBdr>
        <w:top w:val="none" w:sz="0" w:space="0" w:color="auto"/>
        <w:left w:val="none" w:sz="0" w:space="0" w:color="auto"/>
        <w:bottom w:val="none" w:sz="0" w:space="0" w:color="auto"/>
        <w:right w:val="none" w:sz="0" w:space="0" w:color="auto"/>
      </w:divBdr>
    </w:div>
    <w:div w:id="1512335709">
      <w:bodyDiv w:val="1"/>
      <w:marLeft w:val="0"/>
      <w:marRight w:val="0"/>
      <w:marTop w:val="0"/>
      <w:marBottom w:val="0"/>
      <w:divBdr>
        <w:top w:val="none" w:sz="0" w:space="0" w:color="auto"/>
        <w:left w:val="none" w:sz="0" w:space="0" w:color="auto"/>
        <w:bottom w:val="none" w:sz="0" w:space="0" w:color="auto"/>
        <w:right w:val="none" w:sz="0" w:space="0" w:color="auto"/>
      </w:divBdr>
    </w:div>
    <w:div w:id="1534686166">
      <w:bodyDiv w:val="1"/>
      <w:marLeft w:val="0"/>
      <w:marRight w:val="0"/>
      <w:marTop w:val="0"/>
      <w:marBottom w:val="0"/>
      <w:divBdr>
        <w:top w:val="none" w:sz="0" w:space="0" w:color="auto"/>
        <w:left w:val="none" w:sz="0" w:space="0" w:color="auto"/>
        <w:bottom w:val="none" w:sz="0" w:space="0" w:color="auto"/>
        <w:right w:val="none" w:sz="0" w:space="0" w:color="auto"/>
      </w:divBdr>
    </w:div>
    <w:div w:id="1538812629">
      <w:bodyDiv w:val="1"/>
      <w:marLeft w:val="0"/>
      <w:marRight w:val="0"/>
      <w:marTop w:val="0"/>
      <w:marBottom w:val="0"/>
      <w:divBdr>
        <w:top w:val="none" w:sz="0" w:space="0" w:color="auto"/>
        <w:left w:val="none" w:sz="0" w:space="0" w:color="auto"/>
        <w:bottom w:val="none" w:sz="0" w:space="0" w:color="auto"/>
        <w:right w:val="none" w:sz="0" w:space="0" w:color="auto"/>
      </w:divBdr>
    </w:div>
    <w:div w:id="1551916293">
      <w:bodyDiv w:val="1"/>
      <w:marLeft w:val="0"/>
      <w:marRight w:val="0"/>
      <w:marTop w:val="0"/>
      <w:marBottom w:val="0"/>
      <w:divBdr>
        <w:top w:val="none" w:sz="0" w:space="0" w:color="auto"/>
        <w:left w:val="none" w:sz="0" w:space="0" w:color="auto"/>
        <w:bottom w:val="none" w:sz="0" w:space="0" w:color="auto"/>
        <w:right w:val="none" w:sz="0" w:space="0" w:color="auto"/>
      </w:divBdr>
    </w:div>
    <w:div w:id="1563246959">
      <w:bodyDiv w:val="1"/>
      <w:marLeft w:val="0"/>
      <w:marRight w:val="0"/>
      <w:marTop w:val="0"/>
      <w:marBottom w:val="0"/>
      <w:divBdr>
        <w:top w:val="none" w:sz="0" w:space="0" w:color="auto"/>
        <w:left w:val="none" w:sz="0" w:space="0" w:color="auto"/>
        <w:bottom w:val="none" w:sz="0" w:space="0" w:color="auto"/>
        <w:right w:val="none" w:sz="0" w:space="0" w:color="auto"/>
      </w:divBdr>
    </w:div>
    <w:div w:id="1581480200">
      <w:bodyDiv w:val="1"/>
      <w:marLeft w:val="0"/>
      <w:marRight w:val="0"/>
      <w:marTop w:val="0"/>
      <w:marBottom w:val="0"/>
      <w:divBdr>
        <w:top w:val="none" w:sz="0" w:space="0" w:color="auto"/>
        <w:left w:val="none" w:sz="0" w:space="0" w:color="auto"/>
        <w:bottom w:val="none" w:sz="0" w:space="0" w:color="auto"/>
        <w:right w:val="none" w:sz="0" w:space="0" w:color="auto"/>
      </w:divBdr>
    </w:div>
    <w:div w:id="1583836916">
      <w:bodyDiv w:val="1"/>
      <w:marLeft w:val="0"/>
      <w:marRight w:val="0"/>
      <w:marTop w:val="0"/>
      <w:marBottom w:val="0"/>
      <w:divBdr>
        <w:top w:val="none" w:sz="0" w:space="0" w:color="auto"/>
        <w:left w:val="none" w:sz="0" w:space="0" w:color="auto"/>
        <w:bottom w:val="none" w:sz="0" w:space="0" w:color="auto"/>
        <w:right w:val="none" w:sz="0" w:space="0" w:color="auto"/>
      </w:divBdr>
    </w:div>
    <w:div w:id="1588886116">
      <w:bodyDiv w:val="1"/>
      <w:marLeft w:val="0"/>
      <w:marRight w:val="0"/>
      <w:marTop w:val="0"/>
      <w:marBottom w:val="0"/>
      <w:divBdr>
        <w:top w:val="none" w:sz="0" w:space="0" w:color="auto"/>
        <w:left w:val="none" w:sz="0" w:space="0" w:color="auto"/>
        <w:bottom w:val="none" w:sz="0" w:space="0" w:color="auto"/>
        <w:right w:val="none" w:sz="0" w:space="0" w:color="auto"/>
      </w:divBdr>
    </w:div>
    <w:div w:id="1630165963">
      <w:bodyDiv w:val="1"/>
      <w:marLeft w:val="0"/>
      <w:marRight w:val="0"/>
      <w:marTop w:val="0"/>
      <w:marBottom w:val="0"/>
      <w:divBdr>
        <w:top w:val="none" w:sz="0" w:space="0" w:color="auto"/>
        <w:left w:val="none" w:sz="0" w:space="0" w:color="auto"/>
        <w:bottom w:val="none" w:sz="0" w:space="0" w:color="auto"/>
        <w:right w:val="none" w:sz="0" w:space="0" w:color="auto"/>
      </w:divBdr>
    </w:div>
    <w:div w:id="1653365540">
      <w:bodyDiv w:val="1"/>
      <w:marLeft w:val="0"/>
      <w:marRight w:val="0"/>
      <w:marTop w:val="0"/>
      <w:marBottom w:val="0"/>
      <w:divBdr>
        <w:top w:val="none" w:sz="0" w:space="0" w:color="auto"/>
        <w:left w:val="none" w:sz="0" w:space="0" w:color="auto"/>
        <w:bottom w:val="none" w:sz="0" w:space="0" w:color="auto"/>
        <w:right w:val="none" w:sz="0" w:space="0" w:color="auto"/>
      </w:divBdr>
    </w:div>
    <w:div w:id="1657103644">
      <w:bodyDiv w:val="1"/>
      <w:marLeft w:val="0"/>
      <w:marRight w:val="0"/>
      <w:marTop w:val="0"/>
      <w:marBottom w:val="0"/>
      <w:divBdr>
        <w:top w:val="none" w:sz="0" w:space="0" w:color="auto"/>
        <w:left w:val="none" w:sz="0" w:space="0" w:color="auto"/>
        <w:bottom w:val="none" w:sz="0" w:space="0" w:color="auto"/>
        <w:right w:val="none" w:sz="0" w:space="0" w:color="auto"/>
      </w:divBdr>
    </w:div>
    <w:div w:id="1657568731">
      <w:bodyDiv w:val="1"/>
      <w:marLeft w:val="0"/>
      <w:marRight w:val="0"/>
      <w:marTop w:val="0"/>
      <w:marBottom w:val="0"/>
      <w:divBdr>
        <w:top w:val="none" w:sz="0" w:space="0" w:color="auto"/>
        <w:left w:val="none" w:sz="0" w:space="0" w:color="auto"/>
        <w:bottom w:val="none" w:sz="0" w:space="0" w:color="auto"/>
        <w:right w:val="none" w:sz="0" w:space="0" w:color="auto"/>
      </w:divBdr>
    </w:div>
    <w:div w:id="1669751793">
      <w:bodyDiv w:val="1"/>
      <w:marLeft w:val="0"/>
      <w:marRight w:val="0"/>
      <w:marTop w:val="0"/>
      <w:marBottom w:val="0"/>
      <w:divBdr>
        <w:top w:val="none" w:sz="0" w:space="0" w:color="auto"/>
        <w:left w:val="none" w:sz="0" w:space="0" w:color="auto"/>
        <w:bottom w:val="none" w:sz="0" w:space="0" w:color="auto"/>
        <w:right w:val="none" w:sz="0" w:space="0" w:color="auto"/>
      </w:divBdr>
    </w:div>
    <w:div w:id="1677732388">
      <w:bodyDiv w:val="1"/>
      <w:marLeft w:val="0"/>
      <w:marRight w:val="0"/>
      <w:marTop w:val="0"/>
      <w:marBottom w:val="0"/>
      <w:divBdr>
        <w:top w:val="none" w:sz="0" w:space="0" w:color="auto"/>
        <w:left w:val="none" w:sz="0" w:space="0" w:color="auto"/>
        <w:bottom w:val="none" w:sz="0" w:space="0" w:color="auto"/>
        <w:right w:val="none" w:sz="0" w:space="0" w:color="auto"/>
      </w:divBdr>
    </w:div>
    <w:div w:id="1681158700">
      <w:bodyDiv w:val="1"/>
      <w:marLeft w:val="0"/>
      <w:marRight w:val="0"/>
      <w:marTop w:val="0"/>
      <w:marBottom w:val="0"/>
      <w:divBdr>
        <w:top w:val="none" w:sz="0" w:space="0" w:color="auto"/>
        <w:left w:val="none" w:sz="0" w:space="0" w:color="auto"/>
        <w:bottom w:val="none" w:sz="0" w:space="0" w:color="auto"/>
        <w:right w:val="none" w:sz="0" w:space="0" w:color="auto"/>
      </w:divBdr>
    </w:div>
    <w:div w:id="1693141141">
      <w:bodyDiv w:val="1"/>
      <w:marLeft w:val="0"/>
      <w:marRight w:val="0"/>
      <w:marTop w:val="0"/>
      <w:marBottom w:val="0"/>
      <w:divBdr>
        <w:top w:val="none" w:sz="0" w:space="0" w:color="auto"/>
        <w:left w:val="none" w:sz="0" w:space="0" w:color="auto"/>
        <w:bottom w:val="none" w:sz="0" w:space="0" w:color="auto"/>
        <w:right w:val="none" w:sz="0" w:space="0" w:color="auto"/>
      </w:divBdr>
      <w:divsChild>
        <w:div w:id="1126117804">
          <w:marLeft w:val="0"/>
          <w:marRight w:val="0"/>
          <w:marTop w:val="0"/>
          <w:marBottom w:val="0"/>
          <w:divBdr>
            <w:top w:val="none" w:sz="0" w:space="0" w:color="auto"/>
            <w:left w:val="none" w:sz="0" w:space="0" w:color="auto"/>
            <w:bottom w:val="none" w:sz="0" w:space="0" w:color="auto"/>
            <w:right w:val="none" w:sz="0" w:space="0" w:color="auto"/>
          </w:divBdr>
          <w:divsChild>
            <w:div w:id="739257622">
              <w:marLeft w:val="0"/>
              <w:marRight w:val="0"/>
              <w:marTop w:val="0"/>
              <w:marBottom w:val="0"/>
              <w:divBdr>
                <w:top w:val="none" w:sz="0" w:space="0" w:color="auto"/>
                <w:left w:val="none" w:sz="0" w:space="0" w:color="auto"/>
                <w:bottom w:val="none" w:sz="0" w:space="0" w:color="auto"/>
                <w:right w:val="none" w:sz="0" w:space="0" w:color="auto"/>
              </w:divBdr>
              <w:divsChild>
                <w:div w:id="192657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640238">
          <w:marLeft w:val="0"/>
          <w:marRight w:val="0"/>
          <w:marTop w:val="0"/>
          <w:marBottom w:val="0"/>
          <w:divBdr>
            <w:top w:val="none" w:sz="0" w:space="0" w:color="auto"/>
            <w:left w:val="none" w:sz="0" w:space="0" w:color="auto"/>
            <w:bottom w:val="none" w:sz="0" w:space="0" w:color="auto"/>
            <w:right w:val="none" w:sz="0" w:space="0" w:color="auto"/>
          </w:divBdr>
          <w:divsChild>
            <w:div w:id="1734887951">
              <w:marLeft w:val="0"/>
              <w:marRight w:val="0"/>
              <w:marTop w:val="0"/>
              <w:marBottom w:val="0"/>
              <w:divBdr>
                <w:top w:val="none" w:sz="0" w:space="0" w:color="auto"/>
                <w:left w:val="none" w:sz="0" w:space="0" w:color="auto"/>
                <w:bottom w:val="none" w:sz="0" w:space="0" w:color="auto"/>
                <w:right w:val="none" w:sz="0" w:space="0" w:color="auto"/>
              </w:divBdr>
              <w:divsChild>
                <w:div w:id="84031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602308">
          <w:marLeft w:val="0"/>
          <w:marRight w:val="0"/>
          <w:marTop w:val="0"/>
          <w:marBottom w:val="0"/>
          <w:divBdr>
            <w:top w:val="none" w:sz="0" w:space="0" w:color="auto"/>
            <w:left w:val="none" w:sz="0" w:space="0" w:color="auto"/>
            <w:bottom w:val="none" w:sz="0" w:space="0" w:color="auto"/>
            <w:right w:val="none" w:sz="0" w:space="0" w:color="auto"/>
          </w:divBdr>
          <w:divsChild>
            <w:div w:id="182524237">
              <w:marLeft w:val="0"/>
              <w:marRight w:val="0"/>
              <w:marTop w:val="0"/>
              <w:marBottom w:val="0"/>
              <w:divBdr>
                <w:top w:val="none" w:sz="0" w:space="0" w:color="auto"/>
                <w:left w:val="none" w:sz="0" w:space="0" w:color="auto"/>
                <w:bottom w:val="none" w:sz="0" w:space="0" w:color="auto"/>
                <w:right w:val="none" w:sz="0" w:space="0" w:color="auto"/>
              </w:divBdr>
              <w:divsChild>
                <w:div w:id="82142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4728">
          <w:marLeft w:val="0"/>
          <w:marRight w:val="0"/>
          <w:marTop w:val="0"/>
          <w:marBottom w:val="0"/>
          <w:divBdr>
            <w:top w:val="none" w:sz="0" w:space="0" w:color="auto"/>
            <w:left w:val="none" w:sz="0" w:space="0" w:color="auto"/>
            <w:bottom w:val="none" w:sz="0" w:space="0" w:color="auto"/>
            <w:right w:val="none" w:sz="0" w:space="0" w:color="auto"/>
          </w:divBdr>
          <w:divsChild>
            <w:div w:id="1997108676">
              <w:marLeft w:val="0"/>
              <w:marRight w:val="0"/>
              <w:marTop w:val="0"/>
              <w:marBottom w:val="0"/>
              <w:divBdr>
                <w:top w:val="none" w:sz="0" w:space="0" w:color="auto"/>
                <w:left w:val="none" w:sz="0" w:space="0" w:color="auto"/>
                <w:bottom w:val="none" w:sz="0" w:space="0" w:color="auto"/>
                <w:right w:val="none" w:sz="0" w:space="0" w:color="auto"/>
              </w:divBdr>
              <w:divsChild>
                <w:div w:id="22460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923519">
          <w:marLeft w:val="0"/>
          <w:marRight w:val="0"/>
          <w:marTop w:val="0"/>
          <w:marBottom w:val="0"/>
          <w:divBdr>
            <w:top w:val="none" w:sz="0" w:space="0" w:color="auto"/>
            <w:left w:val="none" w:sz="0" w:space="0" w:color="auto"/>
            <w:bottom w:val="none" w:sz="0" w:space="0" w:color="auto"/>
            <w:right w:val="none" w:sz="0" w:space="0" w:color="auto"/>
          </w:divBdr>
          <w:divsChild>
            <w:div w:id="1473912766">
              <w:marLeft w:val="0"/>
              <w:marRight w:val="0"/>
              <w:marTop w:val="0"/>
              <w:marBottom w:val="0"/>
              <w:divBdr>
                <w:top w:val="none" w:sz="0" w:space="0" w:color="auto"/>
                <w:left w:val="none" w:sz="0" w:space="0" w:color="auto"/>
                <w:bottom w:val="none" w:sz="0" w:space="0" w:color="auto"/>
                <w:right w:val="none" w:sz="0" w:space="0" w:color="auto"/>
              </w:divBdr>
              <w:divsChild>
                <w:div w:id="60430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105163">
      <w:bodyDiv w:val="1"/>
      <w:marLeft w:val="0"/>
      <w:marRight w:val="0"/>
      <w:marTop w:val="0"/>
      <w:marBottom w:val="0"/>
      <w:divBdr>
        <w:top w:val="none" w:sz="0" w:space="0" w:color="auto"/>
        <w:left w:val="none" w:sz="0" w:space="0" w:color="auto"/>
        <w:bottom w:val="none" w:sz="0" w:space="0" w:color="auto"/>
        <w:right w:val="none" w:sz="0" w:space="0" w:color="auto"/>
      </w:divBdr>
    </w:div>
    <w:div w:id="1737584853">
      <w:bodyDiv w:val="1"/>
      <w:marLeft w:val="0"/>
      <w:marRight w:val="0"/>
      <w:marTop w:val="0"/>
      <w:marBottom w:val="0"/>
      <w:divBdr>
        <w:top w:val="none" w:sz="0" w:space="0" w:color="auto"/>
        <w:left w:val="none" w:sz="0" w:space="0" w:color="auto"/>
        <w:bottom w:val="none" w:sz="0" w:space="0" w:color="auto"/>
        <w:right w:val="none" w:sz="0" w:space="0" w:color="auto"/>
      </w:divBdr>
    </w:div>
    <w:div w:id="1742561057">
      <w:bodyDiv w:val="1"/>
      <w:marLeft w:val="0"/>
      <w:marRight w:val="0"/>
      <w:marTop w:val="0"/>
      <w:marBottom w:val="0"/>
      <w:divBdr>
        <w:top w:val="none" w:sz="0" w:space="0" w:color="auto"/>
        <w:left w:val="none" w:sz="0" w:space="0" w:color="auto"/>
        <w:bottom w:val="none" w:sz="0" w:space="0" w:color="auto"/>
        <w:right w:val="none" w:sz="0" w:space="0" w:color="auto"/>
      </w:divBdr>
    </w:div>
    <w:div w:id="1744139256">
      <w:bodyDiv w:val="1"/>
      <w:marLeft w:val="0"/>
      <w:marRight w:val="0"/>
      <w:marTop w:val="0"/>
      <w:marBottom w:val="0"/>
      <w:divBdr>
        <w:top w:val="none" w:sz="0" w:space="0" w:color="auto"/>
        <w:left w:val="none" w:sz="0" w:space="0" w:color="auto"/>
        <w:bottom w:val="none" w:sz="0" w:space="0" w:color="auto"/>
        <w:right w:val="none" w:sz="0" w:space="0" w:color="auto"/>
      </w:divBdr>
    </w:div>
    <w:div w:id="1768962724">
      <w:bodyDiv w:val="1"/>
      <w:marLeft w:val="0"/>
      <w:marRight w:val="0"/>
      <w:marTop w:val="0"/>
      <w:marBottom w:val="0"/>
      <w:divBdr>
        <w:top w:val="none" w:sz="0" w:space="0" w:color="auto"/>
        <w:left w:val="none" w:sz="0" w:space="0" w:color="auto"/>
        <w:bottom w:val="none" w:sz="0" w:space="0" w:color="auto"/>
        <w:right w:val="none" w:sz="0" w:space="0" w:color="auto"/>
      </w:divBdr>
    </w:div>
    <w:div w:id="1791195575">
      <w:bodyDiv w:val="1"/>
      <w:marLeft w:val="0"/>
      <w:marRight w:val="0"/>
      <w:marTop w:val="0"/>
      <w:marBottom w:val="0"/>
      <w:divBdr>
        <w:top w:val="none" w:sz="0" w:space="0" w:color="auto"/>
        <w:left w:val="none" w:sz="0" w:space="0" w:color="auto"/>
        <w:bottom w:val="none" w:sz="0" w:space="0" w:color="auto"/>
        <w:right w:val="none" w:sz="0" w:space="0" w:color="auto"/>
      </w:divBdr>
    </w:div>
    <w:div w:id="1818910122">
      <w:bodyDiv w:val="1"/>
      <w:marLeft w:val="0"/>
      <w:marRight w:val="0"/>
      <w:marTop w:val="0"/>
      <w:marBottom w:val="0"/>
      <w:divBdr>
        <w:top w:val="none" w:sz="0" w:space="0" w:color="auto"/>
        <w:left w:val="none" w:sz="0" w:space="0" w:color="auto"/>
        <w:bottom w:val="none" w:sz="0" w:space="0" w:color="auto"/>
        <w:right w:val="none" w:sz="0" w:space="0" w:color="auto"/>
      </w:divBdr>
    </w:div>
    <w:div w:id="1825077872">
      <w:bodyDiv w:val="1"/>
      <w:marLeft w:val="0"/>
      <w:marRight w:val="0"/>
      <w:marTop w:val="0"/>
      <w:marBottom w:val="0"/>
      <w:divBdr>
        <w:top w:val="none" w:sz="0" w:space="0" w:color="auto"/>
        <w:left w:val="none" w:sz="0" w:space="0" w:color="auto"/>
        <w:bottom w:val="none" w:sz="0" w:space="0" w:color="auto"/>
        <w:right w:val="none" w:sz="0" w:space="0" w:color="auto"/>
      </w:divBdr>
    </w:div>
    <w:div w:id="1843736622">
      <w:bodyDiv w:val="1"/>
      <w:marLeft w:val="0"/>
      <w:marRight w:val="0"/>
      <w:marTop w:val="0"/>
      <w:marBottom w:val="0"/>
      <w:divBdr>
        <w:top w:val="none" w:sz="0" w:space="0" w:color="auto"/>
        <w:left w:val="none" w:sz="0" w:space="0" w:color="auto"/>
        <w:bottom w:val="none" w:sz="0" w:space="0" w:color="auto"/>
        <w:right w:val="none" w:sz="0" w:space="0" w:color="auto"/>
      </w:divBdr>
    </w:div>
    <w:div w:id="1862087942">
      <w:bodyDiv w:val="1"/>
      <w:marLeft w:val="0"/>
      <w:marRight w:val="0"/>
      <w:marTop w:val="0"/>
      <w:marBottom w:val="0"/>
      <w:divBdr>
        <w:top w:val="none" w:sz="0" w:space="0" w:color="auto"/>
        <w:left w:val="none" w:sz="0" w:space="0" w:color="auto"/>
        <w:bottom w:val="none" w:sz="0" w:space="0" w:color="auto"/>
        <w:right w:val="none" w:sz="0" w:space="0" w:color="auto"/>
      </w:divBdr>
    </w:div>
    <w:div w:id="1870334779">
      <w:bodyDiv w:val="1"/>
      <w:marLeft w:val="0"/>
      <w:marRight w:val="0"/>
      <w:marTop w:val="0"/>
      <w:marBottom w:val="0"/>
      <w:divBdr>
        <w:top w:val="none" w:sz="0" w:space="0" w:color="auto"/>
        <w:left w:val="none" w:sz="0" w:space="0" w:color="auto"/>
        <w:bottom w:val="none" w:sz="0" w:space="0" w:color="auto"/>
        <w:right w:val="none" w:sz="0" w:space="0" w:color="auto"/>
      </w:divBdr>
      <w:divsChild>
        <w:div w:id="786388435">
          <w:marLeft w:val="0"/>
          <w:marRight w:val="0"/>
          <w:marTop w:val="0"/>
          <w:marBottom w:val="0"/>
          <w:divBdr>
            <w:top w:val="single" w:sz="2" w:space="0" w:color="D9D9E3"/>
            <w:left w:val="single" w:sz="2" w:space="0" w:color="D9D9E3"/>
            <w:bottom w:val="single" w:sz="2" w:space="0" w:color="D9D9E3"/>
            <w:right w:val="single" w:sz="2" w:space="0" w:color="D9D9E3"/>
          </w:divBdr>
          <w:divsChild>
            <w:div w:id="538323535">
              <w:marLeft w:val="0"/>
              <w:marRight w:val="0"/>
              <w:marTop w:val="0"/>
              <w:marBottom w:val="0"/>
              <w:divBdr>
                <w:top w:val="single" w:sz="2" w:space="0" w:color="D9D9E3"/>
                <w:left w:val="single" w:sz="2" w:space="0" w:color="D9D9E3"/>
                <w:bottom w:val="single" w:sz="2" w:space="0" w:color="D9D9E3"/>
                <w:right w:val="single" w:sz="2" w:space="0" w:color="D9D9E3"/>
              </w:divBdr>
              <w:divsChild>
                <w:div w:id="1276865197">
                  <w:marLeft w:val="0"/>
                  <w:marRight w:val="0"/>
                  <w:marTop w:val="0"/>
                  <w:marBottom w:val="0"/>
                  <w:divBdr>
                    <w:top w:val="single" w:sz="2" w:space="0" w:color="D9D9E3"/>
                    <w:left w:val="single" w:sz="2" w:space="0" w:color="D9D9E3"/>
                    <w:bottom w:val="single" w:sz="2" w:space="0" w:color="D9D9E3"/>
                    <w:right w:val="single" w:sz="2" w:space="0" w:color="D9D9E3"/>
                  </w:divBdr>
                  <w:divsChild>
                    <w:div w:id="125587140">
                      <w:marLeft w:val="0"/>
                      <w:marRight w:val="0"/>
                      <w:marTop w:val="0"/>
                      <w:marBottom w:val="0"/>
                      <w:divBdr>
                        <w:top w:val="single" w:sz="2" w:space="0" w:color="D9D9E3"/>
                        <w:left w:val="single" w:sz="2" w:space="0" w:color="D9D9E3"/>
                        <w:bottom w:val="single" w:sz="2" w:space="0" w:color="D9D9E3"/>
                        <w:right w:val="single" w:sz="2" w:space="0" w:color="D9D9E3"/>
                      </w:divBdr>
                      <w:divsChild>
                        <w:div w:id="1208684572">
                          <w:marLeft w:val="0"/>
                          <w:marRight w:val="0"/>
                          <w:marTop w:val="0"/>
                          <w:marBottom w:val="0"/>
                          <w:divBdr>
                            <w:top w:val="single" w:sz="2" w:space="0" w:color="D9D9E3"/>
                            <w:left w:val="single" w:sz="2" w:space="0" w:color="D9D9E3"/>
                            <w:bottom w:val="single" w:sz="2" w:space="0" w:color="D9D9E3"/>
                            <w:right w:val="single" w:sz="2" w:space="0" w:color="D9D9E3"/>
                          </w:divBdr>
                          <w:divsChild>
                            <w:div w:id="1600478890">
                              <w:marLeft w:val="0"/>
                              <w:marRight w:val="0"/>
                              <w:marTop w:val="100"/>
                              <w:marBottom w:val="100"/>
                              <w:divBdr>
                                <w:top w:val="single" w:sz="2" w:space="0" w:color="D9D9E3"/>
                                <w:left w:val="single" w:sz="2" w:space="0" w:color="D9D9E3"/>
                                <w:bottom w:val="single" w:sz="2" w:space="0" w:color="D9D9E3"/>
                                <w:right w:val="single" w:sz="2" w:space="0" w:color="D9D9E3"/>
                              </w:divBdr>
                              <w:divsChild>
                                <w:div w:id="1453791710">
                                  <w:marLeft w:val="0"/>
                                  <w:marRight w:val="0"/>
                                  <w:marTop w:val="0"/>
                                  <w:marBottom w:val="0"/>
                                  <w:divBdr>
                                    <w:top w:val="single" w:sz="2" w:space="0" w:color="D9D9E3"/>
                                    <w:left w:val="single" w:sz="2" w:space="0" w:color="D9D9E3"/>
                                    <w:bottom w:val="single" w:sz="2" w:space="0" w:color="D9D9E3"/>
                                    <w:right w:val="single" w:sz="2" w:space="0" w:color="D9D9E3"/>
                                  </w:divBdr>
                                  <w:divsChild>
                                    <w:div w:id="21588308">
                                      <w:marLeft w:val="0"/>
                                      <w:marRight w:val="0"/>
                                      <w:marTop w:val="0"/>
                                      <w:marBottom w:val="0"/>
                                      <w:divBdr>
                                        <w:top w:val="single" w:sz="2" w:space="0" w:color="D9D9E3"/>
                                        <w:left w:val="single" w:sz="2" w:space="0" w:color="D9D9E3"/>
                                        <w:bottom w:val="single" w:sz="2" w:space="0" w:color="D9D9E3"/>
                                        <w:right w:val="single" w:sz="2" w:space="0" w:color="D9D9E3"/>
                                      </w:divBdr>
                                      <w:divsChild>
                                        <w:div w:id="1321620683">
                                          <w:marLeft w:val="0"/>
                                          <w:marRight w:val="0"/>
                                          <w:marTop w:val="0"/>
                                          <w:marBottom w:val="0"/>
                                          <w:divBdr>
                                            <w:top w:val="single" w:sz="2" w:space="0" w:color="D9D9E3"/>
                                            <w:left w:val="single" w:sz="2" w:space="0" w:color="D9D9E3"/>
                                            <w:bottom w:val="single" w:sz="2" w:space="0" w:color="D9D9E3"/>
                                            <w:right w:val="single" w:sz="2" w:space="0" w:color="D9D9E3"/>
                                          </w:divBdr>
                                          <w:divsChild>
                                            <w:div w:id="430861595">
                                              <w:marLeft w:val="0"/>
                                              <w:marRight w:val="0"/>
                                              <w:marTop w:val="0"/>
                                              <w:marBottom w:val="0"/>
                                              <w:divBdr>
                                                <w:top w:val="single" w:sz="2" w:space="0" w:color="D9D9E3"/>
                                                <w:left w:val="single" w:sz="2" w:space="0" w:color="D9D9E3"/>
                                                <w:bottom w:val="single" w:sz="2" w:space="0" w:color="D9D9E3"/>
                                                <w:right w:val="single" w:sz="2" w:space="0" w:color="D9D9E3"/>
                                              </w:divBdr>
                                              <w:divsChild>
                                                <w:div w:id="1916477409">
                                                  <w:marLeft w:val="0"/>
                                                  <w:marRight w:val="0"/>
                                                  <w:marTop w:val="0"/>
                                                  <w:marBottom w:val="0"/>
                                                  <w:divBdr>
                                                    <w:top w:val="single" w:sz="2" w:space="0" w:color="D9D9E3"/>
                                                    <w:left w:val="single" w:sz="2" w:space="0" w:color="D9D9E3"/>
                                                    <w:bottom w:val="single" w:sz="2" w:space="0" w:color="D9D9E3"/>
                                                    <w:right w:val="single" w:sz="2" w:space="0" w:color="D9D9E3"/>
                                                  </w:divBdr>
                                                  <w:divsChild>
                                                    <w:div w:id="865121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63129656">
          <w:marLeft w:val="0"/>
          <w:marRight w:val="0"/>
          <w:marTop w:val="0"/>
          <w:marBottom w:val="0"/>
          <w:divBdr>
            <w:top w:val="none" w:sz="0" w:space="0" w:color="auto"/>
            <w:left w:val="none" w:sz="0" w:space="0" w:color="auto"/>
            <w:bottom w:val="none" w:sz="0" w:space="0" w:color="auto"/>
            <w:right w:val="none" w:sz="0" w:space="0" w:color="auto"/>
          </w:divBdr>
        </w:div>
      </w:divsChild>
    </w:div>
    <w:div w:id="1908371965">
      <w:bodyDiv w:val="1"/>
      <w:marLeft w:val="0"/>
      <w:marRight w:val="0"/>
      <w:marTop w:val="0"/>
      <w:marBottom w:val="0"/>
      <w:divBdr>
        <w:top w:val="none" w:sz="0" w:space="0" w:color="auto"/>
        <w:left w:val="none" w:sz="0" w:space="0" w:color="auto"/>
        <w:bottom w:val="none" w:sz="0" w:space="0" w:color="auto"/>
        <w:right w:val="none" w:sz="0" w:space="0" w:color="auto"/>
      </w:divBdr>
    </w:div>
    <w:div w:id="1980301547">
      <w:bodyDiv w:val="1"/>
      <w:marLeft w:val="0"/>
      <w:marRight w:val="0"/>
      <w:marTop w:val="0"/>
      <w:marBottom w:val="0"/>
      <w:divBdr>
        <w:top w:val="none" w:sz="0" w:space="0" w:color="auto"/>
        <w:left w:val="none" w:sz="0" w:space="0" w:color="auto"/>
        <w:bottom w:val="none" w:sz="0" w:space="0" w:color="auto"/>
        <w:right w:val="none" w:sz="0" w:space="0" w:color="auto"/>
      </w:divBdr>
    </w:div>
    <w:div w:id="1987934084">
      <w:bodyDiv w:val="1"/>
      <w:marLeft w:val="0"/>
      <w:marRight w:val="0"/>
      <w:marTop w:val="0"/>
      <w:marBottom w:val="0"/>
      <w:divBdr>
        <w:top w:val="none" w:sz="0" w:space="0" w:color="auto"/>
        <w:left w:val="none" w:sz="0" w:space="0" w:color="auto"/>
        <w:bottom w:val="none" w:sz="0" w:space="0" w:color="auto"/>
        <w:right w:val="none" w:sz="0" w:space="0" w:color="auto"/>
      </w:divBdr>
    </w:div>
    <w:div w:id="1993290624">
      <w:bodyDiv w:val="1"/>
      <w:marLeft w:val="0"/>
      <w:marRight w:val="0"/>
      <w:marTop w:val="0"/>
      <w:marBottom w:val="0"/>
      <w:divBdr>
        <w:top w:val="none" w:sz="0" w:space="0" w:color="auto"/>
        <w:left w:val="none" w:sz="0" w:space="0" w:color="auto"/>
        <w:bottom w:val="none" w:sz="0" w:space="0" w:color="auto"/>
        <w:right w:val="none" w:sz="0" w:space="0" w:color="auto"/>
      </w:divBdr>
    </w:div>
    <w:div w:id="1995138420">
      <w:bodyDiv w:val="1"/>
      <w:marLeft w:val="0"/>
      <w:marRight w:val="0"/>
      <w:marTop w:val="0"/>
      <w:marBottom w:val="0"/>
      <w:divBdr>
        <w:top w:val="none" w:sz="0" w:space="0" w:color="auto"/>
        <w:left w:val="none" w:sz="0" w:space="0" w:color="auto"/>
        <w:bottom w:val="none" w:sz="0" w:space="0" w:color="auto"/>
        <w:right w:val="none" w:sz="0" w:space="0" w:color="auto"/>
      </w:divBdr>
    </w:div>
    <w:div w:id="2007511983">
      <w:bodyDiv w:val="1"/>
      <w:marLeft w:val="0"/>
      <w:marRight w:val="0"/>
      <w:marTop w:val="0"/>
      <w:marBottom w:val="0"/>
      <w:divBdr>
        <w:top w:val="none" w:sz="0" w:space="0" w:color="auto"/>
        <w:left w:val="none" w:sz="0" w:space="0" w:color="auto"/>
        <w:bottom w:val="none" w:sz="0" w:space="0" w:color="auto"/>
        <w:right w:val="none" w:sz="0" w:space="0" w:color="auto"/>
      </w:divBdr>
    </w:div>
    <w:div w:id="2022970625">
      <w:bodyDiv w:val="1"/>
      <w:marLeft w:val="0"/>
      <w:marRight w:val="0"/>
      <w:marTop w:val="0"/>
      <w:marBottom w:val="0"/>
      <w:divBdr>
        <w:top w:val="none" w:sz="0" w:space="0" w:color="auto"/>
        <w:left w:val="none" w:sz="0" w:space="0" w:color="auto"/>
        <w:bottom w:val="none" w:sz="0" w:space="0" w:color="auto"/>
        <w:right w:val="none" w:sz="0" w:space="0" w:color="auto"/>
      </w:divBdr>
    </w:div>
    <w:div w:id="2035685310">
      <w:bodyDiv w:val="1"/>
      <w:marLeft w:val="0"/>
      <w:marRight w:val="0"/>
      <w:marTop w:val="0"/>
      <w:marBottom w:val="0"/>
      <w:divBdr>
        <w:top w:val="none" w:sz="0" w:space="0" w:color="auto"/>
        <w:left w:val="none" w:sz="0" w:space="0" w:color="auto"/>
        <w:bottom w:val="none" w:sz="0" w:space="0" w:color="auto"/>
        <w:right w:val="none" w:sz="0" w:space="0" w:color="auto"/>
      </w:divBdr>
      <w:divsChild>
        <w:div w:id="816610811">
          <w:marLeft w:val="0"/>
          <w:marRight w:val="0"/>
          <w:marTop w:val="0"/>
          <w:marBottom w:val="0"/>
          <w:divBdr>
            <w:top w:val="single" w:sz="2" w:space="0" w:color="D9D9E3"/>
            <w:left w:val="single" w:sz="2" w:space="0" w:color="D9D9E3"/>
            <w:bottom w:val="single" w:sz="2" w:space="0" w:color="D9D9E3"/>
            <w:right w:val="single" w:sz="2" w:space="0" w:color="D9D9E3"/>
          </w:divBdr>
          <w:divsChild>
            <w:div w:id="1112674843">
              <w:marLeft w:val="0"/>
              <w:marRight w:val="0"/>
              <w:marTop w:val="0"/>
              <w:marBottom w:val="0"/>
              <w:divBdr>
                <w:top w:val="single" w:sz="2" w:space="0" w:color="D9D9E3"/>
                <w:left w:val="single" w:sz="2" w:space="0" w:color="D9D9E3"/>
                <w:bottom w:val="single" w:sz="2" w:space="0" w:color="D9D9E3"/>
                <w:right w:val="single" w:sz="2" w:space="0" w:color="D9D9E3"/>
              </w:divBdr>
              <w:divsChild>
                <w:div w:id="1532958656">
                  <w:marLeft w:val="0"/>
                  <w:marRight w:val="0"/>
                  <w:marTop w:val="0"/>
                  <w:marBottom w:val="0"/>
                  <w:divBdr>
                    <w:top w:val="single" w:sz="2" w:space="0" w:color="D9D9E3"/>
                    <w:left w:val="single" w:sz="2" w:space="0" w:color="D9D9E3"/>
                    <w:bottom w:val="single" w:sz="2" w:space="0" w:color="D9D9E3"/>
                    <w:right w:val="single" w:sz="2" w:space="0" w:color="D9D9E3"/>
                  </w:divBdr>
                  <w:divsChild>
                    <w:div w:id="323244744">
                      <w:marLeft w:val="0"/>
                      <w:marRight w:val="0"/>
                      <w:marTop w:val="0"/>
                      <w:marBottom w:val="0"/>
                      <w:divBdr>
                        <w:top w:val="single" w:sz="2" w:space="0" w:color="D9D9E3"/>
                        <w:left w:val="single" w:sz="2" w:space="0" w:color="D9D9E3"/>
                        <w:bottom w:val="single" w:sz="2" w:space="0" w:color="D9D9E3"/>
                        <w:right w:val="single" w:sz="2" w:space="0" w:color="D9D9E3"/>
                      </w:divBdr>
                      <w:divsChild>
                        <w:div w:id="1407150758">
                          <w:marLeft w:val="0"/>
                          <w:marRight w:val="0"/>
                          <w:marTop w:val="0"/>
                          <w:marBottom w:val="0"/>
                          <w:divBdr>
                            <w:top w:val="single" w:sz="2" w:space="0" w:color="D9D9E3"/>
                            <w:left w:val="single" w:sz="2" w:space="0" w:color="D9D9E3"/>
                            <w:bottom w:val="single" w:sz="2" w:space="0" w:color="D9D9E3"/>
                            <w:right w:val="single" w:sz="2" w:space="0" w:color="D9D9E3"/>
                          </w:divBdr>
                          <w:divsChild>
                            <w:div w:id="775323349">
                              <w:marLeft w:val="0"/>
                              <w:marRight w:val="0"/>
                              <w:marTop w:val="100"/>
                              <w:marBottom w:val="100"/>
                              <w:divBdr>
                                <w:top w:val="single" w:sz="2" w:space="0" w:color="D9D9E3"/>
                                <w:left w:val="single" w:sz="2" w:space="0" w:color="D9D9E3"/>
                                <w:bottom w:val="single" w:sz="2" w:space="0" w:color="D9D9E3"/>
                                <w:right w:val="single" w:sz="2" w:space="0" w:color="D9D9E3"/>
                              </w:divBdr>
                              <w:divsChild>
                                <w:div w:id="122231768">
                                  <w:marLeft w:val="0"/>
                                  <w:marRight w:val="0"/>
                                  <w:marTop w:val="0"/>
                                  <w:marBottom w:val="0"/>
                                  <w:divBdr>
                                    <w:top w:val="single" w:sz="2" w:space="0" w:color="D9D9E3"/>
                                    <w:left w:val="single" w:sz="2" w:space="0" w:color="D9D9E3"/>
                                    <w:bottom w:val="single" w:sz="2" w:space="0" w:color="D9D9E3"/>
                                    <w:right w:val="single" w:sz="2" w:space="0" w:color="D9D9E3"/>
                                  </w:divBdr>
                                  <w:divsChild>
                                    <w:div w:id="1549682236">
                                      <w:marLeft w:val="0"/>
                                      <w:marRight w:val="0"/>
                                      <w:marTop w:val="0"/>
                                      <w:marBottom w:val="0"/>
                                      <w:divBdr>
                                        <w:top w:val="single" w:sz="2" w:space="0" w:color="D9D9E3"/>
                                        <w:left w:val="single" w:sz="2" w:space="0" w:color="D9D9E3"/>
                                        <w:bottom w:val="single" w:sz="2" w:space="0" w:color="D9D9E3"/>
                                        <w:right w:val="single" w:sz="2" w:space="0" w:color="D9D9E3"/>
                                      </w:divBdr>
                                      <w:divsChild>
                                        <w:div w:id="2056661161">
                                          <w:marLeft w:val="0"/>
                                          <w:marRight w:val="0"/>
                                          <w:marTop w:val="0"/>
                                          <w:marBottom w:val="0"/>
                                          <w:divBdr>
                                            <w:top w:val="single" w:sz="2" w:space="0" w:color="D9D9E3"/>
                                            <w:left w:val="single" w:sz="2" w:space="0" w:color="D9D9E3"/>
                                            <w:bottom w:val="single" w:sz="2" w:space="0" w:color="D9D9E3"/>
                                            <w:right w:val="single" w:sz="2" w:space="0" w:color="D9D9E3"/>
                                          </w:divBdr>
                                          <w:divsChild>
                                            <w:div w:id="1109668721">
                                              <w:marLeft w:val="0"/>
                                              <w:marRight w:val="0"/>
                                              <w:marTop w:val="0"/>
                                              <w:marBottom w:val="0"/>
                                              <w:divBdr>
                                                <w:top w:val="single" w:sz="2" w:space="0" w:color="D9D9E3"/>
                                                <w:left w:val="single" w:sz="2" w:space="0" w:color="D9D9E3"/>
                                                <w:bottom w:val="single" w:sz="2" w:space="0" w:color="D9D9E3"/>
                                                <w:right w:val="single" w:sz="2" w:space="0" w:color="D9D9E3"/>
                                              </w:divBdr>
                                              <w:divsChild>
                                                <w:div w:id="745882827">
                                                  <w:marLeft w:val="0"/>
                                                  <w:marRight w:val="0"/>
                                                  <w:marTop w:val="0"/>
                                                  <w:marBottom w:val="0"/>
                                                  <w:divBdr>
                                                    <w:top w:val="single" w:sz="2" w:space="0" w:color="D9D9E3"/>
                                                    <w:left w:val="single" w:sz="2" w:space="0" w:color="D9D9E3"/>
                                                    <w:bottom w:val="single" w:sz="2" w:space="0" w:color="D9D9E3"/>
                                                    <w:right w:val="single" w:sz="2" w:space="0" w:color="D9D9E3"/>
                                                  </w:divBdr>
                                                  <w:divsChild>
                                                    <w:div w:id="18721835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61280489">
          <w:marLeft w:val="0"/>
          <w:marRight w:val="0"/>
          <w:marTop w:val="0"/>
          <w:marBottom w:val="0"/>
          <w:divBdr>
            <w:top w:val="none" w:sz="0" w:space="0" w:color="auto"/>
            <w:left w:val="none" w:sz="0" w:space="0" w:color="auto"/>
            <w:bottom w:val="none" w:sz="0" w:space="0" w:color="auto"/>
            <w:right w:val="none" w:sz="0" w:space="0" w:color="auto"/>
          </w:divBdr>
        </w:div>
      </w:divsChild>
    </w:div>
    <w:div w:id="2040011261">
      <w:bodyDiv w:val="1"/>
      <w:marLeft w:val="0"/>
      <w:marRight w:val="0"/>
      <w:marTop w:val="0"/>
      <w:marBottom w:val="0"/>
      <w:divBdr>
        <w:top w:val="none" w:sz="0" w:space="0" w:color="auto"/>
        <w:left w:val="none" w:sz="0" w:space="0" w:color="auto"/>
        <w:bottom w:val="none" w:sz="0" w:space="0" w:color="auto"/>
        <w:right w:val="none" w:sz="0" w:space="0" w:color="auto"/>
      </w:divBdr>
    </w:div>
    <w:div w:id="2043243701">
      <w:bodyDiv w:val="1"/>
      <w:marLeft w:val="0"/>
      <w:marRight w:val="0"/>
      <w:marTop w:val="0"/>
      <w:marBottom w:val="0"/>
      <w:divBdr>
        <w:top w:val="none" w:sz="0" w:space="0" w:color="auto"/>
        <w:left w:val="none" w:sz="0" w:space="0" w:color="auto"/>
        <w:bottom w:val="none" w:sz="0" w:space="0" w:color="auto"/>
        <w:right w:val="none" w:sz="0" w:space="0" w:color="auto"/>
      </w:divBdr>
    </w:div>
    <w:div w:id="2044741705">
      <w:bodyDiv w:val="1"/>
      <w:marLeft w:val="0"/>
      <w:marRight w:val="0"/>
      <w:marTop w:val="0"/>
      <w:marBottom w:val="0"/>
      <w:divBdr>
        <w:top w:val="none" w:sz="0" w:space="0" w:color="auto"/>
        <w:left w:val="none" w:sz="0" w:space="0" w:color="auto"/>
        <w:bottom w:val="none" w:sz="0" w:space="0" w:color="auto"/>
        <w:right w:val="none" w:sz="0" w:space="0" w:color="auto"/>
      </w:divBdr>
    </w:div>
    <w:div w:id="2048989011">
      <w:bodyDiv w:val="1"/>
      <w:marLeft w:val="0"/>
      <w:marRight w:val="0"/>
      <w:marTop w:val="0"/>
      <w:marBottom w:val="0"/>
      <w:divBdr>
        <w:top w:val="none" w:sz="0" w:space="0" w:color="auto"/>
        <w:left w:val="none" w:sz="0" w:space="0" w:color="auto"/>
        <w:bottom w:val="none" w:sz="0" w:space="0" w:color="auto"/>
        <w:right w:val="none" w:sz="0" w:space="0" w:color="auto"/>
      </w:divBdr>
    </w:div>
    <w:div w:id="2067562100">
      <w:bodyDiv w:val="1"/>
      <w:marLeft w:val="0"/>
      <w:marRight w:val="0"/>
      <w:marTop w:val="0"/>
      <w:marBottom w:val="0"/>
      <w:divBdr>
        <w:top w:val="none" w:sz="0" w:space="0" w:color="auto"/>
        <w:left w:val="none" w:sz="0" w:space="0" w:color="auto"/>
        <w:bottom w:val="none" w:sz="0" w:space="0" w:color="auto"/>
        <w:right w:val="none" w:sz="0" w:space="0" w:color="auto"/>
      </w:divBdr>
    </w:div>
    <w:div w:id="2073307625">
      <w:bodyDiv w:val="1"/>
      <w:marLeft w:val="0"/>
      <w:marRight w:val="0"/>
      <w:marTop w:val="0"/>
      <w:marBottom w:val="0"/>
      <w:divBdr>
        <w:top w:val="none" w:sz="0" w:space="0" w:color="auto"/>
        <w:left w:val="none" w:sz="0" w:space="0" w:color="auto"/>
        <w:bottom w:val="none" w:sz="0" w:space="0" w:color="auto"/>
        <w:right w:val="none" w:sz="0" w:space="0" w:color="auto"/>
      </w:divBdr>
    </w:div>
    <w:div w:id="2079086970">
      <w:bodyDiv w:val="1"/>
      <w:marLeft w:val="0"/>
      <w:marRight w:val="0"/>
      <w:marTop w:val="0"/>
      <w:marBottom w:val="0"/>
      <w:divBdr>
        <w:top w:val="none" w:sz="0" w:space="0" w:color="auto"/>
        <w:left w:val="none" w:sz="0" w:space="0" w:color="auto"/>
        <w:bottom w:val="none" w:sz="0" w:space="0" w:color="auto"/>
        <w:right w:val="none" w:sz="0" w:space="0" w:color="auto"/>
      </w:divBdr>
    </w:div>
    <w:div w:id="2084184997">
      <w:bodyDiv w:val="1"/>
      <w:marLeft w:val="0"/>
      <w:marRight w:val="0"/>
      <w:marTop w:val="0"/>
      <w:marBottom w:val="0"/>
      <w:divBdr>
        <w:top w:val="none" w:sz="0" w:space="0" w:color="auto"/>
        <w:left w:val="none" w:sz="0" w:space="0" w:color="auto"/>
        <w:bottom w:val="none" w:sz="0" w:space="0" w:color="auto"/>
        <w:right w:val="none" w:sz="0" w:space="0" w:color="auto"/>
      </w:divBdr>
    </w:div>
    <w:div w:id="2091199008">
      <w:bodyDiv w:val="1"/>
      <w:marLeft w:val="0"/>
      <w:marRight w:val="0"/>
      <w:marTop w:val="0"/>
      <w:marBottom w:val="0"/>
      <w:divBdr>
        <w:top w:val="none" w:sz="0" w:space="0" w:color="auto"/>
        <w:left w:val="none" w:sz="0" w:space="0" w:color="auto"/>
        <w:bottom w:val="none" w:sz="0" w:space="0" w:color="auto"/>
        <w:right w:val="none" w:sz="0" w:space="0" w:color="auto"/>
      </w:divBdr>
    </w:div>
    <w:div w:id="2106949272">
      <w:bodyDiv w:val="1"/>
      <w:marLeft w:val="0"/>
      <w:marRight w:val="0"/>
      <w:marTop w:val="0"/>
      <w:marBottom w:val="0"/>
      <w:divBdr>
        <w:top w:val="none" w:sz="0" w:space="0" w:color="auto"/>
        <w:left w:val="none" w:sz="0" w:space="0" w:color="auto"/>
        <w:bottom w:val="none" w:sz="0" w:space="0" w:color="auto"/>
        <w:right w:val="none" w:sz="0" w:space="0" w:color="auto"/>
      </w:divBdr>
    </w:div>
    <w:div w:id="21284263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diagramDrawing" Target="diagrams/drawing3.xml"/><Relationship Id="rId117" Type="http://schemas.openxmlformats.org/officeDocument/2006/relationships/header" Target="header2.xml"/><Relationship Id="rId21" Type="http://schemas.openxmlformats.org/officeDocument/2006/relationships/image" Target="media/image1.jpg"/><Relationship Id="rId42" Type="http://schemas.openxmlformats.org/officeDocument/2006/relationships/diagramLayout" Target="diagrams/layout6.xml"/><Relationship Id="rId47" Type="http://schemas.openxmlformats.org/officeDocument/2006/relationships/diagramLayout" Target="diagrams/layout7.xml"/><Relationship Id="rId63" Type="http://schemas.openxmlformats.org/officeDocument/2006/relationships/diagramQuickStyle" Target="diagrams/quickStyle10.xml"/><Relationship Id="rId68" Type="http://schemas.openxmlformats.org/officeDocument/2006/relationships/diagramQuickStyle" Target="diagrams/quickStyle11.xml"/><Relationship Id="rId84" Type="http://schemas.openxmlformats.org/officeDocument/2006/relationships/diagramColors" Target="diagrams/colors14.xml"/><Relationship Id="rId89" Type="http://schemas.openxmlformats.org/officeDocument/2006/relationships/diagramColors" Target="diagrams/colors15.xml"/><Relationship Id="rId112" Type="http://schemas.openxmlformats.org/officeDocument/2006/relationships/image" Target="media/image7.png"/><Relationship Id="rId16" Type="http://schemas.openxmlformats.org/officeDocument/2006/relationships/diagramData" Target="diagrams/data2.xml"/><Relationship Id="rId107" Type="http://schemas.openxmlformats.org/officeDocument/2006/relationships/diagramLayout" Target="diagrams/layout19.xml"/><Relationship Id="rId11" Type="http://schemas.openxmlformats.org/officeDocument/2006/relationships/diagramData" Target="diagrams/data1.xml"/><Relationship Id="rId32" Type="http://schemas.openxmlformats.org/officeDocument/2006/relationships/image" Target="media/image2.png"/><Relationship Id="rId37" Type="http://schemas.openxmlformats.org/officeDocument/2006/relationships/diagramLayout" Target="diagrams/layout5.xml"/><Relationship Id="rId53" Type="http://schemas.openxmlformats.org/officeDocument/2006/relationships/diagramQuickStyle" Target="diagrams/quickStyle8.xml"/><Relationship Id="rId58" Type="http://schemas.openxmlformats.org/officeDocument/2006/relationships/diagramQuickStyle" Target="diagrams/quickStyle9.xml"/><Relationship Id="rId74" Type="http://schemas.openxmlformats.org/officeDocument/2006/relationships/diagramColors" Target="diagrams/colors12.xml"/><Relationship Id="rId79" Type="http://schemas.openxmlformats.org/officeDocument/2006/relationships/diagramColors" Target="diagrams/colors13.xml"/><Relationship Id="rId102" Type="http://schemas.openxmlformats.org/officeDocument/2006/relationships/diagramLayout" Target="diagrams/layout18.xml"/><Relationship Id="rId5" Type="http://schemas.openxmlformats.org/officeDocument/2006/relationships/numbering" Target="numbering.xml"/><Relationship Id="rId90" Type="http://schemas.microsoft.com/office/2007/relationships/diagramDrawing" Target="diagrams/drawing15.xml"/><Relationship Id="rId95" Type="http://schemas.microsoft.com/office/2007/relationships/diagramDrawing" Target="diagrams/drawing16.xml"/><Relationship Id="rId22" Type="http://schemas.openxmlformats.org/officeDocument/2006/relationships/diagramData" Target="diagrams/data3.xml"/><Relationship Id="rId27" Type="http://schemas.openxmlformats.org/officeDocument/2006/relationships/diagramData" Target="diagrams/data4.xml"/><Relationship Id="rId43" Type="http://schemas.openxmlformats.org/officeDocument/2006/relationships/diagramQuickStyle" Target="diagrams/quickStyle6.xml"/><Relationship Id="rId48" Type="http://schemas.openxmlformats.org/officeDocument/2006/relationships/diagramQuickStyle" Target="diagrams/quickStyle7.xml"/><Relationship Id="rId64" Type="http://schemas.openxmlformats.org/officeDocument/2006/relationships/diagramColors" Target="diagrams/colors10.xml"/><Relationship Id="rId69" Type="http://schemas.openxmlformats.org/officeDocument/2006/relationships/diagramColors" Target="diagrams/colors11.xml"/><Relationship Id="rId113" Type="http://schemas.openxmlformats.org/officeDocument/2006/relationships/image" Target="media/image8.png"/><Relationship Id="rId118" Type="http://schemas.openxmlformats.org/officeDocument/2006/relationships/footer" Target="footer2.xml"/><Relationship Id="rId80" Type="http://schemas.microsoft.com/office/2007/relationships/diagramDrawing" Target="diagrams/drawing13.xml"/><Relationship Id="rId85" Type="http://schemas.microsoft.com/office/2007/relationships/diagramDrawing" Target="diagrams/drawing14.xml"/><Relationship Id="rId12" Type="http://schemas.openxmlformats.org/officeDocument/2006/relationships/diagramLayout" Target="diagrams/layout1.xml"/><Relationship Id="rId17" Type="http://schemas.openxmlformats.org/officeDocument/2006/relationships/diagramLayout" Target="diagrams/layout2.xml"/><Relationship Id="rId33" Type="http://schemas.openxmlformats.org/officeDocument/2006/relationships/image" Target="media/image3.png"/><Relationship Id="rId38" Type="http://schemas.openxmlformats.org/officeDocument/2006/relationships/diagramQuickStyle" Target="diagrams/quickStyle5.xml"/><Relationship Id="rId59" Type="http://schemas.openxmlformats.org/officeDocument/2006/relationships/diagramColors" Target="diagrams/colors9.xml"/><Relationship Id="rId103" Type="http://schemas.openxmlformats.org/officeDocument/2006/relationships/diagramQuickStyle" Target="diagrams/quickStyle18.xml"/><Relationship Id="rId108" Type="http://schemas.openxmlformats.org/officeDocument/2006/relationships/diagramQuickStyle" Target="diagrams/quickStyle19.xml"/><Relationship Id="rId54" Type="http://schemas.openxmlformats.org/officeDocument/2006/relationships/diagramColors" Target="diagrams/colors8.xml"/><Relationship Id="rId70" Type="http://schemas.microsoft.com/office/2007/relationships/diagramDrawing" Target="diagrams/drawing11.xml"/><Relationship Id="rId75" Type="http://schemas.microsoft.com/office/2007/relationships/diagramDrawing" Target="diagrams/drawing12.xml"/><Relationship Id="rId91" Type="http://schemas.openxmlformats.org/officeDocument/2006/relationships/diagramData" Target="diagrams/data16.xml"/><Relationship Id="rId96" Type="http://schemas.openxmlformats.org/officeDocument/2006/relationships/diagramData" Target="diagrams/data17.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diagramLayout" Target="diagrams/layout3.xml"/><Relationship Id="rId28" Type="http://schemas.openxmlformats.org/officeDocument/2006/relationships/diagramLayout" Target="diagrams/layout4.xml"/><Relationship Id="rId49" Type="http://schemas.openxmlformats.org/officeDocument/2006/relationships/diagramColors" Target="diagrams/colors7.xml"/><Relationship Id="rId114" Type="http://schemas.openxmlformats.org/officeDocument/2006/relationships/image" Target="media/image9.png"/><Relationship Id="rId119" Type="http://schemas.openxmlformats.org/officeDocument/2006/relationships/fontTable" Target="fontTable.xml"/><Relationship Id="rId10" Type="http://schemas.openxmlformats.org/officeDocument/2006/relationships/endnotes" Target="endnotes.xml"/><Relationship Id="rId31" Type="http://schemas.microsoft.com/office/2007/relationships/diagramDrawing" Target="diagrams/drawing4.xml"/><Relationship Id="rId44" Type="http://schemas.openxmlformats.org/officeDocument/2006/relationships/diagramColors" Target="diagrams/colors6.xml"/><Relationship Id="rId52" Type="http://schemas.openxmlformats.org/officeDocument/2006/relationships/diagramLayout" Target="diagrams/layout8.xml"/><Relationship Id="rId60" Type="http://schemas.microsoft.com/office/2007/relationships/diagramDrawing" Target="diagrams/drawing9.xml"/><Relationship Id="rId65" Type="http://schemas.microsoft.com/office/2007/relationships/diagramDrawing" Target="diagrams/drawing10.xml"/><Relationship Id="rId73" Type="http://schemas.openxmlformats.org/officeDocument/2006/relationships/diagramQuickStyle" Target="diagrams/quickStyle12.xml"/><Relationship Id="rId78" Type="http://schemas.openxmlformats.org/officeDocument/2006/relationships/diagramQuickStyle" Target="diagrams/quickStyle13.xml"/><Relationship Id="rId81" Type="http://schemas.openxmlformats.org/officeDocument/2006/relationships/diagramData" Target="diagrams/data14.xml"/><Relationship Id="rId86" Type="http://schemas.openxmlformats.org/officeDocument/2006/relationships/diagramData" Target="diagrams/data15.xml"/><Relationship Id="rId94" Type="http://schemas.openxmlformats.org/officeDocument/2006/relationships/diagramColors" Target="diagrams/colors16.xml"/><Relationship Id="rId99" Type="http://schemas.openxmlformats.org/officeDocument/2006/relationships/diagramColors" Target="diagrams/colors17.xml"/><Relationship Id="rId101" Type="http://schemas.openxmlformats.org/officeDocument/2006/relationships/diagramData" Target="diagrams/data18.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diagramQuickStyle" Target="diagrams/quickStyle1.xml"/><Relationship Id="rId18" Type="http://schemas.openxmlformats.org/officeDocument/2006/relationships/diagramQuickStyle" Target="diagrams/quickStyle2.xml"/><Relationship Id="rId39" Type="http://schemas.openxmlformats.org/officeDocument/2006/relationships/diagramColors" Target="diagrams/colors5.xml"/><Relationship Id="rId109" Type="http://schemas.openxmlformats.org/officeDocument/2006/relationships/diagramColors" Target="diagrams/colors19.xml"/><Relationship Id="rId34" Type="http://schemas.openxmlformats.org/officeDocument/2006/relationships/image" Target="media/image4.png"/><Relationship Id="rId50" Type="http://schemas.microsoft.com/office/2007/relationships/diagramDrawing" Target="diagrams/drawing7.xml"/><Relationship Id="rId55" Type="http://schemas.microsoft.com/office/2007/relationships/diagramDrawing" Target="diagrams/drawing8.xml"/><Relationship Id="rId76" Type="http://schemas.openxmlformats.org/officeDocument/2006/relationships/diagramData" Target="diagrams/data13.xml"/><Relationship Id="rId97" Type="http://schemas.openxmlformats.org/officeDocument/2006/relationships/diagramLayout" Target="diagrams/layout17.xml"/><Relationship Id="rId104" Type="http://schemas.openxmlformats.org/officeDocument/2006/relationships/diagramColors" Target="diagrams/colors18.xml"/><Relationship Id="rId120"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diagramData" Target="diagrams/data12.xml"/><Relationship Id="rId92" Type="http://schemas.openxmlformats.org/officeDocument/2006/relationships/diagramLayout" Target="diagrams/layout16.xml"/><Relationship Id="rId2" Type="http://schemas.openxmlformats.org/officeDocument/2006/relationships/customXml" Target="../customXml/item2.xml"/><Relationship Id="rId29" Type="http://schemas.openxmlformats.org/officeDocument/2006/relationships/diagramQuickStyle" Target="diagrams/quickStyle4.xml"/><Relationship Id="rId24" Type="http://schemas.openxmlformats.org/officeDocument/2006/relationships/diagramQuickStyle" Target="diagrams/quickStyle3.xml"/><Relationship Id="rId40" Type="http://schemas.microsoft.com/office/2007/relationships/diagramDrawing" Target="diagrams/drawing5.xml"/><Relationship Id="rId45" Type="http://schemas.microsoft.com/office/2007/relationships/diagramDrawing" Target="diagrams/drawing6.xml"/><Relationship Id="rId66" Type="http://schemas.openxmlformats.org/officeDocument/2006/relationships/diagramData" Target="diagrams/data11.xml"/><Relationship Id="rId87" Type="http://schemas.openxmlformats.org/officeDocument/2006/relationships/diagramLayout" Target="diagrams/layout15.xml"/><Relationship Id="rId110" Type="http://schemas.microsoft.com/office/2007/relationships/diagramDrawing" Target="diagrams/drawing19.xml"/><Relationship Id="rId115" Type="http://schemas.openxmlformats.org/officeDocument/2006/relationships/header" Target="header1.xml"/><Relationship Id="rId61" Type="http://schemas.openxmlformats.org/officeDocument/2006/relationships/diagramData" Target="diagrams/data10.xml"/><Relationship Id="rId82" Type="http://schemas.openxmlformats.org/officeDocument/2006/relationships/diagramLayout" Target="diagrams/layout14.xml"/><Relationship Id="rId19" Type="http://schemas.openxmlformats.org/officeDocument/2006/relationships/diagramColors" Target="diagrams/colors2.xml"/><Relationship Id="rId14" Type="http://schemas.openxmlformats.org/officeDocument/2006/relationships/diagramColors" Target="diagrams/colors1.xml"/><Relationship Id="rId30" Type="http://schemas.openxmlformats.org/officeDocument/2006/relationships/diagramColors" Target="diagrams/colors4.xml"/><Relationship Id="rId35" Type="http://schemas.openxmlformats.org/officeDocument/2006/relationships/image" Target="media/image5.png"/><Relationship Id="rId56" Type="http://schemas.openxmlformats.org/officeDocument/2006/relationships/diagramData" Target="diagrams/data9.xml"/><Relationship Id="rId77" Type="http://schemas.openxmlformats.org/officeDocument/2006/relationships/diagramLayout" Target="diagrams/layout13.xml"/><Relationship Id="rId100" Type="http://schemas.microsoft.com/office/2007/relationships/diagramDrawing" Target="diagrams/drawing17.xml"/><Relationship Id="rId105" Type="http://schemas.microsoft.com/office/2007/relationships/diagramDrawing" Target="diagrams/drawing18.xml"/><Relationship Id="rId8" Type="http://schemas.openxmlformats.org/officeDocument/2006/relationships/webSettings" Target="webSettings.xml"/><Relationship Id="rId51" Type="http://schemas.openxmlformats.org/officeDocument/2006/relationships/diagramData" Target="diagrams/data8.xml"/><Relationship Id="rId72" Type="http://schemas.openxmlformats.org/officeDocument/2006/relationships/diagramLayout" Target="diagrams/layout12.xml"/><Relationship Id="rId93" Type="http://schemas.openxmlformats.org/officeDocument/2006/relationships/diagramQuickStyle" Target="diagrams/quickStyle16.xml"/><Relationship Id="rId98" Type="http://schemas.openxmlformats.org/officeDocument/2006/relationships/diagramQuickStyle" Target="diagrams/quickStyle17.xml"/><Relationship Id="rId3" Type="http://schemas.openxmlformats.org/officeDocument/2006/relationships/customXml" Target="../customXml/item3.xml"/><Relationship Id="rId25" Type="http://schemas.openxmlformats.org/officeDocument/2006/relationships/diagramColors" Target="diagrams/colors3.xml"/><Relationship Id="rId46" Type="http://schemas.openxmlformats.org/officeDocument/2006/relationships/diagramData" Target="diagrams/data7.xml"/><Relationship Id="rId67" Type="http://schemas.openxmlformats.org/officeDocument/2006/relationships/diagramLayout" Target="diagrams/layout11.xml"/><Relationship Id="rId116" Type="http://schemas.openxmlformats.org/officeDocument/2006/relationships/footer" Target="footer1.xml"/><Relationship Id="rId20" Type="http://schemas.microsoft.com/office/2007/relationships/diagramDrawing" Target="diagrams/drawing2.xml"/><Relationship Id="rId41" Type="http://schemas.openxmlformats.org/officeDocument/2006/relationships/diagramData" Target="diagrams/data6.xml"/><Relationship Id="rId62" Type="http://schemas.openxmlformats.org/officeDocument/2006/relationships/diagramLayout" Target="diagrams/layout10.xml"/><Relationship Id="rId83" Type="http://schemas.openxmlformats.org/officeDocument/2006/relationships/diagramQuickStyle" Target="diagrams/quickStyle14.xml"/><Relationship Id="rId88" Type="http://schemas.openxmlformats.org/officeDocument/2006/relationships/diagramQuickStyle" Target="diagrams/quickStyle15.xml"/><Relationship Id="rId111" Type="http://schemas.openxmlformats.org/officeDocument/2006/relationships/image" Target="media/image6.png"/><Relationship Id="rId15" Type="http://schemas.microsoft.com/office/2007/relationships/diagramDrawing" Target="diagrams/drawing1.xml"/><Relationship Id="rId36" Type="http://schemas.openxmlformats.org/officeDocument/2006/relationships/diagramData" Target="diagrams/data5.xml"/><Relationship Id="rId57" Type="http://schemas.openxmlformats.org/officeDocument/2006/relationships/diagramLayout" Target="diagrams/layout9.xml"/><Relationship Id="rId106" Type="http://schemas.openxmlformats.org/officeDocument/2006/relationships/diagramData" Target="diagrams/data19.xml"/></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_rels/header2.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G\AppData\Roaming\Microsoft\Templates\Blue%20steps%20letterhead.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32591EE-CC4B-4C5C-91E0-917362BCB47A}" type="doc">
      <dgm:prSet loTypeId="urn:microsoft.com/office/officeart/2008/layout/VerticalCurvedList" loCatId="list" qsTypeId="urn:microsoft.com/office/officeart/2005/8/quickstyle/simple1" qsCatId="simple" csTypeId="urn:microsoft.com/office/officeart/2005/8/colors/accent1_2" csCatId="accent1" phldr="1"/>
      <dgm:spPr/>
      <dgm:t>
        <a:bodyPr/>
        <a:lstStyle/>
        <a:p>
          <a:endParaRPr lang="en-US"/>
        </a:p>
      </dgm:t>
    </dgm:pt>
    <dgm:pt modelId="{88DFA526-3E2C-44B4-AB70-7B8CF994E24A}">
      <dgm:prSet phldrT="[Text]"/>
      <dgm:spPr/>
      <dgm:t>
        <a:bodyPr/>
        <a:lstStyle/>
        <a:p>
          <a:r>
            <a:rPr lang="en-US"/>
            <a:t>Ayman Reda Elshahat</a:t>
          </a:r>
        </a:p>
      </dgm:t>
    </dgm:pt>
    <dgm:pt modelId="{E2AC03E0-FAE5-4ABD-8617-CCCF30BF38A9}" type="parTrans" cxnId="{4A756482-2FE3-4B77-9041-6C1473668AEC}">
      <dgm:prSet/>
      <dgm:spPr/>
      <dgm:t>
        <a:bodyPr/>
        <a:lstStyle/>
        <a:p>
          <a:endParaRPr lang="en-US"/>
        </a:p>
      </dgm:t>
    </dgm:pt>
    <dgm:pt modelId="{0DB3D400-28F6-4406-BB17-898BCA088480}" type="sibTrans" cxnId="{4A756482-2FE3-4B77-9041-6C1473668AEC}">
      <dgm:prSet/>
      <dgm:spPr/>
      <dgm:t>
        <a:bodyPr/>
        <a:lstStyle/>
        <a:p>
          <a:endParaRPr lang="en-US"/>
        </a:p>
      </dgm:t>
    </dgm:pt>
    <dgm:pt modelId="{77B9914D-7117-4C95-98FC-43ECABA2509C}">
      <dgm:prSet phldrT="[Text]"/>
      <dgm:spPr/>
      <dgm:t>
        <a:bodyPr/>
        <a:lstStyle/>
        <a:p>
          <a:r>
            <a:rPr lang="en-US"/>
            <a:t>Bahaa Eldin Mahmoud</a:t>
          </a:r>
        </a:p>
      </dgm:t>
    </dgm:pt>
    <dgm:pt modelId="{E0060925-1344-4348-BD2B-CCCC030297D6}" type="parTrans" cxnId="{EBC062FB-04AC-4B04-9E53-047257DA0A18}">
      <dgm:prSet/>
      <dgm:spPr/>
      <dgm:t>
        <a:bodyPr/>
        <a:lstStyle/>
        <a:p>
          <a:endParaRPr lang="en-US"/>
        </a:p>
      </dgm:t>
    </dgm:pt>
    <dgm:pt modelId="{6A3CC1E2-BE3B-4FA8-A9D1-85DD57D92BE8}" type="sibTrans" cxnId="{EBC062FB-04AC-4B04-9E53-047257DA0A18}">
      <dgm:prSet/>
      <dgm:spPr/>
      <dgm:t>
        <a:bodyPr/>
        <a:lstStyle/>
        <a:p>
          <a:endParaRPr lang="en-US"/>
        </a:p>
      </dgm:t>
    </dgm:pt>
    <dgm:pt modelId="{61F9F637-D760-45D8-9205-E1C02328F4D4}">
      <dgm:prSet phldrT="[Text]"/>
      <dgm:spPr/>
      <dgm:t>
        <a:bodyPr/>
        <a:lstStyle/>
        <a:p>
          <a:r>
            <a:rPr lang="en-US"/>
            <a:t>MennatAllah Amed Ahmed</a:t>
          </a:r>
        </a:p>
      </dgm:t>
    </dgm:pt>
    <dgm:pt modelId="{832588E0-FD47-4B09-AC48-96F4D4A0ED46}" type="parTrans" cxnId="{0B25E9F7-BBC8-4F08-89D4-7A2911E93533}">
      <dgm:prSet/>
      <dgm:spPr/>
      <dgm:t>
        <a:bodyPr/>
        <a:lstStyle/>
        <a:p>
          <a:endParaRPr lang="en-US"/>
        </a:p>
      </dgm:t>
    </dgm:pt>
    <dgm:pt modelId="{CB6F082A-F1DE-498C-8E90-F69F639CA331}" type="sibTrans" cxnId="{0B25E9F7-BBC8-4F08-89D4-7A2911E93533}">
      <dgm:prSet/>
      <dgm:spPr/>
      <dgm:t>
        <a:bodyPr/>
        <a:lstStyle/>
        <a:p>
          <a:endParaRPr lang="en-US"/>
        </a:p>
      </dgm:t>
    </dgm:pt>
    <dgm:pt modelId="{ABC6856E-2038-4BE7-A7AC-9E26C2F1C97E}">
      <dgm:prSet phldrT="[Text]"/>
      <dgm:spPr/>
      <dgm:t>
        <a:bodyPr/>
        <a:lstStyle/>
        <a:p>
          <a:r>
            <a:rPr lang="en-US"/>
            <a:t>Gehad AbdelAziz El Tabakh</a:t>
          </a:r>
        </a:p>
      </dgm:t>
    </dgm:pt>
    <dgm:pt modelId="{98C4210D-F859-47B3-BBCB-9FF4139C9285}" type="parTrans" cxnId="{1C0F83D0-696D-4AAC-BFC1-9BF7CF0E00A6}">
      <dgm:prSet/>
      <dgm:spPr/>
      <dgm:t>
        <a:bodyPr/>
        <a:lstStyle/>
        <a:p>
          <a:endParaRPr lang="en-US"/>
        </a:p>
      </dgm:t>
    </dgm:pt>
    <dgm:pt modelId="{491FC445-B25F-45FF-813D-C1EB447B105C}" type="sibTrans" cxnId="{1C0F83D0-696D-4AAC-BFC1-9BF7CF0E00A6}">
      <dgm:prSet/>
      <dgm:spPr/>
      <dgm:t>
        <a:bodyPr/>
        <a:lstStyle/>
        <a:p>
          <a:endParaRPr lang="en-US"/>
        </a:p>
      </dgm:t>
    </dgm:pt>
    <dgm:pt modelId="{4F8E4B14-284A-4AD6-9750-7C1818F15962}">
      <dgm:prSet phldrT="[Text]"/>
      <dgm:spPr/>
      <dgm:t>
        <a:bodyPr/>
        <a:lstStyle/>
        <a:p>
          <a:r>
            <a:rPr lang="en-US"/>
            <a:t>Mina Samy Nasef</a:t>
          </a:r>
        </a:p>
      </dgm:t>
    </dgm:pt>
    <dgm:pt modelId="{0C8B1576-AD1F-4A73-A211-5329DAB4299F}" type="parTrans" cxnId="{2708716B-A55E-4FB9-895C-CFFFC40EC02D}">
      <dgm:prSet/>
      <dgm:spPr/>
      <dgm:t>
        <a:bodyPr/>
        <a:lstStyle/>
        <a:p>
          <a:endParaRPr lang="en-US"/>
        </a:p>
      </dgm:t>
    </dgm:pt>
    <dgm:pt modelId="{218D4BF5-DC69-4D82-9B7B-32C212DED021}" type="sibTrans" cxnId="{2708716B-A55E-4FB9-895C-CFFFC40EC02D}">
      <dgm:prSet/>
      <dgm:spPr/>
      <dgm:t>
        <a:bodyPr/>
        <a:lstStyle/>
        <a:p>
          <a:endParaRPr lang="en-US"/>
        </a:p>
      </dgm:t>
    </dgm:pt>
    <dgm:pt modelId="{3FE191B0-6FAE-4380-9979-C3E2045093C9}">
      <dgm:prSet phldrT="[Text]"/>
      <dgm:spPr/>
      <dgm:t>
        <a:bodyPr/>
        <a:lstStyle/>
        <a:p>
          <a:r>
            <a:rPr lang="en-US"/>
            <a:t>Amr Ahmed Abo EL Fotoh</a:t>
          </a:r>
        </a:p>
      </dgm:t>
    </dgm:pt>
    <dgm:pt modelId="{BA2D293F-8A51-4178-A6DD-A84D3EDA6894}" type="parTrans" cxnId="{970CDD31-57F3-4EB6-B95B-B96F05340328}">
      <dgm:prSet/>
      <dgm:spPr/>
      <dgm:t>
        <a:bodyPr/>
        <a:lstStyle/>
        <a:p>
          <a:endParaRPr lang="en-US"/>
        </a:p>
      </dgm:t>
    </dgm:pt>
    <dgm:pt modelId="{B69FCEF7-D4BA-438B-A246-09CD6B12F8A4}" type="sibTrans" cxnId="{970CDD31-57F3-4EB6-B95B-B96F05340328}">
      <dgm:prSet/>
      <dgm:spPr/>
      <dgm:t>
        <a:bodyPr/>
        <a:lstStyle/>
        <a:p>
          <a:endParaRPr lang="en-US"/>
        </a:p>
      </dgm:t>
    </dgm:pt>
    <dgm:pt modelId="{004F5227-CBFC-45E5-8944-4EF6466C5190}">
      <dgm:prSet phldrT="[Text]"/>
      <dgm:spPr/>
      <dgm:t>
        <a:bodyPr/>
        <a:lstStyle/>
        <a:p>
          <a:r>
            <a:rPr lang="en-US"/>
            <a:t>Azza Ahmed Ebrahim Elsayed</a:t>
          </a:r>
        </a:p>
      </dgm:t>
    </dgm:pt>
    <dgm:pt modelId="{FFFA62B5-5911-4397-B8B7-440D8B1B6946}" type="parTrans" cxnId="{AE2032AA-2D2C-4FB9-B750-1D9F32744E37}">
      <dgm:prSet/>
      <dgm:spPr/>
      <dgm:t>
        <a:bodyPr/>
        <a:lstStyle/>
        <a:p>
          <a:endParaRPr lang="en-US"/>
        </a:p>
      </dgm:t>
    </dgm:pt>
    <dgm:pt modelId="{8D93FB07-6C20-40A0-9AF4-DE3DAF3C581A}" type="sibTrans" cxnId="{AE2032AA-2D2C-4FB9-B750-1D9F32744E37}">
      <dgm:prSet/>
      <dgm:spPr/>
      <dgm:t>
        <a:bodyPr/>
        <a:lstStyle/>
        <a:p>
          <a:endParaRPr lang="en-US"/>
        </a:p>
      </dgm:t>
    </dgm:pt>
    <dgm:pt modelId="{16BC35F7-5550-410E-B2AB-091C99CFC36E}">
      <dgm:prSet phldrT="[Text]"/>
      <dgm:spPr/>
      <dgm:t>
        <a:bodyPr/>
        <a:lstStyle/>
        <a:p>
          <a:endParaRPr lang="en-US"/>
        </a:p>
      </dgm:t>
    </dgm:pt>
    <dgm:pt modelId="{A1B412D6-5900-46C9-9AF7-520412BC5FF2}" type="parTrans" cxnId="{B4F0D9FB-118A-4C36-9BC6-A82EC549AAAF}">
      <dgm:prSet/>
      <dgm:spPr/>
      <dgm:t>
        <a:bodyPr/>
        <a:lstStyle/>
        <a:p>
          <a:endParaRPr lang="en-US"/>
        </a:p>
      </dgm:t>
    </dgm:pt>
    <dgm:pt modelId="{67BAB297-D7DB-4285-8A76-3E6F220D82F4}" type="sibTrans" cxnId="{B4F0D9FB-118A-4C36-9BC6-A82EC549AAAF}">
      <dgm:prSet/>
      <dgm:spPr/>
      <dgm:t>
        <a:bodyPr/>
        <a:lstStyle/>
        <a:p>
          <a:endParaRPr lang="en-US"/>
        </a:p>
      </dgm:t>
    </dgm:pt>
    <dgm:pt modelId="{DE7A5249-F45C-4092-86CF-86D0944F7F33}" type="pres">
      <dgm:prSet presAssocID="{D32591EE-CC4B-4C5C-91E0-917362BCB47A}" presName="Name0" presStyleCnt="0">
        <dgm:presLayoutVars>
          <dgm:chMax val="7"/>
          <dgm:chPref val="7"/>
          <dgm:dir/>
        </dgm:presLayoutVars>
      </dgm:prSet>
      <dgm:spPr/>
    </dgm:pt>
    <dgm:pt modelId="{8B591C3B-FD11-4EC1-BDA1-AA741E4BA44E}" type="pres">
      <dgm:prSet presAssocID="{D32591EE-CC4B-4C5C-91E0-917362BCB47A}" presName="Name1" presStyleCnt="0"/>
      <dgm:spPr/>
    </dgm:pt>
    <dgm:pt modelId="{F24F1C83-E0FE-4380-BE29-65FDC407E885}" type="pres">
      <dgm:prSet presAssocID="{D32591EE-CC4B-4C5C-91E0-917362BCB47A}" presName="cycle" presStyleCnt="0"/>
      <dgm:spPr/>
    </dgm:pt>
    <dgm:pt modelId="{61D1086A-50A7-4858-B24D-776D1F45B228}" type="pres">
      <dgm:prSet presAssocID="{D32591EE-CC4B-4C5C-91E0-917362BCB47A}" presName="srcNode" presStyleLbl="node1" presStyleIdx="0" presStyleCnt="7"/>
      <dgm:spPr/>
    </dgm:pt>
    <dgm:pt modelId="{702ADA77-75CB-4C73-A0ED-7FFBA746951C}" type="pres">
      <dgm:prSet presAssocID="{D32591EE-CC4B-4C5C-91E0-917362BCB47A}" presName="conn" presStyleLbl="parChTrans1D2" presStyleIdx="0" presStyleCnt="1"/>
      <dgm:spPr/>
    </dgm:pt>
    <dgm:pt modelId="{CDBFBC10-F5B5-4697-8FE0-0FFE33A9120E}" type="pres">
      <dgm:prSet presAssocID="{D32591EE-CC4B-4C5C-91E0-917362BCB47A}" presName="extraNode" presStyleLbl="node1" presStyleIdx="0" presStyleCnt="7"/>
      <dgm:spPr/>
    </dgm:pt>
    <dgm:pt modelId="{3DDB4B0E-6349-4C41-8183-DDF320C3AB96}" type="pres">
      <dgm:prSet presAssocID="{D32591EE-CC4B-4C5C-91E0-917362BCB47A}" presName="dstNode" presStyleLbl="node1" presStyleIdx="0" presStyleCnt="7"/>
      <dgm:spPr/>
    </dgm:pt>
    <dgm:pt modelId="{7DAA5FFE-B18B-4FE6-A572-C32F790EAD29}" type="pres">
      <dgm:prSet presAssocID="{88DFA526-3E2C-44B4-AB70-7B8CF994E24A}" presName="text_1" presStyleLbl="node1" presStyleIdx="0" presStyleCnt="7">
        <dgm:presLayoutVars>
          <dgm:bulletEnabled val="1"/>
        </dgm:presLayoutVars>
      </dgm:prSet>
      <dgm:spPr/>
    </dgm:pt>
    <dgm:pt modelId="{8A6242BF-F4CE-44A5-AE73-B022516116B3}" type="pres">
      <dgm:prSet presAssocID="{88DFA526-3E2C-44B4-AB70-7B8CF994E24A}" presName="accent_1" presStyleCnt="0"/>
      <dgm:spPr/>
    </dgm:pt>
    <dgm:pt modelId="{91FFB24D-E7F0-4D99-8038-8A28BE61A47D}" type="pres">
      <dgm:prSet presAssocID="{88DFA526-3E2C-44B4-AB70-7B8CF994E24A}" presName="accentRepeatNode" presStyleLbl="solidFgAcc1" presStyleIdx="0" presStyleCnt="7"/>
      <dgm:spPr/>
    </dgm:pt>
    <dgm:pt modelId="{9821A7E7-64FA-4FCA-9AC2-1EF24D451CBE}" type="pres">
      <dgm:prSet presAssocID="{77B9914D-7117-4C95-98FC-43ECABA2509C}" presName="text_2" presStyleLbl="node1" presStyleIdx="1" presStyleCnt="7">
        <dgm:presLayoutVars>
          <dgm:bulletEnabled val="1"/>
        </dgm:presLayoutVars>
      </dgm:prSet>
      <dgm:spPr/>
    </dgm:pt>
    <dgm:pt modelId="{3EBBD230-7EDC-46E9-98CA-6D726C1D31C3}" type="pres">
      <dgm:prSet presAssocID="{77B9914D-7117-4C95-98FC-43ECABA2509C}" presName="accent_2" presStyleCnt="0"/>
      <dgm:spPr/>
    </dgm:pt>
    <dgm:pt modelId="{FDDB35B7-D7A8-4642-B013-48ACD441B1E1}" type="pres">
      <dgm:prSet presAssocID="{77B9914D-7117-4C95-98FC-43ECABA2509C}" presName="accentRepeatNode" presStyleLbl="solidFgAcc1" presStyleIdx="1" presStyleCnt="7"/>
      <dgm:spPr/>
    </dgm:pt>
    <dgm:pt modelId="{3AE993CD-4AA5-4BE0-9E16-FAE104CAA4B6}" type="pres">
      <dgm:prSet presAssocID="{61F9F637-D760-45D8-9205-E1C02328F4D4}" presName="text_3" presStyleLbl="node1" presStyleIdx="2" presStyleCnt="7">
        <dgm:presLayoutVars>
          <dgm:bulletEnabled val="1"/>
        </dgm:presLayoutVars>
      </dgm:prSet>
      <dgm:spPr/>
    </dgm:pt>
    <dgm:pt modelId="{6A9BED45-2EFD-4D96-A3FC-9293CE7C7EC2}" type="pres">
      <dgm:prSet presAssocID="{61F9F637-D760-45D8-9205-E1C02328F4D4}" presName="accent_3" presStyleCnt="0"/>
      <dgm:spPr/>
    </dgm:pt>
    <dgm:pt modelId="{5D06EA63-2F41-42BF-8829-AB6E909F9678}" type="pres">
      <dgm:prSet presAssocID="{61F9F637-D760-45D8-9205-E1C02328F4D4}" presName="accentRepeatNode" presStyleLbl="solidFgAcc1" presStyleIdx="2" presStyleCnt="7"/>
      <dgm:spPr/>
    </dgm:pt>
    <dgm:pt modelId="{D05F6CA8-208D-495C-B7D5-6FCB7C4C4C10}" type="pres">
      <dgm:prSet presAssocID="{ABC6856E-2038-4BE7-A7AC-9E26C2F1C97E}" presName="text_4" presStyleLbl="node1" presStyleIdx="3" presStyleCnt="7">
        <dgm:presLayoutVars>
          <dgm:bulletEnabled val="1"/>
        </dgm:presLayoutVars>
      </dgm:prSet>
      <dgm:spPr/>
    </dgm:pt>
    <dgm:pt modelId="{D3630D11-297E-406B-AE1E-410B78D817AA}" type="pres">
      <dgm:prSet presAssocID="{ABC6856E-2038-4BE7-A7AC-9E26C2F1C97E}" presName="accent_4" presStyleCnt="0"/>
      <dgm:spPr/>
    </dgm:pt>
    <dgm:pt modelId="{79E951D5-84C6-41B2-AEAA-390DE2FB70FE}" type="pres">
      <dgm:prSet presAssocID="{ABC6856E-2038-4BE7-A7AC-9E26C2F1C97E}" presName="accentRepeatNode" presStyleLbl="solidFgAcc1" presStyleIdx="3" presStyleCnt="7"/>
      <dgm:spPr/>
    </dgm:pt>
    <dgm:pt modelId="{D8B1422C-C998-4A53-A19F-7437A7D205B1}" type="pres">
      <dgm:prSet presAssocID="{4F8E4B14-284A-4AD6-9750-7C1818F15962}" presName="text_5" presStyleLbl="node1" presStyleIdx="4" presStyleCnt="7">
        <dgm:presLayoutVars>
          <dgm:bulletEnabled val="1"/>
        </dgm:presLayoutVars>
      </dgm:prSet>
      <dgm:spPr/>
    </dgm:pt>
    <dgm:pt modelId="{0977A3F5-280D-4BDE-8DA8-C8A28ECC38C7}" type="pres">
      <dgm:prSet presAssocID="{4F8E4B14-284A-4AD6-9750-7C1818F15962}" presName="accent_5" presStyleCnt="0"/>
      <dgm:spPr/>
    </dgm:pt>
    <dgm:pt modelId="{42894531-C3C8-4ED7-9575-035D17D87CEB}" type="pres">
      <dgm:prSet presAssocID="{4F8E4B14-284A-4AD6-9750-7C1818F15962}" presName="accentRepeatNode" presStyleLbl="solidFgAcc1" presStyleIdx="4" presStyleCnt="7"/>
      <dgm:spPr/>
    </dgm:pt>
    <dgm:pt modelId="{3EC2DF6D-9395-4171-AA65-3C6DE668398E}" type="pres">
      <dgm:prSet presAssocID="{3FE191B0-6FAE-4380-9979-C3E2045093C9}" presName="text_6" presStyleLbl="node1" presStyleIdx="5" presStyleCnt="7">
        <dgm:presLayoutVars>
          <dgm:bulletEnabled val="1"/>
        </dgm:presLayoutVars>
      </dgm:prSet>
      <dgm:spPr/>
    </dgm:pt>
    <dgm:pt modelId="{A2B1D559-ED2A-4591-8635-17135BD5BEBB}" type="pres">
      <dgm:prSet presAssocID="{3FE191B0-6FAE-4380-9979-C3E2045093C9}" presName="accent_6" presStyleCnt="0"/>
      <dgm:spPr/>
    </dgm:pt>
    <dgm:pt modelId="{B84A2D26-DD27-4EE9-A06D-0938C866E3C1}" type="pres">
      <dgm:prSet presAssocID="{3FE191B0-6FAE-4380-9979-C3E2045093C9}" presName="accentRepeatNode" presStyleLbl="solidFgAcc1" presStyleIdx="5" presStyleCnt="7"/>
      <dgm:spPr/>
    </dgm:pt>
    <dgm:pt modelId="{D969D4FA-986A-4655-AF86-A3F0619510AA}" type="pres">
      <dgm:prSet presAssocID="{004F5227-CBFC-45E5-8944-4EF6466C5190}" presName="text_7" presStyleLbl="node1" presStyleIdx="6" presStyleCnt="7">
        <dgm:presLayoutVars>
          <dgm:bulletEnabled val="1"/>
        </dgm:presLayoutVars>
      </dgm:prSet>
      <dgm:spPr/>
    </dgm:pt>
    <dgm:pt modelId="{5173E5E3-DDC6-486A-BEDC-D452BBCAEF7D}" type="pres">
      <dgm:prSet presAssocID="{004F5227-CBFC-45E5-8944-4EF6466C5190}" presName="accent_7" presStyleCnt="0"/>
      <dgm:spPr/>
    </dgm:pt>
    <dgm:pt modelId="{74EB4B7F-D0AD-4EA9-AC7B-8DC1D95BA2AA}" type="pres">
      <dgm:prSet presAssocID="{004F5227-CBFC-45E5-8944-4EF6466C5190}" presName="accentRepeatNode" presStyleLbl="solidFgAcc1" presStyleIdx="6" presStyleCnt="7"/>
      <dgm:spPr/>
    </dgm:pt>
  </dgm:ptLst>
  <dgm:cxnLst>
    <dgm:cxn modelId="{B1A78917-24D5-4AF2-9566-4F1BE7DB5FD0}" type="presOf" srcId="{D32591EE-CC4B-4C5C-91E0-917362BCB47A}" destId="{DE7A5249-F45C-4092-86CF-86D0944F7F33}" srcOrd="0" destOrd="0" presId="urn:microsoft.com/office/officeart/2008/layout/VerticalCurvedList"/>
    <dgm:cxn modelId="{970CDD31-57F3-4EB6-B95B-B96F05340328}" srcId="{D32591EE-CC4B-4C5C-91E0-917362BCB47A}" destId="{3FE191B0-6FAE-4380-9979-C3E2045093C9}" srcOrd="5" destOrd="0" parTransId="{BA2D293F-8A51-4178-A6DD-A84D3EDA6894}" sibTransId="{B69FCEF7-D4BA-438B-A246-09CD6B12F8A4}"/>
    <dgm:cxn modelId="{D5C7A744-D608-43AE-8FB2-587580D1E04C}" type="presOf" srcId="{4F8E4B14-284A-4AD6-9750-7C1818F15962}" destId="{D8B1422C-C998-4A53-A19F-7437A7D205B1}" srcOrd="0" destOrd="0" presId="urn:microsoft.com/office/officeart/2008/layout/VerticalCurvedList"/>
    <dgm:cxn modelId="{2708716B-A55E-4FB9-895C-CFFFC40EC02D}" srcId="{D32591EE-CC4B-4C5C-91E0-917362BCB47A}" destId="{4F8E4B14-284A-4AD6-9750-7C1818F15962}" srcOrd="4" destOrd="0" parTransId="{0C8B1576-AD1F-4A73-A211-5329DAB4299F}" sibTransId="{218D4BF5-DC69-4D82-9B7B-32C212DED021}"/>
    <dgm:cxn modelId="{4B02244D-71B4-414E-9FB5-ED97CC0F4599}" type="presOf" srcId="{ABC6856E-2038-4BE7-A7AC-9E26C2F1C97E}" destId="{D05F6CA8-208D-495C-B7D5-6FCB7C4C4C10}" srcOrd="0" destOrd="0" presId="urn:microsoft.com/office/officeart/2008/layout/VerticalCurvedList"/>
    <dgm:cxn modelId="{115A2850-7787-450C-967D-D4340D76832E}" type="presOf" srcId="{3FE191B0-6FAE-4380-9979-C3E2045093C9}" destId="{3EC2DF6D-9395-4171-AA65-3C6DE668398E}" srcOrd="0" destOrd="0" presId="urn:microsoft.com/office/officeart/2008/layout/VerticalCurvedList"/>
    <dgm:cxn modelId="{1EBF0557-CC65-475E-81AE-733AC21F878F}" type="presOf" srcId="{004F5227-CBFC-45E5-8944-4EF6466C5190}" destId="{D969D4FA-986A-4655-AF86-A3F0619510AA}" srcOrd="0" destOrd="0" presId="urn:microsoft.com/office/officeart/2008/layout/VerticalCurvedList"/>
    <dgm:cxn modelId="{4A756482-2FE3-4B77-9041-6C1473668AEC}" srcId="{D32591EE-CC4B-4C5C-91E0-917362BCB47A}" destId="{88DFA526-3E2C-44B4-AB70-7B8CF994E24A}" srcOrd="0" destOrd="0" parTransId="{E2AC03E0-FAE5-4ABD-8617-CCCF30BF38A9}" sibTransId="{0DB3D400-28F6-4406-BB17-898BCA088480}"/>
    <dgm:cxn modelId="{D054AC8D-2A76-4CE9-9D96-23FE3019A411}" type="presOf" srcId="{61F9F637-D760-45D8-9205-E1C02328F4D4}" destId="{3AE993CD-4AA5-4BE0-9E16-FAE104CAA4B6}" srcOrd="0" destOrd="0" presId="urn:microsoft.com/office/officeart/2008/layout/VerticalCurvedList"/>
    <dgm:cxn modelId="{C935E499-37B6-4310-B21B-E84F3D6F75B6}" type="presOf" srcId="{88DFA526-3E2C-44B4-AB70-7B8CF994E24A}" destId="{7DAA5FFE-B18B-4FE6-A572-C32F790EAD29}" srcOrd="0" destOrd="0" presId="urn:microsoft.com/office/officeart/2008/layout/VerticalCurvedList"/>
    <dgm:cxn modelId="{AE2032AA-2D2C-4FB9-B750-1D9F32744E37}" srcId="{D32591EE-CC4B-4C5C-91E0-917362BCB47A}" destId="{004F5227-CBFC-45E5-8944-4EF6466C5190}" srcOrd="6" destOrd="0" parTransId="{FFFA62B5-5911-4397-B8B7-440D8B1B6946}" sibTransId="{8D93FB07-6C20-40A0-9AF4-DE3DAF3C581A}"/>
    <dgm:cxn modelId="{E22170CC-978C-46D7-BAE4-3D98A5BBFF82}" type="presOf" srcId="{77B9914D-7117-4C95-98FC-43ECABA2509C}" destId="{9821A7E7-64FA-4FCA-9AC2-1EF24D451CBE}" srcOrd="0" destOrd="0" presId="urn:microsoft.com/office/officeart/2008/layout/VerticalCurvedList"/>
    <dgm:cxn modelId="{1C0F83D0-696D-4AAC-BFC1-9BF7CF0E00A6}" srcId="{D32591EE-CC4B-4C5C-91E0-917362BCB47A}" destId="{ABC6856E-2038-4BE7-A7AC-9E26C2F1C97E}" srcOrd="3" destOrd="0" parTransId="{98C4210D-F859-47B3-BBCB-9FF4139C9285}" sibTransId="{491FC445-B25F-45FF-813D-C1EB447B105C}"/>
    <dgm:cxn modelId="{0AB80DF5-037E-4B9D-93C7-0CCE4A0E5461}" type="presOf" srcId="{0DB3D400-28F6-4406-BB17-898BCA088480}" destId="{702ADA77-75CB-4C73-A0ED-7FFBA746951C}" srcOrd="0" destOrd="0" presId="urn:microsoft.com/office/officeart/2008/layout/VerticalCurvedList"/>
    <dgm:cxn modelId="{0B25E9F7-BBC8-4F08-89D4-7A2911E93533}" srcId="{D32591EE-CC4B-4C5C-91E0-917362BCB47A}" destId="{61F9F637-D760-45D8-9205-E1C02328F4D4}" srcOrd="2" destOrd="0" parTransId="{832588E0-FD47-4B09-AC48-96F4D4A0ED46}" sibTransId="{CB6F082A-F1DE-498C-8E90-F69F639CA331}"/>
    <dgm:cxn modelId="{EBC062FB-04AC-4B04-9E53-047257DA0A18}" srcId="{D32591EE-CC4B-4C5C-91E0-917362BCB47A}" destId="{77B9914D-7117-4C95-98FC-43ECABA2509C}" srcOrd="1" destOrd="0" parTransId="{E0060925-1344-4348-BD2B-CCCC030297D6}" sibTransId="{6A3CC1E2-BE3B-4FA8-A9D1-85DD57D92BE8}"/>
    <dgm:cxn modelId="{B4F0D9FB-118A-4C36-9BC6-A82EC549AAAF}" srcId="{D32591EE-CC4B-4C5C-91E0-917362BCB47A}" destId="{16BC35F7-5550-410E-B2AB-091C99CFC36E}" srcOrd="7" destOrd="0" parTransId="{A1B412D6-5900-46C9-9AF7-520412BC5FF2}" sibTransId="{67BAB297-D7DB-4285-8A76-3E6F220D82F4}"/>
    <dgm:cxn modelId="{A0B58D10-CF80-45F4-9235-DACEAE435418}" type="presParOf" srcId="{DE7A5249-F45C-4092-86CF-86D0944F7F33}" destId="{8B591C3B-FD11-4EC1-BDA1-AA741E4BA44E}" srcOrd="0" destOrd="0" presId="urn:microsoft.com/office/officeart/2008/layout/VerticalCurvedList"/>
    <dgm:cxn modelId="{3D137C9A-EDDB-4DA6-B74F-1B1B0D9A5094}" type="presParOf" srcId="{8B591C3B-FD11-4EC1-BDA1-AA741E4BA44E}" destId="{F24F1C83-E0FE-4380-BE29-65FDC407E885}" srcOrd="0" destOrd="0" presId="urn:microsoft.com/office/officeart/2008/layout/VerticalCurvedList"/>
    <dgm:cxn modelId="{C26CF16D-FC28-4A70-BAD6-C42870F3214B}" type="presParOf" srcId="{F24F1C83-E0FE-4380-BE29-65FDC407E885}" destId="{61D1086A-50A7-4858-B24D-776D1F45B228}" srcOrd="0" destOrd="0" presId="urn:microsoft.com/office/officeart/2008/layout/VerticalCurvedList"/>
    <dgm:cxn modelId="{3C03B6AD-304D-4F8A-9C20-284462DFB160}" type="presParOf" srcId="{F24F1C83-E0FE-4380-BE29-65FDC407E885}" destId="{702ADA77-75CB-4C73-A0ED-7FFBA746951C}" srcOrd="1" destOrd="0" presId="urn:microsoft.com/office/officeart/2008/layout/VerticalCurvedList"/>
    <dgm:cxn modelId="{02108D0E-04BA-4D31-9955-5221C0932A64}" type="presParOf" srcId="{F24F1C83-E0FE-4380-BE29-65FDC407E885}" destId="{CDBFBC10-F5B5-4697-8FE0-0FFE33A9120E}" srcOrd="2" destOrd="0" presId="urn:microsoft.com/office/officeart/2008/layout/VerticalCurvedList"/>
    <dgm:cxn modelId="{A55ACABB-DF35-4AB4-AEBA-FC17060ABACA}" type="presParOf" srcId="{F24F1C83-E0FE-4380-BE29-65FDC407E885}" destId="{3DDB4B0E-6349-4C41-8183-DDF320C3AB96}" srcOrd="3" destOrd="0" presId="urn:microsoft.com/office/officeart/2008/layout/VerticalCurvedList"/>
    <dgm:cxn modelId="{3B9B7459-4865-43AF-8D80-C684A7E9C60D}" type="presParOf" srcId="{8B591C3B-FD11-4EC1-BDA1-AA741E4BA44E}" destId="{7DAA5FFE-B18B-4FE6-A572-C32F790EAD29}" srcOrd="1" destOrd="0" presId="urn:microsoft.com/office/officeart/2008/layout/VerticalCurvedList"/>
    <dgm:cxn modelId="{AC8040E8-E0AF-475E-9D7D-C02BC2A63BED}" type="presParOf" srcId="{8B591C3B-FD11-4EC1-BDA1-AA741E4BA44E}" destId="{8A6242BF-F4CE-44A5-AE73-B022516116B3}" srcOrd="2" destOrd="0" presId="urn:microsoft.com/office/officeart/2008/layout/VerticalCurvedList"/>
    <dgm:cxn modelId="{6870E684-89A8-4EEA-916E-722BE9457535}" type="presParOf" srcId="{8A6242BF-F4CE-44A5-AE73-B022516116B3}" destId="{91FFB24D-E7F0-4D99-8038-8A28BE61A47D}" srcOrd="0" destOrd="0" presId="urn:microsoft.com/office/officeart/2008/layout/VerticalCurvedList"/>
    <dgm:cxn modelId="{2D5BF49A-F698-4FBE-B68B-2F6D32005E76}" type="presParOf" srcId="{8B591C3B-FD11-4EC1-BDA1-AA741E4BA44E}" destId="{9821A7E7-64FA-4FCA-9AC2-1EF24D451CBE}" srcOrd="3" destOrd="0" presId="urn:microsoft.com/office/officeart/2008/layout/VerticalCurvedList"/>
    <dgm:cxn modelId="{F994ED30-028A-47C2-8642-CDF6A8210F2B}" type="presParOf" srcId="{8B591C3B-FD11-4EC1-BDA1-AA741E4BA44E}" destId="{3EBBD230-7EDC-46E9-98CA-6D726C1D31C3}" srcOrd="4" destOrd="0" presId="urn:microsoft.com/office/officeart/2008/layout/VerticalCurvedList"/>
    <dgm:cxn modelId="{4F21BA3A-8721-428B-BE9F-0EF90EA9C209}" type="presParOf" srcId="{3EBBD230-7EDC-46E9-98CA-6D726C1D31C3}" destId="{FDDB35B7-D7A8-4642-B013-48ACD441B1E1}" srcOrd="0" destOrd="0" presId="urn:microsoft.com/office/officeart/2008/layout/VerticalCurvedList"/>
    <dgm:cxn modelId="{B07DFDF7-CE6B-48B7-9004-CBCBEB9EED8E}" type="presParOf" srcId="{8B591C3B-FD11-4EC1-BDA1-AA741E4BA44E}" destId="{3AE993CD-4AA5-4BE0-9E16-FAE104CAA4B6}" srcOrd="5" destOrd="0" presId="urn:microsoft.com/office/officeart/2008/layout/VerticalCurvedList"/>
    <dgm:cxn modelId="{00594B96-66A6-49B9-B903-6EF2775D3E9F}" type="presParOf" srcId="{8B591C3B-FD11-4EC1-BDA1-AA741E4BA44E}" destId="{6A9BED45-2EFD-4D96-A3FC-9293CE7C7EC2}" srcOrd="6" destOrd="0" presId="urn:microsoft.com/office/officeart/2008/layout/VerticalCurvedList"/>
    <dgm:cxn modelId="{FEBB7AC2-29B0-4ACB-A350-4C662D55CDD8}" type="presParOf" srcId="{6A9BED45-2EFD-4D96-A3FC-9293CE7C7EC2}" destId="{5D06EA63-2F41-42BF-8829-AB6E909F9678}" srcOrd="0" destOrd="0" presId="urn:microsoft.com/office/officeart/2008/layout/VerticalCurvedList"/>
    <dgm:cxn modelId="{8E9AE1B4-F2EA-41DD-9631-C025D09A09F8}" type="presParOf" srcId="{8B591C3B-FD11-4EC1-BDA1-AA741E4BA44E}" destId="{D05F6CA8-208D-495C-B7D5-6FCB7C4C4C10}" srcOrd="7" destOrd="0" presId="urn:microsoft.com/office/officeart/2008/layout/VerticalCurvedList"/>
    <dgm:cxn modelId="{1D30C100-1544-4D25-ACF5-93F1064AE802}" type="presParOf" srcId="{8B591C3B-FD11-4EC1-BDA1-AA741E4BA44E}" destId="{D3630D11-297E-406B-AE1E-410B78D817AA}" srcOrd="8" destOrd="0" presId="urn:microsoft.com/office/officeart/2008/layout/VerticalCurvedList"/>
    <dgm:cxn modelId="{5C2060D9-EA20-4C4F-95CD-E6F95B520B51}" type="presParOf" srcId="{D3630D11-297E-406B-AE1E-410B78D817AA}" destId="{79E951D5-84C6-41B2-AEAA-390DE2FB70FE}" srcOrd="0" destOrd="0" presId="urn:microsoft.com/office/officeart/2008/layout/VerticalCurvedList"/>
    <dgm:cxn modelId="{7DAA3E52-E4A7-405A-8A61-67393BB325B7}" type="presParOf" srcId="{8B591C3B-FD11-4EC1-BDA1-AA741E4BA44E}" destId="{D8B1422C-C998-4A53-A19F-7437A7D205B1}" srcOrd="9" destOrd="0" presId="urn:microsoft.com/office/officeart/2008/layout/VerticalCurvedList"/>
    <dgm:cxn modelId="{0BCEEC0F-5906-4A55-B8A6-FAF3D61E9132}" type="presParOf" srcId="{8B591C3B-FD11-4EC1-BDA1-AA741E4BA44E}" destId="{0977A3F5-280D-4BDE-8DA8-C8A28ECC38C7}" srcOrd="10" destOrd="0" presId="urn:microsoft.com/office/officeart/2008/layout/VerticalCurvedList"/>
    <dgm:cxn modelId="{B29A48F6-37C0-4E6D-A685-AB609333A2D5}" type="presParOf" srcId="{0977A3F5-280D-4BDE-8DA8-C8A28ECC38C7}" destId="{42894531-C3C8-4ED7-9575-035D17D87CEB}" srcOrd="0" destOrd="0" presId="urn:microsoft.com/office/officeart/2008/layout/VerticalCurvedList"/>
    <dgm:cxn modelId="{D85D13CE-6653-4887-9BEB-3E44279AACD3}" type="presParOf" srcId="{8B591C3B-FD11-4EC1-BDA1-AA741E4BA44E}" destId="{3EC2DF6D-9395-4171-AA65-3C6DE668398E}" srcOrd="11" destOrd="0" presId="urn:microsoft.com/office/officeart/2008/layout/VerticalCurvedList"/>
    <dgm:cxn modelId="{AA4DD1B3-B09E-4F03-AC0C-FB2FFEEF4242}" type="presParOf" srcId="{8B591C3B-FD11-4EC1-BDA1-AA741E4BA44E}" destId="{A2B1D559-ED2A-4591-8635-17135BD5BEBB}" srcOrd="12" destOrd="0" presId="urn:microsoft.com/office/officeart/2008/layout/VerticalCurvedList"/>
    <dgm:cxn modelId="{6FB44A81-A0CD-430A-A09B-5CE51A08CD58}" type="presParOf" srcId="{A2B1D559-ED2A-4591-8635-17135BD5BEBB}" destId="{B84A2D26-DD27-4EE9-A06D-0938C866E3C1}" srcOrd="0" destOrd="0" presId="urn:microsoft.com/office/officeart/2008/layout/VerticalCurvedList"/>
    <dgm:cxn modelId="{F981CF3D-5142-424E-9F8F-F8C15CF27344}" type="presParOf" srcId="{8B591C3B-FD11-4EC1-BDA1-AA741E4BA44E}" destId="{D969D4FA-986A-4655-AF86-A3F0619510AA}" srcOrd="13" destOrd="0" presId="urn:microsoft.com/office/officeart/2008/layout/VerticalCurvedList"/>
    <dgm:cxn modelId="{03773B00-50E0-4E3C-AE6F-D43AA1C2D71D}" type="presParOf" srcId="{8B591C3B-FD11-4EC1-BDA1-AA741E4BA44E}" destId="{5173E5E3-DDC6-486A-BEDC-D452BBCAEF7D}" srcOrd="14" destOrd="0" presId="urn:microsoft.com/office/officeart/2008/layout/VerticalCurvedList"/>
    <dgm:cxn modelId="{B885D1AB-25C1-442E-8825-B1E4378B60EB}" type="presParOf" srcId="{5173E5E3-DDC6-486A-BEDC-D452BBCAEF7D}" destId="{74EB4B7F-D0AD-4EA9-AC7B-8DC1D95BA2AA}" srcOrd="0" destOrd="0" presId="urn:microsoft.com/office/officeart/2008/layout/VerticalCurvedList"/>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6911F43E-0796-4F5D-A708-1862BD5770E4}" type="doc">
      <dgm:prSet loTypeId="urn:microsoft.com/office/officeart/2005/8/layout/process4" loCatId="process" qsTypeId="urn:microsoft.com/office/officeart/2005/8/quickstyle/simple1" qsCatId="simple" csTypeId="urn:microsoft.com/office/officeart/2005/8/colors/accent1_2" csCatId="accent1" phldr="1"/>
      <dgm:spPr/>
      <dgm:t>
        <a:bodyPr/>
        <a:lstStyle/>
        <a:p>
          <a:endParaRPr lang="en-US"/>
        </a:p>
      </dgm:t>
    </dgm:pt>
    <dgm:pt modelId="{C923E470-614F-467D-ABC5-71AF1694F320}">
      <dgm:prSet phldrT="[Text]"/>
      <dgm:spPr/>
      <dgm:t>
        <a:bodyPr/>
        <a:lstStyle/>
        <a:p>
          <a:r>
            <a:rPr lang="en-US" b="0" i="0"/>
            <a:t>Training Modules</a:t>
          </a:r>
        </a:p>
      </dgm:t>
    </dgm:pt>
    <dgm:pt modelId="{1AD340AB-EDEE-4FED-BAF3-FAE4BF70B345}" type="parTrans" cxnId="{BAE448F1-4E11-4805-A84D-FD759A43352C}">
      <dgm:prSet/>
      <dgm:spPr/>
      <dgm:t>
        <a:bodyPr/>
        <a:lstStyle/>
        <a:p>
          <a:endParaRPr lang="en-US"/>
        </a:p>
      </dgm:t>
    </dgm:pt>
    <dgm:pt modelId="{7F7B6ECA-2AAB-4F0D-BC71-29ACD610BD0F}" type="sibTrans" cxnId="{BAE448F1-4E11-4805-A84D-FD759A43352C}">
      <dgm:prSet/>
      <dgm:spPr/>
      <dgm:t>
        <a:bodyPr/>
        <a:lstStyle/>
        <a:p>
          <a:endParaRPr lang="en-US"/>
        </a:p>
      </dgm:t>
    </dgm:pt>
    <dgm:pt modelId="{BEF2BCD0-23F3-4E4B-AEF2-764F37E3919E}">
      <dgm:prSet phldrT="[Text]"/>
      <dgm:spPr/>
      <dgm:t>
        <a:bodyPr/>
        <a:lstStyle/>
        <a:p>
          <a:r>
            <a:rPr lang="en-US" b="0" i="0"/>
            <a:t>Help Center</a:t>
          </a:r>
        </a:p>
      </dgm:t>
    </dgm:pt>
    <dgm:pt modelId="{D4BEC0D0-EF70-4E16-8325-6D21599732DF}" type="parTrans" cxnId="{5EC394AF-6BD2-4F9A-A7CC-E78B6562FE90}">
      <dgm:prSet/>
      <dgm:spPr/>
      <dgm:t>
        <a:bodyPr/>
        <a:lstStyle/>
        <a:p>
          <a:endParaRPr lang="en-US"/>
        </a:p>
      </dgm:t>
    </dgm:pt>
    <dgm:pt modelId="{5B8C947F-0040-4F09-A7AE-B4F3A380C615}" type="sibTrans" cxnId="{5EC394AF-6BD2-4F9A-A7CC-E78B6562FE90}">
      <dgm:prSet/>
      <dgm:spPr/>
      <dgm:t>
        <a:bodyPr/>
        <a:lstStyle/>
        <a:p>
          <a:endParaRPr lang="en-US"/>
        </a:p>
      </dgm:t>
    </dgm:pt>
    <dgm:pt modelId="{8B3F6DC7-C04E-46A7-94AA-677F5C2F283A}">
      <dgm:prSet phldrT="[Text]"/>
      <dgm:spPr/>
      <dgm:t>
        <a:bodyPr/>
        <a:lstStyle/>
        <a:p>
          <a:pPr>
            <a:buFont typeface="Arial" panose="020B0604020202020204" pitchFamily="34" charset="0"/>
            <a:buChar char="•"/>
          </a:pPr>
          <a:endParaRPr lang="en-US" b="1" i="0"/>
        </a:p>
        <a:p>
          <a:pPr>
            <a:buFont typeface="Arial" panose="020B0604020202020204" pitchFamily="34" charset="0"/>
            <a:buChar char="•"/>
          </a:pPr>
          <a:r>
            <a:rPr lang="en-US" b="1" i="0"/>
            <a:t>Implement a help center or documentation for quick reference and user support.</a:t>
          </a:r>
        </a:p>
      </dgm:t>
    </dgm:pt>
    <dgm:pt modelId="{26F0AA95-AAB6-4C95-BFE8-5D76792AF949}" type="parTrans" cxnId="{23BD0738-25AE-4C1F-822F-A7F165C2E7DC}">
      <dgm:prSet/>
      <dgm:spPr/>
      <dgm:t>
        <a:bodyPr/>
        <a:lstStyle/>
        <a:p>
          <a:endParaRPr lang="en-US"/>
        </a:p>
      </dgm:t>
    </dgm:pt>
    <dgm:pt modelId="{EA8F9AAC-EB98-46E2-A043-0678C425EBE3}" type="sibTrans" cxnId="{23BD0738-25AE-4C1F-822F-A7F165C2E7DC}">
      <dgm:prSet/>
      <dgm:spPr/>
      <dgm:t>
        <a:bodyPr/>
        <a:lstStyle/>
        <a:p>
          <a:endParaRPr lang="en-US"/>
        </a:p>
      </dgm:t>
    </dgm:pt>
    <dgm:pt modelId="{00C0CD47-600A-4D3B-BE04-4C38F8195B30}">
      <dgm:prSet phldrT="[Text]"/>
      <dgm:spPr/>
      <dgm:t>
        <a:bodyPr/>
        <a:lstStyle/>
        <a:p>
          <a:pPr>
            <a:buFont typeface="Arial" panose="020B0604020202020204" pitchFamily="34" charset="0"/>
            <a:buChar char="•"/>
          </a:pPr>
          <a:endParaRPr lang="en-US" b="1" i="0"/>
        </a:p>
        <a:p>
          <a:pPr>
            <a:buFont typeface="Arial" panose="020B0604020202020204" pitchFamily="34" charset="0"/>
            <a:buChar char="•"/>
          </a:pPr>
          <a:r>
            <a:rPr lang="en-US" b="1" i="0"/>
            <a:t>Develop comprehensive training modules for users to understand system functionalities.</a:t>
          </a:r>
        </a:p>
      </dgm:t>
    </dgm:pt>
    <dgm:pt modelId="{36262C2F-8238-49AA-B210-75D38FFE228B}" type="sibTrans" cxnId="{4FF48124-CFBB-421F-81B0-8E0076EACDDE}">
      <dgm:prSet/>
      <dgm:spPr/>
      <dgm:t>
        <a:bodyPr/>
        <a:lstStyle/>
        <a:p>
          <a:endParaRPr lang="en-US"/>
        </a:p>
      </dgm:t>
    </dgm:pt>
    <dgm:pt modelId="{CF71C6D1-3EAA-4775-9792-09D37A219EB2}" type="parTrans" cxnId="{4FF48124-CFBB-421F-81B0-8E0076EACDDE}">
      <dgm:prSet/>
      <dgm:spPr/>
      <dgm:t>
        <a:bodyPr/>
        <a:lstStyle/>
        <a:p>
          <a:endParaRPr lang="en-US"/>
        </a:p>
      </dgm:t>
    </dgm:pt>
    <dgm:pt modelId="{715D6161-3A4F-481F-B1CD-9243D74BB04B}">
      <dgm:prSet/>
      <dgm:spPr/>
      <dgm:t>
        <a:bodyPr/>
        <a:lstStyle/>
        <a:p>
          <a:pPr>
            <a:buFont typeface="Arial" panose="020B0604020202020204" pitchFamily="34" charset="0"/>
            <a:buChar char="•"/>
          </a:pPr>
          <a:endParaRPr lang="en-US" b="1" i="0"/>
        </a:p>
        <a:p>
          <a:pPr>
            <a:buFont typeface="Arial" panose="020B0604020202020204" pitchFamily="34" charset="0"/>
            <a:buChar char="•"/>
          </a:pPr>
          <a:r>
            <a:rPr lang="en-US" b="1" i="0"/>
            <a:t>Specify content, format, and delivery methods for training modules, ensuring comprehensive coverage of system usage.</a:t>
          </a:r>
        </a:p>
      </dgm:t>
    </dgm:pt>
    <dgm:pt modelId="{7750BB4E-17C2-43F0-A966-F17DF9E6921C}" type="parTrans" cxnId="{DEDBD65B-E4C1-4845-BE60-A61D08F52791}">
      <dgm:prSet/>
      <dgm:spPr/>
      <dgm:t>
        <a:bodyPr/>
        <a:lstStyle/>
        <a:p>
          <a:endParaRPr lang="en-US"/>
        </a:p>
      </dgm:t>
    </dgm:pt>
    <dgm:pt modelId="{0964BB05-FB5E-46C7-A1A2-CDCC9CB0E8BD}" type="sibTrans" cxnId="{DEDBD65B-E4C1-4845-BE60-A61D08F52791}">
      <dgm:prSet/>
      <dgm:spPr/>
      <dgm:t>
        <a:bodyPr/>
        <a:lstStyle/>
        <a:p>
          <a:endParaRPr lang="en-US"/>
        </a:p>
      </dgm:t>
    </dgm:pt>
    <dgm:pt modelId="{C627B364-FDF3-416F-B892-AC979C276CF0}">
      <dgm:prSet phldrT="[Text]"/>
      <dgm:spPr/>
      <dgm:t>
        <a:bodyPr/>
        <a:lstStyle/>
        <a:p>
          <a:pPr>
            <a:buFont typeface="Arial" panose="020B0604020202020204" pitchFamily="34" charset="0"/>
            <a:buChar char="•"/>
          </a:pPr>
          <a:endParaRPr lang="en-US" b="1" i="0"/>
        </a:p>
        <a:p>
          <a:pPr>
            <a:buFont typeface="Arial" panose="020B0604020202020204" pitchFamily="34" charset="0"/>
            <a:buChar char="•"/>
          </a:pPr>
          <a:r>
            <a:rPr lang="en-US" b="1" i="0"/>
            <a:t>Define the structure and content of the help center, providing resources for self-help and troubleshooting.</a:t>
          </a:r>
        </a:p>
      </dgm:t>
    </dgm:pt>
    <dgm:pt modelId="{653FCA41-B6C5-4C4A-8564-AADFF2F7B7D2}" type="sibTrans" cxnId="{B669CB0E-3447-4604-95F0-31DD65C99B28}">
      <dgm:prSet/>
      <dgm:spPr/>
      <dgm:t>
        <a:bodyPr/>
        <a:lstStyle/>
        <a:p>
          <a:endParaRPr lang="en-US"/>
        </a:p>
      </dgm:t>
    </dgm:pt>
    <dgm:pt modelId="{72ED119A-9825-41B5-9C37-1F33C0596860}" type="parTrans" cxnId="{B669CB0E-3447-4604-95F0-31DD65C99B28}">
      <dgm:prSet/>
      <dgm:spPr/>
      <dgm:t>
        <a:bodyPr/>
        <a:lstStyle/>
        <a:p>
          <a:endParaRPr lang="en-US"/>
        </a:p>
      </dgm:t>
    </dgm:pt>
    <dgm:pt modelId="{A180C762-943A-4649-8FE9-FDA30CD1B9AB}" type="pres">
      <dgm:prSet presAssocID="{6911F43E-0796-4F5D-A708-1862BD5770E4}" presName="Name0" presStyleCnt="0">
        <dgm:presLayoutVars>
          <dgm:dir/>
          <dgm:animLvl val="lvl"/>
          <dgm:resizeHandles val="exact"/>
        </dgm:presLayoutVars>
      </dgm:prSet>
      <dgm:spPr/>
    </dgm:pt>
    <dgm:pt modelId="{853698D3-DB86-4A5A-8A3D-4DB4A45BA8CC}" type="pres">
      <dgm:prSet presAssocID="{BEF2BCD0-23F3-4E4B-AEF2-764F37E3919E}" presName="boxAndChildren" presStyleCnt="0"/>
      <dgm:spPr/>
    </dgm:pt>
    <dgm:pt modelId="{ED666148-443F-493F-B3F5-E96460D72C96}" type="pres">
      <dgm:prSet presAssocID="{BEF2BCD0-23F3-4E4B-AEF2-764F37E3919E}" presName="parentTextBox" presStyleLbl="node1" presStyleIdx="0" presStyleCnt="2"/>
      <dgm:spPr/>
    </dgm:pt>
    <dgm:pt modelId="{2465F34B-A9D6-4964-9BA5-2762351C6973}" type="pres">
      <dgm:prSet presAssocID="{BEF2BCD0-23F3-4E4B-AEF2-764F37E3919E}" presName="entireBox" presStyleLbl="node1" presStyleIdx="0" presStyleCnt="2"/>
      <dgm:spPr/>
    </dgm:pt>
    <dgm:pt modelId="{116F2116-BD1C-4077-BA80-E22731C4F8DC}" type="pres">
      <dgm:prSet presAssocID="{BEF2BCD0-23F3-4E4B-AEF2-764F37E3919E}" presName="descendantBox" presStyleCnt="0"/>
      <dgm:spPr/>
    </dgm:pt>
    <dgm:pt modelId="{5FC533C3-354E-4FF0-99FA-F96AF92C8BAC}" type="pres">
      <dgm:prSet presAssocID="{8B3F6DC7-C04E-46A7-94AA-677F5C2F283A}" presName="childTextBox" presStyleLbl="fgAccFollowNode1" presStyleIdx="0" presStyleCnt="4">
        <dgm:presLayoutVars>
          <dgm:bulletEnabled val="1"/>
        </dgm:presLayoutVars>
      </dgm:prSet>
      <dgm:spPr/>
    </dgm:pt>
    <dgm:pt modelId="{E45695E5-EC3C-48A9-8426-55D64142DC19}" type="pres">
      <dgm:prSet presAssocID="{C627B364-FDF3-416F-B892-AC979C276CF0}" presName="childTextBox" presStyleLbl="fgAccFollowNode1" presStyleIdx="1" presStyleCnt="4">
        <dgm:presLayoutVars>
          <dgm:bulletEnabled val="1"/>
        </dgm:presLayoutVars>
      </dgm:prSet>
      <dgm:spPr/>
    </dgm:pt>
    <dgm:pt modelId="{7F57D491-2A5A-4681-A01F-854B629CA562}" type="pres">
      <dgm:prSet presAssocID="{7F7B6ECA-2AAB-4F0D-BC71-29ACD610BD0F}" presName="sp" presStyleCnt="0"/>
      <dgm:spPr/>
    </dgm:pt>
    <dgm:pt modelId="{F3FF6B0C-51EA-4CBC-9BFC-63D61CB6E624}" type="pres">
      <dgm:prSet presAssocID="{C923E470-614F-467D-ABC5-71AF1694F320}" presName="arrowAndChildren" presStyleCnt="0"/>
      <dgm:spPr/>
    </dgm:pt>
    <dgm:pt modelId="{7268E4D7-4249-4D66-8E86-7A06F0850B79}" type="pres">
      <dgm:prSet presAssocID="{C923E470-614F-467D-ABC5-71AF1694F320}" presName="parentTextArrow" presStyleLbl="node1" presStyleIdx="0" presStyleCnt="2"/>
      <dgm:spPr/>
    </dgm:pt>
    <dgm:pt modelId="{8648A6E6-CEF4-481E-87F9-4B61767DEE7F}" type="pres">
      <dgm:prSet presAssocID="{C923E470-614F-467D-ABC5-71AF1694F320}" presName="arrow" presStyleLbl="node1" presStyleIdx="1" presStyleCnt="2"/>
      <dgm:spPr/>
    </dgm:pt>
    <dgm:pt modelId="{BB81DD15-DDAA-40EC-BCF0-A66EA8BCD34B}" type="pres">
      <dgm:prSet presAssocID="{C923E470-614F-467D-ABC5-71AF1694F320}" presName="descendantArrow" presStyleCnt="0"/>
      <dgm:spPr/>
    </dgm:pt>
    <dgm:pt modelId="{FE09D187-2775-4F1D-912F-14018A63EC2A}" type="pres">
      <dgm:prSet presAssocID="{00C0CD47-600A-4D3B-BE04-4C38F8195B30}" presName="childTextArrow" presStyleLbl="fgAccFollowNode1" presStyleIdx="2" presStyleCnt="4">
        <dgm:presLayoutVars>
          <dgm:bulletEnabled val="1"/>
        </dgm:presLayoutVars>
      </dgm:prSet>
      <dgm:spPr/>
    </dgm:pt>
    <dgm:pt modelId="{32A3309C-33D6-49D7-B0CC-B3306788E4EE}" type="pres">
      <dgm:prSet presAssocID="{715D6161-3A4F-481F-B1CD-9243D74BB04B}" presName="childTextArrow" presStyleLbl="fgAccFollowNode1" presStyleIdx="3" presStyleCnt="4">
        <dgm:presLayoutVars>
          <dgm:bulletEnabled val="1"/>
        </dgm:presLayoutVars>
      </dgm:prSet>
      <dgm:spPr/>
    </dgm:pt>
  </dgm:ptLst>
  <dgm:cxnLst>
    <dgm:cxn modelId="{B669CB0E-3447-4604-95F0-31DD65C99B28}" srcId="{BEF2BCD0-23F3-4E4B-AEF2-764F37E3919E}" destId="{C627B364-FDF3-416F-B892-AC979C276CF0}" srcOrd="1" destOrd="0" parTransId="{72ED119A-9825-41B5-9C37-1F33C0596860}" sibTransId="{653FCA41-B6C5-4C4A-8564-AADFF2F7B7D2}"/>
    <dgm:cxn modelId="{A6486E10-8B0B-4642-A31B-014BC086E081}" type="presOf" srcId="{6911F43E-0796-4F5D-A708-1862BD5770E4}" destId="{A180C762-943A-4649-8FE9-FDA30CD1B9AB}" srcOrd="0" destOrd="0" presId="urn:microsoft.com/office/officeart/2005/8/layout/process4"/>
    <dgm:cxn modelId="{B3FDDE18-E116-4338-B4DC-86CA7735CE48}" type="presOf" srcId="{C923E470-614F-467D-ABC5-71AF1694F320}" destId="{7268E4D7-4249-4D66-8E86-7A06F0850B79}" srcOrd="0" destOrd="0" presId="urn:microsoft.com/office/officeart/2005/8/layout/process4"/>
    <dgm:cxn modelId="{4FF48124-CFBB-421F-81B0-8E0076EACDDE}" srcId="{C923E470-614F-467D-ABC5-71AF1694F320}" destId="{00C0CD47-600A-4D3B-BE04-4C38F8195B30}" srcOrd="0" destOrd="0" parTransId="{CF71C6D1-3EAA-4775-9792-09D37A219EB2}" sibTransId="{36262C2F-8238-49AA-B210-75D38FFE228B}"/>
    <dgm:cxn modelId="{453E972A-21DE-4ECD-BC6A-CCAF70517A14}" type="presOf" srcId="{C627B364-FDF3-416F-B892-AC979C276CF0}" destId="{E45695E5-EC3C-48A9-8426-55D64142DC19}" srcOrd="0" destOrd="0" presId="urn:microsoft.com/office/officeart/2005/8/layout/process4"/>
    <dgm:cxn modelId="{65F57830-0081-4B91-9310-05B99EB8AB7F}" type="presOf" srcId="{715D6161-3A4F-481F-B1CD-9243D74BB04B}" destId="{32A3309C-33D6-49D7-B0CC-B3306788E4EE}" srcOrd="0" destOrd="0" presId="urn:microsoft.com/office/officeart/2005/8/layout/process4"/>
    <dgm:cxn modelId="{23BD0738-25AE-4C1F-822F-A7F165C2E7DC}" srcId="{BEF2BCD0-23F3-4E4B-AEF2-764F37E3919E}" destId="{8B3F6DC7-C04E-46A7-94AA-677F5C2F283A}" srcOrd="0" destOrd="0" parTransId="{26F0AA95-AAB6-4C95-BFE8-5D76792AF949}" sibTransId="{EA8F9AAC-EB98-46E2-A043-0678C425EBE3}"/>
    <dgm:cxn modelId="{1550AB3A-357D-49FE-BAB8-62D54DB42110}" type="presOf" srcId="{BEF2BCD0-23F3-4E4B-AEF2-764F37E3919E}" destId="{2465F34B-A9D6-4964-9BA5-2762351C6973}" srcOrd="1" destOrd="0" presId="urn:microsoft.com/office/officeart/2005/8/layout/process4"/>
    <dgm:cxn modelId="{DEDBD65B-E4C1-4845-BE60-A61D08F52791}" srcId="{C923E470-614F-467D-ABC5-71AF1694F320}" destId="{715D6161-3A4F-481F-B1CD-9243D74BB04B}" srcOrd="1" destOrd="0" parTransId="{7750BB4E-17C2-43F0-A966-F17DF9E6921C}" sibTransId="{0964BB05-FB5E-46C7-A1A2-CDCC9CB0E8BD}"/>
    <dgm:cxn modelId="{BCBDC27C-1A7A-4641-9224-D2FF061449A3}" type="presOf" srcId="{8B3F6DC7-C04E-46A7-94AA-677F5C2F283A}" destId="{5FC533C3-354E-4FF0-99FA-F96AF92C8BAC}" srcOrd="0" destOrd="0" presId="urn:microsoft.com/office/officeart/2005/8/layout/process4"/>
    <dgm:cxn modelId="{5EC394AF-6BD2-4F9A-A7CC-E78B6562FE90}" srcId="{6911F43E-0796-4F5D-A708-1862BD5770E4}" destId="{BEF2BCD0-23F3-4E4B-AEF2-764F37E3919E}" srcOrd="1" destOrd="0" parTransId="{D4BEC0D0-EF70-4E16-8325-6D21599732DF}" sibTransId="{5B8C947F-0040-4F09-A7AE-B4F3A380C615}"/>
    <dgm:cxn modelId="{1BEACAB6-6915-47B9-AA7A-7010EBC50C21}" type="presOf" srcId="{C923E470-614F-467D-ABC5-71AF1694F320}" destId="{8648A6E6-CEF4-481E-87F9-4B61767DEE7F}" srcOrd="1" destOrd="0" presId="urn:microsoft.com/office/officeart/2005/8/layout/process4"/>
    <dgm:cxn modelId="{C9D776C7-F04B-408E-A467-B38FE5BF23BD}" type="presOf" srcId="{BEF2BCD0-23F3-4E4B-AEF2-764F37E3919E}" destId="{ED666148-443F-493F-B3F5-E96460D72C96}" srcOrd="0" destOrd="0" presId="urn:microsoft.com/office/officeart/2005/8/layout/process4"/>
    <dgm:cxn modelId="{3542FDE1-8D28-4FB2-AD3E-EB45D7795A63}" type="presOf" srcId="{00C0CD47-600A-4D3B-BE04-4C38F8195B30}" destId="{FE09D187-2775-4F1D-912F-14018A63EC2A}" srcOrd="0" destOrd="0" presId="urn:microsoft.com/office/officeart/2005/8/layout/process4"/>
    <dgm:cxn modelId="{BAE448F1-4E11-4805-A84D-FD759A43352C}" srcId="{6911F43E-0796-4F5D-A708-1862BD5770E4}" destId="{C923E470-614F-467D-ABC5-71AF1694F320}" srcOrd="0" destOrd="0" parTransId="{1AD340AB-EDEE-4FED-BAF3-FAE4BF70B345}" sibTransId="{7F7B6ECA-2AAB-4F0D-BC71-29ACD610BD0F}"/>
    <dgm:cxn modelId="{0A09CF26-13EE-48E5-948C-B7D1C0D96B54}" type="presParOf" srcId="{A180C762-943A-4649-8FE9-FDA30CD1B9AB}" destId="{853698D3-DB86-4A5A-8A3D-4DB4A45BA8CC}" srcOrd="0" destOrd="0" presId="urn:microsoft.com/office/officeart/2005/8/layout/process4"/>
    <dgm:cxn modelId="{B028E0B6-F3CC-4F9D-8BFE-BB46D5DF3E37}" type="presParOf" srcId="{853698D3-DB86-4A5A-8A3D-4DB4A45BA8CC}" destId="{ED666148-443F-493F-B3F5-E96460D72C96}" srcOrd="0" destOrd="0" presId="urn:microsoft.com/office/officeart/2005/8/layout/process4"/>
    <dgm:cxn modelId="{98F45F93-356E-4B28-AEA1-4E595E8894DC}" type="presParOf" srcId="{853698D3-DB86-4A5A-8A3D-4DB4A45BA8CC}" destId="{2465F34B-A9D6-4964-9BA5-2762351C6973}" srcOrd="1" destOrd="0" presId="urn:microsoft.com/office/officeart/2005/8/layout/process4"/>
    <dgm:cxn modelId="{FBA0B7C8-80A2-4062-9DA7-5934323B7D62}" type="presParOf" srcId="{853698D3-DB86-4A5A-8A3D-4DB4A45BA8CC}" destId="{116F2116-BD1C-4077-BA80-E22731C4F8DC}" srcOrd="2" destOrd="0" presId="urn:microsoft.com/office/officeart/2005/8/layout/process4"/>
    <dgm:cxn modelId="{FED6F9B9-3E6D-4547-A4DA-62A8029E71C4}" type="presParOf" srcId="{116F2116-BD1C-4077-BA80-E22731C4F8DC}" destId="{5FC533C3-354E-4FF0-99FA-F96AF92C8BAC}" srcOrd="0" destOrd="0" presId="urn:microsoft.com/office/officeart/2005/8/layout/process4"/>
    <dgm:cxn modelId="{04D8C502-E7CF-4CA6-96EF-E4171FD0BBC9}" type="presParOf" srcId="{116F2116-BD1C-4077-BA80-E22731C4F8DC}" destId="{E45695E5-EC3C-48A9-8426-55D64142DC19}" srcOrd="1" destOrd="0" presId="urn:microsoft.com/office/officeart/2005/8/layout/process4"/>
    <dgm:cxn modelId="{EEBB719D-C1CC-4A83-9BE7-493C64BC8994}" type="presParOf" srcId="{A180C762-943A-4649-8FE9-FDA30CD1B9AB}" destId="{7F57D491-2A5A-4681-A01F-854B629CA562}" srcOrd="1" destOrd="0" presId="urn:microsoft.com/office/officeart/2005/8/layout/process4"/>
    <dgm:cxn modelId="{994BA3C8-BCBE-4795-B63F-F4EAE32EF374}" type="presParOf" srcId="{A180C762-943A-4649-8FE9-FDA30CD1B9AB}" destId="{F3FF6B0C-51EA-4CBC-9BFC-63D61CB6E624}" srcOrd="2" destOrd="0" presId="urn:microsoft.com/office/officeart/2005/8/layout/process4"/>
    <dgm:cxn modelId="{99559CFF-9226-4F87-A7CF-A123D1E52C0D}" type="presParOf" srcId="{F3FF6B0C-51EA-4CBC-9BFC-63D61CB6E624}" destId="{7268E4D7-4249-4D66-8E86-7A06F0850B79}" srcOrd="0" destOrd="0" presId="urn:microsoft.com/office/officeart/2005/8/layout/process4"/>
    <dgm:cxn modelId="{697E1D13-A8E2-4A8B-A173-477765141400}" type="presParOf" srcId="{F3FF6B0C-51EA-4CBC-9BFC-63D61CB6E624}" destId="{8648A6E6-CEF4-481E-87F9-4B61767DEE7F}" srcOrd="1" destOrd="0" presId="urn:microsoft.com/office/officeart/2005/8/layout/process4"/>
    <dgm:cxn modelId="{285E0B2C-EDCF-4D84-B28E-C5818EFB275D}" type="presParOf" srcId="{F3FF6B0C-51EA-4CBC-9BFC-63D61CB6E624}" destId="{BB81DD15-DDAA-40EC-BCF0-A66EA8BCD34B}" srcOrd="2" destOrd="0" presId="urn:microsoft.com/office/officeart/2005/8/layout/process4"/>
    <dgm:cxn modelId="{11D0DEBC-C000-4C0A-AEDD-F209CFBA9C77}" type="presParOf" srcId="{BB81DD15-DDAA-40EC-BCF0-A66EA8BCD34B}" destId="{FE09D187-2775-4F1D-912F-14018A63EC2A}" srcOrd="0" destOrd="0" presId="urn:microsoft.com/office/officeart/2005/8/layout/process4"/>
    <dgm:cxn modelId="{0BD46E30-8BA5-4664-808E-10D6047ED12C}" type="presParOf" srcId="{BB81DD15-DDAA-40EC-BCF0-A66EA8BCD34B}" destId="{32A3309C-33D6-49D7-B0CC-B3306788E4EE}" srcOrd="1" destOrd="0" presId="urn:microsoft.com/office/officeart/2005/8/layout/process4"/>
  </dgm:cxnLst>
  <dgm:bg/>
  <dgm:whole/>
  <dgm:extLst>
    <a:ext uri="http://schemas.microsoft.com/office/drawing/2008/diagram">
      <dsp:dataModelExt xmlns:dsp="http://schemas.microsoft.com/office/drawing/2008/diagram" relId="rId65"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6911F43E-0796-4F5D-A708-1862BD5770E4}" type="doc">
      <dgm:prSet loTypeId="urn:microsoft.com/office/officeart/2005/8/layout/process4" loCatId="process" qsTypeId="urn:microsoft.com/office/officeart/2005/8/quickstyle/simple1" qsCatId="simple" csTypeId="urn:microsoft.com/office/officeart/2005/8/colors/accent1_2" csCatId="accent1" phldr="1"/>
      <dgm:spPr/>
      <dgm:t>
        <a:bodyPr/>
        <a:lstStyle/>
        <a:p>
          <a:endParaRPr lang="en-US"/>
        </a:p>
      </dgm:t>
    </dgm:pt>
    <dgm:pt modelId="{C923E470-614F-467D-ABC5-71AF1694F320}">
      <dgm:prSet phldrT="[Text]"/>
      <dgm:spPr/>
      <dgm:t>
        <a:bodyPr/>
        <a:lstStyle/>
        <a:p>
          <a:r>
            <a:rPr lang="en-US" b="0" i="0"/>
            <a:t>Patient Registration</a:t>
          </a:r>
        </a:p>
      </dgm:t>
    </dgm:pt>
    <dgm:pt modelId="{1AD340AB-EDEE-4FED-BAF3-FAE4BF70B345}" type="parTrans" cxnId="{BAE448F1-4E11-4805-A84D-FD759A43352C}">
      <dgm:prSet/>
      <dgm:spPr/>
      <dgm:t>
        <a:bodyPr/>
        <a:lstStyle/>
        <a:p>
          <a:endParaRPr lang="en-US"/>
        </a:p>
      </dgm:t>
    </dgm:pt>
    <dgm:pt modelId="{7F7B6ECA-2AAB-4F0D-BC71-29ACD610BD0F}" type="sibTrans" cxnId="{BAE448F1-4E11-4805-A84D-FD759A43352C}">
      <dgm:prSet/>
      <dgm:spPr/>
      <dgm:t>
        <a:bodyPr/>
        <a:lstStyle/>
        <a:p>
          <a:endParaRPr lang="en-US"/>
        </a:p>
      </dgm:t>
    </dgm:pt>
    <dgm:pt modelId="{00C0CD47-600A-4D3B-BE04-4C38F8195B30}">
      <dgm:prSet phldrT="[Text]"/>
      <dgm:spPr/>
      <dgm:t>
        <a:bodyPr/>
        <a:lstStyle/>
        <a:p>
          <a:pPr>
            <a:buFont typeface="Arial" panose="020B0604020202020204" pitchFamily="34" charset="0"/>
            <a:buChar char="•"/>
          </a:pPr>
          <a:endParaRPr lang="en-US" b="1" i="0"/>
        </a:p>
        <a:p>
          <a:pPr>
            <a:buFont typeface="Arial" panose="020B0604020202020204" pitchFamily="34" charset="0"/>
            <a:buChar char="•"/>
          </a:pPr>
          <a:r>
            <a:rPr lang="en-US" b="1" i="0"/>
            <a:t>Users should efficiently manage patient data, including registration and updating relevant information.</a:t>
          </a:r>
        </a:p>
      </dgm:t>
    </dgm:pt>
    <dgm:pt modelId="{36262C2F-8238-49AA-B210-75D38FFE228B}" type="sibTrans" cxnId="{4FF48124-CFBB-421F-81B0-8E0076EACDDE}">
      <dgm:prSet/>
      <dgm:spPr/>
      <dgm:t>
        <a:bodyPr/>
        <a:lstStyle/>
        <a:p>
          <a:endParaRPr lang="en-US"/>
        </a:p>
      </dgm:t>
    </dgm:pt>
    <dgm:pt modelId="{CF71C6D1-3EAA-4775-9792-09D37A219EB2}" type="parTrans" cxnId="{4FF48124-CFBB-421F-81B0-8E0076EACDDE}">
      <dgm:prSet/>
      <dgm:spPr/>
      <dgm:t>
        <a:bodyPr/>
        <a:lstStyle/>
        <a:p>
          <a:endParaRPr lang="en-US"/>
        </a:p>
      </dgm:t>
    </dgm:pt>
    <dgm:pt modelId="{715D6161-3A4F-481F-B1CD-9243D74BB04B}">
      <dgm:prSet/>
      <dgm:spPr/>
      <dgm:t>
        <a:bodyPr/>
        <a:lstStyle/>
        <a:p>
          <a:pPr>
            <a:buFont typeface="Arial" panose="020B0604020202020204" pitchFamily="34" charset="0"/>
            <a:buChar char="•"/>
          </a:pPr>
          <a:endParaRPr lang="en-US" b="1" i="0"/>
        </a:p>
        <a:p>
          <a:pPr>
            <a:buFont typeface="Arial" panose="020B0604020202020204" pitchFamily="34" charset="0"/>
            <a:buChar char="•"/>
          </a:pPr>
          <a:r>
            <a:rPr lang="en-US" b="1" i="0"/>
            <a:t>Detail the patient registration process, including mandatory data fields, validation checks, and data integrity measures.</a:t>
          </a:r>
        </a:p>
      </dgm:t>
    </dgm:pt>
    <dgm:pt modelId="{0964BB05-FB5E-46C7-A1A2-CDCC9CB0E8BD}" type="sibTrans" cxnId="{DEDBD65B-E4C1-4845-BE60-A61D08F52791}">
      <dgm:prSet/>
      <dgm:spPr/>
      <dgm:t>
        <a:bodyPr/>
        <a:lstStyle/>
        <a:p>
          <a:endParaRPr lang="en-US"/>
        </a:p>
      </dgm:t>
    </dgm:pt>
    <dgm:pt modelId="{7750BB4E-17C2-43F0-A966-F17DF9E6921C}" type="parTrans" cxnId="{DEDBD65B-E4C1-4845-BE60-A61D08F52791}">
      <dgm:prSet/>
      <dgm:spPr/>
      <dgm:t>
        <a:bodyPr/>
        <a:lstStyle/>
        <a:p>
          <a:endParaRPr lang="en-US"/>
        </a:p>
      </dgm:t>
    </dgm:pt>
    <dgm:pt modelId="{A180C762-943A-4649-8FE9-FDA30CD1B9AB}" type="pres">
      <dgm:prSet presAssocID="{6911F43E-0796-4F5D-A708-1862BD5770E4}" presName="Name0" presStyleCnt="0">
        <dgm:presLayoutVars>
          <dgm:dir/>
          <dgm:animLvl val="lvl"/>
          <dgm:resizeHandles val="exact"/>
        </dgm:presLayoutVars>
      </dgm:prSet>
      <dgm:spPr/>
    </dgm:pt>
    <dgm:pt modelId="{52B77590-1F14-49D1-8E96-E0EDB85424CD}" type="pres">
      <dgm:prSet presAssocID="{C923E470-614F-467D-ABC5-71AF1694F320}" presName="boxAndChildren" presStyleCnt="0"/>
      <dgm:spPr/>
    </dgm:pt>
    <dgm:pt modelId="{4F24970D-4725-4E0F-B0D9-DA8F60026914}" type="pres">
      <dgm:prSet presAssocID="{C923E470-614F-467D-ABC5-71AF1694F320}" presName="parentTextBox" presStyleLbl="node1" presStyleIdx="0" presStyleCnt="1"/>
      <dgm:spPr/>
    </dgm:pt>
    <dgm:pt modelId="{33DB5CC1-D0FA-40D8-A819-B1E5B16DF333}" type="pres">
      <dgm:prSet presAssocID="{C923E470-614F-467D-ABC5-71AF1694F320}" presName="entireBox" presStyleLbl="node1" presStyleIdx="0" presStyleCnt="1"/>
      <dgm:spPr/>
    </dgm:pt>
    <dgm:pt modelId="{3AED3513-CECA-401C-A966-6B8A3A47F0FE}" type="pres">
      <dgm:prSet presAssocID="{C923E470-614F-467D-ABC5-71AF1694F320}" presName="descendantBox" presStyleCnt="0"/>
      <dgm:spPr/>
    </dgm:pt>
    <dgm:pt modelId="{1EE31CCB-FF8A-4456-905C-1DEE04BC7940}" type="pres">
      <dgm:prSet presAssocID="{00C0CD47-600A-4D3B-BE04-4C38F8195B30}" presName="childTextBox" presStyleLbl="fgAccFollowNode1" presStyleIdx="0" presStyleCnt="2">
        <dgm:presLayoutVars>
          <dgm:bulletEnabled val="1"/>
        </dgm:presLayoutVars>
      </dgm:prSet>
      <dgm:spPr/>
    </dgm:pt>
    <dgm:pt modelId="{91642367-504F-484C-98D8-A219AA5AC8EC}" type="pres">
      <dgm:prSet presAssocID="{715D6161-3A4F-481F-B1CD-9243D74BB04B}" presName="childTextBox" presStyleLbl="fgAccFollowNode1" presStyleIdx="1" presStyleCnt="2">
        <dgm:presLayoutVars>
          <dgm:bulletEnabled val="1"/>
        </dgm:presLayoutVars>
      </dgm:prSet>
      <dgm:spPr/>
    </dgm:pt>
  </dgm:ptLst>
  <dgm:cxnLst>
    <dgm:cxn modelId="{A6486E10-8B0B-4642-A31B-014BC086E081}" type="presOf" srcId="{6911F43E-0796-4F5D-A708-1862BD5770E4}" destId="{A180C762-943A-4649-8FE9-FDA30CD1B9AB}" srcOrd="0" destOrd="0" presId="urn:microsoft.com/office/officeart/2005/8/layout/process4"/>
    <dgm:cxn modelId="{4FF48124-CFBB-421F-81B0-8E0076EACDDE}" srcId="{C923E470-614F-467D-ABC5-71AF1694F320}" destId="{00C0CD47-600A-4D3B-BE04-4C38F8195B30}" srcOrd="0" destOrd="0" parTransId="{CF71C6D1-3EAA-4775-9792-09D37A219EB2}" sibTransId="{36262C2F-8238-49AA-B210-75D38FFE228B}"/>
    <dgm:cxn modelId="{DEDBD65B-E4C1-4845-BE60-A61D08F52791}" srcId="{C923E470-614F-467D-ABC5-71AF1694F320}" destId="{715D6161-3A4F-481F-B1CD-9243D74BB04B}" srcOrd="1" destOrd="0" parTransId="{7750BB4E-17C2-43F0-A966-F17DF9E6921C}" sibTransId="{0964BB05-FB5E-46C7-A1A2-CDCC9CB0E8BD}"/>
    <dgm:cxn modelId="{32F8AF75-D344-40B8-B1A0-4A988A1D4A86}" type="presOf" srcId="{C923E470-614F-467D-ABC5-71AF1694F320}" destId="{33DB5CC1-D0FA-40D8-A819-B1E5B16DF333}" srcOrd="1" destOrd="0" presId="urn:microsoft.com/office/officeart/2005/8/layout/process4"/>
    <dgm:cxn modelId="{8E0B0FB5-C13A-44B8-8944-46496745C235}" type="presOf" srcId="{00C0CD47-600A-4D3B-BE04-4C38F8195B30}" destId="{1EE31CCB-FF8A-4456-905C-1DEE04BC7940}" srcOrd="0" destOrd="0" presId="urn:microsoft.com/office/officeart/2005/8/layout/process4"/>
    <dgm:cxn modelId="{FBAF3DC0-4C41-4F5D-BF69-37241D7E2714}" type="presOf" srcId="{C923E470-614F-467D-ABC5-71AF1694F320}" destId="{4F24970D-4725-4E0F-B0D9-DA8F60026914}" srcOrd="0" destOrd="0" presId="urn:microsoft.com/office/officeart/2005/8/layout/process4"/>
    <dgm:cxn modelId="{3BA900D5-32E8-4AF3-B02C-DD2E68DFFEFE}" type="presOf" srcId="{715D6161-3A4F-481F-B1CD-9243D74BB04B}" destId="{91642367-504F-484C-98D8-A219AA5AC8EC}" srcOrd="0" destOrd="0" presId="urn:microsoft.com/office/officeart/2005/8/layout/process4"/>
    <dgm:cxn modelId="{BAE448F1-4E11-4805-A84D-FD759A43352C}" srcId="{6911F43E-0796-4F5D-A708-1862BD5770E4}" destId="{C923E470-614F-467D-ABC5-71AF1694F320}" srcOrd="0" destOrd="0" parTransId="{1AD340AB-EDEE-4FED-BAF3-FAE4BF70B345}" sibTransId="{7F7B6ECA-2AAB-4F0D-BC71-29ACD610BD0F}"/>
    <dgm:cxn modelId="{3E9329C8-CC38-40A0-8A8C-4244619E7585}" type="presParOf" srcId="{A180C762-943A-4649-8FE9-FDA30CD1B9AB}" destId="{52B77590-1F14-49D1-8E96-E0EDB85424CD}" srcOrd="0" destOrd="0" presId="urn:microsoft.com/office/officeart/2005/8/layout/process4"/>
    <dgm:cxn modelId="{6B49F293-5222-4B01-B4A7-D4387B2003B8}" type="presParOf" srcId="{52B77590-1F14-49D1-8E96-E0EDB85424CD}" destId="{4F24970D-4725-4E0F-B0D9-DA8F60026914}" srcOrd="0" destOrd="0" presId="urn:microsoft.com/office/officeart/2005/8/layout/process4"/>
    <dgm:cxn modelId="{AE25F8DD-1B95-40D8-8549-F2D29A0260B6}" type="presParOf" srcId="{52B77590-1F14-49D1-8E96-E0EDB85424CD}" destId="{33DB5CC1-D0FA-40D8-A819-B1E5B16DF333}" srcOrd="1" destOrd="0" presId="urn:microsoft.com/office/officeart/2005/8/layout/process4"/>
    <dgm:cxn modelId="{C0AB6ABE-5A52-48C7-A5D2-6D05ABD9F625}" type="presParOf" srcId="{52B77590-1F14-49D1-8E96-E0EDB85424CD}" destId="{3AED3513-CECA-401C-A966-6B8A3A47F0FE}" srcOrd="2" destOrd="0" presId="urn:microsoft.com/office/officeart/2005/8/layout/process4"/>
    <dgm:cxn modelId="{A8A3A3AA-843F-4063-8F85-37373F358839}" type="presParOf" srcId="{3AED3513-CECA-401C-A966-6B8A3A47F0FE}" destId="{1EE31CCB-FF8A-4456-905C-1DEE04BC7940}" srcOrd="0" destOrd="0" presId="urn:microsoft.com/office/officeart/2005/8/layout/process4"/>
    <dgm:cxn modelId="{6C93F8C3-770F-4D88-BA24-B7F4FD072689}" type="presParOf" srcId="{3AED3513-CECA-401C-A966-6B8A3A47F0FE}" destId="{91642367-504F-484C-98D8-A219AA5AC8EC}" srcOrd="1" destOrd="0" presId="urn:microsoft.com/office/officeart/2005/8/layout/process4"/>
  </dgm:cxnLst>
  <dgm:bg/>
  <dgm:whole/>
  <dgm:extLst>
    <a:ext uri="http://schemas.microsoft.com/office/drawing/2008/diagram">
      <dsp:dataModelExt xmlns:dsp="http://schemas.microsoft.com/office/drawing/2008/diagram" relId="rId70"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6911F43E-0796-4F5D-A708-1862BD5770E4}" type="doc">
      <dgm:prSet loTypeId="urn:microsoft.com/office/officeart/2005/8/layout/process4" loCatId="process" qsTypeId="urn:microsoft.com/office/officeart/2005/8/quickstyle/simple1" qsCatId="simple" csTypeId="urn:microsoft.com/office/officeart/2005/8/colors/accent1_2" csCatId="accent1" phldr="1"/>
      <dgm:spPr/>
      <dgm:t>
        <a:bodyPr/>
        <a:lstStyle/>
        <a:p>
          <a:endParaRPr lang="en-US"/>
        </a:p>
      </dgm:t>
    </dgm:pt>
    <dgm:pt modelId="{C923E470-614F-467D-ABC5-71AF1694F320}">
      <dgm:prSet phldrT="[Text]"/>
      <dgm:spPr/>
      <dgm:t>
        <a:bodyPr/>
        <a:lstStyle/>
        <a:p>
          <a:pPr rtl="0"/>
          <a:r>
            <a:rPr lang="en-US" b="0" i="0"/>
            <a:t>Image Upload</a:t>
          </a:r>
        </a:p>
      </dgm:t>
    </dgm:pt>
    <dgm:pt modelId="{1AD340AB-EDEE-4FED-BAF3-FAE4BF70B345}" type="parTrans" cxnId="{BAE448F1-4E11-4805-A84D-FD759A43352C}">
      <dgm:prSet/>
      <dgm:spPr/>
      <dgm:t>
        <a:bodyPr/>
        <a:lstStyle/>
        <a:p>
          <a:endParaRPr lang="en-US"/>
        </a:p>
      </dgm:t>
    </dgm:pt>
    <dgm:pt modelId="{7F7B6ECA-2AAB-4F0D-BC71-29ACD610BD0F}" type="sibTrans" cxnId="{BAE448F1-4E11-4805-A84D-FD759A43352C}">
      <dgm:prSet/>
      <dgm:spPr/>
      <dgm:t>
        <a:bodyPr/>
        <a:lstStyle/>
        <a:p>
          <a:endParaRPr lang="en-US"/>
        </a:p>
      </dgm:t>
    </dgm:pt>
    <dgm:pt modelId="{BEF2BCD0-23F3-4E4B-AEF2-764F37E3919E}">
      <dgm:prSet phldrT="[Text]"/>
      <dgm:spPr/>
      <dgm:t>
        <a:bodyPr/>
        <a:lstStyle/>
        <a:p>
          <a:r>
            <a:rPr lang="en-US" b="0" i="0"/>
            <a:t>Automated Analysis</a:t>
          </a:r>
        </a:p>
      </dgm:t>
    </dgm:pt>
    <dgm:pt modelId="{D4BEC0D0-EF70-4E16-8325-6D21599732DF}" type="parTrans" cxnId="{5EC394AF-6BD2-4F9A-A7CC-E78B6562FE90}">
      <dgm:prSet/>
      <dgm:spPr/>
      <dgm:t>
        <a:bodyPr/>
        <a:lstStyle/>
        <a:p>
          <a:endParaRPr lang="en-US"/>
        </a:p>
      </dgm:t>
    </dgm:pt>
    <dgm:pt modelId="{5B8C947F-0040-4F09-A7AE-B4F3A380C615}" type="sibTrans" cxnId="{5EC394AF-6BD2-4F9A-A7CC-E78B6562FE90}">
      <dgm:prSet/>
      <dgm:spPr/>
      <dgm:t>
        <a:bodyPr/>
        <a:lstStyle/>
        <a:p>
          <a:endParaRPr lang="en-US"/>
        </a:p>
      </dgm:t>
    </dgm:pt>
    <dgm:pt modelId="{8B3F6DC7-C04E-46A7-94AA-677F5C2F283A}">
      <dgm:prSet phldrT="[Text]"/>
      <dgm:spPr/>
      <dgm:t>
        <a:bodyPr/>
        <a:lstStyle/>
        <a:p>
          <a:pPr>
            <a:buFont typeface="Arial" panose="020B0604020202020204" pitchFamily="34" charset="0"/>
            <a:buChar char="•"/>
          </a:pPr>
          <a:endParaRPr lang="en-US" b="1" i="0"/>
        </a:p>
        <a:p>
          <a:pPr>
            <a:buFont typeface="Arial" panose="020B0604020202020204" pitchFamily="34" charset="0"/>
            <a:buChar char="•"/>
          </a:pPr>
          <a:r>
            <a:rPr lang="en-US" b="1" i="0"/>
            <a:t>Implement automated analysis algorithms to assist in identifying potential cancerous abnormalities.</a:t>
          </a:r>
        </a:p>
      </dgm:t>
    </dgm:pt>
    <dgm:pt modelId="{26F0AA95-AAB6-4C95-BFE8-5D76792AF949}" type="parTrans" cxnId="{23BD0738-25AE-4C1F-822F-A7F165C2E7DC}">
      <dgm:prSet/>
      <dgm:spPr/>
      <dgm:t>
        <a:bodyPr/>
        <a:lstStyle/>
        <a:p>
          <a:endParaRPr lang="en-US"/>
        </a:p>
      </dgm:t>
    </dgm:pt>
    <dgm:pt modelId="{EA8F9AAC-EB98-46E2-A043-0678C425EBE3}" type="sibTrans" cxnId="{23BD0738-25AE-4C1F-822F-A7F165C2E7DC}">
      <dgm:prSet/>
      <dgm:spPr/>
      <dgm:t>
        <a:bodyPr/>
        <a:lstStyle/>
        <a:p>
          <a:endParaRPr lang="en-US"/>
        </a:p>
      </dgm:t>
    </dgm:pt>
    <dgm:pt modelId="{00C0CD47-600A-4D3B-BE04-4C38F8195B30}">
      <dgm:prSet phldrT="[Text]"/>
      <dgm:spPr/>
      <dgm:t>
        <a:bodyPr/>
        <a:lstStyle/>
        <a:p>
          <a:pPr>
            <a:buFont typeface="Arial" panose="020B0604020202020204" pitchFamily="34" charset="0"/>
            <a:buChar char="•"/>
          </a:pPr>
          <a:endParaRPr lang="en-US" b="1" i="0"/>
        </a:p>
        <a:p>
          <a:pPr>
            <a:buFont typeface="Arial" panose="020B0604020202020204" pitchFamily="34" charset="0"/>
            <a:buChar char="•"/>
          </a:pPr>
          <a:r>
            <a:rPr lang="en-US" b="1" i="0"/>
            <a:t>Users should upload various medical images for analysis.</a:t>
          </a:r>
        </a:p>
      </dgm:t>
    </dgm:pt>
    <dgm:pt modelId="{36262C2F-8238-49AA-B210-75D38FFE228B}" type="sibTrans" cxnId="{4FF48124-CFBB-421F-81B0-8E0076EACDDE}">
      <dgm:prSet/>
      <dgm:spPr/>
      <dgm:t>
        <a:bodyPr/>
        <a:lstStyle/>
        <a:p>
          <a:endParaRPr lang="en-US"/>
        </a:p>
      </dgm:t>
    </dgm:pt>
    <dgm:pt modelId="{CF71C6D1-3EAA-4775-9792-09D37A219EB2}" type="parTrans" cxnId="{4FF48124-CFBB-421F-81B0-8E0076EACDDE}">
      <dgm:prSet/>
      <dgm:spPr/>
      <dgm:t>
        <a:bodyPr/>
        <a:lstStyle/>
        <a:p>
          <a:endParaRPr lang="en-US"/>
        </a:p>
      </dgm:t>
    </dgm:pt>
    <dgm:pt modelId="{715D6161-3A4F-481F-B1CD-9243D74BB04B}">
      <dgm:prSet/>
      <dgm:spPr/>
      <dgm:t>
        <a:bodyPr/>
        <a:lstStyle/>
        <a:p>
          <a:pPr>
            <a:buFont typeface="Arial" panose="020B0604020202020204" pitchFamily="34" charset="0"/>
            <a:buChar char="•"/>
          </a:pPr>
          <a:endParaRPr lang="en-US" b="1" i="0"/>
        </a:p>
        <a:p>
          <a:pPr>
            <a:buFont typeface="Arial" panose="020B0604020202020204" pitchFamily="34" charset="0"/>
            <a:buChar char="•"/>
          </a:pPr>
          <a:r>
            <a:rPr lang="en-US" b="1" i="0"/>
            <a:t>Define supported image formats, size limits, and any preprocessing steps required before analysis.</a:t>
          </a:r>
        </a:p>
      </dgm:t>
    </dgm:pt>
    <dgm:pt modelId="{7750BB4E-17C2-43F0-A966-F17DF9E6921C}" type="parTrans" cxnId="{DEDBD65B-E4C1-4845-BE60-A61D08F52791}">
      <dgm:prSet/>
      <dgm:spPr/>
      <dgm:t>
        <a:bodyPr/>
        <a:lstStyle/>
        <a:p>
          <a:endParaRPr lang="en-US"/>
        </a:p>
      </dgm:t>
    </dgm:pt>
    <dgm:pt modelId="{0964BB05-FB5E-46C7-A1A2-CDCC9CB0E8BD}" type="sibTrans" cxnId="{DEDBD65B-E4C1-4845-BE60-A61D08F52791}">
      <dgm:prSet/>
      <dgm:spPr/>
      <dgm:t>
        <a:bodyPr/>
        <a:lstStyle/>
        <a:p>
          <a:endParaRPr lang="en-US"/>
        </a:p>
      </dgm:t>
    </dgm:pt>
    <dgm:pt modelId="{C627B364-FDF3-416F-B892-AC979C276CF0}">
      <dgm:prSet phldrT="[Text]"/>
      <dgm:spPr/>
      <dgm:t>
        <a:bodyPr/>
        <a:lstStyle/>
        <a:p>
          <a:pPr>
            <a:buFont typeface="Arial" panose="020B0604020202020204" pitchFamily="34" charset="0"/>
            <a:buChar char="•"/>
          </a:pPr>
          <a:endParaRPr lang="en-US" b="1" i="0"/>
        </a:p>
        <a:p>
          <a:pPr>
            <a:buFont typeface="Arial" panose="020B0604020202020204" pitchFamily="34" charset="0"/>
            <a:buChar char="•"/>
          </a:pPr>
          <a:r>
            <a:rPr lang="en-US" b="1" i="0"/>
            <a:t>Specify the algorithms used, their accuracy rates, and any customizable parameters available to users.</a:t>
          </a:r>
        </a:p>
      </dgm:t>
    </dgm:pt>
    <dgm:pt modelId="{653FCA41-B6C5-4C4A-8564-AADFF2F7B7D2}" type="sibTrans" cxnId="{B669CB0E-3447-4604-95F0-31DD65C99B28}">
      <dgm:prSet/>
      <dgm:spPr/>
      <dgm:t>
        <a:bodyPr/>
        <a:lstStyle/>
        <a:p>
          <a:endParaRPr lang="en-US"/>
        </a:p>
      </dgm:t>
    </dgm:pt>
    <dgm:pt modelId="{72ED119A-9825-41B5-9C37-1F33C0596860}" type="parTrans" cxnId="{B669CB0E-3447-4604-95F0-31DD65C99B28}">
      <dgm:prSet/>
      <dgm:spPr/>
      <dgm:t>
        <a:bodyPr/>
        <a:lstStyle/>
        <a:p>
          <a:endParaRPr lang="en-US"/>
        </a:p>
      </dgm:t>
    </dgm:pt>
    <dgm:pt modelId="{A180C762-943A-4649-8FE9-FDA30CD1B9AB}" type="pres">
      <dgm:prSet presAssocID="{6911F43E-0796-4F5D-A708-1862BD5770E4}" presName="Name0" presStyleCnt="0">
        <dgm:presLayoutVars>
          <dgm:dir/>
          <dgm:animLvl val="lvl"/>
          <dgm:resizeHandles val="exact"/>
        </dgm:presLayoutVars>
      </dgm:prSet>
      <dgm:spPr/>
    </dgm:pt>
    <dgm:pt modelId="{853698D3-DB86-4A5A-8A3D-4DB4A45BA8CC}" type="pres">
      <dgm:prSet presAssocID="{BEF2BCD0-23F3-4E4B-AEF2-764F37E3919E}" presName="boxAndChildren" presStyleCnt="0"/>
      <dgm:spPr/>
    </dgm:pt>
    <dgm:pt modelId="{ED666148-443F-493F-B3F5-E96460D72C96}" type="pres">
      <dgm:prSet presAssocID="{BEF2BCD0-23F3-4E4B-AEF2-764F37E3919E}" presName="parentTextBox" presStyleLbl="node1" presStyleIdx="0" presStyleCnt="2"/>
      <dgm:spPr/>
    </dgm:pt>
    <dgm:pt modelId="{2465F34B-A9D6-4964-9BA5-2762351C6973}" type="pres">
      <dgm:prSet presAssocID="{BEF2BCD0-23F3-4E4B-AEF2-764F37E3919E}" presName="entireBox" presStyleLbl="node1" presStyleIdx="0" presStyleCnt="2"/>
      <dgm:spPr/>
    </dgm:pt>
    <dgm:pt modelId="{116F2116-BD1C-4077-BA80-E22731C4F8DC}" type="pres">
      <dgm:prSet presAssocID="{BEF2BCD0-23F3-4E4B-AEF2-764F37E3919E}" presName="descendantBox" presStyleCnt="0"/>
      <dgm:spPr/>
    </dgm:pt>
    <dgm:pt modelId="{5FC533C3-354E-4FF0-99FA-F96AF92C8BAC}" type="pres">
      <dgm:prSet presAssocID="{8B3F6DC7-C04E-46A7-94AA-677F5C2F283A}" presName="childTextBox" presStyleLbl="fgAccFollowNode1" presStyleIdx="0" presStyleCnt="4">
        <dgm:presLayoutVars>
          <dgm:bulletEnabled val="1"/>
        </dgm:presLayoutVars>
      </dgm:prSet>
      <dgm:spPr/>
    </dgm:pt>
    <dgm:pt modelId="{E45695E5-EC3C-48A9-8426-55D64142DC19}" type="pres">
      <dgm:prSet presAssocID="{C627B364-FDF3-416F-B892-AC979C276CF0}" presName="childTextBox" presStyleLbl="fgAccFollowNode1" presStyleIdx="1" presStyleCnt="4">
        <dgm:presLayoutVars>
          <dgm:bulletEnabled val="1"/>
        </dgm:presLayoutVars>
      </dgm:prSet>
      <dgm:spPr/>
    </dgm:pt>
    <dgm:pt modelId="{7F57D491-2A5A-4681-A01F-854B629CA562}" type="pres">
      <dgm:prSet presAssocID="{7F7B6ECA-2AAB-4F0D-BC71-29ACD610BD0F}" presName="sp" presStyleCnt="0"/>
      <dgm:spPr/>
    </dgm:pt>
    <dgm:pt modelId="{F3FF6B0C-51EA-4CBC-9BFC-63D61CB6E624}" type="pres">
      <dgm:prSet presAssocID="{C923E470-614F-467D-ABC5-71AF1694F320}" presName="arrowAndChildren" presStyleCnt="0"/>
      <dgm:spPr/>
    </dgm:pt>
    <dgm:pt modelId="{7268E4D7-4249-4D66-8E86-7A06F0850B79}" type="pres">
      <dgm:prSet presAssocID="{C923E470-614F-467D-ABC5-71AF1694F320}" presName="parentTextArrow" presStyleLbl="node1" presStyleIdx="0" presStyleCnt="2"/>
      <dgm:spPr/>
    </dgm:pt>
    <dgm:pt modelId="{8648A6E6-CEF4-481E-87F9-4B61767DEE7F}" type="pres">
      <dgm:prSet presAssocID="{C923E470-614F-467D-ABC5-71AF1694F320}" presName="arrow" presStyleLbl="node1" presStyleIdx="1" presStyleCnt="2"/>
      <dgm:spPr/>
    </dgm:pt>
    <dgm:pt modelId="{BB81DD15-DDAA-40EC-BCF0-A66EA8BCD34B}" type="pres">
      <dgm:prSet presAssocID="{C923E470-614F-467D-ABC5-71AF1694F320}" presName="descendantArrow" presStyleCnt="0"/>
      <dgm:spPr/>
    </dgm:pt>
    <dgm:pt modelId="{FE09D187-2775-4F1D-912F-14018A63EC2A}" type="pres">
      <dgm:prSet presAssocID="{00C0CD47-600A-4D3B-BE04-4C38F8195B30}" presName="childTextArrow" presStyleLbl="fgAccFollowNode1" presStyleIdx="2" presStyleCnt="4">
        <dgm:presLayoutVars>
          <dgm:bulletEnabled val="1"/>
        </dgm:presLayoutVars>
      </dgm:prSet>
      <dgm:spPr/>
    </dgm:pt>
    <dgm:pt modelId="{32A3309C-33D6-49D7-B0CC-B3306788E4EE}" type="pres">
      <dgm:prSet presAssocID="{715D6161-3A4F-481F-B1CD-9243D74BB04B}" presName="childTextArrow" presStyleLbl="fgAccFollowNode1" presStyleIdx="3" presStyleCnt="4">
        <dgm:presLayoutVars>
          <dgm:bulletEnabled val="1"/>
        </dgm:presLayoutVars>
      </dgm:prSet>
      <dgm:spPr/>
    </dgm:pt>
  </dgm:ptLst>
  <dgm:cxnLst>
    <dgm:cxn modelId="{B669CB0E-3447-4604-95F0-31DD65C99B28}" srcId="{BEF2BCD0-23F3-4E4B-AEF2-764F37E3919E}" destId="{C627B364-FDF3-416F-B892-AC979C276CF0}" srcOrd="1" destOrd="0" parTransId="{72ED119A-9825-41B5-9C37-1F33C0596860}" sibTransId="{653FCA41-B6C5-4C4A-8564-AADFF2F7B7D2}"/>
    <dgm:cxn modelId="{A6486E10-8B0B-4642-A31B-014BC086E081}" type="presOf" srcId="{6911F43E-0796-4F5D-A708-1862BD5770E4}" destId="{A180C762-943A-4649-8FE9-FDA30CD1B9AB}" srcOrd="0" destOrd="0" presId="urn:microsoft.com/office/officeart/2005/8/layout/process4"/>
    <dgm:cxn modelId="{B3FDDE18-E116-4338-B4DC-86CA7735CE48}" type="presOf" srcId="{C923E470-614F-467D-ABC5-71AF1694F320}" destId="{7268E4D7-4249-4D66-8E86-7A06F0850B79}" srcOrd="0" destOrd="0" presId="urn:microsoft.com/office/officeart/2005/8/layout/process4"/>
    <dgm:cxn modelId="{4FF48124-CFBB-421F-81B0-8E0076EACDDE}" srcId="{C923E470-614F-467D-ABC5-71AF1694F320}" destId="{00C0CD47-600A-4D3B-BE04-4C38F8195B30}" srcOrd="0" destOrd="0" parTransId="{CF71C6D1-3EAA-4775-9792-09D37A219EB2}" sibTransId="{36262C2F-8238-49AA-B210-75D38FFE228B}"/>
    <dgm:cxn modelId="{453E972A-21DE-4ECD-BC6A-CCAF70517A14}" type="presOf" srcId="{C627B364-FDF3-416F-B892-AC979C276CF0}" destId="{E45695E5-EC3C-48A9-8426-55D64142DC19}" srcOrd="0" destOrd="0" presId="urn:microsoft.com/office/officeart/2005/8/layout/process4"/>
    <dgm:cxn modelId="{65F57830-0081-4B91-9310-05B99EB8AB7F}" type="presOf" srcId="{715D6161-3A4F-481F-B1CD-9243D74BB04B}" destId="{32A3309C-33D6-49D7-B0CC-B3306788E4EE}" srcOrd="0" destOrd="0" presId="urn:microsoft.com/office/officeart/2005/8/layout/process4"/>
    <dgm:cxn modelId="{23BD0738-25AE-4C1F-822F-A7F165C2E7DC}" srcId="{BEF2BCD0-23F3-4E4B-AEF2-764F37E3919E}" destId="{8B3F6DC7-C04E-46A7-94AA-677F5C2F283A}" srcOrd="0" destOrd="0" parTransId="{26F0AA95-AAB6-4C95-BFE8-5D76792AF949}" sibTransId="{EA8F9AAC-EB98-46E2-A043-0678C425EBE3}"/>
    <dgm:cxn modelId="{1550AB3A-357D-49FE-BAB8-62D54DB42110}" type="presOf" srcId="{BEF2BCD0-23F3-4E4B-AEF2-764F37E3919E}" destId="{2465F34B-A9D6-4964-9BA5-2762351C6973}" srcOrd="1" destOrd="0" presId="urn:microsoft.com/office/officeart/2005/8/layout/process4"/>
    <dgm:cxn modelId="{DEDBD65B-E4C1-4845-BE60-A61D08F52791}" srcId="{C923E470-614F-467D-ABC5-71AF1694F320}" destId="{715D6161-3A4F-481F-B1CD-9243D74BB04B}" srcOrd="1" destOrd="0" parTransId="{7750BB4E-17C2-43F0-A966-F17DF9E6921C}" sibTransId="{0964BB05-FB5E-46C7-A1A2-CDCC9CB0E8BD}"/>
    <dgm:cxn modelId="{BCBDC27C-1A7A-4641-9224-D2FF061449A3}" type="presOf" srcId="{8B3F6DC7-C04E-46A7-94AA-677F5C2F283A}" destId="{5FC533C3-354E-4FF0-99FA-F96AF92C8BAC}" srcOrd="0" destOrd="0" presId="urn:microsoft.com/office/officeart/2005/8/layout/process4"/>
    <dgm:cxn modelId="{5EC394AF-6BD2-4F9A-A7CC-E78B6562FE90}" srcId="{6911F43E-0796-4F5D-A708-1862BD5770E4}" destId="{BEF2BCD0-23F3-4E4B-AEF2-764F37E3919E}" srcOrd="1" destOrd="0" parTransId="{D4BEC0D0-EF70-4E16-8325-6D21599732DF}" sibTransId="{5B8C947F-0040-4F09-A7AE-B4F3A380C615}"/>
    <dgm:cxn modelId="{1BEACAB6-6915-47B9-AA7A-7010EBC50C21}" type="presOf" srcId="{C923E470-614F-467D-ABC5-71AF1694F320}" destId="{8648A6E6-CEF4-481E-87F9-4B61767DEE7F}" srcOrd="1" destOrd="0" presId="urn:microsoft.com/office/officeart/2005/8/layout/process4"/>
    <dgm:cxn modelId="{C9D776C7-F04B-408E-A467-B38FE5BF23BD}" type="presOf" srcId="{BEF2BCD0-23F3-4E4B-AEF2-764F37E3919E}" destId="{ED666148-443F-493F-B3F5-E96460D72C96}" srcOrd="0" destOrd="0" presId="urn:microsoft.com/office/officeart/2005/8/layout/process4"/>
    <dgm:cxn modelId="{3542FDE1-8D28-4FB2-AD3E-EB45D7795A63}" type="presOf" srcId="{00C0CD47-600A-4D3B-BE04-4C38F8195B30}" destId="{FE09D187-2775-4F1D-912F-14018A63EC2A}" srcOrd="0" destOrd="0" presId="urn:microsoft.com/office/officeart/2005/8/layout/process4"/>
    <dgm:cxn modelId="{BAE448F1-4E11-4805-A84D-FD759A43352C}" srcId="{6911F43E-0796-4F5D-A708-1862BD5770E4}" destId="{C923E470-614F-467D-ABC5-71AF1694F320}" srcOrd="0" destOrd="0" parTransId="{1AD340AB-EDEE-4FED-BAF3-FAE4BF70B345}" sibTransId="{7F7B6ECA-2AAB-4F0D-BC71-29ACD610BD0F}"/>
    <dgm:cxn modelId="{0A09CF26-13EE-48E5-948C-B7D1C0D96B54}" type="presParOf" srcId="{A180C762-943A-4649-8FE9-FDA30CD1B9AB}" destId="{853698D3-DB86-4A5A-8A3D-4DB4A45BA8CC}" srcOrd="0" destOrd="0" presId="urn:microsoft.com/office/officeart/2005/8/layout/process4"/>
    <dgm:cxn modelId="{B028E0B6-F3CC-4F9D-8BFE-BB46D5DF3E37}" type="presParOf" srcId="{853698D3-DB86-4A5A-8A3D-4DB4A45BA8CC}" destId="{ED666148-443F-493F-B3F5-E96460D72C96}" srcOrd="0" destOrd="0" presId="urn:microsoft.com/office/officeart/2005/8/layout/process4"/>
    <dgm:cxn modelId="{98F45F93-356E-4B28-AEA1-4E595E8894DC}" type="presParOf" srcId="{853698D3-DB86-4A5A-8A3D-4DB4A45BA8CC}" destId="{2465F34B-A9D6-4964-9BA5-2762351C6973}" srcOrd="1" destOrd="0" presId="urn:microsoft.com/office/officeart/2005/8/layout/process4"/>
    <dgm:cxn modelId="{FBA0B7C8-80A2-4062-9DA7-5934323B7D62}" type="presParOf" srcId="{853698D3-DB86-4A5A-8A3D-4DB4A45BA8CC}" destId="{116F2116-BD1C-4077-BA80-E22731C4F8DC}" srcOrd="2" destOrd="0" presId="urn:microsoft.com/office/officeart/2005/8/layout/process4"/>
    <dgm:cxn modelId="{FED6F9B9-3E6D-4547-A4DA-62A8029E71C4}" type="presParOf" srcId="{116F2116-BD1C-4077-BA80-E22731C4F8DC}" destId="{5FC533C3-354E-4FF0-99FA-F96AF92C8BAC}" srcOrd="0" destOrd="0" presId="urn:microsoft.com/office/officeart/2005/8/layout/process4"/>
    <dgm:cxn modelId="{04D8C502-E7CF-4CA6-96EF-E4171FD0BBC9}" type="presParOf" srcId="{116F2116-BD1C-4077-BA80-E22731C4F8DC}" destId="{E45695E5-EC3C-48A9-8426-55D64142DC19}" srcOrd="1" destOrd="0" presId="urn:microsoft.com/office/officeart/2005/8/layout/process4"/>
    <dgm:cxn modelId="{EEBB719D-C1CC-4A83-9BE7-493C64BC8994}" type="presParOf" srcId="{A180C762-943A-4649-8FE9-FDA30CD1B9AB}" destId="{7F57D491-2A5A-4681-A01F-854B629CA562}" srcOrd="1" destOrd="0" presId="urn:microsoft.com/office/officeart/2005/8/layout/process4"/>
    <dgm:cxn modelId="{994BA3C8-BCBE-4795-B63F-F4EAE32EF374}" type="presParOf" srcId="{A180C762-943A-4649-8FE9-FDA30CD1B9AB}" destId="{F3FF6B0C-51EA-4CBC-9BFC-63D61CB6E624}" srcOrd="2" destOrd="0" presId="urn:microsoft.com/office/officeart/2005/8/layout/process4"/>
    <dgm:cxn modelId="{99559CFF-9226-4F87-A7CF-A123D1E52C0D}" type="presParOf" srcId="{F3FF6B0C-51EA-4CBC-9BFC-63D61CB6E624}" destId="{7268E4D7-4249-4D66-8E86-7A06F0850B79}" srcOrd="0" destOrd="0" presId="urn:microsoft.com/office/officeart/2005/8/layout/process4"/>
    <dgm:cxn modelId="{697E1D13-A8E2-4A8B-A173-477765141400}" type="presParOf" srcId="{F3FF6B0C-51EA-4CBC-9BFC-63D61CB6E624}" destId="{8648A6E6-CEF4-481E-87F9-4B61767DEE7F}" srcOrd="1" destOrd="0" presId="urn:microsoft.com/office/officeart/2005/8/layout/process4"/>
    <dgm:cxn modelId="{285E0B2C-EDCF-4D84-B28E-C5818EFB275D}" type="presParOf" srcId="{F3FF6B0C-51EA-4CBC-9BFC-63D61CB6E624}" destId="{BB81DD15-DDAA-40EC-BCF0-A66EA8BCD34B}" srcOrd="2" destOrd="0" presId="urn:microsoft.com/office/officeart/2005/8/layout/process4"/>
    <dgm:cxn modelId="{11D0DEBC-C000-4C0A-AEDD-F209CFBA9C77}" type="presParOf" srcId="{BB81DD15-DDAA-40EC-BCF0-A66EA8BCD34B}" destId="{FE09D187-2775-4F1D-912F-14018A63EC2A}" srcOrd="0" destOrd="0" presId="urn:microsoft.com/office/officeart/2005/8/layout/process4"/>
    <dgm:cxn modelId="{0BD46E30-8BA5-4664-808E-10D6047ED12C}" type="presParOf" srcId="{BB81DD15-DDAA-40EC-BCF0-A66EA8BCD34B}" destId="{32A3309C-33D6-49D7-B0CC-B3306788E4EE}" srcOrd="1" destOrd="0" presId="urn:microsoft.com/office/officeart/2005/8/layout/process4"/>
  </dgm:cxnLst>
  <dgm:bg/>
  <dgm:whole/>
  <dgm:extLst>
    <a:ext uri="http://schemas.microsoft.com/office/drawing/2008/diagram">
      <dsp:dataModelExt xmlns:dsp="http://schemas.microsoft.com/office/drawing/2008/diagram" relId="rId75"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6911F43E-0796-4F5D-A708-1862BD5770E4}" type="doc">
      <dgm:prSet loTypeId="urn:microsoft.com/office/officeart/2005/8/layout/process4" loCatId="process" qsTypeId="urn:microsoft.com/office/officeart/2005/8/quickstyle/simple1" qsCatId="simple" csTypeId="urn:microsoft.com/office/officeart/2005/8/colors/accent1_2" csCatId="accent1" phldr="1"/>
      <dgm:spPr/>
      <dgm:t>
        <a:bodyPr/>
        <a:lstStyle/>
        <a:p>
          <a:endParaRPr lang="en-US"/>
        </a:p>
      </dgm:t>
    </dgm:pt>
    <dgm:pt modelId="{C923E470-614F-467D-ABC5-71AF1694F320}">
      <dgm:prSet phldrT="[Text]"/>
      <dgm:spPr/>
      <dgm:t>
        <a:bodyPr/>
        <a:lstStyle/>
        <a:p>
          <a:pPr rtl="0"/>
          <a:r>
            <a:rPr lang="en-US" b="0" i="0"/>
            <a:t>Image Upload</a:t>
          </a:r>
        </a:p>
      </dgm:t>
    </dgm:pt>
    <dgm:pt modelId="{1AD340AB-EDEE-4FED-BAF3-FAE4BF70B345}" type="parTrans" cxnId="{BAE448F1-4E11-4805-A84D-FD759A43352C}">
      <dgm:prSet/>
      <dgm:spPr/>
      <dgm:t>
        <a:bodyPr/>
        <a:lstStyle/>
        <a:p>
          <a:endParaRPr lang="en-US"/>
        </a:p>
      </dgm:t>
    </dgm:pt>
    <dgm:pt modelId="{7F7B6ECA-2AAB-4F0D-BC71-29ACD610BD0F}" type="sibTrans" cxnId="{BAE448F1-4E11-4805-A84D-FD759A43352C}">
      <dgm:prSet/>
      <dgm:spPr/>
      <dgm:t>
        <a:bodyPr/>
        <a:lstStyle/>
        <a:p>
          <a:endParaRPr lang="en-US"/>
        </a:p>
      </dgm:t>
    </dgm:pt>
    <dgm:pt modelId="{BEF2BCD0-23F3-4E4B-AEF2-764F37E3919E}">
      <dgm:prSet phldrT="[Text]"/>
      <dgm:spPr/>
      <dgm:t>
        <a:bodyPr/>
        <a:lstStyle/>
        <a:p>
          <a:r>
            <a:rPr lang="en-US" b="0" i="0"/>
            <a:t>Automated Analysis</a:t>
          </a:r>
        </a:p>
      </dgm:t>
    </dgm:pt>
    <dgm:pt modelId="{D4BEC0D0-EF70-4E16-8325-6D21599732DF}" type="parTrans" cxnId="{5EC394AF-6BD2-4F9A-A7CC-E78B6562FE90}">
      <dgm:prSet/>
      <dgm:spPr/>
      <dgm:t>
        <a:bodyPr/>
        <a:lstStyle/>
        <a:p>
          <a:endParaRPr lang="en-US"/>
        </a:p>
      </dgm:t>
    </dgm:pt>
    <dgm:pt modelId="{5B8C947F-0040-4F09-A7AE-B4F3A380C615}" type="sibTrans" cxnId="{5EC394AF-6BD2-4F9A-A7CC-E78B6562FE90}">
      <dgm:prSet/>
      <dgm:spPr/>
      <dgm:t>
        <a:bodyPr/>
        <a:lstStyle/>
        <a:p>
          <a:endParaRPr lang="en-US"/>
        </a:p>
      </dgm:t>
    </dgm:pt>
    <dgm:pt modelId="{8B3F6DC7-C04E-46A7-94AA-677F5C2F283A}">
      <dgm:prSet phldrT="[Text]"/>
      <dgm:spPr/>
      <dgm:t>
        <a:bodyPr/>
        <a:lstStyle/>
        <a:p>
          <a:pPr>
            <a:buFont typeface="Arial" panose="020B0604020202020204" pitchFamily="34" charset="0"/>
            <a:buChar char="•"/>
          </a:pPr>
          <a:endParaRPr lang="en-US" b="1" i="0"/>
        </a:p>
        <a:p>
          <a:pPr>
            <a:buFont typeface="Arial" panose="020B0604020202020204" pitchFamily="34" charset="0"/>
            <a:buChar char="•"/>
          </a:pPr>
          <a:r>
            <a:rPr lang="en-US" b="1" i="0"/>
            <a:t>Implement automated analysis algorithms to assist in identifying potential cancerous abnormalities.</a:t>
          </a:r>
        </a:p>
      </dgm:t>
    </dgm:pt>
    <dgm:pt modelId="{26F0AA95-AAB6-4C95-BFE8-5D76792AF949}" type="parTrans" cxnId="{23BD0738-25AE-4C1F-822F-A7F165C2E7DC}">
      <dgm:prSet/>
      <dgm:spPr/>
      <dgm:t>
        <a:bodyPr/>
        <a:lstStyle/>
        <a:p>
          <a:endParaRPr lang="en-US"/>
        </a:p>
      </dgm:t>
    </dgm:pt>
    <dgm:pt modelId="{EA8F9AAC-EB98-46E2-A043-0678C425EBE3}" type="sibTrans" cxnId="{23BD0738-25AE-4C1F-822F-A7F165C2E7DC}">
      <dgm:prSet/>
      <dgm:spPr/>
      <dgm:t>
        <a:bodyPr/>
        <a:lstStyle/>
        <a:p>
          <a:endParaRPr lang="en-US"/>
        </a:p>
      </dgm:t>
    </dgm:pt>
    <dgm:pt modelId="{00C0CD47-600A-4D3B-BE04-4C38F8195B30}">
      <dgm:prSet phldrT="[Text]"/>
      <dgm:spPr/>
      <dgm:t>
        <a:bodyPr/>
        <a:lstStyle/>
        <a:p>
          <a:pPr>
            <a:buFont typeface="Arial" panose="020B0604020202020204" pitchFamily="34" charset="0"/>
            <a:buChar char="•"/>
          </a:pPr>
          <a:endParaRPr lang="en-US" b="1" i="0"/>
        </a:p>
        <a:p>
          <a:pPr>
            <a:buFont typeface="Arial" panose="020B0604020202020204" pitchFamily="34" charset="0"/>
            <a:buChar char="•"/>
          </a:pPr>
          <a:r>
            <a:rPr lang="en-US" b="1" i="0"/>
            <a:t>Users should upload various medical images for analysis.</a:t>
          </a:r>
        </a:p>
      </dgm:t>
    </dgm:pt>
    <dgm:pt modelId="{36262C2F-8238-49AA-B210-75D38FFE228B}" type="sibTrans" cxnId="{4FF48124-CFBB-421F-81B0-8E0076EACDDE}">
      <dgm:prSet/>
      <dgm:spPr/>
      <dgm:t>
        <a:bodyPr/>
        <a:lstStyle/>
        <a:p>
          <a:endParaRPr lang="en-US"/>
        </a:p>
      </dgm:t>
    </dgm:pt>
    <dgm:pt modelId="{CF71C6D1-3EAA-4775-9792-09D37A219EB2}" type="parTrans" cxnId="{4FF48124-CFBB-421F-81B0-8E0076EACDDE}">
      <dgm:prSet/>
      <dgm:spPr/>
      <dgm:t>
        <a:bodyPr/>
        <a:lstStyle/>
        <a:p>
          <a:endParaRPr lang="en-US"/>
        </a:p>
      </dgm:t>
    </dgm:pt>
    <dgm:pt modelId="{715D6161-3A4F-481F-B1CD-9243D74BB04B}">
      <dgm:prSet/>
      <dgm:spPr/>
      <dgm:t>
        <a:bodyPr/>
        <a:lstStyle/>
        <a:p>
          <a:pPr>
            <a:buFont typeface="Arial" panose="020B0604020202020204" pitchFamily="34" charset="0"/>
            <a:buChar char="•"/>
          </a:pPr>
          <a:endParaRPr lang="en-US" b="1" i="0"/>
        </a:p>
        <a:p>
          <a:pPr>
            <a:buFont typeface="Arial" panose="020B0604020202020204" pitchFamily="34" charset="0"/>
            <a:buChar char="•"/>
          </a:pPr>
          <a:r>
            <a:rPr lang="en-US" b="1" i="0"/>
            <a:t>Define supported image formats, size limits, and any preprocessing steps required before analysis.</a:t>
          </a:r>
        </a:p>
      </dgm:t>
    </dgm:pt>
    <dgm:pt modelId="{7750BB4E-17C2-43F0-A966-F17DF9E6921C}" type="parTrans" cxnId="{DEDBD65B-E4C1-4845-BE60-A61D08F52791}">
      <dgm:prSet/>
      <dgm:spPr/>
      <dgm:t>
        <a:bodyPr/>
        <a:lstStyle/>
        <a:p>
          <a:endParaRPr lang="en-US"/>
        </a:p>
      </dgm:t>
    </dgm:pt>
    <dgm:pt modelId="{0964BB05-FB5E-46C7-A1A2-CDCC9CB0E8BD}" type="sibTrans" cxnId="{DEDBD65B-E4C1-4845-BE60-A61D08F52791}">
      <dgm:prSet/>
      <dgm:spPr/>
      <dgm:t>
        <a:bodyPr/>
        <a:lstStyle/>
        <a:p>
          <a:endParaRPr lang="en-US"/>
        </a:p>
      </dgm:t>
    </dgm:pt>
    <dgm:pt modelId="{C627B364-FDF3-416F-B892-AC979C276CF0}">
      <dgm:prSet phldrT="[Text]"/>
      <dgm:spPr/>
      <dgm:t>
        <a:bodyPr/>
        <a:lstStyle/>
        <a:p>
          <a:pPr>
            <a:buFont typeface="Arial" panose="020B0604020202020204" pitchFamily="34" charset="0"/>
            <a:buChar char="•"/>
          </a:pPr>
          <a:endParaRPr lang="en-US" b="1" i="0"/>
        </a:p>
        <a:p>
          <a:pPr>
            <a:buFont typeface="Arial" panose="020B0604020202020204" pitchFamily="34" charset="0"/>
            <a:buChar char="•"/>
          </a:pPr>
          <a:r>
            <a:rPr lang="en-US" b="1" i="0"/>
            <a:t>Specify the algorithms used, their accuracy rates, and any customizable parameters available to users.</a:t>
          </a:r>
        </a:p>
      </dgm:t>
    </dgm:pt>
    <dgm:pt modelId="{653FCA41-B6C5-4C4A-8564-AADFF2F7B7D2}" type="sibTrans" cxnId="{B669CB0E-3447-4604-95F0-31DD65C99B28}">
      <dgm:prSet/>
      <dgm:spPr/>
      <dgm:t>
        <a:bodyPr/>
        <a:lstStyle/>
        <a:p>
          <a:endParaRPr lang="en-US"/>
        </a:p>
      </dgm:t>
    </dgm:pt>
    <dgm:pt modelId="{72ED119A-9825-41B5-9C37-1F33C0596860}" type="parTrans" cxnId="{B669CB0E-3447-4604-95F0-31DD65C99B28}">
      <dgm:prSet/>
      <dgm:spPr/>
      <dgm:t>
        <a:bodyPr/>
        <a:lstStyle/>
        <a:p>
          <a:endParaRPr lang="en-US"/>
        </a:p>
      </dgm:t>
    </dgm:pt>
    <dgm:pt modelId="{A180C762-943A-4649-8FE9-FDA30CD1B9AB}" type="pres">
      <dgm:prSet presAssocID="{6911F43E-0796-4F5D-A708-1862BD5770E4}" presName="Name0" presStyleCnt="0">
        <dgm:presLayoutVars>
          <dgm:dir/>
          <dgm:animLvl val="lvl"/>
          <dgm:resizeHandles val="exact"/>
        </dgm:presLayoutVars>
      </dgm:prSet>
      <dgm:spPr/>
    </dgm:pt>
    <dgm:pt modelId="{853698D3-DB86-4A5A-8A3D-4DB4A45BA8CC}" type="pres">
      <dgm:prSet presAssocID="{BEF2BCD0-23F3-4E4B-AEF2-764F37E3919E}" presName="boxAndChildren" presStyleCnt="0"/>
      <dgm:spPr/>
    </dgm:pt>
    <dgm:pt modelId="{ED666148-443F-493F-B3F5-E96460D72C96}" type="pres">
      <dgm:prSet presAssocID="{BEF2BCD0-23F3-4E4B-AEF2-764F37E3919E}" presName="parentTextBox" presStyleLbl="node1" presStyleIdx="0" presStyleCnt="2"/>
      <dgm:spPr/>
    </dgm:pt>
    <dgm:pt modelId="{2465F34B-A9D6-4964-9BA5-2762351C6973}" type="pres">
      <dgm:prSet presAssocID="{BEF2BCD0-23F3-4E4B-AEF2-764F37E3919E}" presName="entireBox" presStyleLbl="node1" presStyleIdx="0" presStyleCnt="2"/>
      <dgm:spPr/>
    </dgm:pt>
    <dgm:pt modelId="{116F2116-BD1C-4077-BA80-E22731C4F8DC}" type="pres">
      <dgm:prSet presAssocID="{BEF2BCD0-23F3-4E4B-AEF2-764F37E3919E}" presName="descendantBox" presStyleCnt="0"/>
      <dgm:spPr/>
    </dgm:pt>
    <dgm:pt modelId="{5FC533C3-354E-4FF0-99FA-F96AF92C8BAC}" type="pres">
      <dgm:prSet presAssocID="{8B3F6DC7-C04E-46A7-94AA-677F5C2F283A}" presName="childTextBox" presStyleLbl="fgAccFollowNode1" presStyleIdx="0" presStyleCnt="4">
        <dgm:presLayoutVars>
          <dgm:bulletEnabled val="1"/>
        </dgm:presLayoutVars>
      </dgm:prSet>
      <dgm:spPr/>
    </dgm:pt>
    <dgm:pt modelId="{E45695E5-EC3C-48A9-8426-55D64142DC19}" type="pres">
      <dgm:prSet presAssocID="{C627B364-FDF3-416F-B892-AC979C276CF0}" presName="childTextBox" presStyleLbl="fgAccFollowNode1" presStyleIdx="1" presStyleCnt="4">
        <dgm:presLayoutVars>
          <dgm:bulletEnabled val="1"/>
        </dgm:presLayoutVars>
      </dgm:prSet>
      <dgm:spPr/>
    </dgm:pt>
    <dgm:pt modelId="{7F57D491-2A5A-4681-A01F-854B629CA562}" type="pres">
      <dgm:prSet presAssocID="{7F7B6ECA-2AAB-4F0D-BC71-29ACD610BD0F}" presName="sp" presStyleCnt="0"/>
      <dgm:spPr/>
    </dgm:pt>
    <dgm:pt modelId="{F3FF6B0C-51EA-4CBC-9BFC-63D61CB6E624}" type="pres">
      <dgm:prSet presAssocID="{C923E470-614F-467D-ABC5-71AF1694F320}" presName="arrowAndChildren" presStyleCnt="0"/>
      <dgm:spPr/>
    </dgm:pt>
    <dgm:pt modelId="{7268E4D7-4249-4D66-8E86-7A06F0850B79}" type="pres">
      <dgm:prSet presAssocID="{C923E470-614F-467D-ABC5-71AF1694F320}" presName="parentTextArrow" presStyleLbl="node1" presStyleIdx="0" presStyleCnt="2"/>
      <dgm:spPr/>
    </dgm:pt>
    <dgm:pt modelId="{8648A6E6-CEF4-481E-87F9-4B61767DEE7F}" type="pres">
      <dgm:prSet presAssocID="{C923E470-614F-467D-ABC5-71AF1694F320}" presName="arrow" presStyleLbl="node1" presStyleIdx="1" presStyleCnt="2"/>
      <dgm:spPr/>
    </dgm:pt>
    <dgm:pt modelId="{BB81DD15-DDAA-40EC-BCF0-A66EA8BCD34B}" type="pres">
      <dgm:prSet presAssocID="{C923E470-614F-467D-ABC5-71AF1694F320}" presName="descendantArrow" presStyleCnt="0"/>
      <dgm:spPr/>
    </dgm:pt>
    <dgm:pt modelId="{FE09D187-2775-4F1D-912F-14018A63EC2A}" type="pres">
      <dgm:prSet presAssocID="{00C0CD47-600A-4D3B-BE04-4C38F8195B30}" presName="childTextArrow" presStyleLbl="fgAccFollowNode1" presStyleIdx="2" presStyleCnt="4">
        <dgm:presLayoutVars>
          <dgm:bulletEnabled val="1"/>
        </dgm:presLayoutVars>
      </dgm:prSet>
      <dgm:spPr/>
    </dgm:pt>
    <dgm:pt modelId="{32A3309C-33D6-49D7-B0CC-B3306788E4EE}" type="pres">
      <dgm:prSet presAssocID="{715D6161-3A4F-481F-B1CD-9243D74BB04B}" presName="childTextArrow" presStyleLbl="fgAccFollowNode1" presStyleIdx="3" presStyleCnt="4">
        <dgm:presLayoutVars>
          <dgm:bulletEnabled val="1"/>
        </dgm:presLayoutVars>
      </dgm:prSet>
      <dgm:spPr/>
    </dgm:pt>
  </dgm:ptLst>
  <dgm:cxnLst>
    <dgm:cxn modelId="{B669CB0E-3447-4604-95F0-31DD65C99B28}" srcId="{BEF2BCD0-23F3-4E4B-AEF2-764F37E3919E}" destId="{C627B364-FDF3-416F-B892-AC979C276CF0}" srcOrd="1" destOrd="0" parTransId="{72ED119A-9825-41B5-9C37-1F33C0596860}" sibTransId="{653FCA41-B6C5-4C4A-8564-AADFF2F7B7D2}"/>
    <dgm:cxn modelId="{A6486E10-8B0B-4642-A31B-014BC086E081}" type="presOf" srcId="{6911F43E-0796-4F5D-A708-1862BD5770E4}" destId="{A180C762-943A-4649-8FE9-FDA30CD1B9AB}" srcOrd="0" destOrd="0" presId="urn:microsoft.com/office/officeart/2005/8/layout/process4"/>
    <dgm:cxn modelId="{B3FDDE18-E116-4338-B4DC-86CA7735CE48}" type="presOf" srcId="{C923E470-614F-467D-ABC5-71AF1694F320}" destId="{7268E4D7-4249-4D66-8E86-7A06F0850B79}" srcOrd="0" destOrd="0" presId="urn:microsoft.com/office/officeart/2005/8/layout/process4"/>
    <dgm:cxn modelId="{4FF48124-CFBB-421F-81B0-8E0076EACDDE}" srcId="{C923E470-614F-467D-ABC5-71AF1694F320}" destId="{00C0CD47-600A-4D3B-BE04-4C38F8195B30}" srcOrd="0" destOrd="0" parTransId="{CF71C6D1-3EAA-4775-9792-09D37A219EB2}" sibTransId="{36262C2F-8238-49AA-B210-75D38FFE228B}"/>
    <dgm:cxn modelId="{453E972A-21DE-4ECD-BC6A-CCAF70517A14}" type="presOf" srcId="{C627B364-FDF3-416F-B892-AC979C276CF0}" destId="{E45695E5-EC3C-48A9-8426-55D64142DC19}" srcOrd="0" destOrd="0" presId="urn:microsoft.com/office/officeart/2005/8/layout/process4"/>
    <dgm:cxn modelId="{65F57830-0081-4B91-9310-05B99EB8AB7F}" type="presOf" srcId="{715D6161-3A4F-481F-B1CD-9243D74BB04B}" destId="{32A3309C-33D6-49D7-B0CC-B3306788E4EE}" srcOrd="0" destOrd="0" presId="urn:microsoft.com/office/officeart/2005/8/layout/process4"/>
    <dgm:cxn modelId="{23BD0738-25AE-4C1F-822F-A7F165C2E7DC}" srcId="{BEF2BCD0-23F3-4E4B-AEF2-764F37E3919E}" destId="{8B3F6DC7-C04E-46A7-94AA-677F5C2F283A}" srcOrd="0" destOrd="0" parTransId="{26F0AA95-AAB6-4C95-BFE8-5D76792AF949}" sibTransId="{EA8F9AAC-EB98-46E2-A043-0678C425EBE3}"/>
    <dgm:cxn modelId="{1550AB3A-357D-49FE-BAB8-62D54DB42110}" type="presOf" srcId="{BEF2BCD0-23F3-4E4B-AEF2-764F37E3919E}" destId="{2465F34B-A9D6-4964-9BA5-2762351C6973}" srcOrd="1" destOrd="0" presId="urn:microsoft.com/office/officeart/2005/8/layout/process4"/>
    <dgm:cxn modelId="{DEDBD65B-E4C1-4845-BE60-A61D08F52791}" srcId="{C923E470-614F-467D-ABC5-71AF1694F320}" destId="{715D6161-3A4F-481F-B1CD-9243D74BB04B}" srcOrd="1" destOrd="0" parTransId="{7750BB4E-17C2-43F0-A966-F17DF9E6921C}" sibTransId="{0964BB05-FB5E-46C7-A1A2-CDCC9CB0E8BD}"/>
    <dgm:cxn modelId="{BCBDC27C-1A7A-4641-9224-D2FF061449A3}" type="presOf" srcId="{8B3F6DC7-C04E-46A7-94AA-677F5C2F283A}" destId="{5FC533C3-354E-4FF0-99FA-F96AF92C8BAC}" srcOrd="0" destOrd="0" presId="urn:microsoft.com/office/officeart/2005/8/layout/process4"/>
    <dgm:cxn modelId="{5EC394AF-6BD2-4F9A-A7CC-E78B6562FE90}" srcId="{6911F43E-0796-4F5D-A708-1862BD5770E4}" destId="{BEF2BCD0-23F3-4E4B-AEF2-764F37E3919E}" srcOrd="1" destOrd="0" parTransId="{D4BEC0D0-EF70-4E16-8325-6D21599732DF}" sibTransId="{5B8C947F-0040-4F09-A7AE-B4F3A380C615}"/>
    <dgm:cxn modelId="{1BEACAB6-6915-47B9-AA7A-7010EBC50C21}" type="presOf" srcId="{C923E470-614F-467D-ABC5-71AF1694F320}" destId="{8648A6E6-CEF4-481E-87F9-4B61767DEE7F}" srcOrd="1" destOrd="0" presId="urn:microsoft.com/office/officeart/2005/8/layout/process4"/>
    <dgm:cxn modelId="{C9D776C7-F04B-408E-A467-B38FE5BF23BD}" type="presOf" srcId="{BEF2BCD0-23F3-4E4B-AEF2-764F37E3919E}" destId="{ED666148-443F-493F-B3F5-E96460D72C96}" srcOrd="0" destOrd="0" presId="urn:microsoft.com/office/officeart/2005/8/layout/process4"/>
    <dgm:cxn modelId="{3542FDE1-8D28-4FB2-AD3E-EB45D7795A63}" type="presOf" srcId="{00C0CD47-600A-4D3B-BE04-4C38F8195B30}" destId="{FE09D187-2775-4F1D-912F-14018A63EC2A}" srcOrd="0" destOrd="0" presId="urn:microsoft.com/office/officeart/2005/8/layout/process4"/>
    <dgm:cxn modelId="{BAE448F1-4E11-4805-A84D-FD759A43352C}" srcId="{6911F43E-0796-4F5D-A708-1862BD5770E4}" destId="{C923E470-614F-467D-ABC5-71AF1694F320}" srcOrd="0" destOrd="0" parTransId="{1AD340AB-EDEE-4FED-BAF3-FAE4BF70B345}" sibTransId="{7F7B6ECA-2AAB-4F0D-BC71-29ACD610BD0F}"/>
    <dgm:cxn modelId="{0A09CF26-13EE-48E5-948C-B7D1C0D96B54}" type="presParOf" srcId="{A180C762-943A-4649-8FE9-FDA30CD1B9AB}" destId="{853698D3-DB86-4A5A-8A3D-4DB4A45BA8CC}" srcOrd="0" destOrd="0" presId="urn:microsoft.com/office/officeart/2005/8/layout/process4"/>
    <dgm:cxn modelId="{B028E0B6-F3CC-4F9D-8BFE-BB46D5DF3E37}" type="presParOf" srcId="{853698D3-DB86-4A5A-8A3D-4DB4A45BA8CC}" destId="{ED666148-443F-493F-B3F5-E96460D72C96}" srcOrd="0" destOrd="0" presId="urn:microsoft.com/office/officeart/2005/8/layout/process4"/>
    <dgm:cxn modelId="{98F45F93-356E-4B28-AEA1-4E595E8894DC}" type="presParOf" srcId="{853698D3-DB86-4A5A-8A3D-4DB4A45BA8CC}" destId="{2465F34B-A9D6-4964-9BA5-2762351C6973}" srcOrd="1" destOrd="0" presId="urn:microsoft.com/office/officeart/2005/8/layout/process4"/>
    <dgm:cxn modelId="{FBA0B7C8-80A2-4062-9DA7-5934323B7D62}" type="presParOf" srcId="{853698D3-DB86-4A5A-8A3D-4DB4A45BA8CC}" destId="{116F2116-BD1C-4077-BA80-E22731C4F8DC}" srcOrd="2" destOrd="0" presId="urn:microsoft.com/office/officeart/2005/8/layout/process4"/>
    <dgm:cxn modelId="{FED6F9B9-3E6D-4547-A4DA-62A8029E71C4}" type="presParOf" srcId="{116F2116-BD1C-4077-BA80-E22731C4F8DC}" destId="{5FC533C3-354E-4FF0-99FA-F96AF92C8BAC}" srcOrd="0" destOrd="0" presId="urn:microsoft.com/office/officeart/2005/8/layout/process4"/>
    <dgm:cxn modelId="{04D8C502-E7CF-4CA6-96EF-E4171FD0BBC9}" type="presParOf" srcId="{116F2116-BD1C-4077-BA80-E22731C4F8DC}" destId="{E45695E5-EC3C-48A9-8426-55D64142DC19}" srcOrd="1" destOrd="0" presId="urn:microsoft.com/office/officeart/2005/8/layout/process4"/>
    <dgm:cxn modelId="{EEBB719D-C1CC-4A83-9BE7-493C64BC8994}" type="presParOf" srcId="{A180C762-943A-4649-8FE9-FDA30CD1B9AB}" destId="{7F57D491-2A5A-4681-A01F-854B629CA562}" srcOrd="1" destOrd="0" presId="urn:microsoft.com/office/officeart/2005/8/layout/process4"/>
    <dgm:cxn modelId="{994BA3C8-BCBE-4795-B63F-F4EAE32EF374}" type="presParOf" srcId="{A180C762-943A-4649-8FE9-FDA30CD1B9AB}" destId="{F3FF6B0C-51EA-4CBC-9BFC-63D61CB6E624}" srcOrd="2" destOrd="0" presId="urn:microsoft.com/office/officeart/2005/8/layout/process4"/>
    <dgm:cxn modelId="{99559CFF-9226-4F87-A7CF-A123D1E52C0D}" type="presParOf" srcId="{F3FF6B0C-51EA-4CBC-9BFC-63D61CB6E624}" destId="{7268E4D7-4249-4D66-8E86-7A06F0850B79}" srcOrd="0" destOrd="0" presId="urn:microsoft.com/office/officeart/2005/8/layout/process4"/>
    <dgm:cxn modelId="{697E1D13-A8E2-4A8B-A173-477765141400}" type="presParOf" srcId="{F3FF6B0C-51EA-4CBC-9BFC-63D61CB6E624}" destId="{8648A6E6-CEF4-481E-87F9-4B61767DEE7F}" srcOrd="1" destOrd="0" presId="urn:microsoft.com/office/officeart/2005/8/layout/process4"/>
    <dgm:cxn modelId="{285E0B2C-EDCF-4D84-B28E-C5818EFB275D}" type="presParOf" srcId="{F3FF6B0C-51EA-4CBC-9BFC-63D61CB6E624}" destId="{BB81DD15-DDAA-40EC-BCF0-A66EA8BCD34B}" srcOrd="2" destOrd="0" presId="urn:microsoft.com/office/officeart/2005/8/layout/process4"/>
    <dgm:cxn modelId="{11D0DEBC-C000-4C0A-AEDD-F209CFBA9C77}" type="presParOf" srcId="{BB81DD15-DDAA-40EC-BCF0-A66EA8BCD34B}" destId="{FE09D187-2775-4F1D-912F-14018A63EC2A}" srcOrd="0" destOrd="0" presId="urn:microsoft.com/office/officeart/2005/8/layout/process4"/>
    <dgm:cxn modelId="{0BD46E30-8BA5-4664-808E-10D6047ED12C}" type="presParOf" srcId="{BB81DD15-DDAA-40EC-BCF0-A66EA8BCD34B}" destId="{32A3309C-33D6-49D7-B0CC-B3306788E4EE}" srcOrd="1" destOrd="0" presId="urn:microsoft.com/office/officeart/2005/8/layout/process4"/>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6911F43E-0796-4F5D-A708-1862BD5770E4}" type="doc">
      <dgm:prSet loTypeId="urn:microsoft.com/office/officeart/2005/8/layout/process4" loCatId="process" qsTypeId="urn:microsoft.com/office/officeart/2005/8/quickstyle/simple1" qsCatId="simple" csTypeId="urn:microsoft.com/office/officeart/2005/8/colors/accent1_2" csCatId="accent1" phldr="1"/>
      <dgm:spPr/>
      <dgm:t>
        <a:bodyPr/>
        <a:lstStyle/>
        <a:p>
          <a:endParaRPr lang="en-US"/>
        </a:p>
      </dgm:t>
    </dgm:pt>
    <dgm:pt modelId="{C923E470-614F-467D-ABC5-71AF1694F320}">
      <dgm:prSet phldrT="[Text]"/>
      <dgm:spPr/>
      <dgm:t>
        <a:bodyPr/>
        <a:lstStyle/>
        <a:p>
          <a:pPr rtl="0"/>
          <a:r>
            <a:rPr lang="en-US" b="0" i="0"/>
            <a:t>Clear Presentation</a:t>
          </a:r>
        </a:p>
      </dgm:t>
    </dgm:pt>
    <dgm:pt modelId="{1AD340AB-EDEE-4FED-BAF3-FAE4BF70B345}" type="parTrans" cxnId="{BAE448F1-4E11-4805-A84D-FD759A43352C}">
      <dgm:prSet/>
      <dgm:spPr/>
      <dgm:t>
        <a:bodyPr/>
        <a:lstStyle/>
        <a:p>
          <a:endParaRPr lang="en-US"/>
        </a:p>
      </dgm:t>
    </dgm:pt>
    <dgm:pt modelId="{7F7B6ECA-2AAB-4F0D-BC71-29ACD610BD0F}" type="sibTrans" cxnId="{BAE448F1-4E11-4805-A84D-FD759A43352C}">
      <dgm:prSet/>
      <dgm:spPr/>
      <dgm:t>
        <a:bodyPr/>
        <a:lstStyle/>
        <a:p>
          <a:endParaRPr lang="en-US"/>
        </a:p>
      </dgm:t>
    </dgm:pt>
    <dgm:pt modelId="{BEF2BCD0-23F3-4E4B-AEF2-764F37E3919E}">
      <dgm:prSet phldrT="[Text]"/>
      <dgm:spPr/>
      <dgm:t>
        <a:bodyPr/>
        <a:lstStyle/>
        <a:p>
          <a:r>
            <a:rPr lang="en-US" b="0" i="0"/>
            <a:t>Visualizations</a:t>
          </a:r>
        </a:p>
      </dgm:t>
    </dgm:pt>
    <dgm:pt modelId="{D4BEC0D0-EF70-4E16-8325-6D21599732DF}" type="parTrans" cxnId="{5EC394AF-6BD2-4F9A-A7CC-E78B6562FE90}">
      <dgm:prSet/>
      <dgm:spPr/>
      <dgm:t>
        <a:bodyPr/>
        <a:lstStyle/>
        <a:p>
          <a:endParaRPr lang="en-US"/>
        </a:p>
      </dgm:t>
    </dgm:pt>
    <dgm:pt modelId="{5B8C947F-0040-4F09-A7AE-B4F3A380C615}" type="sibTrans" cxnId="{5EC394AF-6BD2-4F9A-A7CC-E78B6562FE90}">
      <dgm:prSet/>
      <dgm:spPr/>
      <dgm:t>
        <a:bodyPr/>
        <a:lstStyle/>
        <a:p>
          <a:endParaRPr lang="en-US"/>
        </a:p>
      </dgm:t>
    </dgm:pt>
    <dgm:pt modelId="{8B3F6DC7-C04E-46A7-94AA-677F5C2F283A}">
      <dgm:prSet phldrT="[Text]"/>
      <dgm:spPr/>
      <dgm:t>
        <a:bodyPr/>
        <a:lstStyle/>
        <a:p>
          <a:pPr>
            <a:buFont typeface="Arial" panose="020B0604020202020204" pitchFamily="34" charset="0"/>
            <a:buChar char="•"/>
          </a:pPr>
          <a:endParaRPr lang="en-US" b="1" i="0"/>
        </a:p>
        <a:p>
          <a:pPr>
            <a:buFont typeface="Arial" panose="020B0604020202020204" pitchFamily="34" charset="0"/>
            <a:buChar char="•"/>
          </a:pPr>
          <a:r>
            <a:rPr lang="en-US" b="1" i="0"/>
            <a:t>Include visualizations to aid in the interpretation of analysis outcomes.</a:t>
          </a:r>
        </a:p>
      </dgm:t>
    </dgm:pt>
    <dgm:pt modelId="{26F0AA95-AAB6-4C95-BFE8-5D76792AF949}" type="parTrans" cxnId="{23BD0738-25AE-4C1F-822F-A7F165C2E7DC}">
      <dgm:prSet/>
      <dgm:spPr/>
      <dgm:t>
        <a:bodyPr/>
        <a:lstStyle/>
        <a:p>
          <a:endParaRPr lang="en-US"/>
        </a:p>
      </dgm:t>
    </dgm:pt>
    <dgm:pt modelId="{EA8F9AAC-EB98-46E2-A043-0678C425EBE3}" type="sibTrans" cxnId="{23BD0738-25AE-4C1F-822F-A7F165C2E7DC}">
      <dgm:prSet/>
      <dgm:spPr/>
      <dgm:t>
        <a:bodyPr/>
        <a:lstStyle/>
        <a:p>
          <a:endParaRPr lang="en-US"/>
        </a:p>
      </dgm:t>
    </dgm:pt>
    <dgm:pt modelId="{00C0CD47-600A-4D3B-BE04-4C38F8195B30}">
      <dgm:prSet phldrT="[Text]"/>
      <dgm:spPr/>
      <dgm:t>
        <a:bodyPr/>
        <a:lstStyle/>
        <a:p>
          <a:pPr>
            <a:buFont typeface="Arial" panose="020B0604020202020204" pitchFamily="34" charset="0"/>
            <a:buChar char="•"/>
          </a:pPr>
          <a:endParaRPr lang="en-US" b="1" i="0"/>
        </a:p>
        <a:p>
          <a:pPr>
            <a:buFont typeface="Arial" panose="020B0604020202020204" pitchFamily="34" charset="0"/>
            <a:buChar char="•"/>
          </a:pPr>
          <a:r>
            <a:rPr lang="en-US" b="1" i="0"/>
            <a:t>Results should be presented clearly, providing details on identified abnormalities, cancer stage, and recommended actions.</a:t>
          </a:r>
        </a:p>
      </dgm:t>
    </dgm:pt>
    <dgm:pt modelId="{36262C2F-8238-49AA-B210-75D38FFE228B}" type="sibTrans" cxnId="{4FF48124-CFBB-421F-81B0-8E0076EACDDE}">
      <dgm:prSet/>
      <dgm:spPr/>
      <dgm:t>
        <a:bodyPr/>
        <a:lstStyle/>
        <a:p>
          <a:endParaRPr lang="en-US"/>
        </a:p>
      </dgm:t>
    </dgm:pt>
    <dgm:pt modelId="{CF71C6D1-3EAA-4775-9792-09D37A219EB2}" type="parTrans" cxnId="{4FF48124-CFBB-421F-81B0-8E0076EACDDE}">
      <dgm:prSet/>
      <dgm:spPr/>
      <dgm:t>
        <a:bodyPr/>
        <a:lstStyle/>
        <a:p>
          <a:endParaRPr lang="en-US"/>
        </a:p>
      </dgm:t>
    </dgm:pt>
    <dgm:pt modelId="{715D6161-3A4F-481F-B1CD-9243D74BB04B}">
      <dgm:prSet/>
      <dgm:spPr/>
      <dgm:t>
        <a:bodyPr/>
        <a:lstStyle/>
        <a:p>
          <a:pPr>
            <a:buFont typeface="Arial" panose="020B0604020202020204" pitchFamily="34" charset="0"/>
            <a:buChar char="•"/>
          </a:pPr>
          <a:endParaRPr lang="en-US" b="1" i="0"/>
        </a:p>
        <a:p>
          <a:pPr>
            <a:buFont typeface="Arial" panose="020B0604020202020204" pitchFamily="34" charset="0"/>
            <a:buChar char="•"/>
          </a:pPr>
          <a:r>
            <a:rPr lang="en-US" b="1" i="0"/>
            <a:t>Detail the format and content of result presentations, ensuring understandability by medical professionals and patients.</a:t>
          </a:r>
        </a:p>
      </dgm:t>
    </dgm:pt>
    <dgm:pt modelId="{7750BB4E-17C2-43F0-A966-F17DF9E6921C}" type="parTrans" cxnId="{DEDBD65B-E4C1-4845-BE60-A61D08F52791}">
      <dgm:prSet/>
      <dgm:spPr/>
      <dgm:t>
        <a:bodyPr/>
        <a:lstStyle/>
        <a:p>
          <a:endParaRPr lang="en-US"/>
        </a:p>
      </dgm:t>
    </dgm:pt>
    <dgm:pt modelId="{0964BB05-FB5E-46C7-A1A2-CDCC9CB0E8BD}" type="sibTrans" cxnId="{DEDBD65B-E4C1-4845-BE60-A61D08F52791}">
      <dgm:prSet/>
      <dgm:spPr/>
      <dgm:t>
        <a:bodyPr/>
        <a:lstStyle/>
        <a:p>
          <a:endParaRPr lang="en-US"/>
        </a:p>
      </dgm:t>
    </dgm:pt>
    <dgm:pt modelId="{C627B364-FDF3-416F-B892-AC979C276CF0}">
      <dgm:prSet phldrT="[Text]"/>
      <dgm:spPr/>
      <dgm:t>
        <a:bodyPr/>
        <a:lstStyle/>
        <a:p>
          <a:pPr>
            <a:buFont typeface="Arial" panose="020B0604020202020204" pitchFamily="34" charset="0"/>
            <a:buChar char="•"/>
          </a:pPr>
          <a:endParaRPr lang="en-US" b="1" i="0"/>
        </a:p>
        <a:p>
          <a:pPr>
            <a:buFont typeface="Arial" panose="020B0604020202020204" pitchFamily="34" charset="0"/>
            <a:buChar char="•"/>
          </a:pPr>
          <a:r>
            <a:rPr lang="en-US" b="1" i="0"/>
            <a:t>Specify the types of visualizations (e.g., charts, graphs) used and their role in conveying analysis results.</a:t>
          </a:r>
        </a:p>
      </dgm:t>
    </dgm:pt>
    <dgm:pt modelId="{653FCA41-B6C5-4C4A-8564-AADFF2F7B7D2}" type="sibTrans" cxnId="{B669CB0E-3447-4604-95F0-31DD65C99B28}">
      <dgm:prSet/>
      <dgm:spPr/>
      <dgm:t>
        <a:bodyPr/>
        <a:lstStyle/>
        <a:p>
          <a:endParaRPr lang="en-US"/>
        </a:p>
      </dgm:t>
    </dgm:pt>
    <dgm:pt modelId="{72ED119A-9825-41B5-9C37-1F33C0596860}" type="parTrans" cxnId="{B669CB0E-3447-4604-95F0-31DD65C99B28}">
      <dgm:prSet/>
      <dgm:spPr/>
      <dgm:t>
        <a:bodyPr/>
        <a:lstStyle/>
        <a:p>
          <a:endParaRPr lang="en-US"/>
        </a:p>
      </dgm:t>
    </dgm:pt>
    <dgm:pt modelId="{A180C762-943A-4649-8FE9-FDA30CD1B9AB}" type="pres">
      <dgm:prSet presAssocID="{6911F43E-0796-4F5D-A708-1862BD5770E4}" presName="Name0" presStyleCnt="0">
        <dgm:presLayoutVars>
          <dgm:dir/>
          <dgm:animLvl val="lvl"/>
          <dgm:resizeHandles val="exact"/>
        </dgm:presLayoutVars>
      </dgm:prSet>
      <dgm:spPr/>
    </dgm:pt>
    <dgm:pt modelId="{853698D3-DB86-4A5A-8A3D-4DB4A45BA8CC}" type="pres">
      <dgm:prSet presAssocID="{BEF2BCD0-23F3-4E4B-AEF2-764F37E3919E}" presName="boxAndChildren" presStyleCnt="0"/>
      <dgm:spPr/>
    </dgm:pt>
    <dgm:pt modelId="{ED666148-443F-493F-B3F5-E96460D72C96}" type="pres">
      <dgm:prSet presAssocID="{BEF2BCD0-23F3-4E4B-AEF2-764F37E3919E}" presName="parentTextBox" presStyleLbl="node1" presStyleIdx="0" presStyleCnt="2"/>
      <dgm:spPr/>
    </dgm:pt>
    <dgm:pt modelId="{2465F34B-A9D6-4964-9BA5-2762351C6973}" type="pres">
      <dgm:prSet presAssocID="{BEF2BCD0-23F3-4E4B-AEF2-764F37E3919E}" presName="entireBox" presStyleLbl="node1" presStyleIdx="0" presStyleCnt="2"/>
      <dgm:spPr/>
    </dgm:pt>
    <dgm:pt modelId="{116F2116-BD1C-4077-BA80-E22731C4F8DC}" type="pres">
      <dgm:prSet presAssocID="{BEF2BCD0-23F3-4E4B-AEF2-764F37E3919E}" presName="descendantBox" presStyleCnt="0"/>
      <dgm:spPr/>
    </dgm:pt>
    <dgm:pt modelId="{5FC533C3-354E-4FF0-99FA-F96AF92C8BAC}" type="pres">
      <dgm:prSet presAssocID="{8B3F6DC7-C04E-46A7-94AA-677F5C2F283A}" presName="childTextBox" presStyleLbl="fgAccFollowNode1" presStyleIdx="0" presStyleCnt="4">
        <dgm:presLayoutVars>
          <dgm:bulletEnabled val="1"/>
        </dgm:presLayoutVars>
      </dgm:prSet>
      <dgm:spPr/>
    </dgm:pt>
    <dgm:pt modelId="{E45695E5-EC3C-48A9-8426-55D64142DC19}" type="pres">
      <dgm:prSet presAssocID="{C627B364-FDF3-416F-B892-AC979C276CF0}" presName="childTextBox" presStyleLbl="fgAccFollowNode1" presStyleIdx="1" presStyleCnt="4">
        <dgm:presLayoutVars>
          <dgm:bulletEnabled val="1"/>
        </dgm:presLayoutVars>
      </dgm:prSet>
      <dgm:spPr/>
    </dgm:pt>
    <dgm:pt modelId="{7F57D491-2A5A-4681-A01F-854B629CA562}" type="pres">
      <dgm:prSet presAssocID="{7F7B6ECA-2AAB-4F0D-BC71-29ACD610BD0F}" presName="sp" presStyleCnt="0"/>
      <dgm:spPr/>
    </dgm:pt>
    <dgm:pt modelId="{F3FF6B0C-51EA-4CBC-9BFC-63D61CB6E624}" type="pres">
      <dgm:prSet presAssocID="{C923E470-614F-467D-ABC5-71AF1694F320}" presName="arrowAndChildren" presStyleCnt="0"/>
      <dgm:spPr/>
    </dgm:pt>
    <dgm:pt modelId="{7268E4D7-4249-4D66-8E86-7A06F0850B79}" type="pres">
      <dgm:prSet presAssocID="{C923E470-614F-467D-ABC5-71AF1694F320}" presName="parentTextArrow" presStyleLbl="node1" presStyleIdx="0" presStyleCnt="2"/>
      <dgm:spPr/>
    </dgm:pt>
    <dgm:pt modelId="{8648A6E6-CEF4-481E-87F9-4B61767DEE7F}" type="pres">
      <dgm:prSet presAssocID="{C923E470-614F-467D-ABC5-71AF1694F320}" presName="arrow" presStyleLbl="node1" presStyleIdx="1" presStyleCnt="2"/>
      <dgm:spPr/>
    </dgm:pt>
    <dgm:pt modelId="{BB81DD15-DDAA-40EC-BCF0-A66EA8BCD34B}" type="pres">
      <dgm:prSet presAssocID="{C923E470-614F-467D-ABC5-71AF1694F320}" presName="descendantArrow" presStyleCnt="0"/>
      <dgm:spPr/>
    </dgm:pt>
    <dgm:pt modelId="{FE09D187-2775-4F1D-912F-14018A63EC2A}" type="pres">
      <dgm:prSet presAssocID="{00C0CD47-600A-4D3B-BE04-4C38F8195B30}" presName="childTextArrow" presStyleLbl="fgAccFollowNode1" presStyleIdx="2" presStyleCnt="4">
        <dgm:presLayoutVars>
          <dgm:bulletEnabled val="1"/>
        </dgm:presLayoutVars>
      </dgm:prSet>
      <dgm:spPr/>
    </dgm:pt>
    <dgm:pt modelId="{32A3309C-33D6-49D7-B0CC-B3306788E4EE}" type="pres">
      <dgm:prSet presAssocID="{715D6161-3A4F-481F-B1CD-9243D74BB04B}" presName="childTextArrow" presStyleLbl="fgAccFollowNode1" presStyleIdx="3" presStyleCnt="4">
        <dgm:presLayoutVars>
          <dgm:bulletEnabled val="1"/>
        </dgm:presLayoutVars>
      </dgm:prSet>
      <dgm:spPr/>
    </dgm:pt>
  </dgm:ptLst>
  <dgm:cxnLst>
    <dgm:cxn modelId="{B669CB0E-3447-4604-95F0-31DD65C99B28}" srcId="{BEF2BCD0-23F3-4E4B-AEF2-764F37E3919E}" destId="{C627B364-FDF3-416F-B892-AC979C276CF0}" srcOrd="1" destOrd="0" parTransId="{72ED119A-9825-41B5-9C37-1F33C0596860}" sibTransId="{653FCA41-B6C5-4C4A-8564-AADFF2F7B7D2}"/>
    <dgm:cxn modelId="{A6486E10-8B0B-4642-A31B-014BC086E081}" type="presOf" srcId="{6911F43E-0796-4F5D-A708-1862BD5770E4}" destId="{A180C762-943A-4649-8FE9-FDA30CD1B9AB}" srcOrd="0" destOrd="0" presId="urn:microsoft.com/office/officeart/2005/8/layout/process4"/>
    <dgm:cxn modelId="{B3FDDE18-E116-4338-B4DC-86CA7735CE48}" type="presOf" srcId="{C923E470-614F-467D-ABC5-71AF1694F320}" destId="{7268E4D7-4249-4D66-8E86-7A06F0850B79}" srcOrd="0" destOrd="0" presId="urn:microsoft.com/office/officeart/2005/8/layout/process4"/>
    <dgm:cxn modelId="{4FF48124-CFBB-421F-81B0-8E0076EACDDE}" srcId="{C923E470-614F-467D-ABC5-71AF1694F320}" destId="{00C0CD47-600A-4D3B-BE04-4C38F8195B30}" srcOrd="0" destOrd="0" parTransId="{CF71C6D1-3EAA-4775-9792-09D37A219EB2}" sibTransId="{36262C2F-8238-49AA-B210-75D38FFE228B}"/>
    <dgm:cxn modelId="{453E972A-21DE-4ECD-BC6A-CCAF70517A14}" type="presOf" srcId="{C627B364-FDF3-416F-B892-AC979C276CF0}" destId="{E45695E5-EC3C-48A9-8426-55D64142DC19}" srcOrd="0" destOrd="0" presId="urn:microsoft.com/office/officeart/2005/8/layout/process4"/>
    <dgm:cxn modelId="{65F57830-0081-4B91-9310-05B99EB8AB7F}" type="presOf" srcId="{715D6161-3A4F-481F-B1CD-9243D74BB04B}" destId="{32A3309C-33D6-49D7-B0CC-B3306788E4EE}" srcOrd="0" destOrd="0" presId="urn:microsoft.com/office/officeart/2005/8/layout/process4"/>
    <dgm:cxn modelId="{23BD0738-25AE-4C1F-822F-A7F165C2E7DC}" srcId="{BEF2BCD0-23F3-4E4B-AEF2-764F37E3919E}" destId="{8B3F6DC7-C04E-46A7-94AA-677F5C2F283A}" srcOrd="0" destOrd="0" parTransId="{26F0AA95-AAB6-4C95-BFE8-5D76792AF949}" sibTransId="{EA8F9AAC-EB98-46E2-A043-0678C425EBE3}"/>
    <dgm:cxn modelId="{1550AB3A-357D-49FE-BAB8-62D54DB42110}" type="presOf" srcId="{BEF2BCD0-23F3-4E4B-AEF2-764F37E3919E}" destId="{2465F34B-A9D6-4964-9BA5-2762351C6973}" srcOrd="1" destOrd="0" presId="urn:microsoft.com/office/officeart/2005/8/layout/process4"/>
    <dgm:cxn modelId="{DEDBD65B-E4C1-4845-BE60-A61D08F52791}" srcId="{C923E470-614F-467D-ABC5-71AF1694F320}" destId="{715D6161-3A4F-481F-B1CD-9243D74BB04B}" srcOrd="1" destOrd="0" parTransId="{7750BB4E-17C2-43F0-A966-F17DF9E6921C}" sibTransId="{0964BB05-FB5E-46C7-A1A2-CDCC9CB0E8BD}"/>
    <dgm:cxn modelId="{BCBDC27C-1A7A-4641-9224-D2FF061449A3}" type="presOf" srcId="{8B3F6DC7-C04E-46A7-94AA-677F5C2F283A}" destId="{5FC533C3-354E-4FF0-99FA-F96AF92C8BAC}" srcOrd="0" destOrd="0" presId="urn:microsoft.com/office/officeart/2005/8/layout/process4"/>
    <dgm:cxn modelId="{5EC394AF-6BD2-4F9A-A7CC-E78B6562FE90}" srcId="{6911F43E-0796-4F5D-A708-1862BD5770E4}" destId="{BEF2BCD0-23F3-4E4B-AEF2-764F37E3919E}" srcOrd="1" destOrd="0" parTransId="{D4BEC0D0-EF70-4E16-8325-6D21599732DF}" sibTransId="{5B8C947F-0040-4F09-A7AE-B4F3A380C615}"/>
    <dgm:cxn modelId="{1BEACAB6-6915-47B9-AA7A-7010EBC50C21}" type="presOf" srcId="{C923E470-614F-467D-ABC5-71AF1694F320}" destId="{8648A6E6-CEF4-481E-87F9-4B61767DEE7F}" srcOrd="1" destOrd="0" presId="urn:microsoft.com/office/officeart/2005/8/layout/process4"/>
    <dgm:cxn modelId="{C9D776C7-F04B-408E-A467-B38FE5BF23BD}" type="presOf" srcId="{BEF2BCD0-23F3-4E4B-AEF2-764F37E3919E}" destId="{ED666148-443F-493F-B3F5-E96460D72C96}" srcOrd="0" destOrd="0" presId="urn:microsoft.com/office/officeart/2005/8/layout/process4"/>
    <dgm:cxn modelId="{3542FDE1-8D28-4FB2-AD3E-EB45D7795A63}" type="presOf" srcId="{00C0CD47-600A-4D3B-BE04-4C38F8195B30}" destId="{FE09D187-2775-4F1D-912F-14018A63EC2A}" srcOrd="0" destOrd="0" presId="urn:microsoft.com/office/officeart/2005/8/layout/process4"/>
    <dgm:cxn modelId="{BAE448F1-4E11-4805-A84D-FD759A43352C}" srcId="{6911F43E-0796-4F5D-A708-1862BD5770E4}" destId="{C923E470-614F-467D-ABC5-71AF1694F320}" srcOrd="0" destOrd="0" parTransId="{1AD340AB-EDEE-4FED-BAF3-FAE4BF70B345}" sibTransId="{7F7B6ECA-2AAB-4F0D-BC71-29ACD610BD0F}"/>
    <dgm:cxn modelId="{0A09CF26-13EE-48E5-948C-B7D1C0D96B54}" type="presParOf" srcId="{A180C762-943A-4649-8FE9-FDA30CD1B9AB}" destId="{853698D3-DB86-4A5A-8A3D-4DB4A45BA8CC}" srcOrd="0" destOrd="0" presId="urn:microsoft.com/office/officeart/2005/8/layout/process4"/>
    <dgm:cxn modelId="{B028E0B6-F3CC-4F9D-8BFE-BB46D5DF3E37}" type="presParOf" srcId="{853698D3-DB86-4A5A-8A3D-4DB4A45BA8CC}" destId="{ED666148-443F-493F-B3F5-E96460D72C96}" srcOrd="0" destOrd="0" presId="urn:microsoft.com/office/officeart/2005/8/layout/process4"/>
    <dgm:cxn modelId="{98F45F93-356E-4B28-AEA1-4E595E8894DC}" type="presParOf" srcId="{853698D3-DB86-4A5A-8A3D-4DB4A45BA8CC}" destId="{2465F34B-A9D6-4964-9BA5-2762351C6973}" srcOrd="1" destOrd="0" presId="urn:microsoft.com/office/officeart/2005/8/layout/process4"/>
    <dgm:cxn modelId="{FBA0B7C8-80A2-4062-9DA7-5934323B7D62}" type="presParOf" srcId="{853698D3-DB86-4A5A-8A3D-4DB4A45BA8CC}" destId="{116F2116-BD1C-4077-BA80-E22731C4F8DC}" srcOrd="2" destOrd="0" presId="urn:microsoft.com/office/officeart/2005/8/layout/process4"/>
    <dgm:cxn modelId="{FED6F9B9-3E6D-4547-A4DA-62A8029E71C4}" type="presParOf" srcId="{116F2116-BD1C-4077-BA80-E22731C4F8DC}" destId="{5FC533C3-354E-4FF0-99FA-F96AF92C8BAC}" srcOrd="0" destOrd="0" presId="urn:microsoft.com/office/officeart/2005/8/layout/process4"/>
    <dgm:cxn modelId="{04D8C502-E7CF-4CA6-96EF-E4171FD0BBC9}" type="presParOf" srcId="{116F2116-BD1C-4077-BA80-E22731C4F8DC}" destId="{E45695E5-EC3C-48A9-8426-55D64142DC19}" srcOrd="1" destOrd="0" presId="urn:microsoft.com/office/officeart/2005/8/layout/process4"/>
    <dgm:cxn modelId="{EEBB719D-C1CC-4A83-9BE7-493C64BC8994}" type="presParOf" srcId="{A180C762-943A-4649-8FE9-FDA30CD1B9AB}" destId="{7F57D491-2A5A-4681-A01F-854B629CA562}" srcOrd="1" destOrd="0" presId="urn:microsoft.com/office/officeart/2005/8/layout/process4"/>
    <dgm:cxn modelId="{994BA3C8-BCBE-4795-B63F-F4EAE32EF374}" type="presParOf" srcId="{A180C762-943A-4649-8FE9-FDA30CD1B9AB}" destId="{F3FF6B0C-51EA-4CBC-9BFC-63D61CB6E624}" srcOrd="2" destOrd="0" presId="urn:microsoft.com/office/officeart/2005/8/layout/process4"/>
    <dgm:cxn modelId="{99559CFF-9226-4F87-A7CF-A123D1E52C0D}" type="presParOf" srcId="{F3FF6B0C-51EA-4CBC-9BFC-63D61CB6E624}" destId="{7268E4D7-4249-4D66-8E86-7A06F0850B79}" srcOrd="0" destOrd="0" presId="urn:microsoft.com/office/officeart/2005/8/layout/process4"/>
    <dgm:cxn modelId="{697E1D13-A8E2-4A8B-A173-477765141400}" type="presParOf" srcId="{F3FF6B0C-51EA-4CBC-9BFC-63D61CB6E624}" destId="{8648A6E6-CEF4-481E-87F9-4B61767DEE7F}" srcOrd="1" destOrd="0" presId="urn:microsoft.com/office/officeart/2005/8/layout/process4"/>
    <dgm:cxn modelId="{285E0B2C-EDCF-4D84-B28E-C5818EFB275D}" type="presParOf" srcId="{F3FF6B0C-51EA-4CBC-9BFC-63D61CB6E624}" destId="{BB81DD15-DDAA-40EC-BCF0-A66EA8BCD34B}" srcOrd="2" destOrd="0" presId="urn:microsoft.com/office/officeart/2005/8/layout/process4"/>
    <dgm:cxn modelId="{11D0DEBC-C000-4C0A-AEDD-F209CFBA9C77}" type="presParOf" srcId="{BB81DD15-DDAA-40EC-BCF0-A66EA8BCD34B}" destId="{FE09D187-2775-4F1D-912F-14018A63EC2A}" srcOrd="0" destOrd="0" presId="urn:microsoft.com/office/officeart/2005/8/layout/process4"/>
    <dgm:cxn modelId="{0BD46E30-8BA5-4664-808E-10D6047ED12C}" type="presParOf" srcId="{BB81DD15-DDAA-40EC-BCF0-A66EA8BCD34B}" destId="{32A3309C-33D6-49D7-B0CC-B3306788E4EE}" srcOrd="1" destOrd="0" presId="urn:microsoft.com/office/officeart/2005/8/layout/process4"/>
  </dgm:cxnLst>
  <dgm:bg/>
  <dgm:whole/>
  <dgm:extLst>
    <a:ext uri="http://schemas.microsoft.com/office/drawing/2008/diagram">
      <dsp:dataModelExt xmlns:dsp="http://schemas.microsoft.com/office/drawing/2008/diagram" relId="rId85"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6911F43E-0796-4F5D-A708-1862BD5770E4}" type="doc">
      <dgm:prSet loTypeId="urn:microsoft.com/office/officeart/2005/8/layout/process4" loCatId="process" qsTypeId="urn:microsoft.com/office/officeart/2005/8/quickstyle/simple1" qsCatId="simple" csTypeId="urn:microsoft.com/office/officeart/2005/8/colors/accent1_2" csCatId="accent1" phldr="1"/>
      <dgm:spPr/>
      <dgm:t>
        <a:bodyPr/>
        <a:lstStyle/>
        <a:p>
          <a:endParaRPr lang="en-US"/>
        </a:p>
      </dgm:t>
    </dgm:pt>
    <dgm:pt modelId="{C923E470-614F-467D-ABC5-71AF1694F320}">
      <dgm:prSet phldrT="[Text]"/>
      <dgm:spPr/>
      <dgm:t>
        <a:bodyPr/>
        <a:lstStyle/>
        <a:p>
          <a:pPr rtl="0"/>
          <a:r>
            <a:rPr lang="en-US" b="0" i="0"/>
            <a:t>In-System Messaging</a:t>
          </a:r>
        </a:p>
      </dgm:t>
    </dgm:pt>
    <dgm:pt modelId="{1AD340AB-EDEE-4FED-BAF3-FAE4BF70B345}" type="parTrans" cxnId="{BAE448F1-4E11-4805-A84D-FD759A43352C}">
      <dgm:prSet/>
      <dgm:spPr/>
      <dgm:t>
        <a:bodyPr/>
        <a:lstStyle/>
        <a:p>
          <a:endParaRPr lang="en-US"/>
        </a:p>
      </dgm:t>
    </dgm:pt>
    <dgm:pt modelId="{7F7B6ECA-2AAB-4F0D-BC71-29ACD610BD0F}" type="sibTrans" cxnId="{BAE448F1-4E11-4805-A84D-FD759A43352C}">
      <dgm:prSet/>
      <dgm:spPr/>
      <dgm:t>
        <a:bodyPr/>
        <a:lstStyle/>
        <a:p>
          <a:endParaRPr lang="en-US"/>
        </a:p>
      </dgm:t>
    </dgm:pt>
    <dgm:pt modelId="{BEF2BCD0-23F3-4E4B-AEF2-764F37E3919E}">
      <dgm:prSet phldrT="[Text]"/>
      <dgm:spPr/>
      <dgm:t>
        <a:bodyPr/>
        <a:lstStyle/>
        <a:p>
          <a:r>
            <a:rPr lang="en-US" b="0" i="0"/>
            <a:t>Notification System</a:t>
          </a:r>
        </a:p>
      </dgm:t>
    </dgm:pt>
    <dgm:pt modelId="{D4BEC0D0-EF70-4E16-8325-6D21599732DF}" type="parTrans" cxnId="{5EC394AF-6BD2-4F9A-A7CC-E78B6562FE90}">
      <dgm:prSet/>
      <dgm:spPr/>
      <dgm:t>
        <a:bodyPr/>
        <a:lstStyle/>
        <a:p>
          <a:endParaRPr lang="en-US"/>
        </a:p>
      </dgm:t>
    </dgm:pt>
    <dgm:pt modelId="{5B8C947F-0040-4F09-A7AE-B4F3A380C615}" type="sibTrans" cxnId="{5EC394AF-6BD2-4F9A-A7CC-E78B6562FE90}">
      <dgm:prSet/>
      <dgm:spPr/>
      <dgm:t>
        <a:bodyPr/>
        <a:lstStyle/>
        <a:p>
          <a:endParaRPr lang="en-US"/>
        </a:p>
      </dgm:t>
    </dgm:pt>
    <dgm:pt modelId="{8B3F6DC7-C04E-46A7-94AA-677F5C2F283A}">
      <dgm:prSet phldrT="[Text]"/>
      <dgm:spPr/>
      <dgm:t>
        <a:bodyPr/>
        <a:lstStyle/>
        <a:p>
          <a:pPr>
            <a:buFont typeface="Arial" panose="020B0604020202020204" pitchFamily="34" charset="0"/>
            <a:buChar char="•"/>
          </a:pPr>
          <a:endParaRPr lang="en-US" b="1" i="0"/>
        </a:p>
        <a:p>
          <a:pPr>
            <a:buFont typeface="Arial" panose="020B0604020202020204" pitchFamily="34" charset="0"/>
            <a:buChar char="•"/>
          </a:pPr>
          <a:r>
            <a:rPr lang="en-US" b="1" i="0"/>
            <a:t>Implement a notification system to alert users of completed analyses or urgent cases.</a:t>
          </a:r>
        </a:p>
      </dgm:t>
    </dgm:pt>
    <dgm:pt modelId="{26F0AA95-AAB6-4C95-BFE8-5D76792AF949}" type="parTrans" cxnId="{23BD0738-25AE-4C1F-822F-A7F165C2E7DC}">
      <dgm:prSet/>
      <dgm:spPr/>
      <dgm:t>
        <a:bodyPr/>
        <a:lstStyle/>
        <a:p>
          <a:endParaRPr lang="en-US"/>
        </a:p>
      </dgm:t>
    </dgm:pt>
    <dgm:pt modelId="{EA8F9AAC-EB98-46E2-A043-0678C425EBE3}" type="sibTrans" cxnId="{23BD0738-25AE-4C1F-822F-A7F165C2E7DC}">
      <dgm:prSet/>
      <dgm:spPr/>
      <dgm:t>
        <a:bodyPr/>
        <a:lstStyle/>
        <a:p>
          <a:endParaRPr lang="en-US"/>
        </a:p>
      </dgm:t>
    </dgm:pt>
    <dgm:pt modelId="{00C0CD47-600A-4D3B-BE04-4C38F8195B30}">
      <dgm:prSet phldrT="[Text]"/>
      <dgm:spPr/>
      <dgm:t>
        <a:bodyPr/>
        <a:lstStyle/>
        <a:p>
          <a:pPr>
            <a:buFont typeface="Arial" panose="020B0604020202020204" pitchFamily="34" charset="0"/>
            <a:buChar char="•"/>
          </a:pPr>
          <a:endParaRPr lang="en-US" b="1" i="0"/>
        </a:p>
        <a:p>
          <a:pPr>
            <a:buFont typeface="Arial" panose="020B0604020202020204" pitchFamily="34" charset="0"/>
            <a:buChar char="•"/>
          </a:pPr>
          <a:r>
            <a:rPr lang="en-US" b="1" i="0"/>
            <a:t>Provide in-system messaging for secure communication and collaboration.</a:t>
          </a:r>
        </a:p>
      </dgm:t>
    </dgm:pt>
    <dgm:pt modelId="{36262C2F-8238-49AA-B210-75D38FFE228B}" type="sibTrans" cxnId="{4FF48124-CFBB-421F-81B0-8E0076EACDDE}">
      <dgm:prSet/>
      <dgm:spPr/>
      <dgm:t>
        <a:bodyPr/>
        <a:lstStyle/>
        <a:p>
          <a:endParaRPr lang="en-US"/>
        </a:p>
      </dgm:t>
    </dgm:pt>
    <dgm:pt modelId="{CF71C6D1-3EAA-4775-9792-09D37A219EB2}" type="parTrans" cxnId="{4FF48124-CFBB-421F-81B0-8E0076EACDDE}">
      <dgm:prSet/>
      <dgm:spPr/>
      <dgm:t>
        <a:bodyPr/>
        <a:lstStyle/>
        <a:p>
          <a:endParaRPr lang="en-US"/>
        </a:p>
      </dgm:t>
    </dgm:pt>
    <dgm:pt modelId="{715D6161-3A4F-481F-B1CD-9243D74BB04B}">
      <dgm:prSet/>
      <dgm:spPr/>
      <dgm:t>
        <a:bodyPr/>
        <a:lstStyle/>
        <a:p>
          <a:pPr>
            <a:buFont typeface="Arial" panose="020B0604020202020204" pitchFamily="34" charset="0"/>
            <a:buChar char="•"/>
          </a:pPr>
          <a:endParaRPr lang="en-US" b="1" i="0"/>
        </a:p>
        <a:p>
          <a:pPr>
            <a:buFont typeface="Arial" panose="020B0604020202020204" pitchFamily="34" charset="0"/>
            <a:buChar char="•"/>
          </a:pPr>
          <a:r>
            <a:rPr lang="en-US" b="1" i="0"/>
            <a:t>Define messaging features, ensuring traceable communication within the system.</a:t>
          </a:r>
        </a:p>
      </dgm:t>
    </dgm:pt>
    <dgm:pt modelId="{7750BB4E-17C2-43F0-A966-F17DF9E6921C}" type="parTrans" cxnId="{DEDBD65B-E4C1-4845-BE60-A61D08F52791}">
      <dgm:prSet/>
      <dgm:spPr/>
      <dgm:t>
        <a:bodyPr/>
        <a:lstStyle/>
        <a:p>
          <a:endParaRPr lang="en-US"/>
        </a:p>
      </dgm:t>
    </dgm:pt>
    <dgm:pt modelId="{0964BB05-FB5E-46C7-A1A2-CDCC9CB0E8BD}" type="sibTrans" cxnId="{DEDBD65B-E4C1-4845-BE60-A61D08F52791}">
      <dgm:prSet/>
      <dgm:spPr/>
      <dgm:t>
        <a:bodyPr/>
        <a:lstStyle/>
        <a:p>
          <a:endParaRPr lang="en-US"/>
        </a:p>
      </dgm:t>
    </dgm:pt>
    <dgm:pt modelId="{C627B364-FDF3-416F-B892-AC979C276CF0}">
      <dgm:prSet phldrT="[Text]"/>
      <dgm:spPr/>
      <dgm:t>
        <a:bodyPr/>
        <a:lstStyle/>
        <a:p>
          <a:pPr>
            <a:buFont typeface="Arial" panose="020B0604020202020204" pitchFamily="34" charset="0"/>
            <a:buChar char="•"/>
          </a:pPr>
          <a:endParaRPr lang="en-US" b="1" i="0"/>
        </a:p>
        <a:p>
          <a:pPr>
            <a:buFont typeface="Arial" panose="020B0604020202020204" pitchFamily="34" charset="0"/>
            <a:buChar char="•"/>
          </a:pPr>
          <a:r>
            <a:rPr lang="en-US" b="1" i="0"/>
            <a:t>Specify notification types, delivery methods, and the criteria triggering notifications.</a:t>
          </a:r>
        </a:p>
      </dgm:t>
    </dgm:pt>
    <dgm:pt modelId="{653FCA41-B6C5-4C4A-8564-AADFF2F7B7D2}" type="sibTrans" cxnId="{B669CB0E-3447-4604-95F0-31DD65C99B28}">
      <dgm:prSet/>
      <dgm:spPr/>
      <dgm:t>
        <a:bodyPr/>
        <a:lstStyle/>
        <a:p>
          <a:endParaRPr lang="en-US"/>
        </a:p>
      </dgm:t>
    </dgm:pt>
    <dgm:pt modelId="{72ED119A-9825-41B5-9C37-1F33C0596860}" type="parTrans" cxnId="{B669CB0E-3447-4604-95F0-31DD65C99B28}">
      <dgm:prSet/>
      <dgm:spPr/>
      <dgm:t>
        <a:bodyPr/>
        <a:lstStyle/>
        <a:p>
          <a:endParaRPr lang="en-US"/>
        </a:p>
      </dgm:t>
    </dgm:pt>
    <dgm:pt modelId="{A180C762-943A-4649-8FE9-FDA30CD1B9AB}" type="pres">
      <dgm:prSet presAssocID="{6911F43E-0796-4F5D-A708-1862BD5770E4}" presName="Name0" presStyleCnt="0">
        <dgm:presLayoutVars>
          <dgm:dir/>
          <dgm:animLvl val="lvl"/>
          <dgm:resizeHandles val="exact"/>
        </dgm:presLayoutVars>
      </dgm:prSet>
      <dgm:spPr/>
    </dgm:pt>
    <dgm:pt modelId="{853698D3-DB86-4A5A-8A3D-4DB4A45BA8CC}" type="pres">
      <dgm:prSet presAssocID="{BEF2BCD0-23F3-4E4B-AEF2-764F37E3919E}" presName="boxAndChildren" presStyleCnt="0"/>
      <dgm:spPr/>
    </dgm:pt>
    <dgm:pt modelId="{ED666148-443F-493F-B3F5-E96460D72C96}" type="pres">
      <dgm:prSet presAssocID="{BEF2BCD0-23F3-4E4B-AEF2-764F37E3919E}" presName="parentTextBox" presStyleLbl="node1" presStyleIdx="0" presStyleCnt="2"/>
      <dgm:spPr/>
    </dgm:pt>
    <dgm:pt modelId="{2465F34B-A9D6-4964-9BA5-2762351C6973}" type="pres">
      <dgm:prSet presAssocID="{BEF2BCD0-23F3-4E4B-AEF2-764F37E3919E}" presName="entireBox" presStyleLbl="node1" presStyleIdx="0" presStyleCnt="2"/>
      <dgm:spPr/>
    </dgm:pt>
    <dgm:pt modelId="{116F2116-BD1C-4077-BA80-E22731C4F8DC}" type="pres">
      <dgm:prSet presAssocID="{BEF2BCD0-23F3-4E4B-AEF2-764F37E3919E}" presName="descendantBox" presStyleCnt="0"/>
      <dgm:spPr/>
    </dgm:pt>
    <dgm:pt modelId="{5FC533C3-354E-4FF0-99FA-F96AF92C8BAC}" type="pres">
      <dgm:prSet presAssocID="{8B3F6DC7-C04E-46A7-94AA-677F5C2F283A}" presName="childTextBox" presStyleLbl="fgAccFollowNode1" presStyleIdx="0" presStyleCnt="4">
        <dgm:presLayoutVars>
          <dgm:bulletEnabled val="1"/>
        </dgm:presLayoutVars>
      </dgm:prSet>
      <dgm:spPr/>
    </dgm:pt>
    <dgm:pt modelId="{E45695E5-EC3C-48A9-8426-55D64142DC19}" type="pres">
      <dgm:prSet presAssocID="{C627B364-FDF3-416F-B892-AC979C276CF0}" presName="childTextBox" presStyleLbl="fgAccFollowNode1" presStyleIdx="1" presStyleCnt="4">
        <dgm:presLayoutVars>
          <dgm:bulletEnabled val="1"/>
        </dgm:presLayoutVars>
      </dgm:prSet>
      <dgm:spPr/>
    </dgm:pt>
    <dgm:pt modelId="{7F57D491-2A5A-4681-A01F-854B629CA562}" type="pres">
      <dgm:prSet presAssocID="{7F7B6ECA-2AAB-4F0D-BC71-29ACD610BD0F}" presName="sp" presStyleCnt="0"/>
      <dgm:spPr/>
    </dgm:pt>
    <dgm:pt modelId="{F3FF6B0C-51EA-4CBC-9BFC-63D61CB6E624}" type="pres">
      <dgm:prSet presAssocID="{C923E470-614F-467D-ABC5-71AF1694F320}" presName="arrowAndChildren" presStyleCnt="0"/>
      <dgm:spPr/>
    </dgm:pt>
    <dgm:pt modelId="{7268E4D7-4249-4D66-8E86-7A06F0850B79}" type="pres">
      <dgm:prSet presAssocID="{C923E470-614F-467D-ABC5-71AF1694F320}" presName="parentTextArrow" presStyleLbl="node1" presStyleIdx="0" presStyleCnt="2"/>
      <dgm:spPr/>
    </dgm:pt>
    <dgm:pt modelId="{8648A6E6-CEF4-481E-87F9-4B61767DEE7F}" type="pres">
      <dgm:prSet presAssocID="{C923E470-614F-467D-ABC5-71AF1694F320}" presName="arrow" presStyleLbl="node1" presStyleIdx="1" presStyleCnt="2"/>
      <dgm:spPr/>
    </dgm:pt>
    <dgm:pt modelId="{BB81DD15-DDAA-40EC-BCF0-A66EA8BCD34B}" type="pres">
      <dgm:prSet presAssocID="{C923E470-614F-467D-ABC5-71AF1694F320}" presName="descendantArrow" presStyleCnt="0"/>
      <dgm:spPr/>
    </dgm:pt>
    <dgm:pt modelId="{FE09D187-2775-4F1D-912F-14018A63EC2A}" type="pres">
      <dgm:prSet presAssocID="{00C0CD47-600A-4D3B-BE04-4C38F8195B30}" presName="childTextArrow" presStyleLbl="fgAccFollowNode1" presStyleIdx="2" presStyleCnt="4">
        <dgm:presLayoutVars>
          <dgm:bulletEnabled val="1"/>
        </dgm:presLayoutVars>
      </dgm:prSet>
      <dgm:spPr/>
    </dgm:pt>
    <dgm:pt modelId="{32A3309C-33D6-49D7-B0CC-B3306788E4EE}" type="pres">
      <dgm:prSet presAssocID="{715D6161-3A4F-481F-B1CD-9243D74BB04B}" presName="childTextArrow" presStyleLbl="fgAccFollowNode1" presStyleIdx="3" presStyleCnt="4">
        <dgm:presLayoutVars>
          <dgm:bulletEnabled val="1"/>
        </dgm:presLayoutVars>
      </dgm:prSet>
      <dgm:spPr/>
    </dgm:pt>
  </dgm:ptLst>
  <dgm:cxnLst>
    <dgm:cxn modelId="{B669CB0E-3447-4604-95F0-31DD65C99B28}" srcId="{BEF2BCD0-23F3-4E4B-AEF2-764F37E3919E}" destId="{C627B364-FDF3-416F-B892-AC979C276CF0}" srcOrd="1" destOrd="0" parTransId="{72ED119A-9825-41B5-9C37-1F33C0596860}" sibTransId="{653FCA41-B6C5-4C4A-8564-AADFF2F7B7D2}"/>
    <dgm:cxn modelId="{A6486E10-8B0B-4642-A31B-014BC086E081}" type="presOf" srcId="{6911F43E-0796-4F5D-A708-1862BD5770E4}" destId="{A180C762-943A-4649-8FE9-FDA30CD1B9AB}" srcOrd="0" destOrd="0" presId="urn:microsoft.com/office/officeart/2005/8/layout/process4"/>
    <dgm:cxn modelId="{B3FDDE18-E116-4338-B4DC-86CA7735CE48}" type="presOf" srcId="{C923E470-614F-467D-ABC5-71AF1694F320}" destId="{7268E4D7-4249-4D66-8E86-7A06F0850B79}" srcOrd="0" destOrd="0" presId="urn:microsoft.com/office/officeart/2005/8/layout/process4"/>
    <dgm:cxn modelId="{4FF48124-CFBB-421F-81B0-8E0076EACDDE}" srcId="{C923E470-614F-467D-ABC5-71AF1694F320}" destId="{00C0CD47-600A-4D3B-BE04-4C38F8195B30}" srcOrd="0" destOrd="0" parTransId="{CF71C6D1-3EAA-4775-9792-09D37A219EB2}" sibTransId="{36262C2F-8238-49AA-B210-75D38FFE228B}"/>
    <dgm:cxn modelId="{453E972A-21DE-4ECD-BC6A-CCAF70517A14}" type="presOf" srcId="{C627B364-FDF3-416F-B892-AC979C276CF0}" destId="{E45695E5-EC3C-48A9-8426-55D64142DC19}" srcOrd="0" destOrd="0" presId="urn:microsoft.com/office/officeart/2005/8/layout/process4"/>
    <dgm:cxn modelId="{65F57830-0081-4B91-9310-05B99EB8AB7F}" type="presOf" srcId="{715D6161-3A4F-481F-B1CD-9243D74BB04B}" destId="{32A3309C-33D6-49D7-B0CC-B3306788E4EE}" srcOrd="0" destOrd="0" presId="urn:microsoft.com/office/officeart/2005/8/layout/process4"/>
    <dgm:cxn modelId="{23BD0738-25AE-4C1F-822F-A7F165C2E7DC}" srcId="{BEF2BCD0-23F3-4E4B-AEF2-764F37E3919E}" destId="{8B3F6DC7-C04E-46A7-94AA-677F5C2F283A}" srcOrd="0" destOrd="0" parTransId="{26F0AA95-AAB6-4C95-BFE8-5D76792AF949}" sibTransId="{EA8F9AAC-EB98-46E2-A043-0678C425EBE3}"/>
    <dgm:cxn modelId="{1550AB3A-357D-49FE-BAB8-62D54DB42110}" type="presOf" srcId="{BEF2BCD0-23F3-4E4B-AEF2-764F37E3919E}" destId="{2465F34B-A9D6-4964-9BA5-2762351C6973}" srcOrd="1" destOrd="0" presId="urn:microsoft.com/office/officeart/2005/8/layout/process4"/>
    <dgm:cxn modelId="{DEDBD65B-E4C1-4845-BE60-A61D08F52791}" srcId="{C923E470-614F-467D-ABC5-71AF1694F320}" destId="{715D6161-3A4F-481F-B1CD-9243D74BB04B}" srcOrd="1" destOrd="0" parTransId="{7750BB4E-17C2-43F0-A966-F17DF9E6921C}" sibTransId="{0964BB05-FB5E-46C7-A1A2-CDCC9CB0E8BD}"/>
    <dgm:cxn modelId="{BCBDC27C-1A7A-4641-9224-D2FF061449A3}" type="presOf" srcId="{8B3F6DC7-C04E-46A7-94AA-677F5C2F283A}" destId="{5FC533C3-354E-4FF0-99FA-F96AF92C8BAC}" srcOrd="0" destOrd="0" presId="urn:microsoft.com/office/officeart/2005/8/layout/process4"/>
    <dgm:cxn modelId="{5EC394AF-6BD2-4F9A-A7CC-E78B6562FE90}" srcId="{6911F43E-0796-4F5D-A708-1862BD5770E4}" destId="{BEF2BCD0-23F3-4E4B-AEF2-764F37E3919E}" srcOrd="1" destOrd="0" parTransId="{D4BEC0D0-EF70-4E16-8325-6D21599732DF}" sibTransId="{5B8C947F-0040-4F09-A7AE-B4F3A380C615}"/>
    <dgm:cxn modelId="{1BEACAB6-6915-47B9-AA7A-7010EBC50C21}" type="presOf" srcId="{C923E470-614F-467D-ABC5-71AF1694F320}" destId="{8648A6E6-CEF4-481E-87F9-4B61767DEE7F}" srcOrd="1" destOrd="0" presId="urn:microsoft.com/office/officeart/2005/8/layout/process4"/>
    <dgm:cxn modelId="{C9D776C7-F04B-408E-A467-B38FE5BF23BD}" type="presOf" srcId="{BEF2BCD0-23F3-4E4B-AEF2-764F37E3919E}" destId="{ED666148-443F-493F-B3F5-E96460D72C96}" srcOrd="0" destOrd="0" presId="urn:microsoft.com/office/officeart/2005/8/layout/process4"/>
    <dgm:cxn modelId="{3542FDE1-8D28-4FB2-AD3E-EB45D7795A63}" type="presOf" srcId="{00C0CD47-600A-4D3B-BE04-4C38F8195B30}" destId="{FE09D187-2775-4F1D-912F-14018A63EC2A}" srcOrd="0" destOrd="0" presId="urn:microsoft.com/office/officeart/2005/8/layout/process4"/>
    <dgm:cxn modelId="{BAE448F1-4E11-4805-A84D-FD759A43352C}" srcId="{6911F43E-0796-4F5D-A708-1862BD5770E4}" destId="{C923E470-614F-467D-ABC5-71AF1694F320}" srcOrd="0" destOrd="0" parTransId="{1AD340AB-EDEE-4FED-BAF3-FAE4BF70B345}" sibTransId="{7F7B6ECA-2AAB-4F0D-BC71-29ACD610BD0F}"/>
    <dgm:cxn modelId="{0A09CF26-13EE-48E5-948C-B7D1C0D96B54}" type="presParOf" srcId="{A180C762-943A-4649-8FE9-FDA30CD1B9AB}" destId="{853698D3-DB86-4A5A-8A3D-4DB4A45BA8CC}" srcOrd="0" destOrd="0" presId="urn:microsoft.com/office/officeart/2005/8/layout/process4"/>
    <dgm:cxn modelId="{B028E0B6-F3CC-4F9D-8BFE-BB46D5DF3E37}" type="presParOf" srcId="{853698D3-DB86-4A5A-8A3D-4DB4A45BA8CC}" destId="{ED666148-443F-493F-B3F5-E96460D72C96}" srcOrd="0" destOrd="0" presId="urn:microsoft.com/office/officeart/2005/8/layout/process4"/>
    <dgm:cxn modelId="{98F45F93-356E-4B28-AEA1-4E595E8894DC}" type="presParOf" srcId="{853698D3-DB86-4A5A-8A3D-4DB4A45BA8CC}" destId="{2465F34B-A9D6-4964-9BA5-2762351C6973}" srcOrd="1" destOrd="0" presId="urn:microsoft.com/office/officeart/2005/8/layout/process4"/>
    <dgm:cxn modelId="{FBA0B7C8-80A2-4062-9DA7-5934323B7D62}" type="presParOf" srcId="{853698D3-DB86-4A5A-8A3D-4DB4A45BA8CC}" destId="{116F2116-BD1C-4077-BA80-E22731C4F8DC}" srcOrd="2" destOrd="0" presId="urn:microsoft.com/office/officeart/2005/8/layout/process4"/>
    <dgm:cxn modelId="{FED6F9B9-3E6D-4547-A4DA-62A8029E71C4}" type="presParOf" srcId="{116F2116-BD1C-4077-BA80-E22731C4F8DC}" destId="{5FC533C3-354E-4FF0-99FA-F96AF92C8BAC}" srcOrd="0" destOrd="0" presId="urn:microsoft.com/office/officeart/2005/8/layout/process4"/>
    <dgm:cxn modelId="{04D8C502-E7CF-4CA6-96EF-E4171FD0BBC9}" type="presParOf" srcId="{116F2116-BD1C-4077-BA80-E22731C4F8DC}" destId="{E45695E5-EC3C-48A9-8426-55D64142DC19}" srcOrd="1" destOrd="0" presId="urn:microsoft.com/office/officeart/2005/8/layout/process4"/>
    <dgm:cxn modelId="{EEBB719D-C1CC-4A83-9BE7-493C64BC8994}" type="presParOf" srcId="{A180C762-943A-4649-8FE9-FDA30CD1B9AB}" destId="{7F57D491-2A5A-4681-A01F-854B629CA562}" srcOrd="1" destOrd="0" presId="urn:microsoft.com/office/officeart/2005/8/layout/process4"/>
    <dgm:cxn modelId="{994BA3C8-BCBE-4795-B63F-F4EAE32EF374}" type="presParOf" srcId="{A180C762-943A-4649-8FE9-FDA30CD1B9AB}" destId="{F3FF6B0C-51EA-4CBC-9BFC-63D61CB6E624}" srcOrd="2" destOrd="0" presId="urn:microsoft.com/office/officeart/2005/8/layout/process4"/>
    <dgm:cxn modelId="{99559CFF-9226-4F87-A7CF-A123D1E52C0D}" type="presParOf" srcId="{F3FF6B0C-51EA-4CBC-9BFC-63D61CB6E624}" destId="{7268E4D7-4249-4D66-8E86-7A06F0850B79}" srcOrd="0" destOrd="0" presId="urn:microsoft.com/office/officeart/2005/8/layout/process4"/>
    <dgm:cxn modelId="{697E1D13-A8E2-4A8B-A173-477765141400}" type="presParOf" srcId="{F3FF6B0C-51EA-4CBC-9BFC-63D61CB6E624}" destId="{8648A6E6-CEF4-481E-87F9-4B61767DEE7F}" srcOrd="1" destOrd="0" presId="urn:microsoft.com/office/officeart/2005/8/layout/process4"/>
    <dgm:cxn modelId="{285E0B2C-EDCF-4D84-B28E-C5818EFB275D}" type="presParOf" srcId="{F3FF6B0C-51EA-4CBC-9BFC-63D61CB6E624}" destId="{BB81DD15-DDAA-40EC-BCF0-A66EA8BCD34B}" srcOrd="2" destOrd="0" presId="urn:microsoft.com/office/officeart/2005/8/layout/process4"/>
    <dgm:cxn modelId="{11D0DEBC-C000-4C0A-AEDD-F209CFBA9C77}" type="presParOf" srcId="{BB81DD15-DDAA-40EC-BCF0-A66EA8BCD34B}" destId="{FE09D187-2775-4F1D-912F-14018A63EC2A}" srcOrd="0" destOrd="0" presId="urn:microsoft.com/office/officeart/2005/8/layout/process4"/>
    <dgm:cxn modelId="{0BD46E30-8BA5-4664-808E-10D6047ED12C}" type="presParOf" srcId="{BB81DD15-DDAA-40EC-BCF0-A66EA8BCD34B}" destId="{32A3309C-33D6-49D7-B0CC-B3306788E4EE}" srcOrd="1" destOrd="0" presId="urn:microsoft.com/office/officeart/2005/8/layout/process4"/>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6911F43E-0796-4F5D-A708-1862BD5770E4}" type="doc">
      <dgm:prSet loTypeId="urn:microsoft.com/office/officeart/2005/8/layout/process4" loCatId="process" qsTypeId="urn:microsoft.com/office/officeart/2005/8/quickstyle/simple1" qsCatId="simple" csTypeId="urn:microsoft.com/office/officeart/2005/8/colors/accent1_2" csCatId="accent1" phldr="1"/>
      <dgm:spPr/>
      <dgm:t>
        <a:bodyPr/>
        <a:lstStyle/>
        <a:p>
          <a:endParaRPr lang="en-US"/>
        </a:p>
      </dgm:t>
    </dgm:pt>
    <dgm:pt modelId="{C923E470-614F-467D-ABC5-71AF1694F320}">
      <dgm:prSet phldrT="[Text]"/>
      <dgm:spPr/>
      <dgm:t>
        <a:bodyPr/>
        <a:lstStyle/>
        <a:p>
          <a:r>
            <a:rPr lang="en-US" b="0" i="0"/>
            <a:t>EHR and PACS Integration</a:t>
          </a:r>
        </a:p>
      </dgm:t>
    </dgm:pt>
    <dgm:pt modelId="{1AD340AB-EDEE-4FED-BAF3-FAE4BF70B345}" type="parTrans" cxnId="{BAE448F1-4E11-4805-A84D-FD759A43352C}">
      <dgm:prSet/>
      <dgm:spPr/>
      <dgm:t>
        <a:bodyPr/>
        <a:lstStyle/>
        <a:p>
          <a:endParaRPr lang="en-US"/>
        </a:p>
      </dgm:t>
    </dgm:pt>
    <dgm:pt modelId="{7F7B6ECA-2AAB-4F0D-BC71-29ACD610BD0F}" type="sibTrans" cxnId="{BAE448F1-4E11-4805-A84D-FD759A43352C}">
      <dgm:prSet/>
      <dgm:spPr/>
      <dgm:t>
        <a:bodyPr/>
        <a:lstStyle/>
        <a:p>
          <a:endParaRPr lang="en-US"/>
        </a:p>
      </dgm:t>
    </dgm:pt>
    <dgm:pt modelId="{00C0CD47-600A-4D3B-BE04-4C38F8195B30}">
      <dgm:prSet phldrT="[Text]"/>
      <dgm:spPr/>
      <dgm:t>
        <a:bodyPr/>
        <a:lstStyle/>
        <a:p>
          <a:pPr>
            <a:buFont typeface="Arial" panose="020B0604020202020204" pitchFamily="34" charset="0"/>
            <a:buChar char="•"/>
          </a:pPr>
          <a:endParaRPr lang="en-US" b="1" i="0"/>
        </a:p>
        <a:p>
          <a:pPr>
            <a:buFont typeface="Arial" panose="020B0604020202020204" pitchFamily="34" charset="0"/>
            <a:buChar char="•"/>
          </a:pPr>
          <a:r>
            <a:rPr lang="en-US" b="1" i="0"/>
            <a:t>Ensure seamless integration with Electronic Health Records (EHR) and Picture Archiving and Communication Systems (PACS).</a:t>
          </a:r>
        </a:p>
      </dgm:t>
    </dgm:pt>
    <dgm:pt modelId="{36262C2F-8238-49AA-B210-75D38FFE228B}" type="sibTrans" cxnId="{4FF48124-CFBB-421F-81B0-8E0076EACDDE}">
      <dgm:prSet/>
      <dgm:spPr/>
      <dgm:t>
        <a:bodyPr/>
        <a:lstStyle/>
        <a:p>
          <a:endParaRPr lang="en-US"/>
        </a:p>
      </dgm:t>
    </dgm:pt>
    <dgm:pt modelId="{CF71C6D1-3EAA-4775-9792-09D37A219EB2}" type="parTrans" cxnId="{4FF48124-CFBB-421F-81B0-8E0076EACDDE}">
      <dgm:prSet/>
      <dgm:spPr/>
      <dgm:t>
        <a:bodyPr/>
        <a:lstStyle/>
        <a:p>
          <a:endParaRPr lang="en-US"/>
        </a:p>
      </dgm:t>
    </dgm:pt>
    <dgm:pt modelId="{715D6161-3A4F-481F-B1CD-9243D74BB04B}">
      <dgm:prSet/>
      <dgm:spPr/>
      <dgm:t>
        <a:bodyPr/>
        <a:lstStyle/>
        <a:p>
          <a:pPr>
            <a:buFont typeface="Arial" panose="020B0604020202020204" pitchFamily="34" charset="0"/>
            <a:buChar char="•"/>
          </a:pPr>
          <a:endParaRPr lang="en-US" b="1" i="0"/>
        </a:p>
        <a:p>
          <a:pPr>
            <a:buFont typeface="Arial" panose="020B0604020202020204" pitchFamily="34" charset="0"/>
            <a:buChar char="•"/>
          </a:pPr>
          <a:r>
            <a:rPr lang="en-US" b="1" i="0"/>
            <a:t>Detail integration points, data exchange formats, and security measures for smooth interoperability.</a:t>
          </a:r>
        </a:p>
      </dgm:t>
    </dgm:pt>
    <dgm:pt modelId="{0964BB05-FB5E-46C7-A1A2-CDCC9CB0E8BD}" type="sibTrans" cxnId="{DEDBD65B-E4C1-4845-BE60-A61D08F52791}">
      <dgm:prSet/>
      <dgm:spPr/>
      <dgm:t>
        <a:bodyPr/>
        <a:lstStyle/>
        <a:p>
          <a:endParaRPr lang="en-US"/>
        </a:p>
      </dgm:t>
    </dgm:pt>
    <dgm:pt modelId="{7750BB4E-17C2-43F0-A966-F17DF9E6921C}" type="parTrans" cxnId="{DEDBD65B-E4C1-4845-BE60-A61D08F52791}">
      <dgm:prSet/>
      <dgm:spPr/>
      <dgm:t>
        <a:bodyPr/>
        <a:lstStyle/>
        <a:p>
          <a:endParaRPr lang="en-US"/>
        </a:p>
      </dgm:t>
    </dgm:pt>
    <dgm:pt modelId="{A180C762-943A-4649-8FE9-FDA30CD1B9AB}" type="pres">
      <dgm:prSet presAssocID="{6911F43E-0796-4F5D-A708-1862BD5770E4}" presName="Name0" presStyleCnt="0">
        <dgm:presLayoutVars>
          <dgm:dir/>
          <dgm:animLvl val="lvl"/>
          <dgm:resizeHandles val="exact"/>
        </dgm:presLayoutVars>
      </dgm:prSet>
      <dgm:spPr/>
    </dgm:pt>
    <dgm:pt modelId="{52B77590-1F14-49D1-8E96-E0EDB85424CD}" type="pres">
      <dgm:prSet presAssocID="{C923E470-614F-467D-ABC5-71AF1694F320}" presName="boxAndChildren" presStyleCnt="0"/>
      <dgm:spPr/>
    </dgm:pt>
    <dgm:pt modelId="{4F24970D-4725-4E0F-B0D9-DA8F60026914}" type="pres">
      <dgm:prSet presAssocID="{C923E470-614F-467D-ABC5-71AF1694F320}" presName="parentTextBox" presStyleLbl="node1" presStyleIdx="0" presStyleCnt="1"/>
      <dgm:spPr/>
    </dgm:pt>
    <dgm:pt modelId="{33DB5CC1-D0FA-40D8-A819-B1E5B16DF333}" type="pres">
      <dgm:prSet presAssocID="{C923E470-614F-467D-ABC5-71AF1694F320}" presName="entireBox" presStyleLbl="node1" presStyleIdx="0" presStyleCnt="1"/>
      <dgm:spPr/>
    </dgm:pt>
    <dgm:pt modelId="{3AED3513-CECA-401C-A966-6B8A3A47F0FE}" type="pres">
      <dgm:prSet presAssocID="{C923E470-614F-467D-ABC5-71AF1694F320}" presName="descendantBox" presStyleCnt="0"/>
      <dgm:spPr/>
    </dgm:pt>
    <dgm:pt modelId="{1EE31CCB-FF8A-4456-905C-1DEE04BC7940}" type="pres">
      <dgm:prSet presAssocID="{00C0CD47-600A-4D3B-BE04-4C38F8195B30}" presName="childTextBox" presStyleLbl="fgAccFollowNode1" presStyleIdx="0" presStyleCnt="2">
        <dgm:presLayoutVars>
          <dgm:bulletEnabled val="1"/>
        </dgm:presLayoutVars>
      </dgm:prSet>
      <dgm:spPr/>
    </dgm:pt>
    <dgm:pt modelId="{91642367-504F-484C-98D8-A219AA5AC8EC}" type="pres">
      <dgm:prSet presAssocID="{715D6161-3A4F-481F-B1CD-9243D74BB04B}" presName="childTextBox" presStyleLbl="fgAccFollowNode1" presStyleIdx="1" presStyleCnt="2">
        <dgm:presLayoutVars>
          <dgm:bulletEnabled val="1"/>
        </dgm:presLayoutVars>
      </dgm:prSet>
      <dgm:spPr/>
    </dgm:pt>
  </dgm:ptLst>
  <dgm:cxnLst>
    <dgm:cxn modelId="{A6486E10-8B0B-4642-A31B-014BC086E081}" type="presOf" srcId="{6911F43E-0796-4F5D-A708-1862BD5770E4}" destId="{A180C762-943A-4649-8FE9-FDA30CD1B9AB}" srcOrd="0" destOrd="0" presId="urn:microsoft.com/office/officeart/2005/8/layout/process4"/>
    <dgm:cxn modelId="{4FF48124-CFBB-421F-81B0-8E0076EACDDE}" srcId="{C923E470-614F-467D-ABC5-71AF1694F320}" destId="{00C0CD47-600A-4D3B-BE04-4C38F8195B30}" srcOrd="0" destOrd="0" parTransId="{CF71C6D1-3EAA-4775-9792-09D37A219EB2}" sibTransId="{36262C2F-8238-49AA-B210-75D38FFE228B}"/>
    <dgm:cxn modelId="{DEDBD65B-E4C1-4845-BE60-A61D08F52791}" srcId="{C923E470-614F-467D-ABC5-71AF1694F320}" destId="{715D6161-3A4F-481F-B1CD-9243D74BB04B}" srcOrd="1" destOrd="0" parTransId="{7750BB4E-17C2-43F0-A966-F17DF9E6921C}" sibTransId="{0964BB05-FB5E-46C7-A1A2-CDCC9CB0E8BD}"/>
    <dgm:cxn modelId="{32F8AF75-D344-40B8-B1A0-4A988A1D4A86}" type="presOf" srcId="{C923E470-614F-467D-ABC5-71AF1694F320}" destId="{33DB5CC1-D0FA-40D8-A819-B1E5B16DF333}" srcOrd="1" destOrd="0" presId="urn:microsoft.com/office/officeart/2005/8/layout/process4"/>
    <dgm:cxn modelId="{8E0B0FB5-C13A-44B8-8944-46496745C235}" type="presOf" srcId="{00C0CD47-600A-4D3B-BE04-4C38F8195B30}" destId="{1EE31CCB-FF8A-4456-905C-1DEE04BC7940}" srcOrd="0" destOrd="0" presId="urn:microsoft.com/office/officeart/2005/8/layout/process4"/>
    <dgm:cxn modelId="{FBAF3DC0-4C41-4F5D-BF69-37241D7E2714}" type="presOf" srcId="{C923E470-614F-467D-ABC5-71AF1694F320}" destId="{4F24970D-4725-4E0F-B0D9-DA8F60026914}" srcOrd="0" destOrd="0" presId="urn:microsoft.com/office/officeart/2005/8/layout/process4"/>
    <dgm:cxn modelId="{3BA900D5-32E8-4AF3-B02C-DD2E68DFFEFE}" type="presOf" srcId="{715D6161-3A4F-481F-B1CD-9243D74BB04B}" destId="{91642367-504F-484C-98D8-A219AA5AC8EC}" srcOrd="0" destOrd="0" presId="urn:microsoft.com/office/officeart/2005/8/layout/process4"/>
    <dgm:cxn modelId="{BAE448F1-4E11-4805-A84D-FD759A43352C}" srcId="{6911F43E-0796-4F5D-A708-1862BD5770E4}" destId="{C923E470-614F-467D-ABC5-71AF1694F320}" srcOrd="0" destOrd="0" parTransId="{1AD340AB-EDEE-4FED-BAF3-FAE4BF70B345}" sibTransId="{7F7B6ECA-2AAB-4F0D-BC71-29ACD610BD0F}"/>
    <dgm:cxn modelId="{3E9329C8-CC38-40A0-8A8C-4244619E7585}" type="presParOf" srcId="{A180C762-943A-4649-8FE9-FDA30CD1B9AB}" destId="{52B77590-1F14-49D1-8E96-E0EDB85424CD}" srcOrd="0" destOrd="0" presId="urn:microsoft.com/office/officeart/2005/8/layout/process4"/>
    <dgm:cxn modelId="{6B49F293-5222-4B01-B4A7-D4387B2003B8}" type="presParOf" srcId="{52B77590-1F14-49D1-8E96-E0EDB85424CD}" destId="{4F24970D-4725-4E0F-B0D9-DA8F60026914}" srcOrd="0" destOrd="0" presId="urn:microsoft.com/office/officeart/2005/8/layout/process4"/>
    <dgm:cxn modelId="{AE25F8DD-1B95-40D8-8549-F2D29A0260B6}" type="presParOf" srcId="{52B77590-1F14-49D1-8E96-E0EDB85424CD}" destId="{33DB5CC1-D0FA-40D8-A819-B1E5B16DF333}" srcOrd="1" destOrd="0" presId="urn:microsoft.com/office/officeart/2005/8/layout/process4"/>
    <dgm:cxn modelId="{C0AB6ABE-5A52-48C7-A5D2-6D05ABD9F625}" type="presParOf" srcId="{52B77590-1F14-49D1-8E96-E0EDB85424CD}" destId="{3AED3513-CECA-401C-A966-6B8A3A47F0FE}" srcOrd="2" destOrd="0" presId="urn:microsoft.com/office/officeart/2005/8/layout/process4"/>
    <dgm:cxn modelId="{A8A3A3AA-843F-4063-8F85-37373F358839}" type="presParOf" srcId="{3AED3513-CECA-401C-A966-6B8A3A47F0FE}" destId="{1EE31CCB-FF8A-4456-905C-1DEE04BC7940}" srcOrd="0" destOrd="0" presId="urn:microsoft.com/office/officeart/2005/8/layout/process4"/>
    <dgm:cxn modelId="{6C93F8C3-770F-4D88-BA24-B7F4FD072689}" type="presParOf" srcId="{3AED3513-CECA-401C-A966-6B8A3A47F0FE}" destId="{91642367-504F-484C-98D8-A219AA5AC8EC}" srcOrd="1" destOrd="0" presId="urn:microsoft.com/office/officeart/2005/8/layout/process4"/>
  </dgm:cxnLst>
  <dgm:bg/>
  <dgm:whole/>
  <dgm:extLst>
    <a:ext uri="http://schemas.microsoft.com/office/drawing/2008/diagram">
      <dsp:dataModelExt xmlns:dsp="http://schemas.microsoft.com/office/drawing/2008/diagram" relId="rId95"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F3D1D413-6924-4919-8D95-64446A639BFE}" type="doc">
      <dgm:prSet loTypeId="urn:microsoft.com/office/officeart/2008/layout/VerticalAccentList" loCatId="list" qsTypeId="urn:microsoft.com/office/officeart/2005/8/quickstyle/simple1" qsCatId="simple" csTypeId="urn:microsoft.com/office/officeart/2005/8/colors/accent1_2" csCatId="accent1" phldr="1"/>
      <dgm:spPr/>
      <dgm:t>
        <a:bodyPr/>
        <a:lstStyle/>
        <a:p>
          <a:endParaRPr lang="en-US"/>
        </a:p>
      </dgm:t>
    </dgm:pt>
    <dgm:pt modelId="{A93DBA32-26DB-4925-A579-6758923C5A0F}">
      <dgm:prSet phldrT="[Text]" custT="1"/>
      <dgm:spPr/>
      <dgm:t>
        <a:bodyPr/>
        <a:lstStyle/>
        <a:p>
          <a:r>
            <a:rPr lang="en-US" sz="600" b="1" i="0"/>
            <a:t>The User Interface serves as the point of interaction between the system and its users, encompassing both patients and doctors. A user-centric design approach is paramount, focusing on intuitive navigation, user-friendly layouts, and accessibility features. The design ensures an inclusive experience for users with varying technical proficiency.</a:t>
          </a:r>
          <a:endParaRPr lang="en-US" sz="600" b="1"/>
        </a:p>
      </dgm:t>
    </dgm:pt>
    <dgm:pt modelId="{239A2128-B6A9-4DC3-9776-0ED401D6F1DD}" type="parTrans" cxnId="{59669FB3-0692-4A19-953F-934C135C3F84}">
      <dgm:prSet/>
      <dgm:spPr/>
      <dgm:t>
        <a:bodyPr/>
        <a:lstStyle/>
        <a:p>
          <a:endParaRPr lang="en-US" sz="1600" b="1"/>
        </a:p>
      </dgm:t>
    </dgm:pt>
    <dgm:pt modelId="{CECE050A-DD29-4407-936E-DD42BA008B96}" type="sibTrans" cxnId="{59669FB3-0692-4A19-953F-934C135C3F84}">
      <dgm:prSet/>
      <dgm:spPr/>
      <dgm:t>
        <a:bodyPr/>
        <a:lstStyle/>
        <a:p>
          <a:endParaRPr lang="en-US" sz="1600" b="1"/>
        </a:p>
      </dgm:t>
    </dgm:pt>
    <dgm:pt modelId="{13E15F7E-63C9-4B72-AE21-99A3E9E0656E}">
      <dgm:prSet phldrT="[Text]" custT="1"/>
      <dgm:spPr/>
      <dgm:t>
        <a:bodyPr/>
        <a:lstStyle/>
        <a:p>
          <a:r>
            <a:rPr lang="en-US" sz="1400" b="1" i="0">
              <a:solidFill>
                <a:schemeClr val="accent1"/>
              </a:solidFill>
            </a:rPr>
            <a:t>Functionality</a:t>
          </a:r>
        </a:p>
      </dgm:t>
    </dgm:pt>
    <dgm:pt modelId="{7CC65C44-1055-4C7E-BC83-2D321C2B8805}" type="parTrans" cxnId="{2A8FB36E-AD44-4C2B-9CD6-0F9969BBF431}">
      <dgm:prSet/>
      <dgm:spPr/>
      <dgm:t>
        <a:bodyPr/>
        <a:lstStyle/>
        <a:p>
          <a:endParaRPr lang="en-US" sz="1600" b="1"/>
        </a:p>
      </dgm:t>
    </dgm:pt>
    <dgm:pt modelId="{45164CB8-A21E-4275-A3C8-2F325C270574}" type="sibTrans" cxnId="{2A8FB36E-AD44-4C2B-9CD6-0F9969BBF431}">
      <dgm:prSet/>
      <dgm:spPr/>
      <dgm:t>
        <a:bodyPr/>
        <a:lstStyle/>
        <a:p>
          <a:endParaRPr lang="en-US" sz="1600" b="1"/>
        </a:p>
      </dgm:t>
    </dgm:pt>
    <dgm:pt modelId="{72E91E4D-72E5-4BA7-BFB5-C4F4C73C9149}">
      <dgm:prSet phldrT="[Text]" custT="1"/>
      <dgm:spPr/>
      <dgm:t>
        <a:bodyPr/>
        <a:lstStyle/>
        <a:p>
          <a:r>
            <a:rPr lang="en-US" sz="600" b="1" i="0"/>
            <a:t>The User Interface is tailored to meet the distinct needs of patients and doctors. Patients are provided with seamless functionalities for uploading medical data and viewing analysis results. Doctors, on the other hand, are equipped with advanced tools for patient management and in-depth analysis, fostering efficient medical decision-making.</a:t>
          </a:r>
          <a:endParaRPr lang="en-US" sz="600" b="1"/>
        </a:p>
      </dgm:t>
    </dgm:pt>
    <dgm:pt modelId="{69DDD04F-7DA8-45E0-A371-245109E8307A}" type="parTrans" cxnId="{D547F7F1-7E90-426A-9116-3F81359E0128}">
      <dgm:prSet/>
      <dgm:spPr/>
      <dgm:t>
        <a:bodyPr/>
        <a:lstStyle/>
        <a:p>
          <a:endParaRPr lang="en-US" sz="1600" b="1"/>
        </a:p>
      </dgm:t>
    </dgm:pt>
    <dgm:pt modelId="{46E4EA0B-0B83-4F5B-B65C-24F7792ED381}" type="sibTrans" cxnId="{D547F7F1-7E90-426A-9116-3F81359E0128}">
      <dgm:prSet/>
      <dgm:spPr/>
      <dgm:t>
        <a:bodyPr/>
        <a:lstStyle/>
        <a:p>
          <a:endParaRPr lang="en-US" sz="1600" b="1"/>
        </a:p>
      </dgm:t>
    </dgm:pt>
    <dgm:pt modelId="{BF8BC242-541E-4458-8BAC-D0F891B10F1D}">
      <dgm:prSet phldrT="[Text]" custT="1"/>
      <dgm:spPr/>
      <dgm:t>
        <a:bodyPr/>
        <a:lstStyle/>
        <a:p>
          <a:r>
            <a:rPr lang="en-US" sz="1400" b="1" i="0">
              <a:solidFill>
                <a:schemeClr val="accent1"/>
              </a:solidFill>
            </a:rPr>
            <a:t>Interactivity</a:t>
          </a:r>
        </a:p>
      </dgm:t>
    </dgm:pt>
    <dgm:pt modelId="{2BAB585E-9060-4A0E-83C2-02CE6B5B2B23}" type="parTrans" cxnId="{9BC74482-0835-460F-92A7-EC6BBF1AB3F3}">
      <dgm:prSet/>
      <dgm:spPr/>
      <dgm:t>
        <a:bodyPr/>
        <a:lstStyle/>
        <a:p>
          <a:endParaRPr lang="en-US" sz="1600" b="1"/>
        </a:p>
      </dgm:t>
    </dgm:pt>
    <dgm:pt modelId="{7D1CE4B5-2206-405F-8728-AEC0547937B0}" type="sibTrans" cxnId="{9BC74482-0835-460F-92A7-EC6BBF1AB3F3}">
      <dgm:prSet/>
      <dgm:spPr/>
      <dgm:t>
        <a:bodyPr/>
        <a:lstStyle/>
        <a:p>
          <a:endParaRPr lang="en-US" sz="1600" b="1"/>
        </a:p>
      </dgm:t>
    </dgm:pt>
    <dgm:pt modelId="{D747B98C-927C-4536-AD0B-F79DF9634560}">
      <dgm:prSet phldrT="[Text]" custT="1"/>
      <dgm:spPr/>
      <dgm:t>
        <a:bodyPr/>
        <a:lstStyle/>
        <a:p>
          <a:r>
            <a:rPr lang="en-US" sz="600" b="1" i="0"/>
            <a:t>Interactivity within the User Interface is a key aspect, facilitating real-time updates, responsive design, and collaborative decision-making tools. This fosters an engaging user experience, allowing for dynamic communication between the system and its users.</a:t>
          </a:r>
          <a:endParaRPr lang="en-US" sz="600" b="1"/>
        </a:p>
      </dgm:t>
    </dgm:pt>
    <dgm:pt modelId="{67E13275-81B7-47AB-B27A-E555F8D3C662}" type="parTrans" cxnId="{753F15BF-F838-491D-9300-809ACA154418}">
      <dgm:prSet/>
      <dgm:spPr/>
      <dgm:t>
        <a:bodyPr/>
        <a:lstStyle/>
        <a:p>
          <a:endParaRPr lang="en-US" sz="1600" b="1"/>
        </a:p>
      </dgm:t>
    </dgm:pt>
    <dgm:pt modelId="{BAB0E6C2-EF07-49AC-A2C7-0A993C116A8F}" type="sibTrans" cxnId="{753F15BF-F838-491D-9300-809ACA154418}">
      <dgm:prSet/>
      <dgm:spPr/>
      <dgm:t>
        <a:bodyPr/>
        <a:lstStyle/>
        <a:p>
          <a:endParaRPr lang="en-US" sz="1600" b="1"/>
        </a:p>
      </dgm:t>
    </dgm:pt>
    <dgm:pt modelId="{CFFD8DB5-4FAB-432B-9C14-F94742F231DD}">
      <dgm:prSet phldrT="[Text]" custT="1"/>
      <dgm:spPr/>
      <dgm:t>
        <a:bodyPr/>
        <a:lstStyle/>
        <a:p>
          <a:r>
            <a:rPr lang="en-US" sz="1400" b="1" i="0">
              <a:solidFill>
                <a:schemeClr val="accent1"/>
              </a:solidFill>
            </a:rPr>
            <a:t>Design Principles</a:t>
          </a:r>
        </a:p>
      </dgm:t>
    </dgm:pt>
    <dgm:pt modelId="{D43BC214-91A2-4CAF-A5D6-B618D0F96D6F}" type="sibTrans" cxnId="{1DE4370C-FA54-49EF-94C8-36F3D22263F5}">
      <dgm:prSet/>
      <dgm:spPr/>
      <dgm:t>
        <a:bodyPr/>
        <a:lstStyle/>
        <a:p>
          <a:endParaRPr lang="en-US" sz="1600" b="1"/>
        </a:p>
      </dgm:t>
    </dgm:pt>
    <dgm:pt modelId="{653F26D0-0D80-4996-BF23-9BDF4DAAC768}" type="parTrans" cxnId="{1DE4370C-FA54-49EF-94C8-36F3D22263F5}">
      <dgm:prSet/>
      <dgm:spPr/>
      <dgm:t>
        <a:bodyPr/>
        <a:lstStyle/>
        <a:p>
          <a:endParaRPr lang="en-US" sz="1600" b="1"/>
        </a:p>
      </dgm:t>
    </dgm:pt>
    <dgm:pt modelId="{639FB535-CD33-4660-BB5E-10B0D081EA51}" type="pres">
      <dgm:prSet presAssocID="{F3D1D413-6924-4919-8D95-64446A639BFE}" presName="Name0" presStyleCnt="0">
        <dgm:presLayoutVars>
          <dgm:chMax/>
          <dgm:chPref/>
          <dgm:dir/>
        </dgm:presLayoutVars>
      </dgm:prSet>
      <dgm:spPr/>
    </dgm:pt>
    <dgm:pt modelId="{D534A477-F02F-420E-A036-BEB48A65A30D}" type="pres">
      <dgm:prSet presAssocID="{CFFD8DB5-4FAB-432B-9C14-F94742F231DD}" presName="parenttextcomposite" presStyleCnt="0"/>
      <dgm:spPr/>
    </dgm:pt>
    <dgm:pt modelId="{93CB5F66-B2A0-4866-A8A6-EC6C493E779C}" type="pres">
      <dgm:prSet presAssocID="{CFFD8DB5-4FAB-432B-9C14-F94742F231DD}" presName="parenttext" presStyleLbl="revTx" presStyleIdx="0" presStyleCnt="3">
        <dgm:presLayoutVars>
          <dgm:chMax/>
          <dgm:chPref val="2"/>
          <dgm:bulletEnabled val="1"/>
        </dgm:presLayoutVars>
      </dgm:prSet>
      <dgm:spPr/>
    </dgm:pt>
    <dgm:pt modelId="{74F0D1B9-E90C-4FBB-B45E-1DA4AADB0DA4}" type="pres">
      <dgm:prSet presAssocID="{CFFD8DB5-4FAB-432B-9C14-F94742F231DD}" presName="composite" presStyleCnt="0"/>
      <dgm:spPr/>
    </dgm:pt>
    <dgm:pt modelId="{6CE333A7-280F-4813-9200-9DA6C7D54766}" type="pres">
      <dgm:prSet presAssocID="{CFFD8DB5-4FAB-432B-9C14-F94742F231DD}" presName="chevron1" presStyleLbl="alignNode1" presStyleIdx="0" presStyleCnt="21"/>
      <dgm:spPr/>
    </dgm:pt>
    <dgm:pt modelId="{D4E9550A-4512-4B61-BEAC-493AD1D9719A}" type="pres">
      <dgm:prSet presAssocID="{CFFD8DB5-4FAB-432B-9C14-F94742F231DD}" presName="chevron2" presStyleLbl="alignNode1" presStyleIdx="1" presStyleCnt="21"/>
      <dgm:spPr/>
    </dgm:pt>
    <dgm:pt modelId="{052B10DA-16FC-478B-9C70-DFFCFB09DB90}" type="pres">
      <dgm:prSet presAssocID="{CFFD8DB5-4FAB-432B-9C14-F94742F231DD}" presName="chevron3" presStyleLbl="alignNode1" presStyleIdx="2" presStyleCnt="21"/>
      <dgm:spPr/>
    </dgm:pt>
    <dgm:pt modelId="{D96B6235-2C4A-43D7-A7D6-71F331C803A5}" type="pres">
      <dgm:prSet presAssocID="{CFFD8DB5-4FAB-432B-9C14-F94742F231DD}" presName="chevron4" presStyleLbl="alignNode1" presStyleIdx="3" presStyleCnt="21"/>
      <dgm:spPr/>
    </dgm:pt>
    <dgm:pt modelId="{D467468B-F96D-442E-A91C-168F0C32744F}" type="pres">
      <dgm:prSet presAssocID="{CFFD8DB5-4FAB-432B-9C14-F94742F231DD}" presName="chevron5" presStyleLbl="alignNode1" presStyleIdx="4" presStyleCnt="21"/>
      <dgm:spPr/>
    </dgm:pt>
    <dgm:pt modelId="{2B90E29A-E22F-47E5-BC29-70C09CFAF0C0}" type="pres">
      <dgm:prSet presAssocID="{CFFD8DB5-4FAB-432B-9C14-F94742F231DD}" presName="chevron6" presStyleLbl="alignNode1" presStyleIdx="5" presStyleCnt="21"/>
      <dgm:spPr/>
    </dgm:pt>
    <dgm:pt modelId="{03D31599-079E-4D33-8262-518E2F24AA85}" type="pres">
      <dgm:prSet presAssocID="{CFFD8DB5-4FAB-432B-9C14-F94742F231DD}" presName="chevron7" presStyleLbl="alignNode1" presStyleIdx="6" presStyleCnt="21"/>
      <dgm:spPr/>
    </dgm:pt>
    <dgm:pt modelId="{4896FA99-827F-4011-A3F6-D91F834EB5AE}" type="pres">
      <dgm:prSet presAssocID="{CFFD8DB5-4FAB-432B-9C14-F94742F231DD}" presName="childtext" presStyleLbl="solidFgAcc1" presStyleIdx="0" presStyleCnt="3">
        <dgm:presLayoutVars>
          <dgm:chMax/>
          <dgm:chPref val="0"/>
          <dgm:bulletEnabled val="1"/>
        </dgm:presLayoutVars>
      </dgm:prSet>
      <dgm:spPr/>
    </dgm:pt>
    <dgm:pt modelId="{7CF9E7C6-F76A-4D65-8210-B54BB92B2D98}" type="pres">
      <dgm:prSet presAssocID="{D43BC214-91A2-4CAF-A5D6-B618D0F96D6F}" presName="sibTrans" presStyleCnt="0"/>
      <dgm:spPr/>
    </dgm:pt>
    <dgm:pt modelId="{70322F6A-1448-40FC-AE8A-E56408BBABF0}" type="pres">
      <dgm:prSet presAssocID="{13E15F7E-63C9-4B72-AE21-99A3E9E0656E}" presName="parenttextcomposite" presStyleCnt="0"/>
      <dgm:spPr/>
    </dgm:pt>
    <dgm:pt modelId="{A7453785-BC80-43DD-BD0F-98DD294FA887}" type="pres">
      <dgm:prSet presAssocID="{13E15F7E-63C9-4B72-AE21-99A3E9E0656E}" presName="parenttext" presStyleLbl="revTx" presStyleIdx="1" presStyleCnt="3">
        <dgm:presLayoutVars>
          <dgm:chMax/>
          <dgm:chPref val="2"/>
          <dgm:bulletEnabled val="1"/>
        </dgm:presLayoutVars>
      </dgm:prSet>
      <dgm:spPr/>
    </dgm:pt>
    <dgm:pt modelId="{1516080A-6CAA-4B5A-8315-829CB2B6D499}" type="pres">
      <dgm:prSet presAssocID="{13E15F7E-63C9-4B72-AE21-99A3E9E0656E}" presName="composite" presStyleCnt="0"/>
      <dgm:spPr/>
    </dgm:pt>
    <dgm:pt modelId="{4BEC38C4-96EF-4E3F-AF4F-69052F5E4B33}" type="pres">
      <dgm:prSet presAssocID="{13E15F7E-63C9-4B72-AE21-99A3E9E0656E}" presName="chevron1" presStyleLbl="alignNode1" presStyleIdx="7" presStyleCnt="21"/>
      <dgm:spPr/>
    </dgm:pt>
    <dgm:pt modelId="{864F38C2-A190-49FA-AB00-C86D08FC7580}" type="pres">
      <dgm:prSet presAssocID="{13E15F7E-63C9-4B72-AE21-99A3E9E0656E}" presName="chevron2" presStyleLbl="alignNode1" presStyleIdx="8" presStyleCnt="21"/>
      <dgm:spPr/>
    </dgm:pt>
    <dgm:pt modelId="{1EA3B1E9-9DFA-4C2E-9FEC-0A415B0252B3}" type="pres">
      <dgm:prSet presAssocID="{13E15F7E-63C9-4B72-AE21-99A3E9E0656E}" presName="chevron3" presStyleLbl="alignNode1" presStyleIdx="9" presStyleCnt="21"/>
      <dgm:spPr/>
    </dgm:pt>
    <dgm:pt modelId="{2F7E7459-45B2-4430-BD60-445A2954592C}" type="pres">
      <dgm:prSet presAssocID="{13E15F7E-63C9-4B72-AE21-99A3E9E0656E}" presName="chevron4" presStyleLbl="alignNode1" presStyleIdx="10" presStyleCnt="21"/>
      <dgm:spPr/>
    </dgm:pt>
    <dgm:pt modelId="{4EAD0485-BB8E-4B69-8418-00FA8E9EE7AB}" type="pres">
      <dgm:prSet presAssocID="{13E15F7E-63C9-4B72-AE21-99A3E9E0656E}" presName="chevron5" presStyleLbl="alignNode1" presStyleIdx="11" presStyleCnt="21"/>
      <dgm:spPr/>
    </dgm:pt>
    <dgm:pt modelId="{13B0834D-4331-4674-9789-28067AED1B9D}" type="pres">
      <dgm:prSet presAssocID="{13E15F7E-63C9-4B72-AE21-99A3E9E0656E}" presName="chevron6" presStyleLbl="alignNode1" presStyleIdx="12" presStyleCnt="21"/>
      <dgm:spPr/>
    </dgm:pt>
    <dgm:pt modelId="{D9DA1D66-E9AF-46C5-9048-72DD8703344C}" type="pres">
      <dgm:prSet presAssocID="{13E15F7E-63C9-4B72-AE21-99A3E9E0656E}" presName="chevron7" presStyleLbl="alignNode1" presStyleIdx="13" presStyleCnt="21"/>
      <dgm:spPr/>
    </dgm:pt>
    <dgm:pt modelId="{B621652B-7E0B-40F1-A935-1F92E7F2622B}" type="pres">
      <dgm:prSet presAssocID="{13E15F7E-63C9-4B72-AE21-99A3E9E0656E}" presName="childtext" presStyleLbl="solidFgAcc1" presStyleIdx="1" presStyleCnt="3">
        <dgm:presLayoutVars>
          <dgm:chMax/>
          <dgm:chPref val="0"/>
          <dgm:bulletEnabled val="1"/>
        </dgm:presLayoutVars>
      </dgm:prSet>
      <dgm:spPr/>
    </dgm:pt>
    <dgm:pt modelId="{C260DB30-A2A6-44E3-AB5B-3D3350D35135}" type="pres">
      <dgm:prSet presAssocID="{45164CB8-A21E-4275-A3C8-2F325C270574}" presName="sibTrans" presStyleCnt="0"/>
      <dgm:spPr/>
    </dgm:pt>
    <dgm:pt modelId="{A30FD503-4F3D-4B57-9A90-3F3B362800BD}" type="pres">
      <dgm:prSet presAssocID="{BF8BC242-541E-4458-8BAC-D0F891B10F1D}" presName="parenttextcomposite" presStyleCnt="0"/>
      <dgm:spPr/>
    </dgm:pt>
    <dgm:pt modelId="{41E3EAA0-822E-4115-9E05-68ADFAA2D5CB}" type="pres">
      <dgm:prSet presAssocID="{BF8BC242-541E-4458-8BAC-D0F891B10F1D}" presName="parenttext" presStyleLbl="revTx" presStyleIdx="2" presStyleCnt="3">
        <dgm:presLayoutVars>
          <dgm:chMax/>
          <dgm:chPref val="2"/>
          <dgm:bulletEnabled val="1"/>
        </dgm:presLayoutVars>
      </dgm:prSet>
      <dgm:spPr/>
    </dgm:pt>
    <dgm:pt modelId="{C863CDCD-73D2-4707-A4F3-F12FC2F0AD14}" type="pres">
      <dgm:prSet presAssocID="{BF8BC242-541E-4458-8BAC-D0F891B10F1D}" presName="composite" presStyleCnt="0"/>
      <dgm:spPr/>
    </dgm:pt>
    <dgm:pt modelId="{64FE3994-CF84-4416-82E0-A5CCDA261412}" type="pres">
      <dgm:prSet presAssocID="{BF8BC242-541E-4458-8BAC-D0F891B10F1D}" presName="chevron1" presStyleLbl="alignNode1" presStyleIdx="14" presStyleCnt="21"/>
      <dgm:spPr/>
    </dgm:pt>
    <dgm:pt modelId="{06CDB417-1F7D-494A-9724-28C57F493C2E}" type="pres">
      <dgm:prSet presAssocID="{BF8BC242-541E-4458-8BAC-D0F891B10F1D}" presName="chevron2" presStyleLbl="alignNode1" presStyleIdx="15" presStyleCnt="21"/>
      <dgm:spPr/>
    </dgm:pt>
    <dgm:pt modelId="{8BF1595C-95C0-4121-BAFB-629D23C0B11E}" type="pres">
      <dgm:prSet presAssocID="{BF8BC242-541E-4458-8BAC-D0F891B10F1D}" presName="chevron3" presStyleLbl="alignNode1" presStyleIdx="16" presStyleCnt="21"/>
      <dgm:spPr/>
    </dgm:pt>
    <dgm:pt modelId="{AC8E7312-72C6-4381-9AF9-E8D30080FB42}" type="pres">
      <dgm:prSet presAssocID="{BF8BC242-541E-4458-8BAC-D0F891B10F1D}" presName="chevron4" presStyleLbl="alignNode1" presStyleIdx="17" presStyleCnt="21"/>
      <dgm:spPr/>
    </dgm:pt>
    <dgm:pt modelId="{5528A955-82C2-4200-836B-ED5553701D87}" type="pres">
      <dgm:prSet presAssocID="{BF8BC242-541E-4458-8BAC-D0F891B10F1D}" presName="chevron5" presStyleLbl="alignNode1" presStyleIdx="18" presStyleCnt="21"/>
      <dgm:spPr/>
    </dgm:pt>
    <dgm:pt modelId="{7B5CB193-43A7-4B2B-99F8-6372FD51C1FE}" type="pres">
      <dgm:prSet presAssocID="{BF8BC242-541E-4458-8BAC-D0F891B10F1D}" presName="chevron6" presStyleLbl="alignNode1" presStyleIdx="19" presStyleCnt="21"/>
      <dgm:spPr/>
    </dgm:pt>
    <dgm:pt modelId="{C7F3AC1D-B826-4741-B6F3-FA8177031453}" type="pres">
      <dgm:prSet presAssocID="{BF8BC242-541E-4458-8BAC-D0F891B10F1D}" presName="chevron7" presStyleLbl="alignNode1" presStyleIdx="20" presStyleCnt="21"/>
      <dgm:spPr/>
    </dgm:pt>
    <dgm:pt modelId="{B1784686-5E15-4855-801F-E4B9C0C512B8}" type="pres">
      <dgm:prSet presAssocID="{BF8BC242-541E-4458-8BAC-D0F891B10F1D}" presName="childtext" presStyleLbl="solidFgAcc1" presStyleIdx="2" presStyleCnt="3">
        <dgm:presLayoutVars>
          <dgm:chMax/>
          <dgm:chPref val="0"/>
          <dgm:bulletEnabled val="1"/>
        </dgm:presLayoutVars>
      </dgm:prSet>
      <dgm:spPr/>
    </dgm:pt>
  </dgm:ptLst>
  <dgm:cxnLst>
    <dgm:cxn modelId="{1DE4370C-FA54-49EF-94C8-36F3D22263F5}" srcId="{F3D1D413-6924-4919-8D95-64446A639BFE}" destId="{CFFD8DB5-4FAB-432B-9C14-F94742F231DD}" srcOrd="0" destOrd="0" parTransId="{653F26D0-0D80-4996-BF23-9BDF4DAAC768}" sibTransId="{D43BC214-91A2-4CAF-A5D6-B618D0F96D6F}"/>
    <dgm:cxn modelId="{C240DE39-481E-4D48-9E4A-A9A682766B6A}" type="presOf" srcId="{13E15F7E-63C9-4B72-AE21-99A3E9E0656E}" destId="{A7453785-BC80-43DD-BD0F-98DD294FA887}" srcOrd="0" destOrd="0" presId="urn:microsoft.com/office/officeart/2008/layout/VerticalAccentList"/>
    <dgm:cxn modelId="{94E45845-541B-43F1-A11E-1D06EDD7D54F}" type="presOf" srcId="{F3D1D413-6924-4919-8D95-64446A639BFE}" destId="{639FB535-CD33-4660-BB5E-10B0D081EA51}" srcOrd="0" destOrd="0" presId="urn:microsoft.com/office/officeart/2008/layout/VerticalAccentList"/>
    <dgm:cxn modelId="{AC733D46-33D5-4A09-AAF0-BF07C13CA4F9}" type="presOf" srcId="{D747B98C-927C-4536-AD0B-F79DF9634560}" destId="{B1784686-5E15-4855-801F-E4B9C0C512B8}" srcOrd="0" destOrd="0" presId="urn:microsoft.com/office/officeart/2008/layout/VerticalAccentList"/>
    <dgm:cxn modelId="{2A8FB36E-AD44-4C2B-9CD6-0F9969BBF431}" srcId="{F3D1D413-6924-4919-8D95-64446A639BFE}" destId="{13E15F7E-63C9-4B72-AE21-99A3E9E0656E}" srcOrd="1" destOrd="0" parTransId="{7CC65C44-1055-4C7E-BC83-2D321C2B8805}" sibTransId="{45164CB8-A21E-4275-A3C8-2F325C270574}"/>
    <dgm:cxn modelId="{B1DAA075-73A6-4207-85C1-8C2D6B08857F}" type="presOf" srcId="{72E91E4D-72E5-4BA7-BFB5-C4F4C73C9149}" destId="{B621652B-7E0B-40F1-A935-1F92E7F2622B}" srcOrd="0" destOrd="0" presId="urn:microsoft.com/office/officeart/2008/layout/VerticalAccentList"/>
    <dgm:cxn modelId="{9BC74482-0835-460F-92A7-EC6BBF1AB3F3}" srcId="{F3D1D413-6924-4919-8D95-64446A639BFE}" destId="{BF8BC242-541E-4458-8BAC-D0F891B10F1D}" srcOrd="2" destOrd="0" parTransId="{2BAB585E-9060-4A0E-83C2-02CE6B5B2B23}" sibTransId="{7D1CE4B5-2206-405F-8728-AEC0547937B0}"/>
    <dgm:cxn modelId="{FE549BB0-5F10-44FE-99CD-3B819C3834A5}" type="presOf" srcId="{CFFD8DB5-4FAB-432B-9C14-F94742F231DD}" destId="{93CB5F66-B2A0-4866-A8A6-EC6C493E779C}" srcOrd="0" destOrd="0" presId="urn:microsoft.com/office/officeart/2008/layout/VerticalAccentList"/>
    <dgm:cxn modelId="{59669FB3-0692-4A19-953F-934C135C3F84}" srcId="{CFFD8DB5-4FAB-432B-9C14-F94742F231DD}" destId="{A93DBA32-26DB-4925-A579-6758923C5A0F}" srcOrd="0" destOrd="0" parTransId="{239A2128-B6A9-4DC3-9776-0ED401D6F1DD}" sibTransId="{CECE050A-DD29-4407-936E-DD42BA008B96}"/>
    <dgm:cxn modelId="{753F15BF-F838-491D-9300-809ACA154418}" srcId="{BF8BC242-541E-4458-8BAC-D0F891B10F1D}" destId="{D747B98C-927C-4536-AD0B-F79DF9634560}" srcOrd="0" destOrd="0" parTransId="{67E13275-81B7-47AB-B27A-E555F8D3C662}" sibTransId="{BAB0E6C2-EF07-49AC-A2C7-0A993C116A8F}"/>
    <dgm:cxn modelId="{466DF3CE-BD62-4810-AD95-2B4D0B044A1E}" type="presOf" srcId="{A93DBA32-26DB-4925-A579-6758923C5A0F}" destId="{4896FA99-827F-4011-A3F6-D91F834EB5AE}" srcOrd="0" destOrd="0" presId="urn:microsoft.com/office/officeart/2008/layout/VerticalAccentList"/>
    <dgm:cxn modelId="{7EA0B4EC-5CBE-4C40-A457-7590FC280BE9}" type="presOf" srcId="{BF8BC242-541E-4458-8BAC-D0F891B10F1D}" destId="{41E3EAA0-822E-4115-9E05-68ADFAA2D5CB}" srcOrd="0" destOrd="0" presId="urn:microsoft.com/office/officeart/2008/layout/VerticalAccentList"/>
    <dgm:cxn modelId="{D547F7F1-7E90-426A-9116-3F81359E0128}" srcId="{13E15F7E-63C9-4B72-AE21-99A3E9E0656E}" destId="{72E91E4D-72E5-4BA7-BFB5-C4F4C73C9149}" srcOrd="0" destOrd="0" parTransId="{69DDD04F-7DA8-45E0-A371-245109E8307A}" sibTransId="{46E4EA0B-0B83-4F5B-B65C-24F7792ED381}"/>
    <dgm:cxn modelId="{EB5D942F-A61E-43DA-AD01-B9DC07D61B4E}" type="presParOf" srcId="{639FB535-CD33-4660-BB5E-10B0D081EA51}" destId="{D534A477-F02F-420E-A036-BEB48A65A30D}" srcOrd="0" destOrd="0" presId="urn:microsoft.com/office/officeart/2008/layout/VerticalAccentList"/>
    <dgm:cxn modelId="{BF56DEC2-54F2-4005-8485-3520A9A42144}" type="presParOf" srcId="{D534A477-F02F-420E-A036-BEB48A65A30D}" destId="{93CB5F66-B2A0-4866-A8A6-EC6C493E779C}" srcOrd="0" destOrd="0" presId="urn:microsoft.com/office/officeart/2008/layout/VerticalAccentList"/>
    <dgm:cxn modelId="{A3D65D83-AD69-43B1-8930-490470E9F034}" type="presParOf" srcId="{639FB535-CD33-4660-BB5E-10B0D081EA51}" destId="{74F0D1B9-E90C-4FBB-B45E-1DA4AADB0DA4}" srcOrd="1" destOrd="0" presId="urn:microsoft.com/office/officeart/2008/layout/VerticalAccentList"/>
    <dgm:cxn modelId="{4D70B6AE-39A6-4E39-AA5D-D2CFAE3CA1D7}" type="presParOf" srcId="{74F0D1B9-E90C-4FBB-B45E-1DA4AADB0DA4}" destId="{6CE333A7-280F-4813-9200-9DA6C7D54766}" srcOrd="0" destOrd="0" presId="urn:microsoft.com/office/officeart/2008/layout/VerticalAccentList"/>
    <dgm:cxn modelId="{75488EC1-CB93-491E-B94D-E2867E12B649}" type="presParOf" srcId="{74F0D1B9-E90C-4FBB-B45E-1DA4AADB0DA4}" destId="{D4E9550A-4512-4B61-BEAC-493AD1D9719A}" srcOrd="1" destOrd="0" presId="urn:microsoft.com/office/officeart/2008/layout/VerticalAccentList"/>
    <dgm:cxn modelId="{1D199190-1C50-437D-9880-0EB295ED8A77}" type="presParOf" srcId="{74F0D1B9-E90C-4FBB-B45E-1DA4AADB0DA4}" destId="{052B10DA-16FC-478B-9C70-DFFCFB09DB90}" srcOrd="2" destOrd="0" presId="urn:microsoft.com/office/officeart/2008/layout/VerticalAccentList"/>
    <dgm:cxn modelId="{6E7517FD-8791-4DA4-9524-B2C1C5CDD445}" type="presParOf" srcId="{74F0D1B9-E90C-4FBB-B45E-1DA4AADB0DA4}" destId="{D96B6235-2C4A-43D7-A7D6-71F331C803A5}" srcOrd="3" destOrd="0" presId="urn:microsoft.com/office/officeart/2008/layout/VerticalAccentList"/>
    <dgm:cxn modelId="{FA04C573-1AEE-4934-90FE-8C99DAE83B1B}" type="presParOf" srcId="{74F0D1B9-E90C-4FBB-B45E-1DA4AADB0DA4}" destId="{D467468B-F96D-442E-A91C-168F0C32744F}" srcOrd="4" destOrd="0" presId="urn:microsoft.com/office/officeart/2008/layout/VerticalAccentList"/>
    <dgm:cxn modelId="{EEB8BC1D-F00E-4D4E-AE6B-54EDD8DB9597}" type="presParOf" srcId="{74F0D1B9-E90C-4FBB-B45E-1DA4AADB0DA4}" destId="{2B90E29A-E22F-47E5-BC29-70C09CFAF0C0}" srcOrd="5" destOrd="0" presId="urn:microsoft.com/office/officeart/2008/layout/VerticalAccentList"/>
    <dgm:cxn modelId="{CD4B493F-C941-4702-99CB-E1A209FE4E65}" type="presParOf" srcId="{74F0D1B9-E90C-4FBB-B45E-1DA4AADB0DA4}" destId="{03D31599-079E-4D33-8262-518E2F24AA85}" srcOrd="6" destOrd="0" presId="urn:microsoft.com/office/officeart/2008/layout/VerticalAccentList"/>
    <dgm:cxn modelId="{25C09808-796F-4C9B-AB0C-6819CD5A064E}" type="presParOf" srcId="{74F0D1B9-E90C-4FBB-B45E-1DA4AADB0DA4}" destId="{4896FA99-827F-4011-A3F6-D91F834EB5AE}" srcOrd="7" destOrd="0" presId="urn:microsoft.com/office/officeart/2008/layout/VerticalAccentList"/>
    <dgm:cxn modelId="{AB8ABEEE-2771-4D02-B647-833EFC74EE7A}" type="presParOf" srcId="{639FB535-CD33-4660-BB5E-10B0D081EA51}" destId="{7CF9E7C6-F76A-4D65-8210-B54BB92B2D98}" srcOrd="2" destOrd="0" presId="urn:microsoft.com/office/officeart/2008/layout/VerticalAccentList"/>
    <dgm:cxn modelId="{F7D6EDDD-DFAA-4E1E-B188-4E71B6A1E73A}" type="presParOf" srcId="{639FB535-CD33-4660-BB5E-10B0D081EA51}" destId="{70322F6A-1448-40FC-AE8A-E56408BBABF0}" srcOrd="3" destOrd="0" presId="urn:microsoft.com/office/officeart/2008/layout/VerticalAccentList"/>
    <dgm:cxn modelId="{32AE885F-79F8-4B3C-80E7-C1FF5207482C}" type="presParOf" srcId="{70322F6A-1448-40FC-AE8A-E56408BBABF0}" destId="{A7453785-BC80-43DD-BD0F-98DD294FA887}" srcOrd="0" destOrd="0" presId="urn:microsoft.com/office/officeart/2008/layout/VerticalAccentList"/>
    <dgm:cxn modelId="{736B8283-C4DB-4E44-AC44-994035DD2309}" type="presParOf" srcId="{639FB535-CD33-4660-BB5E-10B0D081EA51}" destId="{1516080A-6CAA-4B5A-8315-829CB2B6D499}" srcOrd="4" destOrd="0" presId="urn:microsoft.com/office/officeart/2008/layout/VerticalAccentList"/>
    <dgm:cxn modelId="{0C1029B4-ACFF-4E6F-8DED-05536A2EB5FE}" type="presParOf" srcId="{1516080A-6CAA-4B5A-8315-829CB2B6D499}" destId="{4BEC38C4-96EF-4E3F-AF4F-69052F5E4B33}" srcOrd="0" destOrd="0" presId="urn:microsoft.com/office/officeart/2008/layout/VerticalAccentList"/>
    <dgm:cxn modelId="{7055C54A-B631-45EB-8962-8CA30F0C671D}" type="presParOf" srcId="{1516080A-6CAA-4B5A-8315-829CB2B6D499}" destId="{864F38C2-A190-49FA-AB00-C86D08FC7580}" srcOrd="1" destOrd="0" presId="urn:microsoft.com/office/officeart/2008/layout/VerticalAccentList"/>
    <dgm:cxn modelId="{741E4CB6-6ED4-4DDF-9E36-139302B4DD6C}" type="presParOf" srcId="{1516080A-6CAA-4B5A-8315-829CB2B6D499}" destId="{1EA3B1E9-9DFA-4C2E-9FEC-0A415B0252B3}" srcOrd="2" destOrd="0" presId="urn:microsoft.com/office/officeart/2008/layout/VerticalAccentList"/>
    <dgm:cxn modelId="{4F72661D-622A-4053-AB81-B0E1ED549AA3}" type="presParOf" srcId="{1516080A-6CAA-4B5A-8315-829CB2B6D499}" destId="{2F7E7459-45B2-4430-BD60-445A2954592C}" srcOrd="3" destOrd="0" presId="urn:microsoft.com/office/officeart/2008/layout/VerticalAccentList"/>
    <dgm:cxn modelId="{7DD3F90A-3036-4A8A-99A3-A1777D637D96}" type="presParOf" srcId="{1516080A-6CAA-4B5A-8315-829CB2B6D499}" destId="{4EAD0485-BB8E-4B69-8418-00FA8E9EE7AB}" srcOrd="4" destOrd="0" presId="urn:microsoft.com/office/officeart/2008/layout/VerticalAccentList"/>
    <dgm:cxn modelId="{CEF15A75-490E-46AC-8BF7-9302178A6F29}" type="presParOf" srcId="{1516080A-6CAA-4B5A-8315-829CB2B6D499}" destId="{13B0834D-4331-4674-9789-28067AED1B9D}" srcOrd="5" destOrd="0" presId="urn:microsoft.com/office/officeart/2008/layout/VerticalAccentList"/>
    <dgm:cxn modelId="{6464719D-81F6-4C8D-B9B5-2CF44057160E}" type="presParOf" srcId="{1516080A-6CAA-4B5A-8315-829CB2B6D499}" destId="{D9DA1D66-E9AF-46C5-9048-72DD8703344C}" srcOrd="6" destOrd="0" presId="urn:microsoft.com/office/officeart/2008/layout/VerticalAccentList"/>
    <dgm:cxn modelId="{4A7CD89E-2111-4014-952C-0034490B9DC2}" type="presParOf" srcId="{1516080A-6CAA-4B5A-8315-829CB2B6D499}" destId="{B621652B-7E0B-40F1-A935-1F92E7F2622B}" srcOrd="7" destOrd="0" presId="urn:microsoft.com/office/officeart/2008/layout/VerticalAccentList"/>
    <dgm:cxn modelId="{AD03D561-CC45-410A-B271-C07D5C652B4E}" type="presParOf" srcId="{639FB535-CD33-4660-BB5E-10B0D081EA51}" destId="{C260DB30-A2A6-44E3-AB5B-3D3350D35135}" srcOrd="5" destOrd="0" presId="urn:microsoft.com/office/officeart/2008/layout/VerticalAccentList"/>
    <dgm:cxn modelId="{F6CBC178-9CD4-47CC-B1A0-098A2058E3F3}" type="presParOf" srcId="{639FB535-CD33-4660-BB5E-10B0D081EA51}" destId="{A30FD503-4F3D-4B57-9A90-3F3B362800BD}" srcOrd="6" destOrd="0" presId="urn:microsoft.com/office/officeart/2008/layout/VerticalAccentList"/>
    <dgm:cxn modelId="{D3B65F9B-040F-42CC-9D3E-099D954D776B}" type="presParOf" srcId="{A30FD503-4F3D-4B57-9A90-3F3B362800BD}" destId="{41E3EAA0-822E-4115-9E05-68ADFAA2D5CB}" srcOrd="0" destOrd="0" presId="urn:microsoft.com/office/officeart/2008/layout/VerticalAccentList"/>
    <dgm:cxn modelId="{141BB812-1C2A-49A8-BA79-F9E6724845B1}" type="presParOf" srcId="{639FB535-CD33-4660-BB5E-10B0D081EA51}" destId="{C863CDCD-73D2-4707-A4F3-F12FC2F0AD14}" srcOrd="7" destOrd="0" presId="urn:microsoft.com/office/officeart/2008/layout/VerticalAccentList"/>
    <dgm:cxn modelId="{919B501B-9A2C-4E79-8852-32864AAD53E9}" type="presParOf" srcId="{C863CDCD-73D2-4707-A4F3-F12FC2F0AD14}" destId="{64FE3994-CF84-4416-82E0-A5CCDA261412}" srcOrd="0" destOrd="0" presId="urn:microsoft.com/office/officeart/2008/layout/VerticalAccentList"/>
    <dgm:cxn modelId="{2F0C6828-464E-411B-9D02-40BCBC99D334}" type="presParOf" srcId="{C863CDCD-73D2-4707-A4F3-F12FC2F0AD14}" destId="{06CDB417-1F7D-494A-9724-28C57F493C2E}" srcOrd="1" destOrd="0" presId="urn:microsoft.com/office/officeart/2008/layout/VerticalAccentList"/>
    <dgm:cxn modelId="{861B1911-8122-458E-A7A8-AB108EC116B7}" type="presParOf" srcId="{C863CDCD-73D2-4707-A4F3-F12FC2F0AD14}" destId="{8BF1595C-95C0-4121-BAFB-629D23C0B11E}" srcOrd="2" destOrd="0" presId="urn:microsoft.com/office/officeart/2008/layout/VerticalAccentList"/>
    <dgm:cxn modelId="{B23D4027-0FDF-43F5-9C35-19D0D838E817}" type="presParOf" srcId="{C863CDCD-73D2-4707-A4F3-F12FC2F0AD14}" destId="{AC8E7312-72C6-4381-9AF9-E8D30080FB42}" srcOrd="3" destOrd="0" presId="urn:microsoft.com/office/officeart/2008/layout/VerticalAccentList"/>
    <dgm:cxn modelId="{A3700656-708F-4DBC-96DB-38845959A31E}" type="presParOf" srcId="{C863CDCD-73D2-4707-A4F3-F12FC2F0AD14}" destId="{5528A955-82C2-4200-836B-ED5553701D87}" srcOrd="4" destOrd="0" presId="urn:microsoft.com/office/officeart/2008/layout/VerticalAccentList"/>
    <dgm:cxn modelId="{CA36050D-AB76-4EB4-AB4D-32284EFB5E30}" type="presParOf" srcId="{C863CDCD-73D2-4707-A4F3-F12FC2F0AD14}" destId="{7B5CB193-43A7-4B2B-99F8-6372FD51C1FE}" srcOrd="5" destOrd="0" presId="urn:microsoft.com/office/officeart/2008/layout/VerticalAccentList"/>
    <dgm:cxn modelId="{4B682101-964D-4789-8125-F3B3731EC831}" type="presParOf" srcId="{C863CDCD-73D2-4707-A4F3-F12FC2F0AD14}" destId="{C7F3AC1D-B826-4741-B6F3-FA8177031453}" srcOrd="6" destOrd="0" presId="urn:microsoft.com/office/officeart/2008/layout/VerticalAccentList"/>
    <dgm:cxn modelId="{2AA5E208-2700-4B6E-A3B8-7195D6F135FE}" type="presParOf" srcId="{C863CDCD-73D2-4707-A4F3-F12FC2F0AD14}" destId="{B1784686-5E15-4855-801F-E4B9C0C512B8}" srcOrd="7" destOrd="0" presId="urn:microsoft.com/office/officeart/2008/layout/VerticalAccentList"/>
  </dgm:cxnLst>
  <dgm:bg/>
  <dgm:whole/>
  <dgm:extLst>
    <a:ext uri="http://schemas.microsoft.com/office/drawing/2008/diagram">
      <dsp:dataModelExt xmlns:dsp="http://schemas.microsoft.com/office/drawing/2008/diagram" relId="rId100"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F3D1D413-6924-4919-8D95-64446A639BFE}" type="doc">
      <dgm:prSet loTypeId="urn:microsoft.com/office/officeart/2008/layout/VerticalAccentList" loCatId="list" qsTypeId="urn:microsoft.com/office/officeart/2005/8/quickstyle/simple1" qsCatId="simple" csTypeId="urn:microsoft.com/office/officeart/2005/8/colors/accent1_2" csCatId="accent1" phldr="1"/>
      <dgm:spPr/>
      <dgm:t>
        <a:bodyPr/>
        <a:lstStyle/>
        <a:p>
          <a:endParaRPr lang="en-US"/>
        </a:p>
      </dgm:t>
    </dgm:pt>
    <dgm:pt modelId="{A93DBA32-26DB-4925-A579-6758923C5A0F}">
      <dgm:prSet phldrT="[Text]" custT="1"/>
      <dgm:spPr/>
      <dgm:t>
        <a:bodyPr/>
        <a:lstStyle/>
        <a:p>
          <a:r>
            <a:rPr lang="en-US" sz="600" b="1" i="0"/>
            <a:t>The Server Interface is designed to handle extensive datasets efficiently, particularly the processing of medical images. Protocols for data processing are carefully defined, encompassing optimization techniques to ensure swift and accurate analysis of images.</a:t>
          </a:r>
          <a:endParaRPr lang="en-US" sz="600" b="1"/>
        </a:p>
      </dgm:t>
    </dgm:pt>
    <dgm:pt modelId="{239A2128-B6A9-4DC3-9776-0ED401D6F1DD}" type="parTrans" cxnId="{59669FB3-0692-4A19-953F-934C135C3F84}">
      <dgm:prSet/>
      <dgm:spPr/>
      <dgm:t>
        <a:bodyPr/>
        <a:lstStyle/>
        <a:p>
          <a:endParaRPr lang="en-US" sz="1600" b="1"/>
        </a:p>
      </dgm:t>
    </dgm:pt>
    <dgm:pt modelId="{CECE050A-DD29-4407-936E-DD42BA008B96}" type="sibTrans" cxnId="{59669FB3-0692-4A19-953F-934C135C3F84}">
      <dgm:prSet/>
      <dgm:spPr/>
      <dgm:t>
        <a:bodyPr/>
        <a:lstStyle/>
        <a:p>
          <a:endParaRPr lang="en-US" sz="1600" b="1"/>
        </a:p>
      </dgm:t>
    </dgm:pt>
    <dgm:pt modelId="{13E15F7E-63C9-4B72-AE21-99A3E9E0656E}">
      <dgm:prSet phldrT="[Text]" custT="1"/>
      <dgm:spPr/>
      <dgm:t>
        <a:bodyPr/>
        <a:lstStyle/>
        <a:p>
          <a:r>
            <a:rPr lang="en-US" sz="1400" b="1" i="0">
              <a:solidFill>
                <a:schemeClr val="accent1"/>
              </a:solidFill>
            </a:rPr>
            <a:t>Security Measures</a:t>
          </a:r>
        </a:p>
      </dgm:t>
    </dgm:pt>
    <dgm:pt modelId="{7CC65C44-1055-4C7E-BC83-2D321C2B8805}" type="parTrans" cxnId="{2A8FB36E-AD44-4C2B-9CD6-0F9969BBF431}">
      <dgm:prSet/>
      <dgm:spPr/>
      <dgm:t>
        <a:bodyPr/>
        <a:lstStyle/>
        <a:p>
          <a:endParaRPr lang="en-US" sz="1600" b="1"/>
        </a:p>
      </dgm:t>
    </dgm:pt>
    <dgm:pt modelId="{45164CB8-A21E-4275-A3C8-2F325C270574}" type="sibTrans" cxnId="{2A8FB36E-AD44-4C2B-9CD6-0F9969BBF431}">
      <dgm:prSet/>
      <dgm:spPr/>
      <dgm:t>
        <a:bodyPr/>
        <a:lstStyle/>
        <a:p>
          <a:endParaRPr lang="en-US" sz="1600" b="1"/>
        </a:p>
      </dgm:t>
    </dgm:pt>
    <dgm:pt modelId="{72E91E4D-72E5-4BA7-BFB5-C4F4C73C9149}">
      <dgm:prSet phldrT="[Text]" custT="1"/>
      <dgm:spPr/>
      <dgm:t>
        <a:bodyPr/>
        <a:lstStyle/>
        <a:p>
          <a:r>
            <a:rPr lang="en-US" sz="600" b="1" i="0"/>
            <a:t>Ensuring the security of patient data is paramount. The Server Interface incorporates robust security measures, including encryption methods, access control mechanisms, and regular security audits. These measures safeguard the integrity and confidentiality of sensitive medical information.</a:t>
          </a:r>
          <a:endParaRPr lang="en-US" sz="600" b="1"/>
        </a:p>
      </dgm:t>
    </dgm:pt>
    <dgm:pt modelId="{69DDD04F-7DA8-45E0-A371-245109E8307A}" type="parTrans" cxnId="{D547F7F1-7E90-426A-9116-3F81359E0128}">
      <dgm:prSet/>
      <dgm:spPr/>
      <dgm:t>
        <a:bodyPr/>
        <a:lstStyle/>
        <a:p>
          <a:endParaRPr lang="en-US" sz="1600" b="1"/>
        </a:p>
      </dgm:t>
    </dgm:pt>
    <dgm:pt modelId="{46E4EA0B-0B83-4F5B-B65C-24F7792ED381}" type="sibTrans" cxnId="{D547F7F1-7E90-426A-9116-3F81359E0128}">
      <dgm:prSet/>
      <dgm:spPr/>
      <dgm:t>
        <a:bodyPr/>
        <a:lstStyle/>
        <a:p>
          <a:endParaRPr lang="en-US" sz="1600" b="1"/>
        </a:p>
      </dgm:t>
    </dgm:pt>
    <dgm:pt modelId="{BF8BC242-541E-4458-8BAC-D0F891B10F1D}">
      <dgm:prSet phldrT="[Text]" custT="1"/>
      <dgm:spPr/>
      <dgm:t>
        <a:bodyPr/>
        <a:lstStyle/>
        <a:p>
          <a:r>
            <a:rPr lang="en-US" sz="1400" b="1" i="0">
              <a:solidFill>
                <a:schemeClr val="accent1"/>
              </a:solidFill>
            </a:rPr>
            <a:t>Integration Points</a:t>
          </a:r>
        </a:p>
      </dgm:t>
    </dgm:pt>
    <dgm:pt modelId="{2BAB585E-9060-4A0E-83C2-02CE6B5B2B23}" type="parTrans" cxnId="{9BC74482-0835-460F-92A7-EC6BBF1AB3F3}">
      <dgm:prSet/>
      <dgm:spPr/>
      <dgm:t>
        <a:bodyPr/>
        <a:lstStyle/>
        <a:p>
          <a:endParaRPr lang="en-US" sz="1600" b="1"/>
        </a:p>
      </dgm:t>
    </dgm:pt>
    <dgm:pt modelId="{7D1CE4B5-2206-405F-8728-AEC0547937B0}" type="sibTrans" cxnId="{9BC74482-0835-460F-92A7-EC6BBF1AB3F3}">
      <dgm:prSet/>
      <dgm:spPr/>
      <dgm:t>
        <a:bodyPr/>
        <a:lstStyle/>
        <a:p>
          <a:endParaRPr lang="en-US" sz="1600" b="1"/>
        </a:p>
      </dgm:t>
    </dgm:pt>
    <dgm:pt modelId="{D747B98C-927C-4536-AD0B-F79DF9634560}">
      <dgm:prSet phldrT="[Text]" custT="1"/>
      <dgm:spPr/>
      <dgm:t>
        <a:bodyPr/>
        <a:lstStyle/>
        <a:p>
          <a:r>
            <a:rPr lang="en-US" sz="600" b="1" i="0"/>
            <a:t>Seamless integration with external systems such as Electronic Health Records (EHR) and Picture Archiving and Communication Systems (PACS) is a critical aspect. Clearly defined integration points, standardized data exchange formats, and secure communication protocols enable a cohesive healthcare ecosystem.</a:t>
          </a:r>
          <a:endParaRPr lang="en-US" sz="600" b="1"/>
        </a:p>
      </dgm:t>
    </dgm:pt>
    <dgm:pt modelId="{67E13275-81B7-47AB-B27A-E555F8D3C662}" type="parTrans" cxnId="{753F15BF-F838-491D-9300-809ACA154418}">
      <dgm:prSet/>
      <dgm:spPr/>
      <dgm:t>
        <a:bodyPr/>
        <a:lstStyle/>
        <a:p>
          <a:endParaRPr lang="en-US" sz="1600" b="1"/>
        </a:p>
      </dgm:t>
    </dgm:pt>
    <dgm:pt modelId="{BAB0E6C2-EF07-49AC-A2C7-0A993C116A8F}" type="sibTrans" cxnId="{753F15BF-F838-491D-9300-809ACA154418}">
      <dgm:prSet/>
      <dgm:spPr/>
      <dgm:t>
        <a:bodyPr/>
        <a:lstStyle/>
        <a:p>
          <a:endParaRPr lang="en-US" sz="1600" b="1"/>
        </a:p>
      </dgm:t>
    </dgm:pt>
    <dgm:pt modelId="{CFFD8DB5-4FAB-432B-9C14-F94742F231DD}">
      <dgm:prSet phldrT="[Text]" custT="1"/>
      <dgm:spPr/>
      <dgm:t>
        <a:bodyPr/>
        <a:lstStyle/>
        <a:p>
          <a:r>
            <a:rPr lang="en-US" sz="1400" b="1" i="0">
              <a:solidFill>
                <a:schemeClr val="accent1"/>
              </a:solidFill>
            </a:rPr>
            <a:t>Data Processing</a:t>
          </a:r>
        </a:p>
      </dgm:t>
    </dgm:pt>
    <dgm:pt modelId="{D43BC214-91A2-4CAF-A5D6-B618D0F96D6F}" type="sibTrans" cxnId="{1DE4370C-FA54-49EF-94C8-36F3D22263F5}">
      <dgm:prSet/>
      <dgm:spPr/>
      <dgm:t>
        <a:bodyPr/>
        <a:lstStyle/>
        <a:p>
          <a:endParaRPr lang="en-US" sz="1600" b="1"/>
        </a:p>
      </dgm:t>
    </dgm:pt>
    <dgm:pt modelId="{653F26D0-0D80-4996-BF23-9BDF4DAAC768}" type="parTrans" cxnId="{1DE4370C-FA54-49EF-94C8-36F3D22263F5}">
      <dgm:prSet/>
      <dgm:spPr/>
      <dgm:t>
        <a:bodyPr/>
        <a:lstStyle/>
        <a:p>
          <a:endParaRPr lang="en-US" sz="1600" b="1"/>
        </a:p>
      </dgm:t>
    </dgm:pt>
    <dgm:pt modelId="{639FB535-CD33-4660-BB5E-10B0D081EA51}" type="pres">
      <dgm:prSet presAssocID="{F3D1D413-6924-4919-8D95-64446A639BFE}" presName="Name0" presStyleCnt="0">
        <dgm:presLayoutVars>
          <dgm:chMax/>
          <dgm:chPref/>
          <dgm:dir/>
        </dgm:presLayoutVars>
      </dgm:prSet>
      <dgm:spPr/>
    </dgm:pt>
    <dgm:pt modelId="{D534A477-F02F-420E-A036-BEB48A65A30D}" type="pres">
      <dgm:prSet presAssocID="{CFFD8DB5-4FAB-432B-9C14-F94742F231DD}" presName="parenttextcomposite" presStyleCnt="0"/>
      <dgm:spPr/>
    </dgm:pt>
    <dgm:pt modelId="{93CB5F66-B2A0-4866-A8A6-EC6C493E779C}" type="pres">
      <dgm:prSet presAssocID="{CFFD8DB5-4FAB-432B-9C14-F94742F231DD}" presName="parenttext" presStyleLbl="revTx" presStyleIdx="0" presStyleCnt="3">
        <dgm:presLayoutVars>
          <dgm:chMax/>
          <dgm:chPref val="2"/>
          <dgm:bulletEnabled val="1"/>
        </dgm:presLayoutVars>
      </dgm:prSet>
      <dgm:spPr/>
    </dgm:pt>
    <dgm:pt modelId="{74F0D1B9-E90C-4FBB-B45E-1DA4AADB0DA4}" type="pres">
      <dgm:prSet presAssocID="{CFFD8DB5-4FAB-432B-9C14-F94742F231DD}" presName="composite" presStyleCnt="0"/>
      <dgm:spPr/>
    </dgm:pt>
    <dgm:pt modelId="{6CE333A7-280F-4813-9200-9DA6C7D54766}" type="pres">
      <dgm:prSet presAssocID="{CFFD8DB5-4FAB-432B-9C14-F94742F231DD}" presName="chevron1" presStyleLbl="alignNode1" presStyleIdx="0" presStyleCnt="21"/>
      <dgm:spPr/>
    </dgm:pt>
    <dgm:pt modelId="{D4E9550A-4512-4B61-BEAC-493AD1D9719A}" type="pres">
      <dgm:prSet presAssocID="{CFFD8DB5-4FAB-432B-9C14-F94742F231DD}" presName="chevron2" presStyleLbl="alignNode1" presStyleIdx="1" presStyleCnt="21"/>
      <dgm:spPr/>
    </dgm:pt>
    <dgm:pt modelId="{052B10DA-16FC-478B-9C70-DFFCFB09DB90}" type="pres">
      <dgm:prSet presAssocID="{CFFD8DB5-4FAB-432B-9C14-F94742F231DD}" presName="chevron3" presStyleLbl="alignNode1" presStyleIdx="2" presStyleCnt="21"/>
      <dgm:spPr/>
    </dgm:pt>
    <dgm:pt modelId="{D96B6235-2C4A-43D7-A7D6-71F331C803A5}" type="pres">
      <dgm:prSet presAssocID="{CFFD8DB5-4FAB-432B-9C14-F94742F231DD}" presName="chevron4" presStyleLbl="alignNode1" presStyleIdx="3" presStyleCnt="21"/>
      <dgm:spPr/>
    </dgm:pt>
    <dgm:pt modelId="{D467468B-F96D-442E-A91C-168F0C32744F}" type="pres">
      <dgm:prSet presAssocID="{CFFD8DB5-4FAB-432B-9C14-F94742F231DD}" presName="chevron5" presStyleLbl="alignNode1" presStyleIdx="4" presStyleCnt="21"/>
      <dgm:spPr/>
    </dgm:pt>
    <dgm:pt modelId="{2B90E29A-E22F-47E5-BC29-70C09CFAF0C0}" type="pres">
      <dgm:prSet presAssocID="{CFFD8DB5-4FAB-432B-9C14-F94742F231DD}" presName="chevron6" presStyleLbl="alignNode1" presStyleIdx="5" presStyleCnt="21"/>
      <dgm:spPr/>
    </dgm:pt>
    <dgm:pt modelId="{03D31599-079E-4D33-8262-518E2F24AA85}" type="pres">
      <dgm:prSet presAssocID="{CFFD8DB5-4FAB-432B-9C14-F94742F231DD}" presName="chevron7" presStyleLbl="alignNode1" presStyleIdx="6" presStyleCnt="21"/>
      <dgm:spPr/>
    </dgm:pt>
    <dgm:pt modelId="{4896FA99-827F-4011-A3F6-D91F834EB5AE}" type="pres">
      <dgm:prSet presAssocID="{CFFD8DB5-4FAB-432B-9C14-F94742F231DD}" presName="childtext" presStyleLbl="solidFgAcc1" presStyleIdx="0" presStyleCnt="3">
        <dgm:presLayoutVars>
          <dgm:chMax/>
          <dgm:chPref val="0"/>
          <dgm:bulletEnabled val="1"/>
        </dgm:presLayoutVars>
      </dgm:prSet>
      <dgm:spPr/>
    </dgm:pt>
    <dgm:pt modelId="{7CF9E7C6-F76A-4D65-8210-B54BB92B2D98}" type="pres">
      <dgm:prSet presAssocID="{D43BC214-91A2-4CAF-A5D6-B618D0F96D6F}" presName="sibTrans" presStyleCnt="0"/>
      <dgm:spPr/>
    </dgm:pt>
    <dgm:pt modelId="{70322F6A-1448-40FC-AE8A-E56408BBABF0}" type="pres">
      <dgm:prSet presAssocID="{13E15F7E-63C9-4B72-AE21-99A3E9E0656E}" presName="parenttextcomposite" presStyleCnt="0"/>
      <dgm:spPr/>
    </dgm:pt>
    <dgm:pt modelId="{A7453785-BC80-43DD-BD0F-98DD294FA887}" type="pres">
      <dgm:prSet presAssocID="{13E15F7E-63C9-4B72-AE21-99A3E9E0656E}" presName="parenttext" presStyleLbl="revTx" presStyleIdx="1" presStyleCnt="3">
        <dgm:presLayoutVars>
          <dgm:chMax/>
          <dgm:chPref val="2"/>
          <dgm:bulletEnabled val="1"/>
        </dgm:presLayoutVars>
      </dgm:prSet>
      <dgm:spPr/>
    </dgm:pt>
    <dgm:pt modelId="{1516080A-6CAA-4B5A-8315-829CB2B6D499}" type="pres">
      <dgm:prSet presAssocID="{13E15F7E-63C9-4B72-AE21-99A3E9E0656E}" presName="composite" presStyleCnt="0"/>
      <dgm:spPr/>
    </dgm:pt>
    <dgm:pt modelId="{4BEC38C4-96EF-4E3F-AF4F-69052F5E4B33}" type="pres">
      <dgm:prSet presAssocID="{13E15F7E-63C9-4B72-AE21-99A3E9E0656E}" presName="chevron1" presStyleLbl="alignNode1" presStyleIdx="7" presStyleCnt="21"/>
      <dgm:spPr/>
    </dgm:pt>
    <dgm:pt modelId="{864F38C2-A190-49FA-AB00-C86D08FC7580}" type="pres">
      <dgm:prSet presAssocID="{13E15F7E-63C9-4B72-AE21-99A3E9E0656E}" presName="chevron2" presStyleLbl="alignNode1" presStyleIdx="8" presStyleCnt="21"/>
      <dgm:spPr/>
    </dgm:pt>
    <dgm:pt modelId="{1EA3B1E9-9DFA-4C2E-9FEC-0A415B0252B3}" type="pres">
      <dgm:prSet presAssocID="{13E15F7E-63C9-4B72-AE21-99A3E9E0656E}" presName="chevron3" presStyleLbl="alignNode1" presStyleIdx="9" presStyleCnt="21"/>
      <dgm:spPr/>
    </dgm:pt>
    <dgm:pt modelId="{2F7E7459-45B2-4430-BD60-445A2954592C}" type="pres">
      <dgm:prSet presAssocID="{13E15F7E-63C9-4B72-AE21-99A3E9E0656E}" presName="chevron4" presStyleLbl="alignNode1" presStyleIdx="10" presStyleCnt="21"/>
      <dgm:spPr/>
    </dgm:pt>
    <dgm:pt modelId="{4EAD0485-BB8E-4B69-8418-00FA8E9EE7AB}" type="pres">
      <dgm:prSet presAssocID="{13E15F7E-63C9-4B72-AE21-99A3E9E0656E}" presName="chevron5" presStyleLbl="alignNode1" presStyleIdx="11" presStyleCnt="21"/>
      <dgm:spPr/>
    </dgm:pt>
    <dgm:pt modelId="{13B0834D-4331-4674-9789-28067AED1B9D}" type="pres">
      <dgm:prSet presAssocID="{13E15F7E-63C9-4B72-AE21-99A3E9E0656E}" presName="chevron6" presStyleLbl="alignNode1" presStyleIdx="12" presStyleCnt="21"/>
      <dgm:spPr/>
    </dgm:pt>
    <dgm:pt modelId="{D9DA1D66-E9AF-46C5-9048-72DD8703344C}" type="pres">
      <dgm:prSet presAssocID="{13E15F7E-63C9-4B72-AE21-99A3E9E0656E}" presName="chevron7" presStyleLbl="alignNode1" presStyleIdx="13" presStyleCnt="21"/>
      <dgm:spPr/>
    </dgm:pt>
    <dgm:pt modelId="{B621652B-7E0B-40F1-A935-1F92E7F2622B}" type="pres">
      <dgm:prSet presAssocID="{13E15F7E-63C9-4B72-AE21-99A3E9E0656E}" presName="childtext" presStyleLbl="solidFgAcc1" presStyleIdx="1" presStyleCnt="3">
        <dgm:presLayoutVars>
          <dgm:chMax/>
          <dgm:chPref val="0"/>
          <dgm:bulletEnabled val="1"/>
        </dgm:presLayoutVars>
      </dgm:prSet>
      <dgm:spPr/>
    </dgm:pt>
    <dgm:pt modelId="{C260DB30-A2A6-44E3-AB5B-3D3350D35135}" type="pres">
      <dgm:prSet presAssocID="{45164CB8-A21E-4275-A3C8-2F325C270574}" presName="sibTrans" presStyleCnt="0"/>
      <dgm:spPr/>
    </dgm:pt>
    <dgm:pt modelId="{A30FD503-4F3D-4B57-9A90-3F3B362800BD}" type="pres">
      <dgm:prSet presAssocID="{BF8BC242-541E-4458-8BAC-D0F891B10F1D}" presName="parenttextcomposite" presStyleCnt="0"/>
      <dgm:spPr/>
    </dgm:pt>
    <dgm:pt modelId="{41E3EAA0-822E-4115-9E05-68ADFAA2D5CB}" type="pres">
      <dgm:prSet presAssocID="{BF8BC242-541E-4458-8BAC-D0F891B10F1D}" presName="parenttext" presStyleLbl="revTx" presStyleIdx="2" presStyleCnt="3">
        <dgm:presLayoutVars>
          <dgm:chMax/>
          <dgm:chPref val="2"/>
          <dgm:bulletEnabled val="1"/>
        </dgm:presLayoutVars>
      </dgm:prSet>
      <dgm:spPr/>
    </dgm:pt>
    <dgm:pt modelId="{C863CDCD-73D2-4707-A4F3-F12FC2F0AD14}" type="pres">
      <dgm:prSet presAssocID="{BF8BC242-541E-4458-8BAC-D0F891B10F1D}" presName="composite" presStyleCnt="0"/>
      <dgm:spPr/>
    </dgm:pt>
    <dgm:pt modelId="{64FE3994-CF84-4416-82E0-A5CCDA261412}" type="pres">
      <dgm:prSet presAssocID="{BF8BC242-541E-4458-8BAC-D0F891B10F1D}" presName="chevron1" presStyleLbl="alignNode1" presStyleIdx="14" presStyleCnt="21"/>
      <dgm:spPr/>
    </dgm:pt>
    <dgm:pt modelId="{06CDB417-1F7D-494A-9724-28C57F493C2E}" type="pres">
      <dgm:prSet presAssocID="{BF8BC242-541E-4458-8BAC-D0F891B10F1D}" presName="chevron2" presStyleLbl="alignNode1" presStyleIdx="15" presStyleCnt="21"/>
      <dgm:spPr/>
    </dgm:pt>
    <dgm:pt modelId="{8BF1595C-95C0-4121-BAFB-629D23C0B11E}" type="pres">
      <dgm:prSet presAssocID="{BF8BC242-541E-4458-8BAC-D0F891B10F1D}" presName="chevron3" presStyleLbl="alignNode1" presStyleIdx="16" presStyleCnt="21"/>
      <dgm:spPr/>
    </dgm:pt>
    <dgm:pt modelId="{AC8E7312-72C6-4381-9AF9-E8D30080FB42}" type="pres">
      <dgm:prSet presAssocID="{BF8BC242-541E-4458-8BAC-D0F891B10F1D}" presName="chevron4" presStyleLbl="alignNode1" presStyleIdx="17" presStyleCnt="21"/>
      <dgm:spPr/>
    </dgm:pt>
    <dgm:pt modelId="{5528A955-82C2-4200-836B-ED5553701D87}" type="pres">
      <dgm:prSet presAssocID="{BF8BC242-541E-4458-8BAC-D0F891B10F1D}" presName="chevron5" presStyleLbl="alignNode1" presStyleIdx="18" presStyleCnt="21"/>
      <dgm:spPr/>
    </dgm:pt>
    <dgm:pt modelId="{7B5CB193-43A7-4B2B-99F8-6372FD51C1FE}" type="pres">
      <dgm:prSet presAssocID="{BF8BC242-541E-4458-8BAC-D0F891B10F1D}" presName="chevron6" presStyleLbl="alignNode1" presStyleIdx="19" presStyleCnt="21"/>
      <dgm:spPr/>
    </dgm:pt>
    <dgm:pt modelId="{C7F3AC1D-B826-4741-B6F3-FA8177031453}" type="pres">
      <dgm:prSet presAssocID="{BF8BC242-541E-4458-8BAC-D0F891B10F1D}" presName="chevron7" presStyleLbl="alignNode1" presStyleIdx="20" presStyleCnt="21"/>
      <dgm:spPr/>
    </dgm:pt>
    <dgm:pt modelId="{B1784686-5E15-4855-801F-E4B9C0C512B8}" type="pres">
      <dgm:prSet presAssocID="{BF8BC242-541E-4458-8BAC-D0F891B10F1D}" presName="childtext" presStyleLbl="solidFgAcc1" presStyleIdx="2" presStyleCnt="3">
        <dgm:presLayoutVars>
          <dgm:chMax/>
          <dgm:chPref val="0"/>
          <dgm:bulletEnabled val="1"/>
        </dgm:presLayoutVars>
      </dgm:prSet>
      <dgm:spPr/>
    </dgm:pt>
  </dgm:ptLst>
  <dgm:cxnLst>
    <dgm:cxn modelId="{1DE4370C-FA54-49EF-94C8-36F3D22263F5}" srcId="{F3D1D413-6924-4919-8D95-64446A639BFE}" destId="{CFFD8DB5-4FAB-432B-9C14-F94742F231DD}" srcOrd="0" destOrd="0" parTransId="{653F26D0-0D80-4996-BF23-9BDF4DAAC768}" sibTransId="{D43BC214-91A2-4CAF-A5D6-B618D0F96D6F}"/>
    <dgm:cxn modelId="{C240DE39-481E-4D48-9E4A-A9A682766B6A}" type="presOf" srcId="{13E15F7E-63C9-4B72-AE21-99A3E9E0656E}" destId="{A7453785-BC80-43DD-BD0F-98DD294FA887}" srcOrd="0" destOrd="0" presId="urn:microsoft.com/office/officeart/2008/layout/VerticalAccentList"/>
    <dgm:cxn modelId="{94E45845-541B-43F1-A11E-1D06EDD7D54F}" type="presOf" srcId="{F3D1D413-6924-4919-8D95-64446A639BFE}" destId="{639FB535-CD33-4660-BB5E-10B0D081EA51}" srcOrd="0" destOrd="0" presId="urn:microsoft.com/office/officeart/2008/layout/VerticalAccentList"/>
    <dgm:cxn modelId="{AC733D46-33D5-4A09-AAF0-BF07C13CA4F9}" type="presOf" srcId="{D747B98C-927C-4536-AD0B-F79DF9634560}" destId="{B1784686-5E15-4855-801F-E4B9C0C512B8}" srcOrd="0" destOrd="0" presId="urn:microsoft.com/office/officeart/2008/layout/VerticalAccentList"/>
    <dgm:cxn modelId="{2A8FB36E-AD44-4C2B-9CD6-0F9969BBF431}" srcId="{F3D1D413-6924-4919-8D95-64446A639BFE}" destId="{13E15F7E-63C9-4B72-AE21-99A3E9E0656E}" srcOrd="1" destOrd="0" parTransId="{7CC65C44-1055-4C7E-BC83-2D321C2B8805}" sibTransId="{45164CB8-A21E-4275-A3C8-2F325C270574}"/>
    <dgm:cxn modelId="{B1DAA075-73A6-4207-85C1-8C2D6B08857F}" type="presOf" srcId="{72E91E4D-72E5-4BA7-BFB5-C4F4C73C9149}" destId="{B621652B-7E0B-40F1-A935-1F92E7F2622B}" srcOrd="0" destOrd="0" presId="urn:microsoft.com/office/officeart/2008/layout/VerticalAccentList"/>
    <dgm:cxn modelId="{9BC74482-0835-460F-92A7-EC6BBF1AB3F3}" srcId="{F3D1D413-6924-4919-8D95-64446A639BFE}" destId="{BF8BC242-541E-4458-8BAC-D0F891B10F1D}" srcOrd="2" destOrd="0" parTransId="{2BAB585E-9060-4A0E-83C2-02CE6B5B2B23}" sibTransId="{7D1CE4B5-2206-405F-8728-AEC0547937B0}"/>
    <dgm:cxn modelId="{FE549BB0-5F10-44FE-99CD-3B819C3834A5}" type="presOf" srcId="{CFFD8DB5-4FAB-432B-9C14-F94742F231DD}" destId="{93CB5F66-B2A0-4866-A8A6-EC6C493E779C}" srcOrd="0" destOrd="0" presId="urn:microsoft.com/office/officeart/2008/layout/VerticalAccentList"/>
    <dgm:cxn modelId="{59669FB3-0692-4A19-953F-934C135C3F84}" srcId="{CFFD8DB5-4FAB-432B-9C14-F94742F231DD}" destId="{A93DBA32-26DB-4925-A579-6758923C5A0F}" srcOrd="0" destOrd="0" parTransId="{239A2128-B6A9-4DC3-9776-0ED401D6F1DD}" sibTransId="{CECE050A-DD29-4407-936E-DD42BA008B96}"/>
    <dgm:cxn modelId="{753F15BF-F838-491D-9300-809ACA154418}" srcId="{BF8BC242-541E-4458-8BAC-D0F891B10F1D}" destId="{D747B98C-927C-4536-AD0B-F79DF9634560}" srcOrd="0" destOrd="0" parTransId="{67E13275-81B7-47AB-B27A-E555F8D3C662}" sibTransId="{BAB0E6C2-EF07-49AC-A2C7-0A993C116A8F}"/>
    <dgm:cxn modelId="{466DF3CE-BD62-4810-AD95-2B4D0B044A1E}" type="presOf" srcId="{A93DBA32-26DB-4925-A579-6758923C5A0F}" destId="{4896FA99-827F-4011-A3F6-D91F834EB5AE}" srcOrd="0" destOrd="0" presId="urn:microsoft.com/office/officeart/2008/layout/VerticalAccentList"/>
    <dgm:cxn modelId="{7EA0B4EC-5CBE-4C40-A457-7590FC280BE9}" type="presOf" srcId="{BF8BC242-541E-4458-8BAC-D0F891B10F1D}" destId="{41E3EAA0-822E-4115-9E05-68ADFAA2D5CB}" srcOrd="0" destOrd="0" presId="urn:microsoft.com/office/officeart/2008/layout/VerticalAccentList"/>
    <dgm:cxn modelId="{D547F7F1-7E90-426A-9116-3F81359E0128}" srcId="{13E15F7E-63C9-4B72-AE21-99A3E9E0656E}" destId="{72E91E4D-72E5-4BA7-BFB5-C4F4C73C9149}" srcOrd="0" destOrd="0" parTransId="{69DDD04F-7DA8-45E0-A371-245109E8307A}" sibTransId="{46E4EA0B-0B83-4F5B-B65C-24F7792ED381}"/>
    <dgm:cxn modelId="{EB5D942F-A61E-43DA-AD01-B9DC07D61B4E}" type="presParOf" srcId="{639FB535-CD33-4660-BB5E-10B0D081EA51}" destId="{D534A477-F02F-420E-A036-BEB48A65A30D}" srcOrd="0" destOrd="0" presId="urn:microsoft.com/office/officeart/2008/layout/VerticalAccentList"/>
    <dgm:cxn modelId="{BF56DEC2-54F2-4005-8485-3520A9A42144}" type="presParOf" srcId="{D534A477-F02F-420E-A036-BEB48A65A30D}" destId="{93CB5F66-B2A0-4866-A8A6-EC6C493E779C}" srcOrd="0" destOrd="0" presId="urn:microsoft.com/office/officeart/2008/layout/VerticalAccentList"/>
    <dgm:cxn modelId="{A3D65D83-AD69-43B1-8930-490470E9F034}" type="presParOf" srcId="{639FB535-CD33-4660-BB5E-10B0D081EA51}" destId="{74F0D1B9-E90C-4FBB-B45E-1DA4AADB0DA4}" srcOrd="1" destOrd="0" presId="urn:microsoft.com/office/officeart/2008/layout/VerticalAccentList"/>
    <dgm:cxn modelId="{4D70B6AE-39A6-4E39-AA5D-D2CFAE3CA1D7}" type="presParOf" srcId="{74F0D1B9-E90C-4FBB-B45E-1DA4AADB0DA4}" destId="{6CE333A7-280F-4813-9200-9DA6C7D54766}" srcOrd="0" destOrd="0" presId="urn:microsoft.com/office/officeart/2008/layout/VerticalAccentList"/>
    <dgm:cxn modelId="{75488EC1-CB93-491E-B94D-E2867E12B649}" type="presParOf" srcId="{74F0D1B9-E90C-4FBB-B45E-1DA4AADB0DA4}" destId="{D4E9550A-4512-4B61-BEAC-493AD1D9719A}" srcOrd="1" destOrd="0" presId="urn:microsoft.com/office/officeart/2008/layout/VerticalAccentList"/>
    <dgm:cxn modelId="{1D199190-1C50-437D-9880-0EB295ED8A77}" type="presParOf" srcId="{74F0D1B9-E90C-4FBB-B45E-1DA4AADB0DA4}" destId="{052B10DA-16FC-478B-9C70-DFFCFB09DB90}" srcOrd="2" destOrd="0" presId="urn:microsoft.com/office/officeart/2008/layout/VerticalAccentList"/>
    <dgm:cxn modelId="{6E7517FD-8791-4DA4-9524-B2C1C5CDD445}" type="presParOf" srcId="{74F0D1B9-E90C-4FBB-B45E-1DA4AADB0DA4}" destId="{D96B6235-2C4A-43D7-A7D6-71F331C803A5}" srcOrd="3" destOrd="0" presId="urn:microsoft.com/office/officeart/2008/layout/VerticalAccentList"/>
    <dgm:cxn modelId="{FA04C573-1AEE-4934-90FE-8C99DAE83B1B}" type="presParOf" srcId="{74F0D1B9-E90C-4FBB-B45E-1DA4AADB0DA4}" destId="{D467468B-F96D-442E-A91C-168F0C32744F}" srcOrd="4" destOrd="0" presId="urn:microsoft.com/office/officeart/2008/layout/VerticalAccentList"/>
    <dgm:cxn modelId="{EEB8BC1D-F00E-4D4E-AE6B-54EDD8DB9597}" type="presParOf" srcId="{74F0D1B9-E90C-4FBB-B45E-1DA4AADB0DA4}" destId="{2B90E29A-E22F-47E5-BC29-70C09CFAF0C0}" srcOrd="5" destOrd="0" presId="urn:microsoft.com/office/officeart/2008/layout/VerticalAccentList"/>
    <dgm:cxn modelId="{CD4B493F-C941-4702-99CB-E1A209FE4E65}" type="presParOf" srcId="{74F0D1B9-E90C-4FBB-B45E-1DA4AADB0DA4}" destId="{03D31599-079E-4D33-8262-518E2F24AA85}" srcOrd="6" destOrd="0" presId="urn:microsoft.com/office/officeart/2008/layout/VerticalAccentList"/>
    <dgm:cxn modelId="{25C09808-796F-4C9B-AB0C-6819CD5A064E}" type="presParOf" srcId="{74F0D1B9-E90C-4FBB-B45E-1DA4AADB0DA4}" destId="{4896FA99-827F-4011-A3F6-D91F834EB5AE}" srcOrd="7" destOrd="0" presId="urn:microsoft.com/office/officeart/2008/layout/VerticalAccentList"/>
    <dgm:cxn modelId="{AB8ABEEE-2771-4D02-B647-833EFC74EE7A}" type="presParOf" srcId="{639FB535-CD33-4660-BB5E-10B0D081EA51}" destId="{7CF9E7C6-F76A-4D65-8210-B54BB92B2D98}" srcOrd="2" destOrd="0" presId="urn:microsoft.com/office/officeart/2008/layout/VerticalAccentList"/>
    <dgm:cxn modelId="{F7D6EDDD-DFAA-4E1E-B188-4E71B6A1E73A}" type="presParOf" srcId="{639FB535-CD33-4660-BB5E-10B0D081EA51}" destId="{70322F6A-1448-40FC-AE8A-E56408BBABF0}" srcOrd="3" destOrd="0" presId="urn:microsoft.com/office/officeart/2008/layout/VerticalAccentList"/>
    <dgm:cxn modelId="{32AE885F-79F8-4B3C-80E7-C1FF5207482C}" type="presParOf" srcId="{70322F6A-1448-40FC-AE8A-E56408BBABF0}" destId="{A7453785-BC80-43DD-BD0F-98DD294FA887}" srcOrd="0" destOrd="0" presId="urn:microsoft.com/office/officeart/2008/layout/VerticalAccentList"/>
    <dgm:cxn modelId="{736B8283-C4DB-4E44-AC44-994035DD2309}" type="presParOf" srcId="{639FB535-CD33-4660-BB5E-10B0D081EA51}" destId="{1516080A-6CAA-4B5A-8315-829CB2B6D499}" srcOrd="4" destOrd="0" presId="urn:microsoft.com/office/officeart/2008/layout/VerticalAccentList"/>
    <dgm:cxn modelId="{0C1029B4-ACFF-4E6F-8DED-05536A2EB5FE}" type="presParOf" srcId="{1516080A-6CAA-4B5A-8315-829CB2B6D499}" destId="{4BEC38C4-96EF-4E3F-AF4F-69052F5E4B33}" srcOrd="0" destOrd="0" presId="urn:microsoft.com/office/officeart/2008/layout/VerticalAccentList"/>
    <dgm:cxn modelId="{7055C54A-B631-45EB-8962-8CA30F0C671D}" type="presParOf" srcId="{1516080A-6CAA-4B5A-8315-829CB2B6D499}" destId="{864F38C2-A190-49FA-AB00-C86D08FC7580}" srcOrd="1" destOrd="0" presId="urn:microsoft.com/office/officeart/2008/layout/VerticalAccentList"/>
    <dgm:cxn modelId="{741E4CB6-6ED4-4DDF-9E36-139302B4DD6C}" type="presParOf" srcId="{1516080A-6CAA-4B5A-8315-829CB2B6D499}" destId="{1EA3B1E9-9DFA-4C2E-9FEC-0A415B0252B3}" srcOrd="2" destOrd="0" presId="urn:microsoft.com/office/officeart/2008/layout/VerticalAccentList"/>
    <dgm:cxn modelId="{4F72661D-622A-4053-AB81-B0E1ED549AA3}" type="presParOf" srcId="{1516080A-6CAA-4B5A-8315-829CB2B6D499}" destId="{2F7E7459-45B2-4430-BD60-445A2954592C}" srcOrd="3" destOrd="0" presId="urn:microsoft.com/office/officeart/2008/layout/VerticalAccentList"/>
    <dgm:cxn modelId="{7DD3F90A-3036-4A8A-99A3-A1777D637D96}" type="presParOf" srcId="{1516080A-6CAA-4B5A-8315-829CB2B6D499}" destId="{4EAD0485-BB8E-4B69-8418-00FA8E9EE7AB}" srcOrd="4" destOrd="0" presId="urn:microsoft.com/office/officeart/2008/layout/VerticalAccentList"/>
    <dgm:cxn modelId="{CEF15A75-490E-46AC-8BF7-9302178A6F29}" type="presParOf" srcId="{1516080A-6CAA-4B5A-8315-829CB2B6D499}" destId="{13B0834D-4331-4674-9789-28067AED1B9D}" srcOrd="5" destOrd="0" presId="urn:microsoft.com/office/officeart/2008/layout/VerticalAccentList"/>
    <dgm:cxn modelId="{6464719D-81F6-4C8D-B9B5-2CF44057160E}" type="presParOf" srcId="{1516080A-6CAA-4B5A-8315-829CB2B6D499}" destId="{D9DA1D66-E9AF-46C5-9048-72DD8703344C}" srcOrd="6" destOrd="0" presId="urn:microsoft.com/office/officeart/2008/layout/VerticalAccentList"/>
    <dgm:cxn modelId="{4A7CD89E-2111-4014-952C-0034490B9DC2}" type="presParOf" srcId="{1516080A-6CAA-4B5A-8315-829CB2B6D499}" destId="{B621652B-7E0B-40F1-A935-1F92E7F2622B}" srcOrd="7" destOrd="0" presId="urn:microsoft.com/office/officeart/2008/layout/VerticalAccentList"/>
    <dgm:cxn modelId="{AD03D561-CC45-410A-B271-C07D5C652B4E}" type="presParOf" srcId="{639FB535-CD33-4660-BB5E-10B0D081EA51}" destId="{C260DB30-A2A6-44E3-AB5B-3D3350D35135}" srcOrd="5" destOrd="0" presId="urn:microsoft.com/office/officeart/2008/layout/VerticalAccentList"/>
    <dgm:cxn modelId="{F6CBC178-9CD4-47CC-B1A0-098A2058E3F3}" type="presParOf" srcId="{639FB535-CD33-4660-BB5E-10B0D081EA51}" destId="{A30FD503-4F3D-4B57-9A90-3F3B362800BD}" srcOrd="6" destOrd="0" presId="urn:microsoft.com/office/officeart/2008/layout/VerticalAccentList"/>
    <dgm:cxn modelId="{D3B65F9B-040F-42CC-9D3E-099D954D776B}" type="presParOf" srcId="{A30FD503-4F3D-4B57-9A90-3F3B362800BD}" destId="{41E3EAA0-822E-4115-9E05-68ADFAA2D5CB}" srcOrd="0" destOrd="0" presId="urn:microsoft.com/office/officeart/2008/layout/VerticalAccentList"/>
    <dgm:cxn modelId="{141BB812-1C2A-49A8-BA79-F9E6724845B1}" type="presParOf" srcId="{639FB535-CD33-4660-BB5E-10B0D081EA51}" destId="{C863CDCD-73D2-4707-A4F3-F12FC2F0AD14}" srcOrd="7" destOrd="0" presId="urn:microsoft.com/office/officeart/2008/layout/VerticalAccentList"/>
    <dgm:cxn modelId="{919B501B-9A2C-4E79-8852-32864AAD53E9}" type="presParOf" srcId="{C863CDCD-73D2-4707-A4F3-F12FC2F0AD14}" destId="{64FE3994-CF84-4416-82E0-A5CCDA261412}" srcOrd="0" destOrd="0" presId="urn:microsoft.com/office/officeart/2008/layout/VerticalAccentList"/>
    <dgm:cxn modelId="{2F0C6828-464E-411B-9D02-40BCBC99D334}" type="presParOf" srcId="{C863CDCD-73D2-4707-A4F3-F12FC2F0AD14}" destId="{06CDB417-1F7D-494A-9724-28C57F493C2E}" srcOrd="1" destOrd="0" presId="urn:microsoft.com/office/officeart/2008/layout/VerticalAccentList"/>
    <dgm:cxn modelId="{861B1911-8122-458E-A7A8-AB108EC116B7}" type="presParOf" srcId="{C863CDCD-73D2-4707-A4F3-F12FC2F0AD14}" destId="{8BF1595C-95C0-4121-BAFB-629D23C0B11E}" srcOrd="2" destOrd="0" presId="urn:microsoft.com/office/officeart/2008/layout/VerticalAccentList"/>
    <dgm:cxn modelId="{B23D4027-0FDF-43F5-9C35-19D0D838E817}" type="presParOf" srcId="{C863CDCD-73D2-4707-A4F3-F12FC2F0AD14}" destId="{AC8E7312-72C6-4381-9AF9-E8D30080FB42}" srcOrd="3" destOrd="0" presId="urn:microsoft.com/office/officeart/2008/layout/VerticalAccentList"/>
    <dgm:cxn modelId="{A3700656-708F-4DBC-96DB-38845959A31E}" type="presParOf" srcId="{C863CDCD-73D2-4707-A4F3-F12FC2F0AD14}" destId="{5528A955-82C2-4200-836B-ED5553701D87}" srcOrd="4" destOrd="0" presId="urn:microsoft.com/office/officeart/2008/layout/VerticalAccentList"/>
    <dgm:cxn modelId="{CA36050D-AB76-4EB4-AB4D-32284EFB5E30}" type="presParOf" srcId="{C863CDCD-73D2-4707-A4F3-F12FC2F0AD14}" destId="{7B5CB193-43A7-4B2B-99F8-6372FD51C1FE}" srcOrd="5" destOrd="0" presId="urn:microsoft.com/office/officeart/2008/layout/VerticalAccentList"/>
    <dgm:cxn modelId="{4B682101-964D-4789-8125-F3B3731EC831}" type="presParOf" srcId="{C863CDCD-73D2-4707-A4F3-F12FC2F0AD14}" destId="{C7F3AC1D-B826-4741-B6F3-FA8177031453}" srcOrd="6" destOrd="0" presId="urn:microsoft.com/office/officeart/2008/layout/VerticalAccentList"/>
    <dgm:cxn modelId="{2AA5E208-2700-4B6E-A3B8-7195D6F135FE}" type="presParOf" srcId="{C863CDCD-73D2-4707-A4F3-F12FC2F0AD14}" destId="{B1784686-5E15-4855-801F-E4B9C0C512B8}" srcOrd="7" destOrd="0" presId="urn:microsoft.com/office/officeart/2008/layout/VerticalAccentList"/>
  </dgm:cxnLst>
  <dgm:bg/>
  <dgm:whole/>
  <dgm:extLst>
    <a:ext uri="http://schemas.microsoft.com/office/drawing/2008/diagram">
      <dsp:dataModelExt xmlns:dsp="http://schemas.microsoft.com/office/drawing/2008/diagram" relId="rId105"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F3D1D413-6924-4919-8D95-64446A639BFE}" type="doc">
      <dgm:prSet loTypeId="urn:microsoft.com/office/officeart/2008/layout/VerticalAccentList" loCatId="list" qsTypeId="urn:microsoft.com/office/officeart/2005/8/quickstyle/simple1" qsCatId="simple" csTypeId="urn:microsoft.com/office/officeart/2005/8/colors/accent1_2" csCatId="accent1" phldr="1"/>
      <dgm:spPr/>
      <dgm:t>
        <a:bodyPr/>
        <a:lstStyle/>
        <a:p>
          <a:endParaRPr lang="en-US"/>
        </a:p>
      </dgm:t>
    </dgm:pt>
    <dgm:pt modelId="{A93DBA32-26DB-4925-A579-6758923C5A0F}">
      <dgm:prSet phldrT="[Text]" custT="1"/>
      <dgm:spPr/>
      <dgm:t>
        <a:bodyPr/>
        <a:lstStyle/>
        <a:p>
          <a:r>
            <a:rPr lang="en-US" sz="600" b="1" i="0"/>
            <a:t>The Administrator Interface provides essential tools for user management. Administrators have the capability to define user roles, set permissions, and control access, ensuring a centralized and efficient user management system.</a:t>
          </a:r>
          <a:endParaRPr lang="en-US" sz="600" b="1"/>
        </a:p>
      </dgm:t>
    </dgm:pt>
    <dgm:pt modelId="{239A2128-B6A9-4DC3-9776-0ED401D6F1DD}" type="parTrans" cxnId="{59669FB3-0692-4A19-953F-934C135C3F84}">
      <dgm:prSet/>
      <dgm:spPr/>
      <dgm:t>
        <a:bodyPr/>
        <a:lstStyle/>
        <a:p>
          <a:endParaRPr lang="en-US" sz="1600" b="1"/>
        </a:p>
      </dgm:t>
    </dgm:pt>
    <dgm:pt modelId="{CECE050A-DD29-4407-936E-DD42BA008B96}" type="sibTrans" cxnId="{59669FB3-0692-4A19-953F-934C135C3F84}">
      <dgm:prSet/>
      <dgm:spPr/>
      <dgm:t>
        <a:bodyPr/>
        <a:lstStyle/>
        <a:p>
          <a:endParaRPr lang="en-US" sz="1600" b="1"/>
        </a:p>
      </dgm:t>
    </dgm:pt>
    <dgm:pt modelId="{13E15F7E-63C9-4B72-AE21-99A3E9E0656E}">
      <dgm:prSet phldrT="[Text]" custT="1"/>
      <dgm:spPr/>
      <dgm:t>
        <a:bodyPr/>
        <a:lstStyle/>
        <a:p>
          <a:r>
            <a:rPr lang="en-US" sz="1400" b="1" i="0">
              <a:solidFill>
                <a:schemeClr val="accent1"/>
              </a:solidFill>
            </a:rPr>
            <a:t>System Configuration</a:t>
          </a:r>
        </a:p>
      </dgm:t>
    </dgm:pt>
    <dgm:pt modelId="{7CC65C44-1055-4C7E-BC83-2D321C2B8805}" type="parTrans" cxnId="{2A8FB36E-AD44-4C2B-9CD6-0F9969BBF431}">
      <dgm:prSet/>
      <dgm:spPr/>
      <dgm:t>
        <a:bodyPr/>
        <a:lstStyle/>
        <a:p>
          <a:endParaRPr lang="en-US" sz="1600" b="1"/>
        </a:p>
      </dgm:t>
    </dgm:pt>
    <dgm:pt modelId="{45164CB8-A21E-4275-A3C8-2F325C270574}" type="sibTrans" cxnId="{2A8FB36E-AD44-4C2B-9CD6-0F9969BBF431}">
      <dgm:prSet/>
      <dgm:spPr/>
      <dgm:t>
        <a:bodyPr/>
        <a:lstStyle/>
        <a:p>
          <a:endParaRPr lang="en-US" sz="1600" b="1"/>
        </a:p>
      </dgm:t>
    </dgm:pt>
    <dgm:pt modelId="{72E91E4D-72E5-4BA7-BFB5-C4F4C73C9149}">
      <dgm:prSet phldrT="[Text]" custT="1"/>
      <dgm:spPr/>
      <dgm:t>
        <a:bodyPr/>
        <a:lstStyle/>
        <a:p>
          <a:r>
            <a:rPr lang="en-US" sz="600" b="1" i="0"/>
            <a:t>Administrators can configure system settings to adapt to evolving requirements. This includes customizable parameters such as analysis algorithms, notification thresholds, and overall system preferences.</a:t>
          </a:r>
          <a:endParaRPr lang="en-US" sz="600" b="1"/>
        </a:p>
      </dgm:t>
    </dgm:pt>
    <dgm:pt modelId="{69DDD04F-7DA8-45E0-A371-245109E8307A}" type="parTrans" cxnId="{D547F7F1-7E90-426A-9116-3F81359E0128}">
      <dgm:prSet/>
      <dgm:spPr/>
      <dgm:t>
        <a:bodyPr/>
        <a:lstStyle/>
        <a:p>
          <a:endParaRPr lang="en-US" sz="1600" b="1"/>
        </a:p>
      </dgm:t>
    </dgm:pt>
    <dgm:pt modelId="{46E4EA0B-0B83-4F5B-B65C-24F7792ED381}" type="sibTrans" cxnId="{D547F7F1-7E90-426A-9116-3F81359E0128}">
      <dgm:prSet/>
      <dgm:spPr/>
      <dgm:t>
        <a:bodyPr/>
        <a:lstStyle/>
        <a:p>
          <a:endParaRPr lang="en-US" sz="1600" b="1"/>
        </a:p>
      </dgm:t>
    </dgm:pt>
    <dgm:pt modelId="{BF8BC242-541E-4458-8BAC-D0F891B10F1D}">
      <dgm:prSet phldrT="[Text]" custT="1"/>
      <dgm:spPr/>
      <dgm:t>
        <a:bodyPr/>
        <a:lstStyle/>
        <a:p>
          <a:r>
            <a:rPr lang="en-US" sz="1400" b="1" i="0">
              <a:solidFill>
                <a:schemeClr val="accent1"/>
              </a:solidFill>
            </a:rPr>
            <a:t>Monitoring and Logging</a:t>
          </a:r>
        </a:p>
      </dgm:t>
    </dgm:pt>
    <dgm:pt modelId="{2BAB585E-9060-4A0E-83C2-02CE6B5B2B23}" type="parTrans" cxnId="{9BC74482-0835-460F-92A7-EC6BBF1AB3F3}">
      <dgm:prSet/>
      <dgm:spPr/>
      <dgm:t>
        <a:bodyPr/>
        <a:lstStyle/>
        <a:p>
          <a:endParaRPr lang="en-US" sz="1600" b="1"/>
        </a:p>
      </dgm:t>
    </dgm:pt>
    <dgm:pt modelId="{7D1CE4B5-2206-405F-8728-AEC0547937B0}" type="sibTrans" cxnId="{9BC74482-0835-460F-92A7-EC6BBF1AB3F3}">
      <dgm:prSet/>
      <dgm:spPr/>
      <dgm:t>
        <a:bodyPr/>
        <a:lstStyle/>
        <a:p>
          <a:endParaRPr lang="en-US" sz="1600" b="1"/>
        </a:p>
      </dgm:t>
    </dgm:pt>
    <dgm:pt modelId="{D747B98C-927C-4536-AD0B-F79DF9634560}">
      <dgm:prSet phldrT="[Text]" custT="1"/>
      <dgm:spPr/>
      <dgm:t>
        <a:bodyPr/>
        <a:lstStyle/>
        <a:p>
          <a:r>
            <a:rPr lang="en-US" sz="600" b="1" i="0"/>
            <a:t>To maintain system health, the Administrator Interface includes features for monitoring and logging. Metrics related to system performance, user activities, and potential issues are monitored, providing administrators with the necessary insights for proactive system management.</a:t>
          </a:r>
          <a:endParaRPr lang="en-US" sz="600" b="1"/>
        </a:p>
      </dgm:t>
    </dgm:pt>
    <dgm:pt modelId="{67E13275-81B7-47AB-B27A-E555F8D3C662}" type="parTrans" cxnId="{753F15BF-F838-491D-9300-809ACA154418}">
      <dgm:prSet/>
      <dgm:spPr/>
      <dgm:t>
        <a:bodyPr/>
        <a:lstStyle/>
        <a:p>
          <a:endParaRPr lang="en-US" sz="1600" b="1"/>
        </a:p>
      </dgm:t>
    </dgm:pt>
    <dgm:pt modelId="{BAB0E6C2-EF07-49AC-A2C7-0A993C116A8F}" type="sibTrans" cxnId="{753F15BF-F838-491D-9300-809ACA154418}">
      <dgm:prSet/>
      <dgm:spPr/>
      <dgm:t>
        <a:bodyPr/>
        <a:lstStyle/>
        <a:p>
          <a:endParaRPr lang="en-US" sz="1600" b="1"/>
        </a:p>
      </dgm:t>
    </dgm:pt>
    <dgm:pt modelId="{CFFD8DB5-4FAB-432B-9C14-F94742F231DD}">
      <dgm:prSet phldrT="[Text]" custT="1"/>
      <dgm:spPr/>
      <dgm:t>
        <a:bodyPr/>
        <a:lstStyle/>
        <a:p>
          <a:r>
            <a:rPr lang="en-US" sz="1400" b="1" i="0">
              <a:solidFill>
                <a:schemeClr val="accent1"/>
              </a:solidFill>
            </a:rPr>
            <a:t>User Management</a:t>
          </a:r>
        </a:p>
      </dgm:t>
    </dgm:pt>
    <dgm:pt modelId="{D43BC214-91A2-4CAF-A5D6-B618D0F96D6F}" type="sibTrans" cxnId="{1DE4370C-FA54-49EF-94C8-36F3D22263F5}">
      <dgm:prSet/>
      <dgm:spPr/>
      <dgm:t>
        <a:bodyPr/>
        <a:lstStyle/>
        <a:p>
          <a:endParaRPr lang="en-US" sz="1600" b="1"/>
        </a:p>
      </dgm:t>
    </dgm:pt>
    <dgm:pt modelId="{653F26D0-0D80-4996-BF23-9BDF4DAAC768}" type="parTrans" cxnId="{1DE4370C-FA54-49EF-94C8-36F3D22263F5}">
      <dgm:prSet/>
      <dgm:spPr/>
      <dgm:t>
        <a:bodyPr/>
        <a:lstStyle/>
        <a:p>
          <a:endParaRPr lang="en-US" sz="1600" b="1"/>
        </a:p>
      </dgm:t>
    </dgm:pt>
    <dgm:pt modelId="{639FB535-CD33-4660-BB5E-10B0D081EA51}" type="pres">
      <dgm:prSet presAssocID="{F3D1D413-6924-4919-8D95-64446A639BFE}" presName="Name0" presStyleCnt="0">
        <dgm:presLayoutVars>
          <dgm:chMax/>
          <dgm:chPref/>
          <dgm:dir/>
        </dgm:presLayoutVars>
      </dgm:prSet>
      <dgm:spPr/>
    </dgm:pt>
    <dgm:pt modelId="{D534A477-F02F-420E-A036-BEB48A65A30D}" type="pres">
      <dgm:prSet presAssocID="{CFFD8DB5-4FAB-432B-9C14-F94742F231DD}" presName="parenttextcomposite" presStyleCnt="0"/>
      <dgm:spPr/>
    </dgm:pt>
    <dgm:pt modelId="{93CB5F66-B2A0-4866-A8A6-EC6C493E779C}" type="pres">
      <dgm:prSet presAssocID="{CFFD8DB5-4FAB-432B-9C14-F94742F231DD}" presName="parenttext" presStyleLbl="revTx" presStyleIdx="0" presStyleCnt="3">
        <dgm:presLayoutVars>
          <dgm:chMax/>
          <dgm:chPref val="2"/>
          <dgm:bulletEnabled val="1"/>
        </dgm:presLayoutVars>
      </dgm:prSet>
      <dgm:spPr/>
    </dgm:pt>
    <dgm:pt modelId="{74F0D1B9-E90C-4FBB-B45E-1DA4AADB0DA4}" type="pres">
      <dgm:prSet presAssocID="{CFFD8DB5-4FAB-432B-9C14-F94742F231DD}" presName="composite" presStyleCnt="0"/>
      <dgm:spPr/>
    </dgm:pt>
    <dgm:pt modelId="{6CE333A7-280F-4813-9200-9DA6C7D54766}" type="pres">
      <dgm:prSet presAssocID="{CFFD8DB5-4FAB-432B-9C14-F94742F231DD}" presName="chevron1" presStyleLbl="alignNode1" presStyleIdx="0" presStyleCnt="21"/>
      <dgm:spPr/>
    </dgm:pt>
    <dgm:pt modelId="{D4E9550A-4512-4B61-BEAC-493AD1D9719A}" type="pres">
      <dgm:prSet presAssocID="{CFFD8DB5-4FAB-432B-9C14-F94742F231DD}" presName="chevron2" presStyleLbl="alignNode1" presStyleIdx="1" presStyleCnt="21"/>
      <dgm:spPr/>
    </dgm:pt>
    <dgm:pt modelId="{052B10DA-16FC-478B-9C70-DFFCFB09DB90}" type="pres">
      <dgm:prSet presAssocID="{CFFD8DB5-4FAB-432B-9C14-F94742F231DD}" presName="chevron3" presStyleLbl="alignNode1" presStyleIdx="2" presStyleCnt="21"/>
      <dgm:spPr/>
    </dgm:pt>
    <dgm:pt modelId="{D96B6235-2C4A-43D7-A7D6-71F331C803A5}" type="pres">
      <dgm:prSet presAssocID="{CFFD8DB5-4FAB-432B-9C14-F94742F231DD}" presName="chevron4" presStyleLbl="alignNode1" presStyleIdx="3" presStyleCnt="21"/>
      <dgm:spPr/>
    </dgm:pt>
    <dgm:pt modelId="{D467468B-F96D-442E-A91C-168F0C32744F}" type="pres">
      <dgm:prSet presAssocID="{CFFD8DB5-4FAB-432B-9C14-F94742F231DD}" presName="chevron5" presStyleLbl="alignNode1" presStyleIdx="4" presStyleCnt="21"/>
      <dgm:spPr/>
    </dgm:pt>
    <dgm:pt modelId="{2B90E29A-E22F-47E5-BC29-70C09CFAF0C0}" type="pres">
      <dgm:prSet presAssocID="{CFFD8DB5-4FAB-432B-9C14-F94742F231DD}" presName="chevron6" presStyleLbl="alignNode1" presStyleIdx="5" presStyleCnt="21"/>
      <dgm:spPr/>
    </dgm:pt>
    <dgm:pt modelId="{03D31599-079E-4D33-8262-518E2F24AA85}" type="pres">
      <dgm:prSet presAssocID="{CFFD8DB5-4FAB-432B-9C14-F94742F231DD}" presName="chevron7" presStyleLbl="alignNode1" presStyleIdx="6" presStyleCnt="21"/>
      <dgm:spPr/>
    </dgm:pt>
    <dgm:pt modelId="{4896FA99-827F-4011-A3F6-D91F834EB5AE}" type="pres">
      <dgm:prSet presAssocID="{CFFD8DB5-4FAB-432B-9C14-F94742F231DD}" presName="childtext" presStyleLbl="solidFgAcc1" presStyleIdx="0" presStyleCnt="3">
        <dgm:presLayoutVars>
          <dgm:chMax/>
          <dgm:chPref val="0"/>
          <dgm:bulletEnabled val="1"/>
        </dgm:presLayoutVars>
      </dgm:prSet>
      <dgm:spPr/>
    </dgm:pt>
    <dgm:pt modelId="{7CF9E7C6-F76A-4D65-8210-B54BB92B2D98}" type="pres">
      <dgm:prSet presAssocID="{D43BC214-91A2-4CAF-A5D6-B618D0F96D6F}" presName="sibTrans" presStyleCnt="0"/>
      <dgm:spPr/>
    </dgm:pt>
    <dgm:pt modelId="{70322F6A-1448-40FC-AE8A-E56408BBABF0}" type="pres">
      <dgm:prSet presAssocID="{13E15F7E-63C9-4B72-AE21-99A3E9E0656E}" presName="parenttextcomposite" presStyleCnt="0"/>
      <dgm:spPr/>
    </dgm:pt>
    <dgm:pt modelId="{A7453785-BC80-43DD-BD0F-98DD294FA887}" type="pres">
      <dgm:prSet presAssocID="{13E15F7E-63C9-4B72-AE21-99A3E9E0656E}" presName="parenttext" presStyleLbl="revTx" presStyleIdx="1" presStyleCnt="3">
        <dgm:presLayoutVars>
          <dgm:chMax/>
          <dgm:chPref val="2"/>
          <dgm:bulletEnabled val="1"/>
        </dgm:presLayoutVars>
      </dgm:prSet>
      <dgm:spPr/>
    </dgm:pt>
    <dgm:pt modelId="{1516080A-6CAA-4B5A-8315-829CB2B6D499}" type="pres">
      <dgm:prSet presAssocID="{13E15F7E-63C9-4B72-AE21-99A3E9E0656E}" presName="composite" presStyleCnt="0"/>
      <dgm:spPr/>
    </dgm:pt>
    <dgm:pt modelId="{4BEC38C4-96EF-4E3F-AF4F-69052F5E4B33}" type="pres">
      <dgm:prSet presAssocID="{13E15F7E-63C9-4B72-AE21-99A3E9E0656E}" presName="chevron1" presStyleLbl="alignNode1" presStyleIdx="7" presStyleCnt="21"/>
      <dgm:spPr/>
    </dgm:pt>
    <dgm:pt modelId="{864F38C2-A190-49FA-AB00-C86D08FC7580}" type="pres">
      <dgm:prSet presAssocID="{13E15F7E-63C9-4B72-AE21-99A3E9E0656E}" presName="chevron2" presStyleLbl="alignNode1" presStyleIdx="8" presStyleCnt="21"/>
      <dgm:spPr/>
    </dgm:pt>
    <dgm:pt modelId="{1EA3B1E9-9DFA-4C2E-9FEC-0A415B0252B3}" type="pres">
      <dgm:prSet presAssocID="{13E15F7E-63C9-4B72-AE21-99A3E9E0656E}" presName="chevron3" presStyleLbl="alignNode1" presStyleIdx="9" presStyleCnt="21"/>
      <dgm:spPr/>
    </dgm:pt>
    <dgm:pt modelId="{2F7E7459-45B2-4430-BD60-445A2954592C}" type="pres">
      <dgm:prSet presAssocID="{13E15F7E-63C9-4B72-AE21-99A3E9E0656E}" presName="chevron4" presStyleLbl="alignNode1" presStyleIdx="10" presStyleCnt="21"/>
      <dgm:spPr/>
    </dgm:pt>
    <dgm:pt modelId="{4EAD0485-BB8E-4B69-8418-00FA8E9EE7AB}" type="pres">
      <dgm:prSet presAssocID="{13E15F7E-63C9-4B72-AE21-99A3E9E0656E}" presName="chevron5" presStyleLbl="alignNode1" presStyleIdx="11" presStyleCnt="21"/>
      <dgm:spPr/>
    </dgm:pt>
    <dgm:pt modelId="{13B0834D-4331-4674-9789-28067AED1B9D}" type="pres">
      <dgm:prSet presAssocID="{13E15F7E-63C9-4B72-AE21-99A3E9E0656E}" presName="chevron6" presStyleLbl="alignNode1" presStyleIdx="12" presStyleCnt="21"/>
      <dgm:spPr/>
    </dgm:pt>
    <dgm:pt modelId="{D9DA1D66-E9AF-46C5-9048-72DD8703344C}" type="pres">
      <dgm:prSet presAssocID="{13E15F7E-63C9-4B72-AE21-99A3E9E0656E}" presName="chevron7" presStyleLbl="alignNode1" presStyleIdx="13" presStyleCnt="21"/>
      <dgm:spPr/>
    </dgm:pt>
    <dgm:pt modelId="{B621652B-7E0B-40F1-A935-1F92E7F2622B}" type="pres">
      <dgm:prSet presAssocID="{13E15F7E-63C9-4B72-AE21-99A3E9E0656E}" presName="childtext" presStyleLbl="solidFgAcc1" presStyleIdx="1" presStyleCnt="3">
        <dgm:presLayoutVars>
          <dgm:chMax/>
          <dgm:chPref val="0"/>
          <dgm:bulletEnabled val="1"/>
        </dgm:presLayoutVars>
      </dgm:prSet>
      <dgm:spPr/>
    </dgm:pt>
    <dgm:pt modelId="{C260DB30-A2A6-44E3-AB5B-3D3350D35135}" type="pres">
      <dgm:prSet presAssocID="{45164CB8-A21E-4275-A3C8-2F325C270574}" presName="sibTrans" presStyleCnt="0"/>
      <dgm:spPr/>
    </dgm:pt>
    <dgm:pt modelId="{A30FD503-4F3D-4B57-9A90-3F3B362800BD}" type="pres">
      <dgm:prSet presAssocID="{BF8BC242-541E-4458-8BAC-D0F891B10F1D}" presName="parenttextcomposite" presStyleCnt="0"/>
      <dgm:spPr/>
    </dgm:pt>
    <dgm:pt modelId="{41E3EAA0-822E-4115-9E05-68ADFAA2D5CB}" type="pres">
      <dgm:prSet presAssocID="{BF8BC242-541E-4458-8BAC-D0F891B10F1D}" presName="parenttext" presStyleLbl="revTx" presStyleIdx="2" presStyleCnt="3">
        <dgm:presLayoutVars>
          <dgm:chMax/>
          <dgm:chPref val="2"/>
          <dgm:bulletEnabled val="1"/>
        </dgm:presLayoutVars>
      </dgm:prSet>
      <dgm:spPr/>
    </dgm:pt>
    <dgm:pt modelId="{C863CDCD-73D2-4707-A4F3-F12FC2F0AD14}" type="pres">
      <dgm:prSet presAssocID="{BF8BC242-541E-4458-8BAC-D0F891B10F1D}" presName="composite" presStyleCnt="0"/>
      <dgm:spPr/>
    </dgm:pt>
    <dgm:pt modelId="{64FE3994-CF84-4416-82E0-A5CCDA261412}" type="pres">
      <dgm:prSet presAssocID="{BF8BC242-541E-4458-8BAC-D0F891B10F1D}" presName="chevron1" presStyleLbl="alignNode1" presStyleIdx="14" presStyleCnt="21"/>
      <dgm:spPr/>
    </dgm:pt>
    <dgm:pt modelId="{06CDB417-1F7D-494A-9724-28C57F493C2E}" type="pres">
      <dgm:prSet presAssocID="{BF8BC242-541E-4458-8BAC-D0F891B10F1D}" presName="chevron2" presStyleLbl="alignNode1" presStyleIdx="15" presStyleCnt="21"/>
      <dgm:spPr/>
    </dgm:pt>
    <dgm:pt modelId="{8BF1595C-95C0-4121-BAFB-629D23C0B11E}" type="pres">
      <dgm:prSet presAssocID="{BF8BC242-541E-4458-8BAC-D0F891B10F1D}" presName="chevron3" presStyleLbl="alignNode1" presStyleIdx="16" presStyleCnt="21"/>
      <dgm:spPr/>
    </dgm:pt>
    <dgm:pt modelId="{AC8E7312-72C6-4381-9AF9-E8D30080FB42}" type="pres">
      <dgm:prSet presAssocID="{BF8BC242-541E-4458-8BAC-D0F891B10F1D}" presName="chevron4" presStyleLbl="alignNode1" presStyleIdx="17" presStyleCnt="21"/>
      <dgm:spPr/>
    </dgm:pt>
    <dgm:pt modelId="{5528A955-82C2-4200-836B-ED5553701D87}" type="pres">
      <dgm:prSet presAssocID="{BF8BC242-541E-4458-8BAC-D0F891B10F1D}" presName="chevron5" presStyleLbl="alignNode1" presStyleIdx="18" presStyleCnt="21"/>
      <dgm:spPr/>
    </dgm:pt>
    <dgm:pt modelId="{7B5CB193-43A7-4B2B-99F8-6372FD51C1FE}" type="pres">
      <dgm:prSet presAssocID="{BF8BC242-541E-4458-8BAC-D0F891B10F1D}" presName="chevron6" presStyleLbl="alignNode1" presStyleIdx="19" presStyleCnt="21"/>
      <dgm:spPr/>
    </dgm:pt>
    <dgm:pt modelId="{C7F3AC1D-B826-4741-B6F3-FA8177031453}" type="pres">
      <dgm:prSet presAssocID="{BF8BC242-541E-4458-8BAC-D0F891B10F1D}" presName="chevron7" presStyleLbl="alignNode1" presStyleIdx="20" presStyleCnt="21"/>
      <dgm:spPr/>
    </dgm:pt>
    <dgm:pt modelId="{B1784686-5E15-4855-801F-E4B9C0C512B8}" type="pres">
      <dgm:prSet presAssocID="{BF8BC242-541E-4458-8BAC-D0F891B10F1D}" presName="childtext" presStyleLbl="solidFgAcc1" presStyleIdx="2" presStyleCnt="3">
        <dgm:presLayoutVars>
          <dgm:chMax/>
          <dgm:chPref val="0"/>
          <dgm:bulletEnabled val="1"/>
        </dgm:presLayoutVars>
      </dgm:prSet>
      <dgm:spPr/>
    </dgm:pt>
  </dgm:ptLst>
  <dgm:cxnLst>
    <dgm:cxn modelId="{1DE4370C-FA54-49EF-94C8-36F3D22263F5}" srcId="{F3D1D413-6924-4919-8D95-64446A639BFE}" destId="{CFFD8DB5-4FAB-432B-9C14-F94742F231DD}" srcOrd="0" destOrd="0" parTransId="{653F26D0-0D80-4996-BF23-9BDF4DAAC768}" sibTransId="{D43BC214-91A2-4CAF-A5D6-B618D0F96D6F}"/>
    <dgm:cxn modelId="{C240DE39-481E-4D48-9E4A-A9A682766B6A}" type="presOf" srcId="{13E15F7E-63C9-4B72-AE21-99A3E9E0656E}" destId="{A7453785-BC80-43DD-BD0F-98DD294FA887}" srcOrd="0" destOrd="0" presId="urn:microsoft.com/office/officeart/2008/layout/VerticalAccentList"/>
    <dgm:cxn modelId="{94E45845-541B-43F1-A11E-1D06EDD7D54F}" type="presOf" srcId="{F3D1D413-6924-4919-8D95-64446A639BFE}" destId="{639FB535-CD33-4660-BB5E-10B0D081EA51}" srcOrd="0" destOrd="0" presId="urn:microsoft.com/office/officeart/2008/layout/VerticalAccentList"/>
    <dgm:cxn modelId="{AC733D46-33D5-4A09-AAF0-BF07C13CA4F9}" type="presOf" srcId="{D747B98C-927C-4536-AD0B-F79DF9634560}" destId="{B1784686-5E15-4855-801F-E4B9C0C512B8}" srcOrd="0" destOrd="0" presId="urn:microsoft.com/office/officeart/2008/layout/VerticalAccentList"/>
    <dgm:cxn modelId="{2A8FB36E-AD44-4C2B-9CD6-0F9969BBF431}" srcId="{F3D1D413-6924-4919-8D95-64446A639BFE}" destId="{13E15F7E-63C9-4B72-AE21-99A3E9E0656E}" srcOrd="1" destOrd="0" parTransId="{7CC65C44-1055-4C7E-BC83-2D321C2B8805}" sibTransId="{45164CB8-A21E-4275-A3C8-2F325C270574}"/>
    <dgm:cxn modelId="{B1DAA075-73A6-4207-85C1-8C2D6B08857F}" type="presOf" srcId="{72E91E4D-72E5-4BA7-BFB5-C4F4C73C9149}" destId="{B621652B-7E0B-40F1-A935-1F92E7F2622B}" srcOrd="0" destOrd="0" presId="urn:microsoft.com/office/officeart/2008/layout/VerticalAccentList"/>
    <dgm:cxn modelId="{9BC74482-0835-460F-92A7-EC6BBF1AB3F3}" srcId="{F3D1D413-6924-4919-8D95-64446A639BFE}" destId="{BF8BC242-541E-4458-8BAC-D0F891B10F1D}" srcOrd="2" destOrd="0" parTransId="{2BAB585E-9060-4A0E-83C2-02CE6B5B2B23}" sibTransId="{7D1CE4B5-2206-405F-8728-AEC0547937B0}"/>
    <dgm:cxn modelId="{FE549BB0-5F10-44FE-99CD-3B819C3834A5}" type="presOf" srcId="{CFFD8DB5-4FAB-432B-9C14-F94742F231DD}" destId="{93CB5F66-B2A0-4866-A8A6-EC6C493E779C}" srcOrd="0" destOrd="0" presId="urn:microsoft.com/office/officeart/2008/layout/VerticalAccentList"/>
    <dgm:cxn modelId="{59669FB3-0692-4A19-953F-934C135C3F84}" srcId="{CFFD8DB5-4FAB-432B-9C14-F94742F231DD}" destId="{A93DBA32-26DB-4925-A579-6758923C5A0F}" srcOrd="0" destOrd="0" parTransId="{239A2128-B6A9-4DC3-9776-0ED401D6F1DD}" sibTransId="{CECE050A-DD29-4407-936E-DD42BA008B96}"/>
    <dgm:cxn modelId="{753F15BF-F838-491D-9300-809ACA154418}" srcId="{BF8BC242-541E-4458-8BAC-D0F891B10F1D}" destId="{D747B98C-927C-4536-AD0B-F79DF9634560}" srcOrd="0" destOrd="0" parTransId="{67E13275-81B7-47AB-B27A-E555F8D3C662}" sibTransId="{BAB0E6C2-EF07-49AC-A2C7-0A993C116A8F}"/>
    <dgm:cxn modelId="{466DF3CE-BD62-4810-AD95-2B4D0B044A1E}" type="presOf" srcId="{A93DBA32-26DB-4925-A579-6758923C5A0F}" destId="{4896FA99-827F-4011-A3F6-D91F834EB5AE}" srcOrd="0" destOrd="0" presId="urn:microsoft.com/office/officeart/2008/layout/VerticalAccentList"/>
    <dgm:cxn modelId="{7EA0B4EC-5CBE-4C40-A457-7590FC280BE9}" type="presOf" srcId="{BF8BC242-541E-4458-8BAC-D0F891B10F1D}" destId="{41E3EAA0-822E-4115-9E05-68ADFAA2D5CB}" srcOrd="0" destOrd="0" presId="urn:microsoft.com/office/officeart/2008/layout/VerticalAccentList"/>
    <dgm:cxn modelId="{D547F7F1-7E90-426A-9116-3F81359E0128}" srcId="{13E15F7E-63C9-4B72-AE21-99A3E9E0656E}" destId="{72E91E4D-72E5-4BA7-BFB5-C4F4C73C9149}" srcOrd="0" destOrd="0" parTransId="{69DDD04F-7DA8-45E0-A371-245109E8307A}" sibTransId="{46E4EA0B-0B83-4F5B-B65C-24F7792ED381}"/>
    <dgm:cxn modelId="{EB5D942F-A61E-43DA-AD01-B9DC07D61B4E}" type="presParOf" srcId="{639FB535-CD33-4660-BB5E-10B0D081EA51}" destId="{D534A477-F02F-420E-A036-BEB48A65A30D}" srcOrd="0" destOrd="0" presId="urn:microsoft.com/office/officeart/2008/layout/VerticalAccentList"/>
    <dgm:cxn modelId="{BF56DEC2-54F2-4005-8485-3520A9A42144}" type="presParOf" srcId="{D534A477-F02F-420E-A036-BEB48A65A30D}" destId="{93CB5F66-B2A0-4866-A8A6-EC6C493E779C}" srcOrd="0" destOrd="0" presId="urn:microsoft.com/office/officeart/2008/layout/VerticalAccentList"/>
    <dgm:cxn modelId="{A3D65D83-AD69-43B1-8930-490470E9F034}" type="presParOf" srcId="{639FB535-CD33-4660-BB5E-10B0D081EA51}" destId="{74F0D1B9-E90C-4FBB-B45E-1DA4AADB0DA4}" srcOrd="1" destOrd="0" presId="urn:microsoft.com/office/officeart/2008/layout/VerticalAccentList"/>
    <dgm:cxn modelId="{4D70B6AE-39A6-4E39-AA5D-D2CFAE3CA1D7}" type="presParOf" srcId="{74F0D1B9-E90C-4FBB-B45E-1DA4AADB0DA4}" destId="{6CE333A7-280F-4813-9200-9DA6C7D54766}" srcOrd="0" destOrd="0" presId="urn:microsoft.com/office/officeart/2008/layout/VerticalAccentList"/>
    <dgm:cxn modelId="{75488EC1-CB93-491E-B94D-E2867E12B649}" type="presParOf" srcId="{74F0D1B9-E90C-4FBB-B45E-1DA4AADB0DA4}" destId="{D4E9550A-4512-4B61-BEAC-493AD1D9719A}" srcOrd="1" destOrd="0" presId="urn:microsoft.com/office/officeart/2008/layout/VerticalAccentList"/>
    <dgm:cxn modelId="{1D199190-1C50-437D-9880-0EB295ED8A77}" type="presParOf" srcId="{74F0D1B9-E90C-4FBB-B45E-1DA4AADB0DA4}" destId="{052B10DA-16FC-478B-9C70-DFFCFB09DB90}" srcOrd="2" destOrd="0" presId="urn:microsoft.com/office/officeart/2008/layout/VerticalAccentList"/>
    <dgm:cxn modelId="{6E7517FD-8791-4DA4-9524-B2C1C5CDD445}" type="presParOf" srcId="{74F0D1B9-E90C-4FBB-B45E-1DA4AADB0DA4}" destId="{D96B6235-2C4A-43D7-A7D6-71F331C803A5}" srcOrd="3" destOrd="0" presId="urn:microsoft.com/office/officeart/2008/layout/VerticalAccentList"/>
    <dgm:cxn modelId="{FA04C573-1AEE-4934-90FE-8C99DAE83B1B}" type="presParOf" srcId="{74F0D1B9-E90C-4FBB-B45E-1DA4AADB0DA4}" destId="{D467468B-F96D-442E-A91C-168F0C32744F}" srcOrd="4" destOrd="0" presId="urn:microsoft.com/office/officeart/2008/layout/VerticalAccentList"/>
    <dgm:cxn modelId="{EEB8BC1D-F00E-4D4E-AE6B-54EDD8DB9597}" type="presParOf" srcId="{74F0D1B9-E90C-4FBB-B45E-1DA4AADB0DA4}" destId="{2B90E29A-E22F-47E5-BC29-70C09CFAF0C0}" srcOrd="5" destOrd="0" presId="urn:microsoft.com/office/officeart/2008/layout/VerticalAccentList"/>
    <dgm:cxn modelId="{CD4B493F-C941-4702-99CB-E1A209FE4E65}" type="presParOf" srcId="{74F0D1B9-E90C-4FBB-B45E-1DA4AADB0DA4}" destId="{03D31599-079E-4D33-8262-518E2F24AA85}" srcOrd="6" destOrd="0" presId="urn:microsoft.com/office/officeart/2008/layout/VerticalAccentList"/>
    <dgm:cxn modelId="{25C09808-796F-4C9B-AB0C-6819CD5A064E}" type="presParOf" srcId="{74F0D1B9-E90C-4FBB-B45E-1DA4AADB0DA4}" destId="{4896FA99-827F-4011-A3F6-D91F834EB5AE}" srcOrd="7" destOrd="0" presId="urn:microsoft.com/office/officeart/2008/layout/VerticalAccentList"/>
    <dgm:cxn modelId="{AB8ABEEE-2771-4D02-B647-833EFC74EE7A}" type="presParOf" srcId="{639FB535-CD33-4660-BB5E-10B0D081EA51}" destId="{7CF9E7C6-F76A-4D65-8210-B54BB92B2D98}" srcOrd="2" destOrd="0" presId="urn:microsoft.com/office/officeart/2008/layout/VerticalAccentList"/>
    <dgm:cxn modelId="{F7D6EDDD-DFAA-4E1E-B188-4E71B6A1E73A}" type="presParOf" srcId="{639FB535-CD33-4660-BB5E-10B0D081EA51}" destId="{70322F6A-1448-40FC-AE8A-E56408BBABF0}" srcOrd="3" destOrd="0" presId="urn:microsoft.com/office/officeart/2008/layout/VerticalAccentList"/>
    <dgm:cxn modelId="{32AE885F-79F8-4B3C-80E7-C1FF5207482C}" type="presParOf" srcId="{70322F6A-1448-40FC-AE8A-E56408BBABF0}" destId="{A7453785-BC80-43DD-BD0F-98DD294FA887}" srcOrd="0" destOrd="0" presId="urn:microsoft.com/office/officeart/2008/layout/VerticalAccentList"/>
    <dgm:cxn modelId="{736B8283-C4DB-4E44-AC44-994035DD2309}" type="presParOf" srcId="{639FB535-CD33-4660-BB5E-10B0D081EA51}" destId="{1516080A-6CAA-4B5A-8315-829CB2B6D499}" srcOrd="4" destOrd="0" presId="urn:microsoft.com/office/officeart/2008/layout/VerticalAccentList"/>
    <dgm:cxn modelId="{0C1029B4-ACFF-4E6F-8DED-05536A2EB5FE}" type="presParOf" srcId="{1516080A-6CAA-4B5A-8315-829CB2B6D499}" destId="{4BEC38C4-96EF-4E3F-AF4F-69052F5E4B33}" srcOrd="0" destOrd="0" presId="urn:microsoft.com/office/officeart/2008/layout/VerticalAccentList"/>
    <dgm:cxn modelId="{7055C54A-B631-45EB-8962-8CA30F0C671D}" type="presParOf" srcId="{1516080A-6CAA-4B5A-8315-829CB2B6D499}" destId="{864F38C2-A190-49FA-AB00-C86D08FC7580}" srcOrd="1" destOrd="0" presId="urn:microsoft.com/office/officeart/2008/layout/VerticalAccentList"/>
    <dgm:cxn modelId="{741E4CB6-6ED4-4DDF-9E36-139302B4DD6C}" type="presParOf" srcId="{1516080A-6CAA-4B5A-8315-829CB2B6D499}" destId="{1EA3B1E9-9DFA-4C2E-9FEC-0A415B0252B3}" srcOrd="2" destOrd="0" presId="urn:microsoft.com/office/officeart/2008/layout/VerticalAccentList"/>
    <dgm:cxn modelId="{4F72661D-622A-4053-AB81-B0E1ED549AA3}" type="presParOf" srcId="{1516080A-6CAA-4B5A-8315-829CB2B6D499}" destId="{2F7E7459-45B2-4430-BD60-445A2954592C}" srcOrd="3" destOrd="0" presId="urn:microsoft.com/office/officeart/2008/layout/VerticalAccentList"/>
    <dgm:cxn modelId="{7DD3F90A-3036-4A8A-99A3-A1777D637D96}" type="presParOf" srcId="{1516080A-6CAA-4B5A-8315-829CB2B6D499}" destId="{4EAD0485-BB8E-4B69-8418-00FA8E9EE7AB}" srcOrd="4" destOrd="0" presId="urn:microsoft.com/office/officeart/2008/layout/VerticalAccentList"/>
    <dgm:cxn modelId="{CEF15A75-490E-46AC-8BF7-9302178A6F29}" type="presParOf" srcId="{1516080A-6CAA-4B5A-8315-829CB2B6D499}" destId="{13B0834D-4331-4674-9789-28067AED1B9D}" srcOrd="5" destOrd="0" presId="urn:microsoft.com/office/officeart/2008/layout/VerticalAccentList"/>
    <dgm:cxn modelId="{6464719D-81F6-4C8D-B9B5-2CF44057160E}" type="presParOf" srcId="{1516080A-6CAA-4B5A-8315-829CB2B6D499}" destId="{D9DA1D66-E9AF-46C5-9048-72DD8703344C}" srcOrd="6" destOrd="0" presId="urn:microsoft.com/office/officeart/2008/layout/VerticalAccentList"/>
    <dgm:cxn modelId="{4A7CD89E-2111-4014-952C-0034490B9DC2}" type="presParOf" srcId="{1516080A-6CAA-4B5A-8315-829CB2B6D499}" destId="{B621652B-7E0B-40F1-A935-1F92E7F2622B}" srcOrd="7" destOrd="0" presId="urn:microsoft.com/office/officeart/2008/layout/VerticalAccentList"/>
    <dgm:cxn modelId="{AD03D561-CC45-410A-B271-C07D5C652B4E}" type="presParOf" srcId="{639FB535-CD33-4660-BB5E-10B0D081EA51}" destId="{C260DB30-A2A6-44E3-AB5B-3D3350D35135}" srcOrd="5" destOrd="0" presId="urn:microsoft.com/office/officeart/2008/layout/VerticalAccentList"/>
    <dgm:cxn modelId="{F6CBC178-9CD4-47CC-B1A0-098A2058E3F3}" type="presParOf" srcId="{639FB535-CD33-4660-BB5E-10B0D081EA51}" destId="{A30FD503-4F3D-4B57-9A90-3F3B362800BD}" srcOrd="6" destOrd="0" presId="urn:microsoft.com/office/officeart/2008/layout/VerticalAccentList"/>
    <dgm:cxn modelId="{D3B65F9B-040F-42CC-9D3E-099D954D776B}" type="presParOf" srcId="{A30FD503-4F3D-4B57-9A90-3F3B362800BD}" destId="{41E3EAA0-822E-4115-9E05-68ADFAA2D5CB}" srcOrd="0" destOrd="0" presId="urn:microsoft.com/office/officeart/2008/layout/VerticalAccentList"/>
    <dgm:cxn modelId="{141BB812-1C2A-49A8-BA79-F9E6724845B1}" type="presParOf" srcId="{639FB535-CD33-4660-BB5E-10B0D081EA51}" destId="{C863CDCD-73D2-4707-A4F3-F12FC2F0AD14}" srcOrd="7" destOrd="0" presId="urn:microsoft.com/office/officeart/2008/layout/VerticalAccentList"/>
    <dgm:cxn modelId="{919B501B-9A2C-4E79-8852-32864AAD53E9}" type="presParOf" srcId="{C863CDCD-73D2-4707-A4F3-F12FC2F0AD14}" destId="{64FE3994-CF84-4416-82E0-A5CCDA261412}" srcOrd="0" destOrd="0" presId="urn:microsoft.com/office/officeart/2008/layout/VerticalAccentList"/>
    <dgm:cxn modelId="{2F0C6828-464E-411B-9D02-40BCBC99D334}" type="presParOf" srcId="{C863CDCD-73D2-4707-A4F3-F12FC2F0AD14}" destId="{06CDB417-1F7D-494A-9724-28C57F493C2E}" srcOrd="1" destOrd="0" presId="urn:microsoft.com/office/officeart/2008/layout/VerticalAccentList"/>
    <dgm:cxn modelId="{861B1911-8122-458E-A7A8-AB108EC116B7}" type="presParOf" srcId="{C863CDCD-73D2-4707-A4F3-F12FC2F0AD14}" destId="{8BF1595C-95C0-4121-BAFB-629D23C0B11E}" srcOrd="2" destOrd="0" presId="urn:microsoft.com/office/officeart/2008/layout/VerticalAccentList"/>
    <dgm:cxn modelId="{B23D4027-0FDF-43F5-9C35-19D0D838E817}" type="presParOf" srcId="{C863CDCD-73D2-4707-A4F3-F12FC2F0AD14}" destId="{AC8E7312-72C6-4381-9AF9-E8D30080FB42}" srcOrd="3" destOrd="0" presId="urn:microsoft.com/office/officeart/2008/layout/VerticalAccentList"/>
    <dgm:cxn modelId="{A3700656-708F-4DBC-96DB-38845959A31E}" type="presParOf" srcId="{C863CDCD-73D2-4707-A4F3-F12FC2F0AD14}" destId="{5528A955-82C2-4200-836B-ED5553701D87}" srcOrd="4" destOrd="0" presId="urn:microsoft.com/office/officeart/2008/layout/VerticalAccentList"/>
    <dgm:cxn modelId="{CA36050D-AB76-4EB4-AB4D-32284EFB5E30}" type="presParOf" srcId="{C863CDCD-73D2-4707-A4F3-F12FC2F0AD14}" destId="{7B5CB193-43A7-4B2B-99F8-6372FD51C1FE}" srcOrd="5" destOrd="0" presId="urn:microsoft.com/office/officeart/2008/layout/VerticalAccentList"/>
    <dgm:cxn modelId="{4B682101-964D-4789-8125-F3B3731EC831}" type="presParOf" srcId="{C863CDCD-73D2-4707-A4F3-F12FC2F0AD14}" destId="{C7F3AC1D-B826-4741-B6F3-FA8177031453}" srcOrd="6" destOrd="0" presId="urn:microsoft.com/office/officeart/2008/layout/VerticalAccentList"/>
    <dgm:cxn modelId="{2AA5E208-2700-4B6E-A3B8-7195D6F135FE}" type="presParOf" srcId="{C863CDCD-73D2-4707-A4F3-F12FC2F0AD14}" destId="{B1784686-5E15-4855-801F-E4B9C0C512B8}" srcOrd="7" destOrd="0" presId="urn:microsoft.com/office/officeart/2008/layout/VerticalAccentList"/>
  </dgm:cxnLst>
  <dgm:bg/>
  <dgm:whole/>
  <dgm:extLst>
    <a:ext uri="http://schemas.microsoft.com/office/drawing/2008/diagram">
      <dsp:dataModelExt xmlns:dsp="http://schemas.microsoft.com/office/drawing/2008/diagram" relId="rId11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3124DA3-7C99-4621-9FAE-C516D8894E3C}" type="doc">
      <dgm:prSet loTypeId="urn:microsoft.com/office/officeart/2008/layout/VerticalCurvedList" loCatId="list" qsTypeId="urn:microsoft.com/office/officeart/2005/8/quickstyle/simple1" qsCatId="simple" csTypeId="urn:microsoft.com/office/officeart/2005/8/colors/accent1_2" csCatId="accent1" phldr="1"/>
      <dgm:spPr/>
      <dgm:t>
        <a:bodyPr/>
        <a:lstStyle/>
        <a:p>
          <a:endParaRPr lang="en-US"/>
        </a:p>
      </dgm:t>
    </dgm:pt>
    <dgm:pt modelId="{B897B0C5-10CB-4AA7-8A60-9E4F1BC9C814}">
      <dgm:prSet phldrT="[Text]"/>
      <dgm:spPr/>
      <dgm:t>
        <a:bodyPr/>
        <a:lstStyle/>
        <a:p>
          <a:r>
            <a:rPr lang="en-US"/>
            <a:t>Nada Mohamed Farouk</a:t>
          </a:r>
        </a:p>
      </dgm:t>
    </dgm:pt>
    <dgm:pt modelId="{CB4D2A6B-92B5-459A-AC8A-4163809494D8}" type="parTrans" cxnId="{7CE57528-1000-4692-A522-01F4A76E1923}">
      <dgm:prSet/>
      <dgm:spPr/>
      <dgm:t>
        <a:bodyPr/>
        <a:lstStyle/>
        <a:p>
          <a:endParaRPr lang="en-US"/>
        </a:p>
      </dgm:t>
    </dgm:pt>
    <dgm:pt modelId="{2C43B181-7919-4065-A720-E18C69659578}" type="sibTrans" cxnId="{7CE57528-1000-4692-A522-01F4A76E1923}">
      <dgm:prSet/>
      <dgm:spPr/>
      <dgm:t>
        <a:bodyPr/>
        <a:lstStyle/>
        <a:p>
          <a:endParaRPr lang="en-US"/>
        </a:p>
      </dgm:t>
    </dgm:pt>
    <dgm:pt modelId="{0F8D3CB9-1F1A-4CFC-9321-52887E9D34E3}">
      <dgm:prSet phldrT="[Text]"/>
      <dgm:spPr/>
      <dgm:t>
        <a:bodyPr/>
        <a:lstStyle/>
        <a:p>
          <a:r>
            <a:rPr lang="en-US"/>
            <a:t>Hager Naser Abd El Naby</a:t>
          </a:r>
        </a:p>
      </dgm:t>
    </dgm:pt>
    <dgm:pt modelId="{36B26CF7-EF24-49F5-85BB-E9C57A9C71A7}" type="parTrans" cxnId="{D2D36D2F-8E96-4A78-AE11-6132520A47E1}">
      <dgm:prSet/>
      <dgm:spPr/>
      <dgm:t>
        <a:bodyPr/>
        <a:lstStyle/>
        <a:p>
          <a:endParaRPr lang="en-US"/>
        </a:p>
      </dgm:t>
    </dgm:pt>
    <dgm:pt modelId="{09C70549-524F-4F3D-BE29-FE26517F37DC}" type="sibTrans" cxnId="{D2D36D2F-8E96-4A78-AE11-6132520A47E1}">
      <dgm:prSet/>
      <dgm:spPr/>
      <dgm:t>
        <a:bodyPr/>
        <a:lstStyle/>
        <a:p>
          <a:endParaRPr lang="en-US"/>
        </a:p>
      </dgm:t>
    </dgm:pt>
    <dgm:pt modelId="{A363E245-EB59-426D-A7A1-9EE4205B8056}">
      <dgm:prSet phldrT="[Text]"/>
      <dgm:spPr/>
      <dgm:t>
        <a:bodyPr/>
        <a:lstStyle/>
        <a:p>
          <a:r>
            <a:rPr lang="en-US"/>
            <a:t>Mahmoud Hassan Ahmed El Kerdawy</a:t>
          </a:r>
        </a:p>
      </dgm:t>
    </dgm:pt>
    <dgm:pt modelId="{8DF40A4B-0232-49AD-AE03-8183FD039A21}" type="parTrans" cxnId="{2FA2799D-A2F9-4371-81C0-402F0A9F7237}">
      <dgm:prSet/>
      <dgm:spPr/>
      <dgm:t>
        <a:bodyPr/>
        <a:lstStyle/>
        <a:p>
          <a:endParaRPr lang="en-US"/>
        </a:p>
      </dgm:t>
    </dgm:pt>
    <dgm:pt modelId="{EB3125A3-A62F-41F1-BE05-37F350632240}" type="sibTrans" cxnId="{2FA2799D-A2F9-4371-81C0-402F0A9F7237}">
      <dgm:prSet/>
      <dgm:spPr/>
      <dgm:t>
        <a:bodyPr/>
        <a:lstStyle/>
        <a:p>
          <a:endParaRPr lang="en-US"/>
        </a:p>
      </dgm:t>
    </dgm:pt>
    <dgm:pt modelId="{29FFBA5E-7DE8-4FCF-B019-CF4E91DE9851}" type="pres">
      <dgm:prSet presAssocID="{F3124DA3-7C99-4621-9FAE-C516D8894E3C}" presName="Name0" presStyleCnt="0">
        <dgm:presLayoutVars>
          <dgm:chMax val="7"/>
          <dgm:chPref val="7"/>
          <dgm:dir/>
        </dgm:presLayoutVars>
      </dgm:prSet>
      <dgm:spPr/>
    </dgm:pt>
    <dgm:pt modelId="{385047ED-7FCC-4EE1-9AD9-D630C54CE4B9}" type="pres">
      <dgm:prSet presAssocID="{F3124DA3-7C99-4621-9FAE-C516D8894E3C}" presName="Name1" presStyleCnt="0"/>
      <dgm:spPr/>
    </dgm:pt>
    <dgm:pt modelId="{807D3D47-8A49-408B-9246-C21F548D3A1F}" type="pres">
      <dgm:prSet presAssocID="{F3124DA3-7C99-4621-9FAE-C516D8894E3C}" presName="cycle" presStyleCnt="0"/>
      <dgm:spPr/>
    </dgm:pt>
    <dgm:pt modelId="{F373FBD5-6099-4A49-833E-2C5094DA75F4}" type="pres">
      <dgm:prSet presAssocID="{F3124DA3-7C99-4621-9FAE-C516D8894E3C}" presName="srcNode" presStyleLbl="node1" presStyleIdx="0" presStyleCnt="3"/>
      <dgm:spPr/>
    </dgm:pt>
    <dgm:pt modelId="{A635BF37-3507-4594-BE51-CE9C0D161D41}" type="pres">
      <dgm:prSet presAssocID="{F3124DA3-7C99-4621-9FAE-C516D8894E3C}" presName="conn" presStyleLbl="parChTrans1D2" presStyleIdx="0" presStyleCnt="1"/>
      <dgm:spPr/>
    </dgm:pt>
    <dgm:pt modelId="{C8AFC16C-2927-451C-BADE-9F325E7D83E6}" type="pres">
      <dgm:prSet presAssocID="{F3124DA3-7C99-4621-9FAE-C516D8894E3C}" presName="extraNode" presStyleLbl="node1" presStyleIdx="0" presStyleCnt="3"/>
      <dgm:spPr/>
    </dgm:pt>
    <dgm:pt modelId="{7BFD5587-D93A-43F3-AE78-4D939705FE27}" type="pres">
      <dgm:prSet presAssocID="{F3124DA3-7C99-4621-9FAE-C516D8894E3C}" presName="dstNode" presStyleLbl="node1" presStyleIdx="0" presStyleCnt="3"/>
      <dgm:spPr/>
    </dgm:pt>
    <dgm:pt modelId="{50E6AE64-A4B3-4E04-ABDD-80DCB462DFB3}" type="pres">
      <dgm:prSet presAssocID="{B897B0C5-10CB-4AA7-8A60-9E4F1BC9C814}" presName="text_1" presStyleLbl="node1" presStyleIdx="0" presStyleCnt="3">
        <dgm:presLayoutVars>
          <dgm:bulletEnabled val="1"/>
        </dgm:presLayoutVars>
      </dgm:prSet>
      <dgm:spPr/>
    </dgm:pt>
    <dgm:pt modelId="{77ACF113-8FFB-4BC3-AD2B-9D8B662F23B5}" type="pres">
      <dgm:prSet presAssocID="{B897B0C5-10CB-4AA7-8A60-9E4F1BC9C814}" presName="accent_1" presStyleCnt="0"/>
      <dgm:spPr/>
    </dgm:pt>
    <dgm:pt modelId="{B88DC165-4173-4CF9-AB89-AA54A5F9797E}" type="pres">
      <dgm:prSet presAssocID="{B897B0C5-10CB-4AA7-8A60-9E4F1BC9C814}" presName="accentRepeatNode" presStyleLbl="solidFgAcc1" presStyleIdx="0" presStyleCnt="3"/>
      <dgm:spPr/>
    </dgm:pt>
    <dgm:pt modelId="{A71C78F9-6AD2-4006-929A-742FCCE0FF1C}" type="pres">
      <dgm:prSet presAssocID="{0F8D3CB9-1F1A-4CFC-9321-52887E9D34E3}" presName="text_2" presStyleLbl="node1" presStyleIdx="1" presStyleCnt="3">
        <dgm:presLayoutVars>
          <dgm:bulletEnabled val="1"/>
        </dgm:presLayoutVars>
      </dgm:prSet>
      <dgm:spPr/>
    </dgm:pt>
    <dgm:pt modelId="{69A3537B-32AB-4144-BC94-A41D2119532D}" type="pres">
      <dgm:prSet presAssocID="{0F8D3CB9-1F1A-4CFC-9321-52887E9D34E3}" presName="accent_2" presStyleCnt="0"/>
      <dgm:spPr/>
    </dgm:pt>
    <dgm:pt modelId="{63CFC3EA-28B4-44C5-8387-F061423D4E9B}" type="pres">
      <dgm:prSet presAssocID="{0F8D3CB9-1F1A-4CFC-9321-52887E9D34E3}" presName="accentRepeatNode" presStyleLbl="solidFgAcc1" presStyleIdx="1" presStyleCnt="3"/>
      <dgm:spPr/>
    </dgm:pt>
    <dgm:pt modelId="{20A6B58B-3EE2-41FC-8017-C03D76184C07}" type="pres">
      <dgm:prSet presAssocID="{A363E245-EB59-426D-A7A1-9EE4205B8056}" presName="text_3" presStyleLbl="node1" presStyleIdx="2" presStyleCnt="3">
        <dgm:presLayoutVars>
          <dgm:bulletEnabled val="1"/>
        </dgm:presLayoutVars>
      </dgm:prSet>
      <dgm:spPr/>
    </dgm:pt>
    <dgm:pt modelId="{9935A067-FE6C-4857-B692-AF5FD6ECC22C}" type="pres">
      <dgm:prSet presAssocID="{A363E245-EB59-426D-A7A1-9EE4205B8056}" presName="accent_3" presStyleCnt="0"/>
      <dgm:spPr/>
    </dgm:pt>
    <dgm:pt modelId="{705EC665-EB52-4FDD-A793-5E7AEBAAC6AD}" type="pres">
      <dgm:prSet presAssocID="{A363E245-EB59-426D-A7A1-9EE4205B8056}" presName="accentRepeatNode" presStyleLbl="solidFgAcc1" presStyleIdx="2" presStyleCnt="3"/>
      <dgm:spPr/>
    </dgm:pt>
  </dgm:ptLst>
  <dgm:cxnLst>
    <dgm:cxn modelId="{5987C30E-1436-4A6C-89AF-F4207063411A}" type="presOf" srcId="{0F8D3CB9-1F1A-4CFC-9321-52887E9D34E3}" destId="{A71C78F9-6AD2-4006-929A-742FCCE0FF1C}" srcOrd="0" destOrd="0" presId="urn:microsoft.com/office/officeart/2008/layout/VerticalCurvedList"/>
    <dgm:cxn modelId="{7CE57528-1000-4692-A522-01F4A76E1923}" srcId="{F3124DA3-7C99-4621-9FAE-C516D8894E3C}" destId="{B897B0C5-10CB-4AA7-8A60-9E4F1BC9C814}" srcOrd="0" destOrd="0" parTransId="{CB4D2A6B-92B5-459A-AC8A-4163809494D8}" sibTransId="{2C43B181-7919-4065-A720-E18C69659578}"/>
    <dgm:cxn modelId="{D2D36D2F-8E96-4A78-AE11-6132520A47E1}" srcId="{F3124DA3-7C99-4621-9FAE-C516D8894E3C}" destId="{0F8D3CB9-1F1A-4CFC-9321-52887E9D34E3}" srcOrd="1" destOrd="0" parTransId="{36B26CF7-EF24-49F5-85BB-E9C57A9C71A7}" sibTransId="{09C70549-524F-4F3D-BE29-FE26517F37DC}"/>
    <dgm:cxn modelId="{B331E347-86F7-4C09-989B-091061A7C1BF}" type="presOf" srcId="{A363E245-EB59-426D-A7A1-9EE4205B8056}" destId="{20A6B58B-3EE2-41FC-8017-C03D76184C07}" srcOrd="0" destOrd="0" presId="urn:microsoft.com/office/officeart/2008/layout/VerticalCurvedList"/>
    <dgm:cxn modelId="{2FA2799D-A2F9-4371-81C0-402F0A9F7237}" srcId="{F3124DA3-7C99-4621-9FAE-C516D8894E3C}" destId="{A363E245-EB59-426D-A7A1-9EE4205B8056}" srcOrd="2" destOrd="0" parTransId="{8DF40A4B-0232-49AD-AE03-8183FD039A21}" sibTransId="{EB3125A3-A62F-41F1-BE05-37F350632240}"/>
    <dgm:cxn modelId="{05777DA1-4029-4649-A75F-90E0F170F07E}" type="presOf" srcId="{2C43B181-7919-4065-A720-E18C69659578}" destId="{A635BF37-3507-4594-BE51-CE9C0D161D41}" srcOrd="0" destOrd="0" presId="urn:microsoft.com/office/officeart/2008/layout/VerticalCurvedList"/>
    <dgm:cxn modelId="{703C34E0-D0EC-46BB-8F86-3ABBD2EE2B7E}" type="presOf" srcId="{B897B0C5-10CB-4AA7-8A60-9E4F1BC9C814}" destId="{50E6AE64-A4B3-4E04-ABDD-80DCB462DFB3}" srcOrd="0" destOrd="0" presId="urn:microsoft.com/office/officeart/2008/layout/VerticalCurvedList"/>
    <dgm:cxn modelId="{9AF5E6FD-475D-4CE7-B05F-4C15A710BF5A}" type="presOf" srcId="{F3124DA3-7C99-4621-9FAE-C516D8894E3C}" destId="{29FFBA5E-7DE8-4FCF-B019-CF4E91DE9851}" srcOrd="0" destOrd="0" presId="urn:microsoft.com/office/officeart/2008/layout/VerticalCurvedList"/>
    <dgm:cxn modelId="{F086DDB7-068C-4063-898F-DC75F2B6B71A}" type="presParOf" srcId="{29FFBA5E-7DE8-4FCF-B019-CF4E91DE9851}" destId="{385047ED-7FCC-4EE1-9AD9-D630C54CE4B9}" srcOrd="0" destOrd="0" presId="urn:microsoft.com/office/officeart/2008/layout/VerticalCurvedList"/>
    <dgm:cxn modelId="{9EE1DE99-1DF1-4EB9-91B2-7DE569DD9BF3}" type="presParOf" srcId="{385047ED-7FCC-4EE1-9AD9-D630C54CE4B9}" destId="{807D3D47-8A49-408B-9246-C21F548D3A1F}" srcOrd="0" destOrd="0" presId="urn:microsoft.com/office/officeart/2008/layout/VerticalCurvedList"/>
    <dgm:cxn modelId="{7971F8C6-9AF0-4A3D-B6C8-1AC33F75F9E6}" type="presParOf" srcId="{807D3D47-8A49-408B-9246-C21F548D3A1F}" destId="{F373FBD5-6099-4A49-833E-2C5094DA75F4}" srcOrd="0" destOrd="0" presId="urn:microsoft.com/office/officeart/2008/layout/VerticalCurvedList"/>
    <dgm:cxn modelId="{DC568CF6-98FD-4F9B-A7F7-FCA0420A3620}" type="presParOf" srcId="{807D3D47-8A49-408B-9246-C21F548D3A1F}" destId="{A635BF37-3507-4594-BE51-CE9C0D161D41}" srcOrd="1" destOrd="0" presId="urn:microsoft.com/office/officeart/2008/layout/VerticalCurvedList"/>
    <dgm:cxn modelId="{9D7A4646-AA65-4B74-883F-204668504FFB}" type="presParOf" srcId="{807D3D47-8A49-408B-9246-C21F548D3A1F}" destId="{C8AFC16C-2927-451C-BADE-9F325E7D83E6}" srcOrd="2" destOrd="0" presId="urn:microsoft.com/office/officeart/2008/layout/VerticalCurvedList"/>
    <dgm:cxn modelId="{C70F4AA7-B3BB-4C3C-9D15-1E89D72E565F}" type="presParOf" srcId="{807D3D47-8A49-408B-9246-C21F548D3A1F}" destId="{7BFD5587-D93A-43F3-AE78-4D939705FE27}" srcOrd="3" destOrd="0" presId="urn:microsoft.com/office/officeart/2008/layout/VerticalCurvedList"/>
    <dgm:cxn modelId="{CEF921D1-F60C-458E-A280-BED5C5BF9C15}" type="presParOf" srcId="{385047ED-7FCC-4EE1-9AD9-D630C54CE4B9}" destId="{50E6AE64-A4B3-4E04-ABDD-80DCB462DFB3}" srcOrd="1" destOrd="0" presId="urn:microsoft.com/office/officeart/2008/layout/VerticalCurvedList"/>
    <dgm:cxn modelId="{3ED32777-93B9-4A0C-9CBB-FD059039119B}" type="presParOf" srcId="{385047ED-7FCC-4EE1-9AD9-D630C54CE4B9}" destId="{77ACF113-8FFB-4BC3-AD2B-9D8B662F23B5}" srcOrd="2" destOrd="0" presId="urn:microsoft.com/office/officeart/2008/layout/VerticalCurvedList"/>
    <dgm:cxn modelId="{4BD827EB-6047-4A71-B94E-EC60E0688629}" type="presParOf" srcId="{77ACF113-8FFB-4BC3-AD2B-9D8B662F23B5}" destId="{B88DC165-4173-4CF9-AB89-AA54A5F9797E}" srcOrd="0" destOrd="0" presId="urn:microsoft.com/office/officeart/2008/layout/VerticalCurvedList"/>
    <dgm:cxn modelId="{94319F66-FB43-4F86-ADD3-B34A2042FFE6}" type="presParOf" srcId="{385047ED-7FCC-4EE1-9AD9-D630C54CE4B9}" destId="{A71C78F9-6AD2-4006-929A-742FCCE0FF1C}" srcOrd="3" destOrd="0" presId="urn:microsoft.com/office/officeart/2008/layout/VerticalCurvedList"/>
    <dgm:cxn modelId="{9F3C5CBD-89DC-4869-AE81-F28F9BBB4060}" type="presParOf" srcId="{385047ED-7FCC-4EE1-9AD9-D630C54CE4B9}" destId="{69A3537B-32AB-4144-BC94-A41D2119532D}" srcOrd="4" destOrd="0" presId="urn:microsoft.com/office/officeart/2008/layout/VerticalCurvedList"/>
    <dgm:cxn modelId="{AE124136-B7CC-479B-B197-3648EB13AAAA}" type="presParOf" srcId="{69A3537B-32AB-4144-BC94-A41D2119532D}" destId="{63CFC3EA-28B4-44C5-8387-F061423D4E9B}" srcOrd="0" destOrd="0" presId="urn:microsoft.com/office/officeart/2008/layout/VerticalCurvedList"/>
    <dgm:cxn modelId="{193DDD06-5F97-410A-84D9-D3D4474E963B}" type="presParOf" srcId="{385047ED-7FCC-4EE1-9AD9-D630C54CE4B9}" destId="{20A6B58B-3EE2-41FC-8017-C03D76184C07}" srcOrd="5" destOrd="0" presId="urn:microsoft.com/office/officeart/2008/layout/VerticalCurvedList"/>
    <dgm:cxn modelId="{7B89795A-5DBC-4D76-A670-D0F19455544A}" type="presParOf" srcId="{385047ED-7FCC-4EE1-9AD9-D630C54CE4B9}" destId="{9935A067-FE6C-4857-B692-AF5FD6ECC22C}" srcOrd="6" destOrd="0" presId="urn:microsoft.com/office/officeart/2008/layout/VerticalCurvedList"/>
    <dgm:cxn modelId="{531DF8FD-EF10-4F84-B31F-7C6BB1333519}" type="presParOf" srcId="{9935A067-FE6C-4857-B692-AF5FD6ECC22C}" destId="{705EC665-EB52-4FDD-A793-5E7AEBAAC6AD}" srcOrd="0" destOrd="0" presId="urn:microsoft.com/office/officeart/2008/layout/VerticalCurvedList"/>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A38ACD7-4F30-4E68-9971-9D1B865B9BC1}" type="doc">
      <dgm:prSet loTypeId="urn:microsoft.com/office/officeart/2005/8/layout/vProcess5" loCatId="process" qsTypeId="urn:microsoft.com/office/officeart/2005/8/quickstyle/3d5" qsCatId="3D" csTypeId="urn:microsoft.com/office/officeart/2005/8/colors/accent1_2" csCatId="accent1" phldr="1"/>
      <dgm:spPr/>
      <dgm:t>
        <a:bodyPr/>
        <a:lstStyle/>
        <a:p>
          <a:endParaRPr lang="en-US"/>
        </a:p>
      </dgm:t>
    </dgm:pt>
    <dgm:pt modelId="{F00047F8-8743-4C39-8DCE-72CC62566EA7}">
      <dgm:prSet phldrT="[Text]"/>
      <dgm:spPr/>
      <dgm:t>
        <a:bodyPr/>
        <a:lstStyle/>
        <a:p>
          <a:r>
            <a:rPr lang="en-US" b="1" i="0"/>
            <a:t>Data Collection</a:t>
          </a:r>
          <a:endParaRPr lang="en-US"/>
        </a:p>
      </dgm:t>
    </dgm:pt>
    <dgm:pt modelId="{28A88276-4975-4DD7-85A0-1DBFCD607C38}" type="parTrans" cxnId="{CF830DFE-53A0-486C-BEFF-3D611A917CE8}">
      <dgm:prSet/>
      <dgm:spPr/>
      <dgm:t>
        <a:bodyPr/>
        <a:lstStyle/>
        <a:p>
          <a:endParaRPr lang="en-US"/>
        </a:p>
      </dgm:t>
    </dgm:pt>
    <dgm:pt modelId="{6C876D76-8175-41F5-A51A-AE1560D162AF}" type="sibTrans" cxnId="{CF830DFE-53A0-486C-BEFF-3D611A917CE8}">
      <dgm:prSet/>
      <dgm:spPr/>
      <dgm:t>
        <a:bodyPr/>
        <a:lstStyle/>
        <a:p>
          <a:endParaRPr lang="en-US"/>
        </a:p>
      </dgm:t>
    </dgm:pt>
    <dgm:pt modelId="{72AB2CBF-A9E2-4E26-BDB4-D96233EBF780}">
      <dgm:prSet phldrT="[Text]"/>
      <dgm:spPr/>
      <dgm:t>
        <a:bodyPr/>
        <a:lstStyle/>
        <a:p>
          <a:r>
            <a:rPr lang="en-US" b="1" i="0"/>
            <a:t>Categorization Module</a:t>
          </a:r>
          <a:endParaRPr lang="en-US"/>
        </a:p>
      </dgm:t>
    </dgm:pt>
    <dgm:pt modelId="{65F97E45-ED24-4D9B-A700-F289CE93BB4E}" type="parTrans" cxnId="{F87541BD-3037-4D83-AF43-CAC20E12E7E0}">
      <dgm:prSet/>
      <dgm:spPr/>
      <dgm:t>
        <a:bodyPr/>
        <a:lstStyle/>
        <a:p>
          <a:endParaRPr lang="en-US"/>
        </a:p>
      </dgm:t>
    </dgm:pt>
    <dgm:pt modelId="{E19B9036-6D59-42AB-B3DA-D727EAF863E6}" type="sibTrans" cxnId="{F87541BD-3037-4D83-AF43-CAC20E12E7E0}">
      <dgm:prSet/>
      <dgm:spPr/>
      <dgm:t>
        <a:bodyPr/>
        <a:lstStyle/>
        <a:p>
          <a:endParaRPr lang="en-US"/>
        </a:p>
      </dgm:t>
    </dgm:pt>
    <dgm:pt modelId="{3B6A0DCF-F6BD-4C4D-B667-46BE3EB1D16D}">
      <dgm:prSet phldrT="[Text]"/>
      <dgm:spPr/>
      <dgm:t>
        <a:bodyPr/>
        <a:lstStyle/>
        <a:p>
          <a:r>
            <a:rPr lang="en-US" b="1" i="0"/>
            <a:t>Decision Support System</a:t>
          </a:r>
          <a:endParaRPr lang="en-US"/>
        </a:p>
      </dgm:t>
    </dgm:pt>
    <dgm:pt modelId="{F85C7FEB-6FC0-4495-9EB1-46C5B4FA68E5}" type="parTrans" cxnId="{83661813-4562-41E5-AF69-97DCEC5C8D4A}">
      <dgm:prSet/>
      <dgm:spPr/>
      <dgm:t>
        <a:bodyPr/>
        <a:lstStyle/>
        <a:p>
          <a:endParaRPr lang="en-US"/>
        </a:p>
      </dgm:t>
    </dgm:pt>
    <dgm:pt modelId="{B0189448-ED42-4740-8C66-2A8DC90D1027}" type="sibTrans" cxnId="{83661813-4562-41E5-AF69-97DCEC5C8D4A}">
      <dgm:prSet/>
      <dgm:spPr/>
      <dgm:t>
        <a:bodyPr/>
        <a:lstStyle/>
        <a:p>
          <a:endParaRPr lang="en-US"/>
        </a:p>
      </dgm:t>
    </dgm:pt>
    <dgm:pt modelId="{819E2DBE-B0E6-45EA-850B-66DB13E1DE90}">
      <dgm:prSet/>
      <dgm:spPr/>
      <dgm:t>
        <a:bodyPr/>
        <a:lstStyle/>
        <a:p>
          <a:r>
            <a:rPr lang="en-US" b="1" i="0"/>
            <a:t>Training Module</a:t>
          </a:r>
          <a:endParaRPr lang="en-US"/>
        </a:p>
      </dgm:t>
    </dgm:pt>
    <dgm:pt modelId="{DF1D0A56-03E1-4493-9E74-F0762DD9B0A5}" type="parTrans" cxnId="{874090B6-4312-468D-AEF6-1A654AC94C47}">
      <dgm:prSet/>
      <dgm:spPr/>
      <dgm:t>
        <a:bodyPr/>
        <a:lstStyle/>
        <a:p>
          <a:endParaRPr lang="en-US"/>
        </a:p>
      </dgm:t>
    </dgm:pt>
    <dgm:pt modelId="{65026512-91D6-4631-8AB2-2D9BA230F3C5}" type="sibTrans" cxnId="{874090B6-4312-468D-AEF6-1A654AC94C47}">
      <dgm:prSet/>
      <dgm:spPr/>
      <dgm:t>
        <a:bodyPr/>
        <a:lstStyle/>
        <a:p>
          <a:endParaRPr lang="en-US"/>
        </a:p>
      </dgm:t>
    </dgm:pt>
    <dgm:pt modelId="{EE647295-53D3-4D96-8ED7-3876860FE108}">
      <dgm:prSet phldrT="[Text]"/>
      <dgm:spPr/>
      <dgm:t>
        <a:bodyPr/>
        <a:lstStyle/>
        <a:p>
          <a:r>
            <a:rPr lang="en-US" b="1" i="0"/>
            <a:t>Pre-processing Module</a:t>
          </a:r>
          <a:endParaRPr lang="en-US"/>
        </a:p>
      </dgm:t>
    </dgm:pt>
    <dgm:pt modelId="{4A762346-B68D-4ED8-97B5-D71091D20989}" type="parTrans" cxnId="{BB3F7D8D-AFBF-4830-9512-6261D90B43DA}">
      <dgm:prSet/>
      <dgm:spPr/>
      <dgm:t>
        <a:bodyPr/>
        <a:lstStyle/>
        <a:p>
          <a:endParaRPr lang="en-US"/>
        </a:p>
      </dgm:t>
    </dgm:pt>
    <dgm:pt modelId="{9621789F-F382-4793-A4BA-85F72253FF6E}" type="sibTrans" cxnId="{BB3F7D8D-AFBF-4830-9512-6261D90B43DA}">
      <dgm:prSet/>
      <dgm:spPr/>
      <dgm:t>
        <a:bodyPr/>
        <a:lstStyle/>
        <a:p>
          <a:endParaRPr lang="en-US"/>
        </a:p>
      </dgm:t>
    </dgm:pt>
    <dgm:pt modelId="{ECEF87B4-F6B5-46B9-B9F3-05093C429EC0}">
      <dgm:prSet phldrT="[Text]"/>
      <dgm:spPr/>
      <dgm:t>
        <a:bodyPr/>
        <a:lstStyle/>
        <a:p>
          <a:endParaRPr lang="en-US"/>
        </a:p>
      </dgm:t>
    </dgm:pt>
    <dgm:pt modelId="{D38A0DE8-C51F-4C8F-8BC8-1582D4F74093}" type="parTrans" cxnId="{CF6A6D81-0CC5-4190-A2D5-AAC1F2188A34}">
      <dgm:prSet/>
      <dgm:spPr/>
      <dgm:t>
        <a:bodyPr/>
        <a:lstStyle/>
        <a:p>
          <a:endParaRPr lang="en-US"/>
        </a:p>
      </dgm:t>
    </dgm:pt>
    <dgm:pt modelId="{24539FC7-D76D-48E9-9B03-DAA742D7EA49}" type="sibTrans" cxnId="{CF6A6D81-0CC5-4190-A2D5-AAC1F2188A34}">
      <dgm:prSet/>
      <dgm:spPr/>
      <dgm:t>
        <a:bodyPr/>
        <a:lstStyle/>
        <a:p>
          <a:endParaRPr lang="en-US"/>
        </a:p>
      </dgm:t>
    </dgm:pt>
    <dgm:pt modelId="{239B0712-6977-45B3-93A4-6AD7F3A62683}" type="pres">
      <dgm:prSet presAssocID="{EA38ACD7-4F30-4E68-9971-9D1B865B9BC1}" presName="outerComposite" presStyleCnt="0">
        <dgm:presLayoutVars>
          <dgm:chMax val="5"/>
          <dgm:dir/>
          <dgm:resizeHandles val="exact"/>
        </dgm:presLayoutVars>
      </dgm:prSet>
      <dgm:spPr/>
    </dgm:pt>
    <dgm:pt modelId="{B2CB7419-41B2-4A3F-BE14-BE11EBE0211C}" type="pres">
      <dgm:prSet presAssocID="{EA38ACD7-4F30-4E68-9971-9D1B865B9BC1}" presName="dummyMaxCanvas" presStyleCnt="0">
        <dgm:presLayoutVars/>
      </dgm:prSet>
      <dgm:spPr/>
    </dgm:pt>
    <dgm:pt modelId="{1A27E06B-8182-4130-8DA3-B12009953E98}" type="pres">
      <dgm:prSet presAssocID="{EA38ACD7-4F30-4E68-9971-9D1B865B9BC1}" presName="FiveNodes_1" presStyleLbl="node1" presStyleIdx="0" presStyleCnt="5">
        <dgm:presLayoutVars>
          <dgm:bulletEnabled val="1"/>
        </dgm:presLayoutVars>
      </dgm:prSet>
      <dgm:spPr/>
    </dgm:pt>
    <dgm:pt modelId="{07604B8C-15DB-4399-97A4-38EA04F1880C}" type="pres">
      <dgm:prSet presAssocID="{EA38ACD7-4F30-4E68-9971-9D1B865B9BC1}" presName="FiveNodes_2" presStyleLbl="node1" presStyleIdx="1" presStyleCnt="5">
        <dgm:presLayoutVars>
          <dgm:bulletEnabled val="1"/>
        </dgm:presLayoutVars>
      </dgm:prSet>
      <dgm:spPr/>
    </dgm:pt>
    <dgm:pt modelId="{3ACB6388-D592-40A1-B3FD-21FB99F18EB6}" type="pres">
      <dgm:prSet presAssocID="{EA38ACD7-4F30-4E68-9971-9D1B865B9BC1}" presName="FiveNodes_3" presStyleLbl="node1" presStyleIdx="2" presStyleCnt="5">
        <dgm:presLayoutVars>
          <dgm:bulletEnabled val="1"/>
        </dgm:presLayoutVars>
      </dgm:prSet>
      <dgm:spPr/>
    </dgm:pt>
    <dgm:pt modelId="{5EA68610-57AE-4835-A093-CB8D5E6D4370}" type="pres">
      <dgm:prSet presAssocID="{EA38ACD7-4F30-4E68-9971-9D1B865B9BC1}" presName="FiveNodes_4" presStyleLbl="node1" presStyleIdx="3" presStyleCnt="5">
        <dgm:presLayoutVars>
          <dgm:bulletEnabled val="1"/>
        </dgm:presLayoutVars>
      </dgm:prSet>
      <dgm:spPr/>
    </dgm:pt>
    <dgm:pt modelId="{BD390FDB-A9D9-43CC-83BB-237E5025D0DA}" type="pres">
      <dgm:prSet presAssocID="{EA38ACD7-4F30-4E68-9971-9D1B865B9BC1}" presName="FiveNodes_5" presStyleLbl="node1" presStyleIdx="4" presStyleCnt="5">
        <dgm:presLayoutVars>
          <dgm:bulletEnabled val="1"/>
        </dgm:presLayoutVars>
      </dgm:prSet>
      <dgm:spPr/>
    </dgm:pt>
    <dgm:pt modelId="{85E0654A-9041-41CC-8A0D-5BD2A752583D}" type="pres">
      <dgm:prSet presAssocID="{EA38ACD7-4F30-4E68-9971-9D1B865B9BC1}" presName="FiveConn_1-2" presStyleLbl="fgAccFollowNode1" presStyleIdx="0" presStyleCnt="4">
        <dgm:presLayoutVars>
          <dgm:bulletEnabled val="1"/>
        </dgm:presLayoutVars>
      </dgm:prSet>
      <dgm:spPr/>
    </dgm:pt>
    <dgm:pt modelId="{D3559557-FD53-42D6-83BB-5B39701F83ED}" type="pres">
      <dgm:prSet presAssocID="{EA38ACD7-4F30-4E68-9971-9D1B865B9BC1}" presName="FiveConn_2-3" presStyleLbl="fgAccFollowNode1" presStyleIdx="1" presStyleCnt="4">
        <dgm:presLayoutVars>
          <dgm:bulletEnabled val="1"/>
        </dgm:presLayoutVars>
      </dgm:prSet>
      <dgm:spPr/>
    </dgm:pt>
    <dgm:pt modelId="{50B49BAE-4482-4E04-8654-761FA8926299}" type="pres">
      <dgm:prSet presAssocID="{EA38ACD7-4F30-4E68-9971-9D1B865B9BC1}" presName="FiveConn_3-4" presStyleLbl="fgAccFollowNode1" presStyleIdx="2" presStyleCnt="4">
        <dgm:presLayoutVars>
          <dgm:bulletEnabled val="1"/>
        </dgm:presLayoutVars>
      </dgm:prSet>
      <dgm:spPr/>
    </dgm:pt>
    <dgm:pt modelId="{A08E8463-7804-4423-87C0-2BD07352B32E}" type="pres">
      <dgm:prSet presAssocID="{EA38ACD7-4F30-4E68-9971-9D1B865B9BC1}" presName="FiveConn_4-5" presStyleLbl="fgAccFollowNode1" presStyleIdx="3" presStyleCnt="4">
        <dgm:presLayoutVars>
          <dgm:bulletEnabled val="1"/>
        </dgm:presLayoutVars>
      </dgm:prSet>
      <dgm:spPr/>
    </dgm:pt>
    <dgm:pt modelId="{408C55E0-BC8B-4BDF-A1F7-C99898841811}" type="pres">
      <dgm:prSet presAssocID="{EA38ACD7-4F30-4E68-9971-9D1B865B9BC1}" presName="FiveNodes_1_text" presStyleLbl="node1" presStyleIdx="4" presStyleCnt="5">
        <dgm:presLayoutVars>
          <dgm:bulletEnabled val="1"/>
        </dgm:presLayoutVars>
      </dgm:prSet>
      <dgm:spPr/>
    </dgm:pt>
    <dgm:pt modelId="{8047EA40-04E7-402B-85C6-F8222C263219}" type="pres">
      <dgm:prSet presAssocID="{EA38ACD7-4F30-4E68-9971-9D1B865B9BC1}" presName="FiveNodes_2_text" presStyleLbl="node1" presStyleIdx="4" presStyleCnt="5">
        <dgm:presLayoutVars>
          <dgm:bulletEnabled val="1"/>
        </dgm:presLayoutVars>
      </dgm:prSet>
      <dgm:spPr/>
    </dgm:pt>
    <dgm:pt modelId="{C7A3EAF4-5A02-4878-A27E-55B4A9D9235E}" type="pres">
      <dgm:prSet presAssocID="{EA38ACD7-4F30-4E68-9971-9D1B865B9BC1}" presName="FiveNodes_3_text" presStyleLbl="node1" presStyleIdx="4" presStyleCnt="5">
        <dgm:presLayoutVars>
          <dgm:bulletEnabled val="1"/>
        </dgm:presLayoutVars>
      </dgm:prSet>
      <dgm:spPr/>
    </dgm:pt>
    <dgm:pt modelId="{C9BFD2F1-52A4-48A6-AC0E-77923E96D559}" type="pres">
      <dgm:prSet presAssocID="{EA38ACD7-4F30-4E68-9971-9D1B865B9BC1}" presName="FiveNodes_4_text" presStyleLbl="node1" presStyleIdx="4" presStyleCnt="5">
        <dgm:presLayoutVars>
          <dgm:bulletEnabled val="1"/>
        </dgm:presLayoutVars>
      </dgm:prSet>
      <dgm:spPr/>
    </dgm:pt>
    <dgm:pt modelId="{2A8D987E-1F07-4E7C-88C6-366F0288442D}" type="pres">
      <dgm:prSet presAssocID="{EA38ACD7-4F30-4E68-9971-9D1B865B9BC1}" presName="FiveNodes_5_text" presStyleLbl="node1" presStyleIdx="4" presStyleCnt="5">
        <dgm:presLayoutVars>
          <dgm:bulletEnabled val="1"/>
        </dgm:presLayoutVars>
      </dgm:prSet>
      <dgm:spPr/>
    </dgm:pt>
  </dgm:ptLst>
  <dgm:cxnLst>
    <dgm:cxn modelId="{E85CB602-D84F-481C-99F9-6AE490D5C43C}" type="presOf" srcId="{3B6A0DCF-F6BD-4C4D-B667-46BE3EB1D16D}" destId="{2A8D987E-1F07-4E7C-88C6-366F0288442D}" srcOrd="1" destOrd="0" presId="urn:microsoft.com/office/officeart/2005/8/layout/vProcess5"/>
    <dgm:cxn modelId="{B2D8C60E-2BCD-4AD9-BC0F-753E2D9DA69B}" type="presOf" srcId="{819E2DBE-B0E6-45EA-850B-66DB13E1DE90}" destId="{C7A3EAF4-5A02-4878-A27E-55B4A9D9235E}" srcOrd="1" destOrd="0" presId="urn:microsoft.com/office/officeart/2005/8/layout/vProcess5"/>
    <dgm:cxn modelId="{83661813-4562-41E5-AF69-97DCEC5C8D4A}" srcId="{EA38ACD7-4F30-4E68-9971-9D1B865B9BC1}" destId="{3B6A0DCF-F6BD-4C4D-B667-46BE3EB1D16D}" srcOrd="4" destOrd="0" parTransId="{F85C7FEB-6FC0-4495-9EB1-46C5B4FA68E5}" sibTransId="{B0189448-ED42-4740-8C66-2A8DC90D1027}"/>
    <dgm:cxn modelId="{9D714214-41CD-4046-85E8-0514C9C34A62}" type="presOf" srcId="{65026512-91D6-4631-8AB2-2D9BA230F3C5}" destId="{50B49BAE-4482-4E04-8654-761FA8926299}" srcOrd="0" destOrd="0" presId="urn:microsoft.com/office/officeart/2005/8/layout/vProcess5"/>
    <dgm:cxn modelId="{7F7D2C1C-EBB1-45EE-9358-87336B52D848}" type="presOf" srcId="{EE647295-53D3-4D96-8ED7-3876860FE108}" destId="{8047EA40-04E7-402B-85C6-F8222C263219}" srcOrd="1" destOrd="0" presId="urn:microsoft.com/office/officeart/2005/8/layout/vProcess5"/>
    <dgm:cxn modelId="{7513C63C-0902-4DB4-9332-5FAA07432FD6}" type="presOf" srcId="{EE647295-53D3-4D96-8ED7-3876860FE108}" destId="{07604B8C-15DB-4399-97A4-38EA04F1880C}" srcOrd="0" destOrd="0" presId="urn:microsoft.com/office/officeart/2005/8/layout/vProcess5"/>
    <dgm:cxn modelId="{89EA094D-149E-440F-8649-BE10227E7E65}" type="presOf" srcId="{F00047F8-8743-4C39-8DCE-72CC62566EA7}" destId="{408C55E0-BC8B-4BDF-A1F7-C99898841811}" srcOrd="1" destOrd="0" presId="urn:microsoft.com/office/officeart/2005/8/layout/vProcess5"/>
    <dgm:cxn modelId="{05414973-D54C-4309-BEC5-54FFEBC37B9A}" type="presOf" srcId="{819E2DBE-B0E6-45EA-850B-66DB13E1DE90}" destId="{3ACB6388-D592-40A1-B3FD-21FB99F18EB6}" srcOrd="0" destOrd="0" presId="urn:microsoft.com/office/officeart/2005/8/layout/vProcess5"/>
    <dgm:cxn modelId="{CF6A6D81-0CC5-4190-A2D5-AAC1F2188A34}" srcId="{EA38ACD7-4F30-4E68-9971-9D1B865B9BC1}" destId="{ECEF87B4-F6B5-46B9-B9F3-05093C429EC0}" srcOrd="5" destOrd="0" parTransId="{D38A0DE8-C51F-4C8F-8BC8-1582D4F74093}" sibTransId="{24539FC7-D76D-48E9-9B03-DAA742D7EA49}"/>
    <dgm:cxn modelId="{BB3F7D8D-AFBF-4830-9512-6261D90B43DA}" srcId="{EA38ACD7-4F30-4E68-9971-9D1B865B9BC1}" destId="{EE647295-53D3-4D96-8ED7-3876860FE108}" srcOrd="1" destOrd="0" parTransId="{4A762346-B68D-4ED8-97B5-D71091D20989}" sibTransId="{9621789F-F382-4793-A4BA-85F72253FF6E}"/>
    <dgm:cxn modelId="{0493C78E-1CE4-4A09-9740-AC1DE52C65BE}" type="presOf" srcId="{72AB2CBF-A9E2-4E26-BDB4-D96233EBF780}" destId="{C9BFD2F1-52A4-48A6-AC0E-77923E96D559}" srcOrd="1" destOrd="0" presId="urn:microsoft.com/office/officeart/2005/8/layout/vProcess5"/>
    <dgm:cxn modelId="{F63C0394-E832-4383-9668-2C5C9C738AD9}" type="presOf" srcId="{F00047F8-8743-4C39-8DCE-72CC62566EA7}" destId="{1A27E06B-8182-4130-8DA3-B12009953E98}" srcOrd="0" destOrd="0" presId="urn:microsoft.com/office/officeart/2005/8/layout/vProcess5"/>
    <dgm:cxn modelId="{3394A2AE-5BC1-44B5-8FF2-509845DAE0AF}" type="presOf" srcId="{3B6A0DCF-F6BD-4C4D-B667-46BE3EB1D16D}" destId="{BD390FDB-A9D9-43CC-83BB-237E5025D0DA}" srcOrd="0" destOrd="0" presId="urn:microsoft.com/office/officeart/2005/8/layout/vProcess5"/>
    <dgm:cxn modelId="{874090B6-4312-468D-AEF6-1A654AC94C47}" srcId="{EA38ACD7-4F30-4E68-9971-9D1B865B9BC1}" destId="{819E2DBE-B0E6-45EA-850B-66DB13E1DE90}" srcOrd="2" destOrd="0" parTransId="{DF1D0A56-03E1-4493-9E74-F0762DD9B0A5}" sibTransId="{65026512-91D6-4631-8AB2-2D9BA230F3C5}"/>
    <dgm:cxn modelId="{F87541BD-3037-4D83-AF43-CAC20E12E7E0}" srcId="{EA38ACD7-4F30-4E68-9971-9D1B865B9BC1}" destId="{72AB2CBF-A9E2-4E26-BDB4-D96233EBF780}" srcOrd="3" destOrd="0" parTransId="{65F97E45-ED24-4D9B-A700-F289CE93BB4E}" sibTransId="{E19B9036-6D59-42AB-B3DA-D727EAF863E6}"/>
    <dgm:cxn modelId="{D20F31BF-032B-417F-BE1B-5D8F3024E6A7}" type="presOf" srcId="{9621789F-F382-4793-A4BA-85F72253FF6E}" destId="{D3559557-FD53-42D6-83BB-5B39701F83ED}" srcOrd="0" destOrd="0" presId="urn:microsoft.com/office/officeart/2005/8/layout/vProcess5"/>
    <dgm:cxn modelId="{DF5A38D4-CE1F-4CA2-9EA4-F2F0EF31A090}" type="presOf" srcId="{E19B9036-6D59-42AB-B3DA-D727EAF863E6}" destId="{A08E8463-7804-4423-87C0-2BD07352B32E}" srcOrd="0" destOrd="0" presId="urn:microsoft.com/office/officeart/2005/8/layout/vProcess5"/>
    <dgm:cxn modelId="{52D876D9-6E63-4591-B45D-031C2E3F9B34}" type="presOf" srcId="{EA38ACD7-4F30-4E68-9971-9D1B865B9BC1}" destId="{239B0712-6977-45B3-93A4-6AD7F3A62683}" srcOrd="0" destOrd="0" presId="urn:microsoft.com/office/officeart/2005/8/layout/vProcess5"/>
    <dgm:cxn modelId="{B9DF8DDF-B830-4920-83C8-97BABB908570}" type="presOf" srcId="{6C876D76-8175-41F5-A51A-AE1560D162AF}" destId="{85E0654A-9041-41CC-8A0D-5BD2A752583D}" srcOrd="0" destOrd="0" presId="urn:microsoft.com/office/officeart/2005/8/layout/vProcess5"/>
    <dgm:cxn modelId="{A06E5DFB-F8B2-4369-A8E5-89FD29E2E95C}" type="presOf" srcId="{72AB2CBF-A9E2-4E26-BDB4-D96233EBF780}" destId="{5EA68610-57AE-4835-A093-CB8D5E6D4370}" srcOrd="0" destOrd="0" presId="urn:microsoft.com/office/officeart/2005/8/layout/vProcess5"/>
    <dgm:cxn modelId="{CF830DFE-53A0-486C-BEFF-3D611A917CE8}" srcId="{EA38ACD7-4F30-4E68-9971-9D1B865B9BC1}" destId="{F00047F8-8743-4C39-8DCE-72CC62566EA7}" srcOrd="0" destOrd="0" parTransId="{28A88276-4975-4DD7-85A0-1DBFCD607C38}" sibTransId="{6C876D76-8175-41F5-A51A-AE1560D162AF}"/>
    <dgm:cxn modelId="{512047E7-A864-44D3-A546-1B244F0334D4}" type="presParOf" srcId="{239B0712-6977-45B3-93A4-6AD7F3A62683}" destId="{B2CB7419-41B2-4A3F-BE14-BE11EBE0211C}" srcOrd="0" destOrd="0" presId="urn:microsoft.com/office/officeart/2005/8/layout/vProcess5"/>
    <dgm:cxn modelId="{37383B0F-2707-454B-8D52-7B1C88FE37DF}" type="presParOf" srcId="{239B0712-6977-45B3-93A4-6AD7F3A62683}" destId="{1A27E06B-8182-4130-8DA3-B12009953E98}" srcOrd="1" destOrd="0" presId="urn:microsoft.com/office/officeart/2005/8/layout/vProcess5"/>
    <dgm:cxn modelId="{E4A09CCB-6119-4EAF-BDE0-64D41484DCD8}" type="presParOf" srcId="{239B0712-6977-45B3-93A4-6AD7F3A62683}" destId="{07604B8C-15DB-4399-97A4-38EA04F1880C}" srcOrd="2" destOrd="0" presId="urn:microsoft.com/office/officeart/2005/8/layout/vProcess5"/>
    <dgm:cxn modelId="{371BAE6C-DB3C-40E8-812C-1ED8BD02F345}" type="presParOf" srcId="{239B0712-6977-45B3-93A4-6AD7F3A62683}" destId="{3ACB6388-D592-40A1-B3FD-21FB99F18EB6}" srcOrd="3" destOrd="0" presId="urn:microsoft.com/office/officeart/2005/8/layout/vProcess5"/>
    <dgm:cxn modelId="{EF367C8A-E2A3-404D-943B-FAE68BF39656}" type="presParOf" srcId="{239B0712-6977-45B3-93A4-6AD7F3A62683}" destId="{5EA68610-57AE-4835-A093-CB8D5E6D4370}" srcOrd="4" destOrd="0" presId="urn:microsoft.com/office/officeart/2005/8/layout/vProcess5"/>
    <dgm:cxn modelId="{7CE9C557-7F69-4F1B-8D5C-5DF4BF8353F4}" type="presParOf" srcId="{239B0712-6977-45B3-93A4-6AD7F3A62683}" destId="{BD390FDB-A9D9-43CC-83BB-237E5025D0DA}" srcOrd="5" destOrd="0" presId="urn:microsoft.com/office/officeart/2005/8/layout/vProcess5"/>
    <dgm:cxn modelId="{414127BA-FEE3-469B-A8E9-0D0E85D08742}" type="presParOf" srcId="{239B0712-6977-45B3-93A4-6AD7F3A62683}" destId="{85E0654A-9041-41CC-8A0D-5BD2A752583D}" srcOrd="6" destOrd="0" presId="urn:microsoft.com/office/officeart/2005/8/layout/vProcess5"/>
    <dgm:cxn modelId="{F5D872FD-7943-40F1-9F22-7E35E87F1451}" type="presParOf" srcId="{239B0712-6977-45B3-93A4-6AD7F3A62683}" destId="{D3559557-FD53-42D6-83BB-5B39701F83ED}" srcOrd="7" destOrd="0" presId="urn:microsoft.com/office/officeart/2005/8/layout/vProcess5"/>
    <dgm:cxn modelId="{C9E635EE-1209-4336-987B-0B84918798FB}" type="presParOf" srcId="{239B0712-6977-45B3-93A4-6AD7F3A62683}" destId="{50B49BAE-4482-4E04-8654-761FA8926299}" srcOrd="8" destOrd="0" presId="urn:microsoft.com/office/officeart/2005/8/layout/vProcess5"/>
    <dgm:cxn modelId="{79C35DDE-0626-46D5-8EDA-1ACA75EF711A}" type="presParOf" srcId="{239B0712-6977-45B3-93A4-6AD7F3A62683}" destId="{A08E8463-7804-4423-87C0-2BD07352B32E}" srcOrd="9" destOrd="0" presId="urn:microsoft.com/office/officeart/2005/8/layout/vProcess5"/>
    <dgm:cxn modelId="{C75796B0-CB9F-4811-8141-C95069D6444F}" type="presParOf" srcId="{239B0712-6977-45B3-93A4-6AD7F3A62683}" destId="{408C55E0-BC8B-4BDF-A1F7-C99898841811}" srcOrd="10" destOrd="0" presId="urn:microsoft.com/office/officeart/2005/8/layout/vProcess5"/>
    <dgm:cxn modelId="{50A43C13-9333-43AB-8F0F-8881F7B2D967}" type="presParOf" srcId="{239B0712-6977-45B3-93A4-6AD7F3A62683}" destId="{8047EA40-04E7-402B-85C6-F8222C263219}" srcOrd="11" destOrd="0" presId="urn:microsoft.com/office/officeart/2005/8/layout/vProcess5"/>
    <dgm:cxn modelId="{0F6586BD-533F-469B-9775-05AA45F06668}" type="presParOf" srcId="{239B0712-6977-45B3-93A4-6AD7F3A62683}" destId="{C7A3EAF4-5A02-4878-A27E-55B4A9D9235E}" srcOrd="12" destOrd="0" presId="urn:microsoft.com/office/officeart/2005/8/layout/vProcess5"/>
    <dgm:cxn modelId="{73BF525F-4F84-4000-8E2F-39FDFB33EF30}" type="presParOf" srcId="{239B0712-6977-45B3-93A4-6AD7F3A62683}" destId="{C9BFD2F1-52A4-48A6-AC0E-77923E96D559}" srcOrd="13" destOrd="0" presId="urn:microsoft.com/office/officeart/2005/8/layout/vProcess5"/>
    <dgm:cxn modelId="{C8DE4986-71C6-4D7E-B4BB-9E5C86428894}" type="presParOf" srcId="{239B0712-6977-45B3-93A4-6AD7F3A62683}" destId="{2A8D987E-1F07-4E7C-88C6-366F0288442D}" srcOrd="14" destOrd="0" presId="urn:microsoft.com/office/officeart/2005/8/layout/vProcess5"/>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EA38ACD7-4F30-4E68-9971-9D1B865B9BC1}" type="doc">
      <dgm:prSet loTypeId="urn:microsoft.com/office/officeart/2005/8/layout/vProcess5" loCatId="process" qsTypeId="urn:microsoft.com/office/officeart/2005/8/quickstyle/3d5" qsCatId="3D" csTypeId="urn:microsoft.com/office/officeart/2005/8/colors/accent1_2" csCatId="accent1" phldr="1"/>
      <dgm:spPr/>
      <dgm:t>
        <a:bodyPr/>
        <a:lstStyle/>
        <a:p>
          <a:endParaRPr lang="en-US"/>
        </a:p>
      </dgm:t>
    </dgm:pt>
    <dgm:pt modelId="{F00047F8-8743-4C39-8DCE-72CC62566EA7}">
      <dgm:prSet phldrT="[Text]"/>
      <dgm:spPr/>
      <dgm:t>
        <a:bodyPr/>
        <a:lstStyle/>
        <a:p>
          <a:r>
            <a:rPr lang="en-US" b="1" i="0"/>
            <a:t>Integration with Healthcare Systems</a:t>
          </a:r>
          <a:endParaRPr lang="en-US"/>
        </a:p>
      </dgm:t>
    </dgm:pt>
    <dgm:pt modelId="{28A88276-4975-4DD7-85A0-1DBFCD607C38}" type="parTrans" cxnId="{CF830DFE-53A0-486C-BEFF-3D611A917CE8}">
      <dgm:prSet/>
      <dgm:spPr/>
      <dgm:t>
        <a:bodyPr/>
        <a:lstStyle/>
        <a:p>
          <a:endParaRPr lang="en-US"/>
        </a:p>
      </dgm:t>
    </dgm:pt>
    <dgm:pt modelId="{6C876D76-8175-41F5-A51A-AE1560D162AF}" type="sibTrans" cxnId="{CF830DFE-53A0-486C-BEFF-3D611A917CE8}">
      <dgm:prSet/>
      <dgm:spPr/>
      <dgm:t>
        <a:bodyPr/>
        <a:lstStyle/>
        <a:p>
          <a:endParaRPr lang="en-US"/>
        </a:p>
      </dgm:t>
    </dgm:pt>
    <dgm:pt modelId="{72AB2CBF-A9E2-4E26-BDB4-D96233EBF780}">
      <dgm:prSet phldrT="[Text]"/>
      <dgm:spPr/>
      <dgm:t>
        <a:bodyPr/>
        <a:lstStyle/>
        <a:p>
          <a:r>
            <a:rPr lang="en-US" b="1" i="0"/>
            <a:t>Continuous Learning Module</a:t>
          </a:r>
          <a:endParaRPr lang="en-US"/>
        </a:p>
      </dgm:t>
    </dgm:pt>
    <dgm:pt modelId="{65F97E45-ED24-4D9B-A700-F289CE93BB4E}" type="parTrans" cxnId="{F87541BD-3037-4D83-AF43-CAC20E12E7E0}">
      <dgm:prSet/>
      <dgm:spPr/>
      <dgm:t>
        <a:bodyPr/>
        <a:lstStyle/>
        <a:p>
          <a:endParaRPr lang="en-US"/>
        </a:p>
      </dgm:t>
    </dgm:pt>
    <dgm:pt modelId="{E19B9036-6D59-42AB-B3DA-D727EAF863E6}" type="sibTrans" cxnId="{F87541BD-3037-4D83-AF43-CAC20E12E7E0}">
      <dgm:prSet/>
      <dgm:spPr/>
      <dgm:t>
        <a:bodyPr/>
        <a:lstStyle/>
        <a:p>
          <a:endParaRPr lang="en-US"/>
        </a:p>
      </dgm:t>
    </dgm:pt>
    <dgm:pt modelId="{3B6A0DCF-F6BD-4C4D-B667-46BE3EB1D16D}">
      <dgm:prSet phldrT="[Text]"/>
      <dgm:spPr/>
      <dgm:t>
        <a:bodyPr/>
        <a:lstStyle/>
        <a:p>
          <a:r>
            <a:rPr lang="en-US" b="1" i="0"/>
            <a:t>Security and Compliance</a:t>
          </a:r>
          <a:endParaRPr lang="en-US"/>
        </a:p>
      </dgm:t>
    </dgm:pt>
    <dgm:pt modelId="{F85C7FEB-6FC0-4495-9EB1-46C5B4FA68E5}" type="parTrans" cxnId="{83661813-4562-41E5-AF69-97DCEC5C8D4A}">
      <dgm:prSet/>
      <dgm:spPr/>
      <dgm:t>
        <a:bodyPr/>
        <a:lstStyle/>
        <a:p>
          <a:endParaRPr lang="en-US"/>
        </a:p>
      </dgm:t>
    </dgm:pt>
    <dgm:pt modelId="{B0189448-ED42-4740-8C66-2A8DC90D1027}" type="sibTrans" cxnId="{83661813-4562-41E5-AF69-97DCEC5C8D4A}">
      <dgm:prSet/>
      <dgm:spPr/>
      <dgm:t>
        <a:bodyPr/>
        <a:lstStyle/>
        <a:p>
          <a:endParaRPr lang="en-US"/>
        </a:p>
      </dgm:t>
    </dgm:pt>
    <dgm:pt modelId="{819E2DBE-B0E6-45EA-850B-66DB13E1DE90}">
      <dgm:prSet/>
      <dgm:spPr/>
      <dgm:t>
        <a:bodyPr/>
        <a:lstStyle/>
        <a:p>
          <a:r>
            <a:rPr lang="en-US" b="1" i="0"/>
            <a:t>Database</a:t>
          </a:r>
          <a:endParaRPr lang="en-US"/>
        </a:p>
      </dgm:t>
    </dgm:pt>
    <dgm:pt modelId="{DF1D0A56-03E1-4493-9E74-F0762DD9B0A5}" type="parTrans" cxnId="{874090B6-4312-468D-AEF6-1A654AC94C47}">
      <dgm:prSet/>
      <dgm:spPr/>
      <dgm:t>
        <a:bodyPr/>
        <a:lstStyle/>
        <a:p>
          <a:endParaRPr lang="en-US"/>
        </a:p>
      </dgm:t>
    </dgm:pt>
    <dgm:pt modelId="{65026512-91D6-4631-8AB2-2D9BA230F3C5}" type="sibTrans" cxnId="{874090B6-4312-468D-AEF6-1A654AC94C47}">
      <dgm:prSet/>
      <dgm:spPr/>
      <dgm:t>
        <a:bodyPr/>
        <a:lstStyle/>
        <a:p>
          <a:endParaRPr lang="en-US"/>
        </a:p>
      </dgm:t>
    </dgm:pt>
    <dgm:pt modelId="{EE647295-53D3-4D96-8ED7-3876860FE108}">
      <dgm:prSet phldrT="[Text]"/>
      <dgm:spPr/>
      <dgm:t>
        <a:bodyPr/>
        <a:lstStyle/>
        <a:p>
          <a:r>
            <a:rPr lang="en-US" b="1" i="0"/>
            <a:t>User Interface</a:t>
          </a:r>
          <a:endParaRPr lang="en-US"/>
        </a:p>
      </dgm:t>
    </dgm:pt>
    <dgm:pt modelId="{4A762346-B68D-4ED8-97B5-D71091D20989}" type="parTrans" cxnId="{BB3F7D8D-AFBF-4830-9512-6261D90B43DA}">
      <dgm:prSet/>
      <dgm:spPr/>
      <dgm:t>
        <a:bodyPr/>
        <a:lstStyle/>
        <a:p>
          <a:endParaRPr lang="en-US"/>
        </a:p>
      </dgm:t>
    </dgm:pt>
    <dgm:pt modelId="{9621789F-F382-4793-A4BA-85F72253FF6E}" type="sibTrans" cxnId="{BB3F7D8D-AFBF-4830-9512-6261D90B43DA}">
      <dgm:prSet/>
      <dgm:spPr/>
      <dgm:t>
        <a:bodyPr/>
        <a:lstStyle/>
        <a:p>
          <a:endParaRPr lang="en-US"/>
        </a:p>
      </dgm:t>
    </dgm:pt>
    <dgm:pt modelId="{ECEF87B4-F6B5-46B9-B9F3-05093C429EC0}">
      <dgm:prSet phldrT="[Text]"/>
      <dgm:spPr/>
      <dgm:t>
        <a:bodyPr/>
        <a:lstStyle/>
        <a:p>
          <a:endParaRPr lang="en-US"/>
        </a:p>
      </dgm:t>
    </dgm:pt>
    <dgm:pt modelId="{D38A0DE8-C51F-4C8F-8BC8-1582D4F74093}" type="parTrans" cxnId="{CF6A6D81-0CC5-4190-A2D5-AAC1F2188A34}">
      <dgm:prSet/>
      <dgm:spPr/>
      <dgm:t>
        <a:bodyPr/>
        <a:lstStyle/>
        <a:p>
          <a:endParaRPr lang="en-US"/>
        </a:p>
      </dgm:t>
    </dgm:pt>
    <dgm:pt modelId="{24539FC7-D76D-48E9-9B03-DAA742D7EA49}" type="sibTrans" cxnId="{CF6A6D81-0CC5-4190-A2D5-AAC1F2188A34}">
      <dgm:prSet/>
      <dgm:spPr/>
      <dgm:t>
        <a:bodyPr/>
        <a:lstStyle/>
        <a:p>
          <a:endParaRPr lang="en-US"/>
        </a:p>
      </dgm:t>
    </dgm:pt>
    <dgm:pt modelId="{239B0712-6977-45B3-93A4-6AD7F3A62683}" type="pres">
      <dgm:prSet presAssocID="{EA38ACD7-4F30-4E68-9971-9D1B865B9BC1}" presName="outerComposite" presStyleCnt="0">
        <dgm:presLayoutVars>
          <dgm:chMax val="5"/>
          <dgm:dir/>
          <dgm:resizeHandles val="exact"/>
        </dgm:presLayoutVars>
      </dgm:prSet>
      <dgm:spPr/>
    </dgm:pt>
    <dgm:pt modelId="{B2CB7419-41B2-4A3F-BE14-BE11EBE0211C}" type="pres">
      <dgm:prSet presAssocID="{EA38ACD7-4F30-4E68-9971-9D1B865B9BC1}" presName="dummyMaxCanvas" presStyleCnt="0">
        <dgm:presLayoutVars/>
      </dgm:prSet>
      <dgm:spPr/>
    </dgm:pt>
    <dgm:pt modelId="{1A27E06B-8182-4130-8DA3-B12009953E98}" type="pres">
      <dgm:prSet presAssocID="{EA38ACD7-4F30-4E68-9971-9D1B865B9BC1}" presName="FiveNodes_1" presStyleLbl="node1" presStyleIdx="0" presStyleCnt="5">
        <dgm:presLayoutVars>
          <dgm:bulletEnabled val="1"/>
        </dgm:presLayoutVars>
      </dgm:prSet>
      <dgm:spPr/>
    </dgm:pt>
    <dgm:pt modelId="{07604B8C-15DB-4399-97A4-38EA04F1880C}" type="pres">
      <dgm:prSet presAssocID="{EA38ACD7-4F30-4E68-9971-9D1B865B9BC1}" presName="FiveNodes_2" presStyleLbl="node1" presStyleIdx="1" presStyleCnt="5">
        <dgm:presLayoutVars>
          <dgm:bulletEnabled val="1"/>
        </dgm:presLayoutVars>
      </dgm:prSet>
      <dgm:spPr/>
    </dgm:pt>
    <dgm:pt modelId="{3ACB6388-D592-40A1-B3FD-21FB99F18EB6}" type="pres">
      <dgm:prSet presAssocID="{EA38ACD7-4F30-4E68-9971-9D1B865B9BC1}" presName="FiveNodes_3" presStyleLbl="node1" presStyleIdx="2" presStyleCnt="5">
        <dgm:presLayoutVars>
          <dgm:bulletEnabled val="1"/>
        </dgm:presLayoutVars>
      </dgm:prSet>
      <dgm:spPr/>
    </dgm:pt>
    <dgm:pt modelId="{5EA68610-57AE-4835-A093-CB8D5E6D4370}" type="pres">
      <dgm:prSet presAssocID="{EA38ACD7-4F30-4E68-9971-9D1B865B9BC1}" presName="FiveNodes_4" presStyleLbl="node1" presStyleIdx="3" presStyleCnt="5">
        <dgm:presLayoutVars>
          <dgm:bulletEnabled val="1"/>
        </dgm:presLayoutVars>
      </dgm:prSet>
      <dgm:spPr/>
    </dgm:pt>
    <dgm:pt modelId="{BD390FDB-A9D9-43CC-83BB-237E5025D0DA}" type="pres">
      <dgm:prSet presAssocID="{EA38ACD7-4F30-4E68-9971-9D1B865B9BC1}" presName="FiveNodes_5" presStyleLbl="node1" presStyleIdx="4" presStyleCnt="5">
        <dgm:presLayoutVars>
          <dgm:bulletEnabled val="1"/>
        </dgm:presLayoutVars>
      </dgm:prSet>
      <dgm:spPr/>
    </dgm:pt>
    <dgm:pt modelId="{85E0654A-9041-41CC-8A0D-5BD2A752583D}" type="pres">
      <dgm:prSet presAssocID="{EA38ACD7-4F30-4E68-9971-9D1B865B9BC1}" presName="FiveConn_1-2" presStyleLbl="fgAccFollowNode1" presStyleIdx="0" presStyleCnt="4">
        <dgm:presLayoutVars>
          <dgm:bulletEnabled val="1"/>
        </dgm:presLayoutVars>
      </dgm:prSet>
      <dgm:spPr/>
    </dgm:pt>
    <dgm:pt modelId="{D3559557-FD53-42D6-83BB-5B39701F83ED}" type="pres">
      <dgm:prSet presAssocID="{EA38ACD7-4F30-4E68-9971-9D1B865B9BC1}" presName="FiveConn_2-3" presStyleLbl="fgAccFollowNode1" presStyleIdx="1" presStyleCnt="4">
        <dgm:presLayoutVars>
          <dgm:bulletEnabled val="1"/>
        </dgm:presLayoutVars>
      </dgm:prSet>
      <dgm:spPr/>
    </dgm:pt>
    <dgm:pt modelId="{50B49BAE-4482-4E04-8654-761FA8926299}" type="pres">
      <dgm:prSet presAssocID="{EA38ACD7-4F30-4E68-9971-9D1B865B9BC1}" presName="FiveConn_3-4" presStyleLbl="fgAccFollowNode1" presStyleIdx="2" presStyleCnt="4">
        <dgm:presLayoutVars>
          <dgm:bulletEnabled val="1"/>
        </dgm:presLayoutVars>
      </dgm:prSet>
      <dgm:spPr/>
    </dgm:pt>
    <dgm:pt modelId="{A08E8463-7804-4423-87C0-2BD07352B32E}" type="pres">
      <dgm:prSet presAssocID="{EA38ACD7-4F30-4E68-9971-9D1B865B9BC1}" presName="FiveConn_4-5" presStyleLbl="fgAccFollowNode1" presStyleIdx="3" presStyleCnt="4">
        <dgm:presLayoutVars>
          <dgm:bulletEnabled val="1"/>
        </dgm:presLayoutVars>
      </dgm:prSet>
      <dgm:spPr/>
    </dgm:pt>
    <dgm:pt modelId="{408C55E0-BC8B-4BDF-A1F7-C99898841811}" type="pres">
      <dgm:prSet presAssocID="{EA38ACD7-4F30-4E68-9971-9D1B865B9BC1}" presName="FiveNodes_1_text" presStyleLbl="node1" presStyleIdx="4" presStyleCnt="5">
        <dgm:presLayoutVars>
          <dgm:bulletEnabled val="1"/>
        </dgm:presLayoutVars>
      </dgm:prSet>
      <dgm:spPr/>
    </dgm:pt>
    <dgm:pt modelId="{8047EA40-04E7-402B-85C6-F8222C263219}" type="pres">
      <dgm:prSet presAssocID="{EA38ACD7-4F30-4E68-9971-9D1B865B9BC1}" presName="FiveNodes_2_text" presStyleLbl="node1" presStyleIdx="4" presStyleCnt="5">
        <dgm:presLayoutVars>
          <dgm:bulletEnabled val="1"/>
        </dgm:presLayoutVars>
      </dgm:prSet>
      <dgm:spPr/>
    </dgm:pt>
    <dgm:pt modelId="{C7A3EAF4-5A02-4878-A27E-55B4A9D9235E}" type="pres">
      <dgm:prSet presAssocID="{EA38ACD7-4F30-4E68-9971-9D1B865B9BC1}" presName="FiveNodes_3_text" presStyleLbl="node1" presStyleIdx="4" presStyleCnt="5">
        <dgm:presLayoutVars>
          <dgm:bulletEnabled val="1"/>
        </dgm:presLayoutVars>
      </dgm:prSet>
      <dgm:spPr/>
    </dgm:pt>
    <dgm:pt modelId="{C9BFD2F1-52A4-48A6-AC0E-77923E96D559}" type="pres">
      <dgm:prSet presAssocID="{EA38ACD7-4F30-4E68-9971-9D1B865B9BC1}" presName="FiveNodes_4_text" presStyleLbl="node1" presStyleIdx="4" presStyleCnt="5">
        <dgm:presLayoutVars>
          <dgm:bulletEnabled val="1"/>
        </dgm:presLayoutVars>
      </dgm:prSet>
      <dgm:spPr/>
    </dgm:pt>
    <dgm:pt modelId="{2A8D987E-1F07-4E7C-88C6-366F0288442D}" type="pres">
      <dgm:prSet presAssocID="{EA38ACD7-4F30-4E68-9971-9D1B865B9BC1}" presName="FiveNodes_5_text" presStyleLbl="node1" presStyleIdx="4" presStyleCnt="5">
        <dgm:presLayoutVars>
          <dgm:bulletEnabled val="1"/>
        </dgm:presLayoutVars>
      </dgm:prSet>
      <dgm:spPr/>
    </dgm:pt>
  </dgm:ptLst>
  <dgm:cxnLst>
    <dgm:cxn modelId="{B2D8C60E-2BCD-4AD9-BC0F-753E2D9DA69B}" type="presOf" srcId="{819E2DBE-B0E6-45EA-850B-66DB13E1DE90}" destId="{C7A3EAF4-5A02-4878-A27E-55B4A9D9235E}" srcOrd="1" destOrd="0" presId="urn:microsoft.com/office/officeart/2005/8/layout/vProcess5"/>
    <dgm:cxn modelId="{83661813-4562-41E5-AF69-97DCEC5C8D4A}" srcId="{EA38ACD7-4F30-4E68-9971-9D1B865B9BC1}" destId="{3B6A0DCF-F6BD-4C4D-B667-46BE3EB1D16D}" srcOrd="4" destOrd="0" parTransId="{F85C7FEB-6FC0-4495-9EB1-46C5B4FA68E5}" sibTransId="{B0189448-ED42-4740-8C66-2A8DC90D1027}"/>
    <dgm:cxn modelId="{9D714214-41CD-4046-85E8-0514C9C34A62}" type="presOf" srcId="{65026512-91D6-4631-8AB2-2D9BA230F3C5}" destId="{50B49BAE-4482-4E04-8654-761FA8926299}" srcOrd="0" destOrd="0" presId="urn:microsoft.com/office/officeart/2005/8/layout/vProcess5"/>
    <dgm:cxn modelId="{7F7D2C1C-EBB1-45EE-9358-87336B52D848}" type="presOf" srcId="{EE647295-53D3-4D96-8ED7-3876860FE108}" destId="{8047EA40-04E7-402B-85C6-F8222C263219}" srcOrd="1" destOrd="0" presId="urn:microsoft.com/office/officeart/2005/8/layout/vProcess5"/>
    <dgm:cxn modelId="{AC1D4725-E26E-4021-8089-643D48499B43}" type="presOf" srcId="{3B6A0DCF-F6BD-4C4D-B667-46BE3EB1D16D}" destId="{BD390FDB-A9D9-43CC-83BB-237E5025D0DA}" srcOrd="0" destOrd="0" presId="urn:microsoft.com/office/officeart/2005/8/layout/vProcess5"/>
    <dgm:cxn modelId="{70CFA837-9615-4106-A391-ECC4E451AF3B}" type="presOf" srcId="{3B6A0DCF-F6BD-4C4D-B667-46BE3EB1D16D}" destId="{2A8D987E-1F07-4E7C-88C6-366F0288442D}" srcOrd="1" destOrd="0" presId="urn:microsoft.com/office/officeart/2005/8/layout/vProcess5"/>
    <dgm:cxn modelId="{7513C63C-0902-4DB4-9332-5FAA07432FD6}" type="presOf" srcId="{EE647295-53D3-4D96-8ED7-3876860FE108}" destId="{07604B8C-15DB-4399-97A4-38EA04F1880C}" srcOrd="0" destOrd="0" presId="urn:microsoft.com/office/officeart/2005/8/layout/vProcess5"/>
    <dgm:cxn modelId="{00FA6D5C-DFFB-4963-ACC2-188CFD05051E}" type="presOf" srcId="{72AB2CBF-A9E2-4E26-BDB4-D96233EBF780}" destId="{5EA68610-57AE-4835-A093-CB8D5E6D4370}" srcOrd="0" destOrd="0" presId="urn:microsoft.com/office/officeart/2005/8/layout/vProcess5"/>
    <dgm:cxn modelId="{F07F965C-1711-4D2F-A746-327415DA2F88}" type="presOf" srcId="{E19B9036-6D59-42AB-B3DA-D727EAF863E6}" destId="{A08E8463-7804-4423-87C0-2BD07352B32E}" srcOrd="0" destOrd="0" presId="urn:microsoft.com/office/officeart/2005/8/layout/vProcess5"/>
    <dgm:cxn modelId="{869C3E48-4F1D-435C-970E-FF8ADD1C2E30}" type="presOf" srcId="{72AB2CBF-A9E2-4E26-BDB4-D96233EBF780}" destId="{C9BFD2F1-52A4-48A6-AC0E-77923E96D559}" srcOrd="1" destOrd="0" presId="urn:microsoft.com/office/officeart/2005/8/layout/vProcess5"/>
    <dgm:cxn modelId="{89EA094D-149E-440F-8649-BE10227E7E65}" type="presOf" srcId="{F00047F8-8743-4C39-8DCE-72CC62566EA7}" destId="{408C55E0-BC8B-4BDF-A1F7-C99898841811}" srcOrd="1" destOrd="0" presId="urn:microsoft.com/office/officeart/2005/8/layout/vProcess5"/>
    <dgm:cxn modelId="{05414973-D54C-4309-BEC5-54FFEBC37B9A}" type="presOf" srcId="{819E2DBE-B0E6-45EA-850B-66DB13E1DE90}" destId="{3ACB6388-D592-40A1-B3FD-21FB99F18EB6}" srcOrd="0" destOrd="0" presId="urn:microsoft.com/office/officeart/2005/8/layout/vProcess5"/>
    <dgm:cxn modelId="{CF6A6D81-0CC5-4190-A2D5-AAC1F2188A34}" srcId="{EA38ACD7-4F30-4E68-9971-9D1B865B9BC1}" destId="{ECEF87B4-F6B5-46B9-B9F3-05093C429EC0}" srcOrd="5" destOrd="0" parTransId="{D38A0DE8-C51F-4C8F-8BC8-1582D4F74093}" sibTransId="{24539FC7-D76D-48E9-9B03-DAA742D7EA49}"/>
    <dgm:cxn modelId="{BB3F7D8D-AFBF-4830-9512-6261D90B43DA}" srcId="{EA38ACD7-4F30-4E68-9971-9D1B865B9BC1}" destId="{EE647295-53D3-4D96-8ED7-3876860FE108}" srcOrd="1" destOrd="0" parTransId="{4A762346-B68D-4ED8-97B5-D71091D20989}" sibTransId="{9621789F-F382-4793-A4BA-85F72253FF6E}"/>
    <dgm:cxn modelId="{F63C0394-E832-4383-9668-2C5C9C738AD9}" type="presOf" srcId="{F00047F8-8743-4C39-8DCE-72CC62566EA7}" destId="{1A27E06B-8182-4130-8DA3-B12009953E98}" srcOrd="0" destOrd="0" presId="urn:microsoft.com/office/officeart/2005/8/layout/vProcess5"/>
    <dgm:cxn modelId="{874090B6-4312-468D-AEF6-1A654AC94C47}" srcId="{EA38ACD7-4F30-4E68-9971-9D1B865B9BC1}" destId="{819E2DBE-B0E6-45EA-850B-66DB13E1DE90}" srcOrd="2" destOrd="0" parTransId="{DF1D0A56-03E1-4493-9E74-F0762DD9B0A5}" sibTransId="{65026512-91D6-4631-8AB2-2D9BA230F3C5}"/>
    <dgm:cxn modelId="{F87541BD-3037-4D83-AF43-CAC20E12E7E0}" srcId="{EA38ACD7-4F30-4E68-9971-9D1B865B9BC1}" destId="{72AB2CBF-A9E2-4E26-BDB4-D96233EBF780}" srcOrd="3" destOrd="0" parTransId="{65F97E45-ED24-4D9B-A700-F289CE93BB4E}" sibTransId="{E19B9036-6D59-42AB-B3DA-D727EAF863E6}"/>
    <dgm:cxn modelId="{D20F31BF-032B-417F-BE1B-5D8F3024E6A7}" type="presOf" srcId="{9621789F-F382-4793-A4BA-85F72253FF6E}" destId="{D3559557-FD53-42D6-83BB-5B39701F83ED}" srcOrd="0" destOrd="0" presId="urn:microsoft.com/office/officeart/2005/8/layout/vProcess5"/>
    <dgm:cxn modelId="{52D876D9-6E63-4591-B45D-031C2E3F9B34}" type="presOf" srcId="{EA38ACD7-4F30-4E68-9971-9D1B865B9BC1}" destId="{239B0712-6977-45B3-93A4-6AD7F3A62683}" srcOrd="0" destOrd="0" presId="urn:microsoft.com/office/officeart/2005/8/layout/vProcess5"/>
    <dgm:cxn modelId="{B9DF8DDF-B830-4920-83C8-97BABB908570}" type="presOf" srcId="{6C876D76-8175-41F5-A51A-AE1560D162AF}" destId="{85E0654A-9041-41CC-8A0D-5BD2A752583D}" srcOrd="0" destOrd="0" presId="urn:microsoft.com/office/officeart/2005/8/layout/vProcess5"/>
    <dgm:cxn modelId="{CF830DFE-53A0-486C-BEFF-3D611A917CE8}" srcId="{EA38ACD7-4F30-4E68-9971-9D1B865B9BC1}" destId="{F00047F8-8743-4C39-8DCE-72CC62566EA7}" srcOrd="0" destOrd="0" parTransId="{28A88276-4975-4DD7-85A0-1DBFCD607C38}" sibTransId="{6C876D76-8175-41F5-A51A-AE1560D162AF}"/>
    <dgm:cxn modelId="{512047E7-A864-44D3-A546-1B244F0334D4}" type="presParOf" srcId="{239B0712-6977-45B3-93A4-6AD7F3A62683}" destId="{B2CB7419-41B2-4A3F-BE14-BE11EBE0211C}" srcOrd="0" destOrd="0" presId="urn:microsoft.com/office/officeart/2005/8/layout/vProcess5"/>
    <dgm:cxn modelId="{37383B0F-2707-454B-8D52-7B1C88FE37DF}" type="presParOf" srcId="{239B0712-6977-45B3-93A4-6AD7F3A62683}" destId="{1A27E06B-8182-4130-8DA3-B12009953E98}" srcOrd="1" destOrd="0" presId="urn:microsoft.com/office/officeart/2005/8/layout/vProcess5"/>
    <dgm:cxn modelId="{E4A09CCB-6119-4EAF-BDE0-64D41484DCD8}" type="presParOf" srcId="{239B0712-6977-45B3-93A4-6AD7F3A62683}" destId="{07604B8C-15DB-4399-97A4-38EA04F1880C}" srcOrd="2" destOrd="0" presId="urn:microsoft.com/office/officeart/2005/8/layout/vProcess5"/>
    <dgm:cxn modelId="{371BAE6C-DB3C-40E8-812C-1ED8BD02F345}" type="presParOf" srcId="{239B0712-6977-45B3-93A4-6AD7F3A62683}" destId="{3ACB6388-D592-40A1-B3FD-21FB99F18EB6}" srcOrd="3" destOrd="0" presId="urn:microsoft.com/office/officeart/2005/8/layout/vProcess5"/>
    <dgm:cxn modelId="{EF367C8A-E2A3-404D-943B-FAE68BF39656}" type="presParOf" srcId="{239B0712-6977-45B3-93A4-6AD7F3A62683}" destId="{5EA68610-57AE-4835-A093-CB8D5E6D4370}" srcOrd="4" destOrd="0" presId="urn:microsoft.com/office/officeart/2005/8/layout/vProcess5"/>
    <dgm:cxn modelId="{7CE9C557-7F69-4F1B-8D5C-5DF4BF8353F4}" type="presParOf" srcId="{239B0712-6977-45B3-93A4-6AD7F3A62683}" destId="{BD390FDB-A9D9-43CC-83BB-237E5025D0DA}" srcOrd="5" destOrd="0" presId="urn:microsoft.com/office/officeart/2005/8/layout/vProcess5"/>
    <dgm:cxn modelId="{414127BA-FEE3-469B-A8E9-0D0E85D08742}" type="presParOf" srcId="{239B0712-6977-45B3-93A4-6AD7F3A62683}" destId="{85E0654A-9041-41CC-8A0D-5BD2A752583D}" srcOrd="6" destOrd="0" presId="urn:microsoft.com/office/officeart/2005/8/layout/vProcess5"/>
    <dgm:cxn modelId="{F5D872FD-7943-40F1-9F22-7E35E87F1451}" type="presParOf" srcId="{239B0712-6977-45B3-93A4-6AD7F3A62683}" destId="{D3559557-FD53-42D6-83BB-5B39701F83ED}" srcOrd="7" destOrd="0" presId="urn:microsoft.com/office/officeart/2005/8/layout/vProcess5"/>
    <dgm:cxn modelId="{C9E635EE-1209-4336-987B-0B84918798FB}" type="presParOf" srcId="{239B0712-6977-45B3-93A4-6AD7F3A62683}" destId="{50B49BAE-4482-4E04-8654-761FA8926299}" srcOrd="8" destOrd="0" presId="urn:microsoft.com/office/officeart/2005/8/layout/vProcess5"/>
    <dgm:cxn modelId="{79C35DDE-0626-46D5-8EDA-1ACA75EF711A}" type="presParOf" srcId="{239B0712-6977-45B3-93A4-6AD7F3A62683}" destId="{A08E8463-7804-4423-87C0-2BD07352B32E}" srcOrd="9" destOrd="0" presId="urn:microsoft.com/office/officeart/2005/8/layout/vProcess5"/>
    <dgm:cxn modelId="{C75796B0-CB9F-4811-8141-C95069D6444F}" type="presParOf" srcId="{239B0712-6977-45B3-93A4-6AD7F3A62683}" destId="{408C55E0-BC8B-4BDF-A1F7-C99898841811}" srcOrd="10" destOrd="0" presId="urn:microsoft.com/office/officeart/2005/8/layout/vProcess5"/>
    <dgm:cxn modelId="{50A43C13-9333-43AB-8F0F-8881F7B2D967}" type="presParOf" srcId="{239B0712-6977-45B3-93A4-6AD7F3A62683}" destId="{8047EA40-04E7-402B-85C6-F8222C263219}" srcOrd="11" destOrd="0" presId="urn:microsoft.com/office/officeart/2005/8/layout/vProcess5"/>
    <dgm:cxn modelId="{0F6586BD-533F-469B-9775-05AA45F06668}" type="presParOf" srcId="{239B0712-6977-45B3-93A4-6AD7F3A62683}" destId="{C7A3EAF4-5A02-4878-A27E-55B4A9D9235E}" srcOrd="12" destOrd="0" presId="urn:microsoft.com/office/officeart/2005/8/layout/vProcess5"/>
    <dgm:cxn modelId="{73BF525F-4F84-4000-8E2F-39FDFB33EF30}" type="presParOf" srcId="{239B0712-6977-45B3-93A4-6AD7F3A62683}" destId="{C9BFD2F1-52A4-48A6-AC0E-77923E96D559}" srcOrd="13" destOrd="0" presId="urn:microsoft.com/office/officeart/2005/8/layout/vProcess5"/>
    <dgm:cxn modelId="{C8DE4986-71C6-4D7E-B4BB-9E5C86428894}" type="presParOf" srcId="{239B0712-6977-45B3-93A4-6AD7F3A62683}" destId="{2A8D987E-1F07-4E7C-88C6-366F0288442D}" srcOrd="14" destOrd="0" presId="urn:microsoft.com/office/officeart/2005/8/layout/vProcess5"/>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6911F43E-0796-4F5D-A708-1862BD5770E4}" type="doc">
      <dgm:prSet loTypeId="urn:microsoft.com/office/officeart/2005/8/layout/process4" loCatId="process" qsTypeId="urn:microsoft.com/office/officeart/2005/8/quickstyle/simple1" qsCatId="simple" csTypeId="urn:microsoft.com/office/officeart/2005/8/colors/accent1_2" csCatId="accent1" phldr="1"/>
      <dgm:spPr/>
      <dgm:t>
        <a:bodyPr/>
        <a:lstStyle/>
        <a:p>
          <a:endParaRPr lang="en-US"/>
        </a:p>
      </dgm:t>
    </dgm:pt>
    <dgm:pt modelId="{C923E470-614F-467D-ABC5-71AF1694F320}">
      <dgm:prSet phldrT="[Text]" custT="1"/>
      <dgm:spPr/>
      <dgm:t>
        <a:bodyPr/>
        <a:lstStyle/>
        <a:p>
          <a:r>
            <a:rPr lang="en-US" sz="1600" b="0" i="0"/>
            <a:t>Compatibility</a:t>
          </a:r>
          <a:endParaRPr lang="en-US" sz="1700" b="0" i="0"/>
        </a:p>
      </dgm:t>
    </dgm:pt>
    <dgm:pt modelId="{1AD340AB-EDEE-4FED-BAF3-FAE4BF70B345}" type="parTrans" cxnId="{BAE448F1-4E11-4805-A84D-FD759A43352C}">
      <dgm:prSet/>
      <dgm:spPr/>
      <dgm:t>
        <a:bodyPr/>
        <a:lstStyle/>
        <a:p>
          <a:endParaRPr lang="en-US"/>
        </a:p>
      </dgm:t>
    </dgm:pt>
    <dgm:pt modelId="{7F7B6ECA-2AAB-4F0D-BC71-29ACD610BD0F}" type="sibTrans" cxnId="{BAE448F1-4E11-4805-A84D-FD759A43352C}">
      <dgm:prSet/>
      <dgm:spPr/>
      <dgm:t>
        <a:bodyPr/>
        <a:lstStyle/>
        <a:p>
          <a:endParaRPr lang="en-US"/>
        </a:p>
      </dgm:t>
    </dgm:pt>
    <dgm:pt modelId="{BEF2BCD0-23F3-4E4B-AEF2-764F37E3919E}">
      <dgm:prSet phldrT="[Text]" custT="1"/>
      <dgm:spPr/>
      <dgm:t>
        <a:bodyPr/>
        <a:lstStyle/>
        <a:p>
          <a:r>
            <a:rPr lang="en-US" sz="1600" b="0" i="0"/>
            <a:t>Minimum Specifications</a:t>
          </a:r>
        </a:p>
      </dgm:t>
    </dgm:pt>
    <dgm:pt modelId="{D4BEC0D0-EF70-4E16-8325-6D21599732DF}" type="parTrans" cxnId="{5EC394AF-6BD2-4F9A-A7CC-E78B6562FE90}">
      <dgm:prSet/>
      <dgm:spPr/>
      <dgm:t>
        <a:bodyPr/>
        <a:lstStyle/>
        <a:p>
          <a:endParaRPr lang="en-US"/>
        </a:p>
      </dgm:t>
    </dgm:pt>
    <dgm:pt modelId="{5B8C947F-0040-4F09-A7AE-B4F3A380C615}" type="sibTrans" cxnId="{5EC394AF-6BD2-4F9A-A7CC-E78B6562FE90}">
      <dgm:prSet/>
      <dgm:spPr/>
      <dgm:t>
        <a:bodyPr/>
        <a:lstStyle/>
        <a:p>
          <a:endParaRPr lang="en-US"/>
        </a:p>
      </dgm:t>
    </dgm:pt>
    <dgm:pt modelId="{8B3F6DC7-C04E-46A7-94AA-677F5C2F283A}">
      <dgm:prSet phldrT="[Text]"/>
      <dgm:spPr/>
      <dgm:t>
        <a:bodyPr/>
        <a:lstStyle/>
        <a:p>
          <a:pPr>
            <a:buFont typeface="Arial" panose="020B0604020202020204" pitchFamily="34" charset="0"/>
            <a:buChar char="•"/>
          </a:pPr>
          <a:endParaRPr lang="en-US" b="1" i="0"/>
        </a:p>
        <a:p>
          <a:pPr>
            <a:buFont typeface="Arial" panose="020B0604020202020204" pitchFamily="34" charset="0"/>
            <a:buChar char="•"/>
          </a:pPr>
          <a:r>
            <a:rPr lang="en-US" b="1" i="0"/>
            <a:t>Define minimum hardware requirements to ensure optimal performance.</a:t>
          </a:r>
        </a:p>
      </dgm:t>
    </dgm:pt>
    <dgm:pt modelId="{26F0AA95-AAB6-4C95-BFE8-5D76792AF949}" type="parTrans" cxnId="{23BD0738-25AE-4C1F-822F-A7F165C2E7DC}">
      <dgm:prSet/>
      <dgm:spPr/>
      <dgm:t>
        <a:bodyPr/>
        <a:lstStyle/>
        <a:p>
          <a:endParaRPr lang="en-US"/>
        </a:p>
      </dgm:t>
    </dgm:pt>
    <dgm:pt modelId="{EA8F9AAC-EB98-46E2-A043-0678C425EBE3}" type="sibTrans" cxnId="{23BD0738-25AE-4C1F-822F-A7F165C2E7DC}">
      <dgm:prSet/>
      <dgm:spPr/>
      <dgm:t>
        <a:bodyPr/>
        <a:lstStyle/>
        <a:p>
          <a:endParaRPr lang="en-US"/>
        </a:p>
      </dgm:t>
    </dgm:pt>
    <dgm:pt modelId="{00C0CD47-600A-4D3B-BE04-4C38F8195B30}">
      <dgm:prSet phldrT="[Text]"/>
      <dgm:spPr/>
      <dgm:t>
        <a:bodyPr/>
        <a:lstStyle/>
        <a:p>
          <a:pPr>
            <a:buFont typeface="Arial" panose="020B0604020202020204" pitchFamily="34" charset="0"/>
            <a:buChar char="•"/>
          </a:pPr>
          <a:r>
            <a:rPr lang="en-US" b="1" i="0"/>
            <a:t>Ensure compatible</a:t>
          </a:r>
        </a:p>
      </dgm:t>
    </dgm:pt>
    <dgm:pt modelId="{36262C2F-8238-49AA-B210-75D38FFE228B}" type="sibTrans" cxnId="{4FF48124-CFBB-421F-81B0-8E0076EACDDE}">
      <dgm:prSet/>
      <dgm:spPr/>
      <dgm:t>
        <a:bodyPr/>
        <a:lstStyle/>
        <a:p>
          <a:endParaRPr lang="en-US"/>
        </a:p>
      </dgm:t>
    </dgm:pt>
    <dgm:pt modelId="{CF71C6D1-3EAA-4775-9792-09D37A219EB2}" type="parTrans" cxnId="{4FF48124-CFBB-421F-81B0-8E0076EACDDE}">
      <dgm:prSet/>
      <dgm:spPr/>
      <dgm:t>
        <a:bodyPr/>
        <a:lstStyle/>
        <a:p>
          <a:endParaRPr lang="en-US"/>
        </a:p>
      </dgm:t>
    </dgm:pt>
    <dgm:pt modelId="{715D6161-3A4F-481F-B1CD-9243D74BB04B}">
      <dgm:prSet/>
      <dgm:spPr/>
      <dgm:t>
        <a:bodyPr/>
        <a:lstStyle/>
        <a:p>
          <a:pPr>
            <a:buFont typeface="Arial" panose="020B0604020202020204" pitchFamily="34" charset="0"/>
            <a:buChar char="•"/>
          </a:pPr>
          <a:r>
            <a:rPr lang="en-US" b="1" i="0"/>
            <a:t>Specify compatibility with various medical imaging devices such as X-ray machines, CT scanners, and intraoral cameras.</a:t>
          </a:r>
        </a:p>
      </dgm:t>
    </dgm:pt>
    <dgm:pt modelId="{7750BB4E-17C2-43F0-A966-F17DF9E6921C}" type="parTrans" cxnId="{DEDBD65B-E4C1-4845-BE60-A61D08F52791}">
      <dgm:prSet/>
      <dgm:spPr/>
      <dgm:t>
        <a:bodyPr/>
        <a:lstStyle/>
        <a:p>
          <a:endParaRPr lang="en-US"/>
        </a:p>
      </dgm:t>
    </dgm:pt>
    <dgm:pt modelId="{0964BB05-FB5E-46C7-A1A2-CDCC9CB0E8BD}" type="sibTrans" cxnId="{DEDBD65B-E4C1-4845-BE60-A61D08F52791}">
      <dgm:prSet/>
      <dgm:spPr/>
      <dgm:t>
        <a:bodyPr/>
        <a:lstStyle/>
        <a:p>
          <a:endParaRPr lang="en-US"/>
        </a:p>
      </dgm:t>
    </dgm:pt>
    <dgm:pt modelId="{C627B364-FDF3-416F-B892-AC979C276CF0}">
      <dgm:prSet phldrT="[Text]"/>
      <dgm:spPr/>
      <dgm:t>
        <a:bodyPr/>
        <a:lstStyle/>
        <a:p>
          <a:pPr>
            <a:buFont typeface="Arial" panose="020B0604020202020204" pitchFamily="34" charset="0"/>
            <a:buChar char="•"/>
          </a:pPr>
          <a:endParaRPr lang="en-US" b="1" i="0"/>
        </a:p>
        <a:p>
          <a:pPr>
            <a:buFont typeface="Arial" panose="020B0604020202020204" pitchFamily="34" charset="0"/>
            <a:buChar char="•"/>
          </a:pPr>
          <a:r>
            <a:rPr lang="en-US" b="1" i="0"/>
            <a:t>Specify minimum processor speed, RAM, and storage capacity necessary for efficient functioning.</a:t>
          </a:r>
        </a:p>
      </dgm:t>
    </dgm:pt>
    <dgm:pt modelId="{653FCA41-B6C5-4C4A-8564-AADFF2F7B7D2}" type="sibTrans" cxnId="{B669CB0E-3447-4604-95F0-31DD65C99B28}">
      <dgm:prSet/>
      <dgm:spPr/>
      <dgm:t>
        <a:bodyPr/>
        <a:lstStyle/>
        <a:p>
          <a:endParaRPr lang="en-US"/>
        </a:p>
      </dgm:t>
    </dgm:pt>
    <dgm:pt modelId="{72ED119A-9825-41B5-9C37-1F33C0596860}" type="parTrans" cxnId="{B669CB0E-3447-4604-95F0-31DD65C99B28}">
      <dgm:prSet/>
      <dgm:spPr/>
      <dgm:t>
        <a:bodyPr/>
        <a:lstStyle/>
        <a:p>
          <a:endParaRPr lang="en-US"/>
        </a:p>
      </dgm:t>
    </dgm:pt>
    <dgm:pt modelId="{A180C762-943A-4649-8FE9-FDA30CD1B9AB}" type="pres">
      <dgm:prSet presAssocID="{6911F43E-0796-4F5D-A708-1862BD5770E4}" presName="Name0" presStyleCnt="0">
        <dgm:presLayoutVars>
          <dgm:dir/>
          <dgm:animLvl val="lvl"/>
          <dgm:resizeHandles val="exact"/>
        </dgm:presLayoutVars>
      </dgm:prSet>
      <dgm:spPr/>
    </dgm:pt>
    <dgm:pt modelId="{853698D3-DB86-4A5A-8A3D-4DB4A45BA8CC}" type="pres">
      <dgm:prSet presAssocID="{BEF2BCD0-23F3-4E4B-AEF2-764F37E3919E}" presName="boxAndChildren" presStyleCnt="0"/>
      <dgm:spPr/>
    </dgm:pt>
    <dgm:pt modelId="{ED666148-443F-493F-B3F5-E96460D72C96}" type="pres">
      <dgm:prSet presAssocID="{BEF2BCD0-23F3-4E4B-AEF2-764F37E3919E}" presName="parentTextBox" presStyleLbl="node1" presStyleIdx="0" presStyleCnt="2"/>
      <dgm:spPr/>
    </dgm:pt>
    <dgm:pt modelId="{2465F34B-A9D6-4964-9BA5-2762351C6973}" type="pres">
      <dgm:prSet presAssocID="{BEF2BCD0-23F3-4E4B-AEF2-764F37E3919E}" presName="entireBox" presStyleLbl="node1" presStyleIdx="0" presStyleCnt="2"/>
      <dgm:spPr/>
    </dgm:pt>
    <dgm:pt modelId="{116F2116-BD1C-4077-BA80-E22731C4F8DC}" type="pres">
      <dgm:prSet presAssocID="{BEF2BCD0-23F3-4E4B-AEF2-764F37E3919E}" presName="descendantBox" presStyleCnt="0"/>
      <dgm:spPr/>
    </dgm:pt>
    <dgm:pt modelId="{5FC533C3-354E-4FF0-99FA-F96AF92C8BAC}" type="pres">
      <dgm:prSet presAssocID="{8B3F6DC7-C04E-46A7-94AA-677F5C2F283A}" presName="childTextBox" presStyleLbl="fgAccFollowNode1" presStyleIdx="0" presStyleCnt="4">
        <dgm:presLayoutVars>
          <dgm:bulletEnabled val="1"/>
        </dgm:presLayoutVars>
      </dgm:prSet>
      <dgm:spPr/>
    </dgm:pt>
    <dgm:pt modelId="{E45695E5-EC3C-48A9-8426-55D64142DC19}" type="pres">
      <dgm:prSet presAssocID="{C627B364-FDF3-416F-B892-AC979C276CF0}" presName="childTextBox" presStyleLbl="fgAccFollowNode1" presStyleIdx="1" presStyleCnt="4">
        <dgm:presLayoutVars>
          <dgm:bulletEnabled val="1"/>
        </dgm:presLayoutVars>
      </dgm:prSet>
      <dgm:spPr/>
    </dgm:pt>
    <dgm:pt modelId="{7F57D491-2A5A-4681-A01F-854B629CA562}" type="pres">
      <dgm:prSet presAssocID="{7F7B6ECA-2AAB-4F0D-BC71-29ACD610BD0F}" presName="sp" presStyleCnt="0"/>
      <dgm:spPr/>
    </dgm:pt>
    <dgm:pt modelId="{F3FF6B0C-51EA-4CBC-9BFC-63D61CB6E624}" type="pres">
      <dgm:prSet presAssocID="{C923E470-614F-467D-ABC5-71AF1694F320}" presName="arrowAndChildren" presStyleCnt="0"/>
      <dgm:spPr/>
    </dgm:pt>
    <dgm:pt modelId="{7268E4D7-4249-4D66-8E86-7A06F0850B79}" type="pres">
      <dgm:prSet presAssocID="{C923E470-614F-467D-ABC5-71AF1694F320}" presName="parentTextArrow" presStyleLbl="node1" presStyleIdx="0" presStyleCnt="2"/>
      <dgm:spPr/>
    </dgm:pt>
    <dgm:pt modelId="{8648A6E6-CEF4-481E-87F9-4B61767DEE7F}" type="pres">
      <dgm:prSet presAssocID="{C923E470-614F-467D-ABC5-71AF1694F320}" presName="arrow" presStyleLbl="node1" presStyleIdx="1" presStyleCnt="2"/>
      <dgm:spPr/>
    </dgm:pt>
    <dgm:pt modelId="{BB81DD15-DDAA-40EC-BCF0-A66EA8BCD34B}" type="pres">
      <dgm:prSet presAssocID="{C923E470-614F-467D-ABC5-71AF1694F320}" presName="descendantArrow" presStyleCnt="0"/>
      <dgm:spPr/>
    </dgm:pt>
    <dgm:pt modelId="{FE09D187-2775-4F1D-912F-14018A63EC2A}" type="pres">
      <dgm:prSet presAssocID="{00C0CD47-600A-4D3B-BE04-4C38F8195B30}" presName="childTextArrow" presStyleLbl="fgAccFollowNode1" presStyleIdx="2" presStyleCnt="4">
        <dgm:presLayoutVars>
          <dgm:bulletEnabled val="1"/>
        </dgm:presLayoutVars>
      </dgm:prSet>
      <dgm:spPr/>
    </dgm:pt>
    <dgm:pt modelId="{32A3309C-33D6-49D7-B0CC-B3306788E4EE}" type="pres">
      <dgm:prSet presAssocID="{715D6161-3A4F-481F-B1CD-9243D74BB04B}" presName="childTextArrow" presStyleLbl="fgAccFollowNode1" presStyleIdx="3" presStyleCnt="4">
        <dgm:presLayoutVars>
          <dgm:bulletEnabled val="1"/>
        </dgm:presLayoutVars>
      </dgm:prSet>
      <dgm:spPr/>
    </dgm:pt>
  </dgm:ptLst>
  <dgm:cxnLst>
    <dgm:cxn modelId="{B669CB0E-3447-4604-95F0-31DD65C99B28}" srcId="{BEF2BCD0-23F3-4E4B-AEF2-764F37E3919E}" destId="{C627B364-FDF3-416F-B892-AC979C276CF0}" srcOrd="1" destOrd="0" parTransId="{72ED119A-9825-41B5-9C37-1F33C0596860}" sibTransId="{653FCA41-B6C5-4C4A-8564-AADFF2F7B7D2}"/>
    <dgm:cxn modelId="{A6486E10-8B0B-4642-A31B-014BC086E081}" type="presOf" srcId="{6911F43E-0796-4F5D-A708-1862BD5770E4}" destId="{A180C762-943A-4649-8FE9-FDA30CD1B9AB}" srcOrd="0" destOrd="0" presId="urn:microsoft.com/office/officeart/2005/8/layout/process4"/>
    <dgm:cxn modelId="{B3FDDE18-E116-4338-B4DC-86CA7735CE48}" type="presOf" srcId="{C923E470-614F-467D-ABC5-71AF1694F320}" destId="{7268E4D7-4249-4D66-8E86-7A06F0850B79}" srcOrd="0" destOrd="0" presId="urn:microsoft.com/office/officeart/2005/8/layout/process4"/>
    <dgm:cxn modelId="{4FF48124-CFBB-421F-81B0-8E0076EACDDE}" srcId="{C923E470-614F-467D-ABC5-71AF1694F320}" destId="{00C0CD47-600A-4D3B-BE04-4C38F8195B30}" srcOrd="0" destOrd="0" parTransId="{CF71C6D1-3EAA-4775-9792-09D37A219EB2}" sibTransId="{36262C2F-8238-49AA-B210-75D38FFE228B}"/>
    <dgm:cxn modelId="{453E972A-21DE-4ECD-BC6A-CCAF70517A14}" type="presOf" srcId="{C627B364-FDF3-416F-B892-AC979C276CF0}" destId="{E45695E5-EC3C-48A9-8426-55D64142DC19}" srcOrd="0" destOrd="0" presId="urn:microsoft.com/office/officeart/2005/8/layout/process4"/>
    <dgm:cxn modelId="{65F57830-0081-4B91-9310-05B99EB8AB7F}" type="presOf" srcId="{715D6161-3A4F-481F-B1CD-9243D74BB04B}" destId="{32A3309C-33D6-49D7-B0CC-B3306788E4EE}" srcOrd="0" destOrd="0" presId="urn:microsoft.com/office/officeart/2005/8/layout/process4"/>
    <dgm:cxn modelId="{23BD0738-25AE-4C1F-822F-A7F165C2E7DC}" srcId="{BEF2BCD0-23F3-4E4B-AEF2-764F37E3919E}" destId="{8B3F6DC7-C04E-46A7-94AA-677F5C2F283A}" srcOrd="0" destOrd="0" parTransId="{26F0AA95-AAB6-4C95-BFE8-5D76792AF949}" sibTransId="{EA8F9AAC-EB98-46E2-A043-0678C425EBE3}"/>
    <dgm:cxn modelId="{1550AB3A-357D-49FE-BAB8-62D54DB42110}" type="presOf" srcId="{BEF2BCD0-23F3-4E4B-AEF2-764F37E3919E}" destId="{2465F34B-A9D6-4964-9BA5-2762351C6973}" srcOrd="1" destOrd="0" presId="urn:microsoft.com/office/officeart/2005/8/layout/process4"/>
    <dgm:cxn modelId="{DEDBD65B-E4C1-4845-BE60-A61D08F52791}" srcId="{C923E470-614F-467D-ABC5-71AF1694F320}" destId="{715D6161-3A4F-481F-B1CD-9243D74BB04B}" srcOrd="1" destOrd="0" parTransId="{7750BB4E-17C2-43F0-A966-F17DF9E6921C}" sibTransId="{0964BB05-FB5E-46C7-A1A2-CDCC9CB0E8BD}"/>
    <dgm:cxn modelId="{BCBDC27C-1A7A-4641-9224-D2FF061449A3}" type="presOf" srcId="{8B3F6DC7-C04E-46A7-94AA-677F5C2F283A}" destId="{5FC533C3-354E-4FF0-99FA-F96AF92C8BAC}" srcOrd="0" destOrd="0" presId="urn:microsoft.com/office/officeart/2005/8/layout/process4"/>
    <dgm:cxn modelId="{5EC394AF-6BD2-4F9A-A7CC-E78B6562FE90}" srcId="{6911F43E-0796-4F5D-A708-1862BD5770E4}" destId="{BEF2BCD0-23F3-4E4B-AEF2-764F37E3919E}" srcOrd="1" destOrd="0" parTransId="{D4BEC0D0-EF70-4E16-8325-6D21599732DF}" sibTransId="{5B8C947F-0040-4F09-A7AE-B4F3A380C615}"/>
    <dgm:cxn modelId="{1BEACAB6-6915-47B9-AA7A-7010EBC50C21}" type="presOf" srcId="{C923E470-614F-467D-ABC5-71AF1694F320}" destId="{8648A6E6-CEF4-481E-87F9-4B61767DEE7F}" srcOrd="1" destOrd="0" presId="urn:microsoft.com/office/officeart/2005/8/layout/process4"/>
    <dgm:cxn modelId="{C9D776C7-F04B-408E-A467-B38FE5BF23BD}" type="presOf" srcId="{BEF2BCD0-23F3-4E4B-AEF2-764F37E3919E}" destId="{ED666148-443F-493F-B3F5-E96460D72C96}" srcOrd="0" destOrd="0" presId="urn:microsoft.com/office/officeart/2005/8/layout/process4"/>
    <dgm:cxn modelId="{3542FDE1-8D28-4FB2-AD3E-EB45D7795A63}" type="presOf" srcId="{00C0CD47-600A-4D3B-BE04-4C38F8195B30}" destId="{FE09D187-2775-4F1D-912F-14018A63EC2A}" srcOrd="0" destOrd="0" presId="urn:microsoft.com/office/officeart/2005/8/layout/process4"/>
    <dgm:cxn modelId="{BAE448F1-4E11-4805-A84D-FD759A43352C}" srcId="{6911F43E-0796-4F5D-A708-1862BD5770E4}" destId="{C923E470-614F-467D-ABC5-71AF1694F320}" srcOrd="0" destOrd="0" parTransId="{1AD340AB-EDEE-4FED-BAF3-FAE4BF70B345}" sibTransId="{7F7B6ECA-2AAB-4F0D-BC71-29ACD610BD0F}"/>
    <dgm:cxn modelId="{0A09CF26-13EE-48E5-948C-B7D1C0D96B54}" type="presParOf" srcId="{A180C762-943A-4649-8FE9-FDA30CD1B9AB}" destId="{853698D3-DB86-4A5A-8A3D-4DB4A45BA8CC}" srcOrd="0" destOrd="0" presId="urn:microsoft.com/office/officeart/2005/8/layout/process4"/>
    <dgm:cxn modelId="{B028E0B6-F3CC-4F9D-8BFE-BB46D5DF3E37}" type="presParOf" srcId="{853698D3-DB86-4A5A-8A3D-4DB4A45BA8CC}" destId="{ED666148-443F-493F-B3F5-E96460D72C96}" srcOrd="0" destOrd="0" presId="urn:microsoft.com/office/officeart/2005/8/layout/process4"/>
    <dgm:cxn modelId="{98F45F93-356E-4B28-AEA1-4E595E8894DC}" type="presParOf" srcId="{853698D3-DB86-4A5A-8A3D-4DB4A45BA8CC}" destId="{2465F34B-A9D6-4964-9BA5-2762351C6973}" srcOrd="1" destOrd="0" presId="urn:microsoft.com/office/officeart/2005/8/layout/process4"/>
    <dgm:cxn modelId="{FBA0B7C8-80A2-4062-9DA7-5934323B7D62}" type="presParOf" srcId="{853698D3-DB86-4A5A-8A3D-4DB4A45BA8CC}" destId="{116F2116-BD1C-4077-BA80-E22731C4F8DC}" srcOrd="2" destOrd="0" presId="urn:microsoft.com/office/officeart/2005/8/layout/process4"/>
    <dgm:cxn modelId="{FED6F9B9-3E6D-4547-A4DA-62A8029E71C4}" type="presParOf" srcId="{116F2116-BD1C-4077-BA80-E22731C4F8DC}" destId="{5FC533C3-354E-4FF0-99FA-F96AF92C8BAC}" srcOrd="0" destOrd="0" presId="urn:microsoft.com/office/officeart/2005/8/layout/process4"/>
    <dgm:cxn modelId="{04D8C502-E7CF-4CA6-96EF-E4171FD0BBC9}" type="presParOf" srcId="{116F2116-BD1C-4077-BA80-E22731C4F8DC}" destId="{E45695E5-EC3C-48A9-8426-55D64142DC19}" srcOrd="1" destOrd="0" presId="urn:microsoft.com/office/officeart/2005/8/layout/process4"/>
    <dgm:cxn modelId="{EEBB719D-C1CC-4A83-9BE7-493C64BC8994}" type="presParOf" srcId="{A180C762-943A-4649-8FE9-FDA30CD1B9AB}" destId="{7F57D491-2A5A-4681-A01F-854B629CA562}" srcOrd="1" destOrd="0" presId="urn:microsoft.com/office/officeart/2005/8/layout/process4"/>
    <dgm:cxn modelId="{994BA3C8-BCBE-4795-B63F-F4EAE32EF374}" type="presParOf" srcId="{A180C762-943A-4649-8FE9-FDA30CD1B9AB}" destId="{F3FF6B0C-51EA-4CBC-9BFC-63D61CB6E624}" srcOrd="2" destOrd="0" presId="urn:microsoft.com/office/officeart/2005/8/layout/process4"/>
    <dgm:cxn modelId="{99559CFF-9226-4F87-A7CF-A123D1E52C0D}" type="presParOf" srcId="{F3FF6B0C-51EA-4CBC-9BFC-63D61CB6E624}" destId="{7268E4D7-4249-4D66-8E86-7A06F0850B79}" srcOrd="0" destOrd="0" presId="urn:microsoft.com/office/officeart/2005/8/layout/process4"/>
    <dgm:cxn modelId="{697E1D13-A8E2-4A8B-A173-477765141400}" type="presParOf" srcId="{F3FF6B0C-51EA-4CBC-9BFC-63D61CB6E624}" destId="{8648A6E6-CEF4-481E-87F9-4B61767DEE7F}" srcOrd="1" destOrd="0" presId="urn:microsoft.com/office/officeart/2005/8/layout/process4"/>
    <dgm:cxn modelId="{285E0B2C-EDCF-4D84-B28E-C5818EFB275D}" type="presParOf" srcId="{F3FF6B0C-51EA-4CBC-9BFC-63D61CB6E624}" destId="{BB81DD15-DDAA-40EC-BCF0-A66EA8BCD34B}" srcOrd="2" destOrd="0" presId="urn:microsoft.com/office/officeart/2005/8/layout/process4"/>
    <dgm:cxn modelId="{11D0DEBC-C000-4C0A-AEDD-F209CFBA9C77}" type="presParOf" srcId="{BB81DD15-DDAA-40EC-BCF0-A66EA8BCD34B}" destId="{FE09D187-2775-4F1D-912F-14018A63EC2A}" srcOrd="0" destOrd="0" presId="urn:microsoft.com/office/officeart/2005/8/layout/process4"/>
    <dgm:cxn modelId="{0BD46E30-8BA5-4664-808E-10D6047ED12C}" type="presParOf" srcId="{BB81DD15-DDAA-40EC-BCF0-A66EA8BCD34B}" destId="{32A3309C-33D6-49D7-B0CC-B3306788E4EE}" srcOrd="1" destOrd="0" presId="urn:microsoft.com/office/officeart/2005/8/layout/process4"/>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6911F43E-0796-4F5D-A708-1862BD5770E4}" type="doc">
      <dgm:prSet loTypeId="urn:microsoft.com/office/officeart/2005/8/layout/process4" loCatId="process" qsTypeId="urn:microsoft.com/office/officeart/2005/8/quickstyle/simple1" qsCatId="simple" csTypeId="urn:microsoft.com/office/officeart/2005/8/colors/accent1_2" csCatId="accent1" phldr="1"/>
      <dgm:spPr/>
      <dgm:t>
        <a:bodyPr/>
        <a:lstStyle/>
        <a:p>
          <a:endParaRPr lang="en-US"/>
        </a:p>
      </dgm:t>
    </dgm:pt>
    <dgm:pt modelId="{C923E470-614F-467D-ABC5-71AF1694F320}">
      <dgm:prSet phldrT="[Text]"/>
      <dgm:spPr/>
      <dgm:t>
        <a:bodyPr/>
        <a:lstStyle/>
        <a:p>
          <a:r>
            <a:rPr lang="en-US" b="0" i="0"/>
            <a:t>Operating System Compatibility</a:t>
          </a:r>
        </a:p>
      </dgm:t>
    </dgm:pt>
    <dgm:pt modelId="{1AD340AB-EDEE-4FED-BAF3-FAE4BF70B345}" type="parTrans" cxnId="{BAE448F1-4E11-4805-A84D-FD759A43352C}">
      <dgm:prSet/>
      <dgm:spPr/>
      <dgm:t>
        <a:bodyPr/>
        <a:lstStyle/>
        <a:p>
          <a:endParaRPr lang="en-US"/>
        </a:p>
      </dgm:t>
    </dgm:pt>
    <dgm:pt modelId="{7F7B6ECA-2AAB-4F0D-BC71-29ACD610BD0F}" type="sibTrans" cxnId="{BAE448F1-4E11-4805-A84D-FD759A43352C}">
      <dgm:prSet/>
      <dgm:spPr/>
      <dgm:t>
        <a:bodyPr/>
        <a:lstStyle/>
        <a:p>
          <a:endParaRPr lang="en-US"/>
        </a:p>
      </dgm:t>
    </dgm:pt>
    <dgm:pt modelId="{BEF2BCD0-23F3-4E4B-AEF2-764F37E3919E}">
      <dgm:prSet phldrT="[Text]"/>
      <dgm:spPr/>
      <dgm:t>
        <a:bodyPr/>
        <a:lstStyle/>
        <a:p>
          <a:r>
            <a:rPr lang="en-US" b="0" i="0"/>
            <a:t>Dependencies</a:t>
          </a:r>
        </a:p>
      </dgm:t>
    </dgm:pt>
    <dgm:pt modelId="{D4BEC0D0-EF70-4E16-8325-6D21599732DF}" type="parTrans" cxnId="{5EC394AF-6BD2-4F9A-A7CC-E78B6562FE90}">
      <dgm:prSet/>
      <dgm:spPr/>
      <dgm:t>
        <a:bodyPr/>
        <a:lstStyle/>
        <a:p>
          <a:endParaRPr lang="en-US"/>
        </a:p>
      </dgm:t>
    </dgm:pt>
    <dgm:pt modelId="{5B8C947F-0040-4F09-A7AE-B4F3A380C615}" type="sibTrans" cxnId="{5EC394AF-6BD2-4F9A-A7CC-E78B6562FE90}">
      <dgm:prSet/>
      <dgm:spPr/>
      <dgm:t>
        <a:bodyPr/>
        <a:lstStyle/>
        <a:p>
          <a:endParaRPr lang="en-US"/>
        </a:p>
      </dgm:t>
    </dgm:pt>
    <dgm:pt modelId="{8B3F6DC7-C04E-46A7-94AA-677F5C2F283A}">
      <dgm:prSet phldrT="[Text]"/>
      <dgm:spPr/>
      <dgm:t>
        <a:bodyPr/>
        <a:lstStyle/>
        <a:p>
          <a:pPr>
            <a:buFont typeface="Arial" panose="020B0604020202020204" pitchFamily="34" charset="0"/>
            <a:buChar char="•"/>
          </a:pPr>
          <a:endParaRPr lang="en-US" b="1" i="0"/>
        </a:p>
        <a:p>
          <a:pPr>
            <a:buFont typeface="Arial" panose="020B0604020202020204" pitchFamily="34" charset="0"/>
            <a:buChar char="•"/>
          </a:pPr>
          <a:r>
            <a:rPr lang="en-US" b="1" i="0"/>
            <a:t>Identify and outline dependencies on external software components, libraries, and frameworks.</a:t>
          </a:r>
        </a:p>
      </dgm:t>
    </dgm:pt>
    <dgm:pt modelId="{26F0AA95-AAB6-4C95-BFE8-5D76792AF949}" type="parTrans" cxnId="{23BD0738-25AE-4C1F-822F-A7F165C2E7DC}">
      <dgm:prSet/>
      <dgm:spPr/>
      <dgm:t>
        <a:bodyPr/>
        <a:lstStyle/>
        <a:p>
          <a:endParaRPr lang="en-US"/>
        </a:p>
      </dgm:t>
    </dgm:pt>
    <dgm:pt modelId="{EA8F9AAC-EB98-46E2-A043-0678C425EBE3}" type="sibTrans" cxnId="{23BD0738-25AE-4C1F-822F-A7F165C2E7DC}">
      <dgm:prSet/>
      <dgm:spPr/>
      <dgm:t>
        <a:bodyPr/>
        <a:lstStyle/>
        <a:p>
          <a:endParaRPr lang="en-US"/>
        </a:p>
      </dgm:t>
    </dgm:pt>
    <dgm:pt modelId="{00C0CD47-600A-4D3B-BE04-4C38F8195B30}">
      <dgm:prSet phldrT="[Text]"/>
      <dgm:spPr/>
      <dgm:t>
        <a:bodyPr/>
        <a:lstStyle/>
        <a:p>
          <a:pPr>
            <a:buFont typeface="Arial" panose="020B0604020202020204" pitchFamily="34" charset="0"/>
            <a:buChar char="•"/>
          </a:pPr>
          <a:endParaRPr lang="en-US" b="1" i="0"/>
        </a:p>
        <a:p>
          <a:pPr>
            <a:buFont typeface="Arial" panose="020B0604020202020204" pitchFamily="34" charset="0"/>
            <a:buChar char="•"/>
          </a:pPr>
          <a:r>
            <a:rPr lang="en-US" b="1" i="0"/>
            <a:t>Ensure seamless operation on widely-used operating systems (e.g., Windows, Linux).</a:t>
          </a:r>
        </a:p>
      </dgm:t>
    </dgm:pt>
    <dgm:pt modelId="{36262C2F-8238-49AA-B210-75D38FFE228B}" type="sibTrans" cxnId="{4FF48124-CFBB-421F-81B0-8E0076EACDDE}">
      <dgm:prSet/>
      <dgm:spPr/>
      <dgm:t>
        <a:bodyPr/>
        <a:lstStyle/>
        <a:p>
          <a:endParaRPr lang="en-US"/>
        </a:p>
      </dgm:t>
    </dgm:pt>
    <dgm:pt modelId="{CF71C6D1-3EAA-4775-9792-09D37A219EB2}" type="parTrans" cxnId="{4FF48124-CFBB-421F-81B0-8E0076EACDDE}">
      <dgm:prSet/>
      <dgm:spPr/>
      <dgm:t>
        <a:bodyPr/>
        <a:lstStyle/>
        <a:p>
          <a:endParaRPr lang="en-US"/>
        </a:p>
      </dgm:t>
    </dgm:pt>
    <dgm:pt modelId="{715D6161-3A4F-481F-B1CD-9243D74BB04B}">
      <dgm:prSet/>
      <dgm:spPr/>
      <dgm:t>
        <a:bodyPr/>
        <a:lstStyle/>
        <a:p>
          <a:pPr>
            <a:buFont typeface="Arial" panose="020B0604020202020204" pitchFamily="34" charset="0"/>
            <a:buChar char="•"/>
          </a:pPr>
          <a:endParaRPr lang="en-US" b="1" i="0"/>
        </a:p>
        <a:p>
          <a:pPr>
            <a:buFont typeface="Arial" panose="020B0604020202020204" pitchFamily="34" charset="0"/>
            <a:buChar char="•"/>
          </a:pPr>
          <a:r>
            <a:rPr lang="en-US" b="1" i="0"/>
            <a:t>Specify compatibility with major operating systems to enhance accessibility.</a:t>
          </a:r>
        </a:p>
      </dgm:t>
    </dgm:pt>
    <dgm:pt modelId="{7750BB4E-17C2-43F0-A966-F17DF9E6921C}" type="parTrans" cxnId="{DEDBD65B-E4C1-4845-BE60-A61D08F52791}">
      <dgm:prSet/>
      <dgm:spPr/>
      <dgm:t>
        <a:bodyPr/>
        <a:lstStyle/>
        <a:p>
          <a:endParaRPr lang="en-US"/>
        </a:p>
      </dgm:t>
    </dgm:pt>
    <dgm:pt modelId="{0964BB05-FB5E-46C7-A1A2-CDCC9CB0E8BD}" type="sibTrans" cxnId="{DEDBD65B-E4C1-4845-BE60-A61D08F52791}">
      <dgm:prSet/>
      <dgm:spPr/>
      <dgm:t>
        <a:bodyPr/>
        <a:lstStyle/>
        <a:p>
          <a:endParaRPr lang="en-US"/>
        </a:p>
      </dgm:t>
    </dgm:pt>
    <dgm:pt modelId="{C627B364-FDF3-416F-B892-AC979C276CF0}">
      <dgm:prSet phldrT="[Text]"/>
      <dgm:spPr/>
      <dgm:t>
        <a:bodyPr/>
        <a:lstStyle/>
        <a:p>
          <a:pPr>
            <a:buFont typeface="Arial" panose="020B0604020202020204" pitchFamily="34" charset="0"/>
            <a:buChar char="•"/>
          </a:pPr>
          <a:endParaRPr lang="en-US" b="1" i="0"/>
        </a:p>
        <a:p>
          <a:pPr>
            <a:buFont typeface="Arial" panose="020B0604020202020204" pitchFamily="34" charset="0"/>
            <a:buChar char="•"/>
          </a:pPr>
          <a:r>
            <a:rPr lang="en-US" b="1" i="0"/>
            <a:t>List the specific software dependencies required for successful execution.</a:t>
          </a:r>
        </a:p>
      </dgm:t>
    </dgm:pt>
    <dgm:pt modelId="{653FCA41-B6C5-4C4A-8564-AADFF2F7B7D2}" type="sibTrans" cxnId="{B669CB0E-3447-4604-95F0-31DD65C99B28}">
      <dgm:prSet/>
      <dgm:spPr/>
      <dgm:t>
        <a:bodyPr/>
        <a:lstStyle/>
        <a:p>
          <a:endParaRPr lang="en-US"/>
        </a:p>
      </dgm:t>
    </dgm:pt>
    <dgm:pt modelId="{72ED119A-9825-41B5-9C37-1F33C0596860}" type="parTrans" cxnId="{B669CB0E-3447-4604-95F0-31DD65C99B28}">
      <dgm:prSet/>
      <dgm:spPr/>
      <dgm:t>
        <a:bodyPr/>
        <a:lstStyle/>
        <a:p>
          <a:endParaRPr lang="en-US"/>
        </a:p>
      </dgm:t>
    </dgm:pt>
    <dgm:pt modelId="{A180C762-943A-4649-8FE9-FDA30CD1B9AB}" type="pres">
      <dgm:prSet presAssocID="{6911F43E-0796-4F5D-A708-1862BD5770E4}" presName="Name0" presStyleCnt="0">
        <dgm:presLayoutVars>
          <dgm:dir/>
          <dgm:animLvl val="lvl"/>
          <dgm:resizeHandles val="exact"/>
        </dgm:presLayoutVars>
      </dgm:prSet>
      <dgm:spPr/>
    </dgm:pt>
    <dgm:pt modelId="{853698D3-DB86-4A5A-8A3D-4DB4A45BA8CC}" type="pres">
      <dgm:prSet presAssocID="{BEF2BCD0-23F3-4E4B-AEF2-764F37E3919E}" presName="boxAndChildren" presStyleCnt="0"/>
      <dgm:spPr/>
    </dgm:pt>
    <dgm:pt modelId="{ED666148-443F-493F-B3F5-E96460D72C96}" type="pres">
      <dgm:prSet presAssocID="{BEF2BCD0-23F3-4E4B-AEF2-764F37E3919E}" presName="parentTextBox" presStyleLbl="node1" presStyleIdx="0" presStyleCnt="2"/>
      <dgm:spPr/>
    </dgm:pt>
    <dgm:pt modelId="{2465F34B-A9D6-4964-9BA5-2762351C6973}" type="pres">
      <dgm:prSet presAssocID="{BEF2BCD0-23F3-4E4B-AEF2-764F37E3919E}" presName="entireBox" presStyleLbl="node1" presStyleIdx="0" presStyleCnt="2"/>
      <dgm:spPr/>
    </dgm:pt>
    <dgm:pt modelId="{116F2116-BD1C-4077-BA80-E22731C4F8DC}" type="pres">
      <dgm:prSet presAssocID="{BEF2BCD0-23F3-4E4B-AEF2-764F37E3919E}" presName="descendantBox" presStyleCnt="0"/>
      <dgm:spPr/>
    </dgm:pt>
    <dgm:pt modelId="{5FC533C3-354E-4FF0-99FA-F96AF92C8BAC}" type="pres">
      <dgm:prSet presAssocID="{8B3F6DC7-C04E-46A7-94AA-677F5C2F283A}" presName="childTextBox" presStyleLbl="fgAccFollowNode1" presStyleIdx="0" presStyleCnt="4">
        <dgm:presLayoutVars>
          <dgm:bulletEnabled val="1"/>
        </dgm:presLayoutVars>
      </dgm:prSet>
      <dgm:spPr/>
    </dgm:pt>
    <dgm:pt modelId="{E45695E5-EC3C-48A9-8426-55D64142DC19}" type="pres">
      <dgm:prSet presAssocID="{C627B364-FDF3-416F-B892-AC979C276CF0}" presName="childTextBox" presStyleLbl="fgAccFollowNode1" presStyleIdx="1" presStyleCnt="4">
        <dgm:presLayoutVars>
          <dgm:bulletEnabled val="1"/>
        </dgm:presLayoutVars>
      </dgm:prSet>
      <dgm:spPr/>
    </dgm:pt>
    <dgm:pt modelId="{7F57D491-2A5A-4681-A01F-854B629CA562}" type="pres">
      <dgm:prSet presAssocID="{7F7B6ECA-2AAB-4F0D-BC71-29ACD610BD0F}" presName="sp" presStyleCnt="0"/>
      <dgm:spPr/>
    </dgm:pt>
    <dgm:pt modelId="{F3FF6B0C-51EA-4CBC-9BFC-63D61CB6E624}" type="pres">
      <dgm:prSet presAssocID="{C923E470-614F-467D-ABC5-71AF1694F320}" presName="arrowAndChildren" presStyleCnt="0"/>
      <dgm:spPr/>
    </dgm:pt>
    <dgm:pt modelId="{7268E4D7-4249-4D66-8E86-7A06F0850B79}" type="pres">
      <dgm:prSet presAssocID="{C923E470-614F-467D-ABC5-71AF1694F320}" presName="parentTextArrow" presStyleLbl="node1" presStyleIdx="0" presStyleCnt="2"/>
      <dgm:spPr/>
    </dgm:pt>
    <dgm:pt modelId="{8648A6E6-CEF4-481E-87F9-4B61767DEE7F}" type="pres">
      <dgm:prSet presAssocID="{C923E470-614F-467D-ABC5-71AF1694F320}" presName="arrow" presStyleLbl="node1" presStyleIdx="1" presStyleCnt="2"/>
      <dgm:spPr/>
    </dgm:pt>
    <dgm:pt modelId="{BB81DD15-DDAA-40EC-BCF0-A66EA8BCD34B}" type="pres">
      <dgm:prSet presAssocID="{C923E470-614F-467D-ABC5-71AF1694F320}" presName="descendantArrow" presStyleCnt="0"/>
      <dgm:spPr/>
    </dgm:pt>
    <dgm:pt modelId="{FE09D187-2775-4F1D-912F-14018A63EC2A}" type="pres">
      <dgm:prSet presAssocID="{00C0CD47-600A-4D3B-BE04-4C38F8195B30}" presName="childTextArrow" presStyleLbl="fgAccFollowNode1" presStyleIdx="2" presStyleCnt="4">
        <dgm:presLayoutVars>
          <dgm:bulletEnabled val="1"/>
        </dgm:presLayoutVars>
      </dgm:prSet>
      <dgm:spPr/>
    </dgm:pt>
    <dgm:pt modelId="{32A3309C-33D6-49D7-B0CC-B3306788E4EE}" type="pres">
      <dgm:prSet presAssocID="{715D6161-3A4F-481F-B1CD-9243D74BB04B}" presName="childTextArrow" presStyleLbl="fgAccFollowNode1" presStyleIdx="3" presStyleCnt="4">
        <dgm:presLayoutVars>
          <dgm:bulletEnabled val="1"/>
        </dgm:presLayoutVars>
      </dgm:prSet>
      <dgm:spPr/>
    </dgm:pt>
  </dgm:ptLst>
  <dgm:cxnLst>
    <dgm:cxn modelId="{B669CB0E-3447-4604-95F0-31DD65C99B28}" srcId="{BEF2BCD0-23F3-4E4B-AEF2-764F37E3919E}" destId="{C627B364-FDF3-416F-B892-AC979C276CF0}" srcOrd="1" destOrd="0" parTransId="{72ED119A-9825-41B5-9C37-1F33C0596860}" sibTransId="{653FCA41-B6C5-4C4A-8564-AADFF2F7B7D2}"/>
    <dgm:cxn modelId="{A6486E10-8B0B-4642-A31B-014BC086E081}" type="presOf" srcId="{6911F43E-0796-4F5D-A708-1862BD5770E4}" destId="{A180C762-943A-4649-8FE9-FDA30CD1B9AB}" srcOrd="0" destOrd="0" presId="urn:microsoft.com/office/officeart/2005/8/layout/process4"/>
    <dgm:cxn modelId="{B3FDDE18-E116-4338-B4DC-86CA7735CE48}" type="presOf" srcId="{C923E470-614F-467D-ABC5-71AF1694F320}" destId="{7268E4D7-4249-4D66-8E86-7A06F0850B79}" srcOrd="0" destOrd="0" presId="urn:microsoft.com/office/officeart/2005/8/layout/process4"/>
    <dgm:cxn modelId="{4FF48124-CFBB-421F-81B0-8E0076EACDDE}" srcId="{C923E470-614F-467D-ABC5-71AF1694F320}" destId="{00C0CD47-600A-4D3B-BE04-4C38F8195B30}" srcOrd="0" destOrd="0" parTransId="{CF71C6D1-3EAA-4775-9792-09D37A219EB2}" sibTransId="{36262C2F-8238-49AA-B210-75D38FFE228B}"/>
    <dgm:cxn modelId="{453E972A-21DE-4ECD-BC6A-CCAF70517A14}" type="presOf" srcId="{C627B364-FDF3-416F-B892-AC979C276CF0}" destId="{E45695E5-EC3C-48A9-8426-55D64142DC19}" srcOrd="0" destOrd="0" presId="urn:microsoft.com/office/officeart/2005/8/layout/process4"/>
    <dgm:cxn modelId="{65F57830-0081-4B91-9310-05B99EB8AB7F}" type="presOf" srcId="{715D6161-3A4F-481F-B1CD-9243D74BB04B}" destId="{32A3309C-33D6-49D7-B0CC-B3306788E4EE}" srcOrd="0" destOrd="0" presId="urn:microsoft.com/office/officeart/2005/8/layout/process4"/>
    <dgm:cxn modelId="{23BD0738-25AE-4C1F-822F-A7F165C2E7DC}" srcId="{BEF2BCD0-23F3-4E4B-AEF2-764F37E3919E}" destId="{8B3F6DC7-C04E-46A7-94AA-677F5C2F283A}" srcOrd="0" destOrd="0" parTransId="{26F0AA95-AAB6-4C95-BFE8-5D76792AF949}" sibTransId="{EA8F9AAC-EB98-46E2-A043-0678C425EBE3}"/>
    <dgm:cxn modelId="{1550AB3A-357D-49FE-BAB8-62D54DB42110}" type="presOf" srcId="{BEF2BCD0-23F3-4E4B-AEF2-764F37E3919E}" destId="{2465F34B-A9D6-4964-9BA5-2762351C6973}" srcOrd="1" destOrd="0" presId="urn:microsoft.com/office/officeart/2005/8/layout/process4"/>
    <dgm:cxn modelId="{DEDBD65B-E4C1-4845-BE60-A61D08F52791}" srcId="{C923E470-614F-467D-ABC5-71AF1694F320}" destId="{715D6161-3A4F-481F-B1CD-9243D74BB04B}" srcOrd="1" destOrd="0" parTransId="{7750BB4E-17C2-43F0-A966-F17DF9E6921C}" sibTransId="{0964BB05-FB5E-46C7-A1A2-CDCC9CB0E8BD}"/>
    <dgm:cxn modelId="{BCBDC27C-1A7A-4641-9224-D2FF061449A3}" type="presOf" srcId="{8B3F6DC7-C04E-46A7-94AA-677F5C2F283A}" destId="{5FC533C3-354E-4FF0-99FA-F96AF92C8BAC}" srcOrd="0" destOrd="0" presId="urn:microsoft.com/office/officeart/2005/8/layout/process4"/>
    <dgm:cxn modelId="{5EC394AF-6BD2-4F9A-A7CC-E78B6562FE90}" srcId="{6911F43E-0796-4F5D-A708-1862BD5770E4}" destId="{BEF2BCD0-23F3-4E4B-AEF2-764F37E3919E}" srcOrd="1" destOrd="0" parTransId="{D4BEC0D0-EF70-4E16-8325-6D21599732DF}" sibTransId="{5B8C947F-0040-4F09-A7AE-B4F3A380C615}"/>
    <dgm:cxn modelId="{1BEACAB6-6915-47B9-AA7A-7010EBC50C21}" type="presOf" srcId="{C923E470-614F-467D-ABC5-71AF1694F320}" destId="{8648A6E6-CEF4-481E-87F9-4B61767DEE7F}" srcOrd="1" destOrd="0" presId="urn:microsoft.com/office/officeart/2005/8/layout/process4"/>
    <dgm:cxn modelId="{C9D776C7-F04B-408E-A467-B38FE5BF23BD}" type="presOf" srcId="{BEF2BCD0-23F3-4E4B-AEF2-764F37E3919E}" destId="{ED666148-443F-493F-B3F5-E96460D72C96}" srcOrd="0" destOrd="0" presId="urn:microsoft.com/office/officeart/2005/8/layout/process4"/>
    <dgm:cxn modelId="{3542FDE1-8D28-4FB2-AD3E-EB45D7795A63}" type="presOf" srcId="{00C0CD47-600A-4D3B-BE04-4C38F8195B30}" destId="{FE09D187-2775-4F1D-912F-14018A63EC2A}" srcOrd="0" destOrd="0" presId="urn:microsoft.com/office/officeart/2005/8/layout/process4"/>
    <dgm:cxn modelId="{BAE448F1-4E11-4805-A84D-FD759A43352C}" srcId="{6911F43E-0796-4F5D-A708-1862BD5770E4}" destId="{C923E470-614F-467D-ABC5-71AF1694F320}" srcOrd="0" destOrd="0" parTransId="{1AD340AB-EDEE-4FED-BAF3-FAE4BF70B345}" sibTransId="{7F7B6ECA-2AAB-4F0D-BC71-29ACD610BD0F}"/>
    <dgm:cxn modelId="{0A09CF26-13EE-48E5-948C-B7D1C0D96B54}" type="presParOf" srcId="{A180C762-943A-4649-8FE9-FDA30CD1B9AB}" destId="{853698D3-DB86-4A5A-8A3D-4DB4A45BA8CC}" srcOrd="0" destOrd="0" presId="urn:microsoft.com/office/officeart/2005/8/layout/process4"/>
    <dgm:cxn modelId="{B028E0B6-F3CC-4F9D-8BFE-BB46D5DF3E37}" type="presParOf" srcId="{853698D3-DB86-4A5A-8A3D-4DB4A45BA8CC}" destId="{ED666148-443F-493F-B3F5-E96460D72C96}" srcOrd="0" destOrd="0" presId="urn:microsoft.com/office/officeart/2005/8/layout/process4"/>
    <dgm:cxn modelId="{98F45F93-356E-4B28-AEA1-4E595E8894DC}" type="presParOf" srcId="{853698D3-DB86-4A5A-8A3D-4DB4A45BA8CC}" destId="{2465F34B-A9D6-4964-9BA5-2762351C6973}" srcOrd="1" destOrd="0" presId="urn:microsoft.com/office/officeart/2005/8/layout/process4"/>
    <dgm:cxn modelId="{FBA0B7C8-80A2-4062-9DA7-5934323B7D62}" type="presParOf" srcId="{853698D3-DB86-4A5A-8A3D-4DB4A45BA8CC}" destId="{116F2116-BD1C-4077-BA80-E22731C4F8DC}" srcOrd="2" destOrd="0" presId="urn:microsoft.com/office/officeart/2005/8/layout/process4"/>
    <dgm:cxn modelId="{FED6F9B9-3E6D-4547-A4DA-62A8029E71C4}" type="presParOf" srcId="{116F2116-BD1C-4077-BA80-E22731C4F8DC}" destId="{5FC533C3-354E-4FF0-99FA-F96AF92C8BAC}" srcOrd="0" destOrd="0" presId="urn:microsoft.com/office/officeart/2005/8/layout/process4"/>
    <dgm:cxn modelId="{04D8C502-E7CF-4CA6-96EF-E4171FD0BBC9}" type="presParOf" srcId="{116F2116-BD1C-4077-BA80-E22731C4F8DC}" destId="{E45695E5-EC3C-48A9-8426-55D64142DC19}" srcOrd="1" destOrd="0" presId="urn:microsoft.com/office/officeart/2005/8/layout/process4"/>
    <dgm:cxn modelId="{EEBB719D-C1CC-4A83-9BE7-493C64BC8994}" type="presParOf" srcId="{A180C762-943A-4649-8FE9-FDA30CD1B9AB}" destId="{7F57D491-2A5A-4681-A01F-854B629CA562}" srcOrd="1" destOrd="0" presId="urn:microsoft.com/office/officeart/2005/8/layout/process4"/>
    <dgm:cxn modelId="{994BA3C8-BCBE-4795-B63F-F4EAE32EF374}" type="presParOf" srcId="{A180C762-943A-4649-8FE9-FDA30CD1B9AB}" destId="{F3FF6B0C-51EA-4CBC-9BFC-63D61CB6E624}" srcOrd="2" destOrd="0" presId="urn:microsoft.com/office/officeart/2005/8/layout/process4"/>
    <dgm:cxn modelId="{99559CFF-9226-4F87-A7CF-A123D1E52C0D}" type="presParOf" srcId="{F3FF6B0C-51EA-4CBC-9BFC-63D61CB6E624}" destId="{7268E4D7-4249-4D66-8E86-7A06F0850B79}" srcOrd="0" destOrd="0" presId="urn:microsoft.com/office/officeart/2005/8/layout/process4"/>
    <dgm:cxn modelId="{697E1D13-A8E2-4A8B-A173-477765141400}" type="presParOf" srcId="{F3FF6B0C-51EA-4CBC-9BFC-63D61CB6E624}" destId="{8648A6E6-CEF4-481E-87F9-4B61767DEE7F}" srcOrd="1" destOrd="0" presId="urn:microsoft.com/office/officeart/2005/8/layout/process4"/>
    <dgm:cxn modelId="{285E0B2C-EDCF-4D84-B28E-C5818EFB275D}" type="presParOf" srcId="{F3FF6B0C-51EA-4CBC-9BFC-63D61CB6E624}" destId="{BB81DD15-DDAA-40EC-BCF0-A66EA8BCD34B}" srcOrd="2" destOrd="0" presId="urn:microsoft.com/office/officeart/2005/8/layout/process4"/>
    <dgm:cxn modelId="{11D0DEBC-C000-4C0A-AEDD-F209CFBA9C77}" type="presParOf" srcId="{BB81DD15-DDAA-40EC-BCF0-A66EA8BCD34B}" destId="{FE09D187-2775-4F1D-912F-14018A63EC2A}" srcOrd="0" destOrd="0" presId="urn:microsoft.com/office/officeart/2005/8/layout/process4"/>
    <dgm:cxn modelId="{0BD46E30-8BA5-4664-808E-10D6047ED12C}" type="presParOf" srcId="{BB81DD15-DDAA-40EC-BCF0-A66EA8BCD34B}" destId="{32A3309C-33D6-49D7-B0CC-B3306788E4EE}" srcOrd="1" destOrd="0" presId="urn:microsoft.com/office/officeart/2005/8/layout/process4"/>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6911F43E-0796-4F5D-A708-1862BD5770E4}" type="doc">
      <dgm:prSet loTypeId="urn:microsoft.com/office/officeart/2005/8/layout/process4" loCatId="process" qsTypeId="urn:microsoft.com/office/officeart/2005/8/quickstyle/simple1" qsCatId="simple" csTypeId="urn:microsoft.com/office/officeart/2005/8/colors/accent1_2" csCatId="accent1" phldr="1"/>
      <dgm:spPr/>
      <dgm:t>
        <a:bodyPr/>
        <a:lstStyle/>
        <a:p>
          <a:endParaRPr lang="en-US"/>
        </a:p>
      </dgm:t>
    </dgm:pt>
    <dgm:pt modelId="{C923E470-614F-467D-ABC5-71AF1694F320}">
      <dgm:prSet phldrT="[Text]"/>
      <dgm:spPr/>
      <dgm:t>
        <a:bodyPr/>
        <a:lstStyle/>
        <a:p>
          <a:r>
            <a:rPr lang="en-US" b="0" i="0"/>
            <a:t>DBMS Compatibility</a:t>
          </a:r>
        </a:p>
      </dgm:t>
    </dgm:pt>
    <dgm:pt modelId="{1AD340AB-EDEE-4FED-BAF3-FAE4BF70B345}" type="parTrans" cxnId="{BAE448F1-4E11-4805-A84D-FD759A43352C}">
      <dgm:prSet/>
      <dgm:spPr/>
      <dgm:t>
        <a:bodyPr/>
        <a:lstStyle/>
        <a:p>
          <a:endParaRPr lang="en-US"/>
        </a:p>
      </dgm:t>
    </dgm:pt>
    <dgm:pt modelId="{7F7B6ECA-2AAB-4F0D-BC71-29ACD610BD0F}" type="sibTrans" cxnId="{BAE448F1-4E11-4805-A84D-FD759A43352C}">
      <dgm:prSet/>
      <dgm:spPr/>
      <dgm:t>
        <a:bodyPr/>
        <a:lstStyle/>
        <a:p>
          <a:endParaRPr lang="en-US"/>
        </a:p>
      </dgm:t>
    </dgm:pt>
    <dgm:pt modelId="{BEF2BCD0-23F3-4E4B-AEF2-764F37E3919E}">
      <dgm:prSet phldrT="[Text]"/>
      <dgm:spPr/>
      <dgm:t>
        <a:bodyPr/>
        <a:lstStyle/>
        <a:p>
          <a:r>
            <a:rPr lang="en-US" b="0" i="0"/>
            <a:t>Encryption Protocols</a:t>
          </a:r>
        </a:p>
      </dgm:t>
    </dgm:pt>
    <dgm:pt modelId="{D4BEC0D0-EF70-4E16-8325-6D21599732DF}" type="parTrans" cxnId="{5EC394AF-6BD2-4F9A-A7CC-E78B6562FE90}">
      <dgm:prSet/>
      <dgm:spPr/>
      <dgm:t>
        <a:bodyPr/>
        <a:lstStyle/>
        <a:p>
          <a:endParaRPr lang="en-US"/>
        </a:p>
      </dgm:t>
    </dgm:pt>
    <dgm:pt modelId="{5B8C947F-0040-4F09-A7AE-B4F3A380C615}" type="sibTrans" cxnId="{5EC394AF-6BD2-4F9A-A7CC-E78B6562FE90}">
      <dgm:prSet/>
      <dgm:spPr/>
      <dgm:t>
        <a:bodyPr/>
        <a:lstStyle/>
        <a:p>
          <a:endParaRPr lang="en-US"/>
        </a:p>
      </dgm:t>
    </dgm:pt>
    <dgm:pt modelId="{8B3F6DC7-C04E-46A7-94AA-677F5C2F283A}">
      <dgm:prSet phldrT="[Text]"/>
      <dgm:spPr/>
      <dgm:t>
        <a:bodyPr/>
        <a:lstStyle/>
        <a:p>
          <a:pPr>
            <a:buFont typeface="Arial" panose="020B0604020202020204" pitchFamily="34" charset="0"/>
            <a:buChar char="•"/>
          </a:pPr>
          <a:endParaRPr lang="en-US" b="1" i="0"/>
        </a:p>
        <a:p>
          <a:pPr>
            <a:buFont typeface="Arial" panose="020B0604020202020204" pitchFamily="34" charset="0"/>
            <a:buChar char="•"/>
          </a:pPr>
          <a:r>
            <a:rPr lang="en-US" b="1" i="0"/>
            <a:t>Implement encryption protocols to safeguard patient data stored in the database.</a:t>
          </a:r>
        </a:p>
      </dgm:t>
    </dgm:pt>
    <dgm:pt modelId="{26F0AA95-AAB6-4C95-BFE8-5D76792AF949}" type="parTrans" cxnId="{23BD0738-25AE-4C1F-822F-A7F165C2E7DC}">
      <dgm:prSet/>
      <dgm:spPr/>
      <dgm:t>
        <a:bodyPr/>
        <a:lstStyle/>
        <a:p>
          <a:endParaRPr lang="en-US"/>
        </a:p>
      </dgm:t>
    </dgm:pt>
    <dgm:pt modelId="{EA8F9AAC-EB98-46E2-A043-0678C425EBE3}" type="sibTrans" cxnId="{23BD0738-25AE-4C1F-822F-A7F165C2E7DC}">
      <dgm:prSet/>
      <dgm:spPr/>
      <dgm:t>
        <a:bodyPr/>
        <a:lstStyle/>
        <a:p>
          <a:endParaRPr lang="en-US"/>
        </a:p>
      </dgm:t>
    </dgm:pt>
    <dgm:pt modelId="{00C0CD47-600A-4D3B-BE04-4C38F8195B30}">
      <dgm:prSet phldrT="[Text]"/>
      <dgm:spPr/>
      <dgm:t>
        <a:bodyPr/>
        <a:lstStyle/>
        <a:p>
          <a:pPr>
            <a:buFont typeface="Arial" panose="020B0604020202020204" pitchFamily="34" charset="0"/>
            <a:buChar char="•"/>
          </a:pPr>
          <a:endParaRPr lang="en-US" b="1" i="0"/>
        </a:p>
        <a:p>
          <a:pPr>
            <a:buFont typeface="Arial" panose="020B0604020202020204" pitchFamily="34" charset="0"/>
            <a:buChar char="•"/>
          </a:pPr>
          <a:r>
            <a:rPr lang="en-US" b="1" i="0"/>
            <a:t>Utilize a secure and scalable Database Management System (DBMS) for efficient data management.</a:t>
          </a:r>
        </a:p>
      </dgm:t>
    </dgm:pt>
    <dgm:pt modelId="{36262C2F-8238-49AA-B210-75D38FFE228B}" type="sibTrans" cxnId="{4FF48124-CFBB-421F-81B0-8E0076EACDDE}">
      <dgm:prSet/>
      <dgm:spPr/>
      <dgm:t>
        <a:bodyPr/>
        <a:lstStyle/>
        <a:p>
          <a:endParaRPr lang="en-US"/>
        </a:p>
      </dgm:t>
    </dgm:pt>
    <dgm:pt modelId="{CF71C6D1-3EAA-4775-9792-09D37A219EB2}" type="parTrans" cxnId="{4FF48124-CFBB-421F-81B0-8E0076EACDDE}">
      <dgm:prSet/>
      <dgm:spPr/>
      <dgm:t>
        <a:bodyPr/>
        <a:lstStyle/>
        <a:p>
          <a:endParaRPr lang="en-US"/>
        </a:p>
      </dgm:t>
    </dgm:pt>
    <dgm:pt modelId="{715D6161-3A4F-481F-B1CD-9243D74BB04B}">
      <dgm:prSet/>
      <dgm:spPr/>
      <dgm:t>
        <a:bodyPr/>
        <a:lstStyle/>
        <a:p>
          <a:pPr>
            <a:buFont typeface="Arial" panose="020B0604020202020204" pitchFamily="34" charset="0"/>
            <a:buChar char="•"/>
          </a:pPr>
          <a:endParaRPr lang="en-US" b="1" i="0"/>
        </a:p>
        <a:p>
          <a:pPr>
            <a:buFont typeface="Arial" panose="020B0604020202020204" pitchFamily="34" charset="0"/>
            <a:buChar char="•"/>
          </a:pPr>
          <a:r>
            <a:rPr lang="en-US" b="1" i="0"/>
            <a:t>Specify compatibility with a specific DBMS (e.g., MySQL, PostgreSQL) and version.</a:t>
          </a:r>
        </a:p>
      </dgm:t>
    </dgm:pt>
    <dgm:pt modelId="{7750BB4E-17C2-43F0-A966-F17DF9E6921C}" type="parTrans" cxnId="{DEDBD65B-E4C1-4845-BE60-A61D08F52791}">
      <dgm:prSet/>
      <dgm:spPr/>
      <dgm:t>
        <a:bodyPr/>
        <a:lstStyle/>
        <a:p>
          <a:endParaRPr lang="en-US"/>
        </a:p>
      </dgm:t>
    </dgm:pt>
    <dgm:pt modelId="{0964BB05-FB5E-46C7-A1A2-CDCC9CB0E8BD}" type="sibTrans" cxnId="{DEDBD65B-E4C1-4845-BE60-A61D08F52791}">
      <dgm:prSet/>
      <dgm:spPr/>
      <dgm:t>
        <a:bodyPr/>
        <a:lstStyle/>
        <a:p>
          <a:endParaRPr lang="en-US"/>
        </a:p>
      </dgm:t>
    </dgm:pt>
    <dgm:pt modelId="{C627B364-FDF3-416F-B892-AC979C276CF0}">
      <dgm:prSet phldrT="[Text]"/>
      <dgm:spPr/>
      <dgm:t>
        <a:bodyPr/>
        <a:lstStyle/>
        <a:p>
          <a:pPr>
            <a:buFont typeface="Arial" panose="020B0604020202020204" pitchFamily="34" charset="0"/>
            <a:buChar char="•"/>
          </a:pPr>
          <a:r>
            <a:rPr lang="en-US" b="1" i="0"/>
            <a:t>Define encryption methods and protocols to ensure data security.</a:t>
          </a:r>
        </a:p>
      </dgm:t>
    </dgm:pt>
    <dgm:pt modelId="{653FCA41-B6C5-4C4A-8564-AADFF2F7B7D2}" type="sibTrans" cxnId="{B669CB0E-3447-4604-95F0-31DD65C99B28}">
      <dgm:prSet/>
      <dgm:spPr/>
      <dgm:t>
        <a:bodyPr/>
        <a:lstStyle/>
        <a:p>
          <a:endParaRPr lang="en-US"/>
        </a:p>
      </dgm:t>
    </dgm:pt>
    <dgm:pt modelId="{72ED119A-9825-41B5-9C37-1F33C0596860}" type="parTrans" cxnId="{B669CB0E-3447-4604-95F0-31DD65C99B28}">
      <dgm:prSet/>
      <dgm:spPr/>
      <dgm:t>
        <a:bodyPr/>
        <a:lstStyle/>
        <a:p>
          <a:endParaRPr lang="en-US"/>
        </a:p>
      </dgm:t>
    </dgm:pt>
    <dgm:pt modelId="{A180C762-943A-4649-8FE9-FDA30CD1B9AB}" type="pres">
      <dgm:prSet presAssocID="{6911F43E-0796-4F5D-A708-1862BD5770E4}" presName="Name0" presStyleCnt="0">
        <dgm:presLayoutVars>
          <dgm:dir/>
          <dgm:animLvl val="lvl"/>
          <dgm:resizeHandles val="exact"/>
        </dgm:presLayoutVars>
      </dgm:prSet>
      <dgm:spPr/>
    </dgm:pt>
    <dgm:pt modelId="{853698D3-DB86-4A5A-8A3D-4DB4A45BA8CC}" type="pres">
      <dgm:prSet presAssocID="{BEF2BCD0-23F3-4E4B-AEF2-764F37E3919E}" presName="boxAndChildren" presStyleCnt="0"/>
      <dgm:spPr/>
    </dgm:pt>
    <dgm:pt modelId="{ED666148-443F-493F-B3F5-E96460D72C96}" type="pres">
      <dgm:prSet presAssocID="{BEF2BCD0-23F3-4E4B-AEF2-764F37E3919E}" presName="parentTextBox" presStyleLbl="node1" presStyleIdx="0" presStyleCnt="2"/>
      <dgm:spPr/>
    </dgm:pt>
    <dgm:pt modelId="{2465F34B-A9D6-4964-9BA5-2762351C6973}" type="pres">
      <dgm:prSet presAssocID="{BEF2BCD0-23F3-4E4B-AEF2-764F37E3919E}" presName="entireBox" presStyleLbl="node1" presStyleIdx="0" presStyleCnt="2"/>
      <dgm:spPr/>
    </dgm:pt>
    <dgm:pt modelId="{116F2116-BD1C-4077-BA80-E22731C4F8DC}" type="pres">
      <dgm:prSet presAssocID="{BEF2BCD0-23F3-4E4B-AEF2-764F37E3919E}" presName="descendantBox" presStyleCnt="0"/>
      <dgm:spPr/>
    </dgm:pt>
    <dgm:pt modelId="{5FC533C3-354E-4FF0-99FA-F96AF92C8BAC}" type="pres">
      <dgm:prSet presAssocID="{8B3F6DC7-C04E-46A7-94AA-677F5C2F283A}" presName="childTextBox" presStyleLbl="fgAccFollowNode1" presStyleIdx="0" presStyleCnt="4">
        <dgm:presLayoutVars>
          <dgm:bulletEnabled val="1"/>
        </dgm:presLayoutVars>
      </dgm:prSet>
      <dgm:spPr/>
    </dgm:pt>
    <dgm:pt modelId="{E45695E5-EC3C-48A9-8426-55D64142DC19}" type="pres">
      <dgm:prSet presAssocID="{C627B364-FDF3-416F-B892-AC979C276CF0}" presName="childTextBox" presStyleLbl="fgAccFollowNode1" presStyleIdx="1" presStyleCnt="4">
        <dgm:presLayoutVars>
          <dgm:bulletEnabled val="1"/>
        </dgm:presLayoutVars>
      </dgm:prSet>
      <dgm:spPr/>
    </dgm:pt>
    <dgm:pt modelId="{7F57D491-2A5A-4681-A01F-854B629CA562}" type="pres">
      <dgm:prSet presAssocID="{7F7B6ECA-2AAB-4F0D-BC71-29ACD610BD0F}" presName="sp" presStyleCnt="0"/>
      <dgm:spPr/>
    </dgm:pt>
    <dgm:pt modelId="{F3FF6B0C-51EA-4CBC-9BFC-63D61CB6E624}" type="pres">
      <dgm:prSet presAssocID="{C923E470-614F-467D-ABC5-71AF1694F320}" presName="arrowAndChildren" presStyleCnt="0"/>
      <dgm:spPr/>
    </dgm:pt>
    <dgm:pt modelId="{7268E4D7-4249-4D66-8E86-7A06F0850B79}" type="pres">
      <dgm:prSet presAssocID="{C923E470-614F-467D-ABC5-71AF1694F320}" presName="parentTextArrow" presStyleLbl="node1" presStyleIdx="0" presStyleCnt="2"/>
      <dgm:spPr/>
    </dgm:pt>
    <dgm:pt modelId="{8648A6E6-CEF4-481E-87F9-4B61767DEE7F}" type="pres">
      <dgm:prSet presAssocID="{C923E470-614F-467D-ABC5-71AF1694F320}" presName="arrow" presStyleLbl="node1" presStyleIdx="1" presStyleCnt="2"/>
      <dgm:spPr/>
    </dgm:pt>
    <dgm:pt modelId="{BB81DD15-DDAA-40EC-BCF0-A66EA8BCD34B}" type="pres">
      <dgm:prSet presAssocID="{C923E470-614F-467D-ABC5-71AF1694F320}" presName="descendantArrow" presStyleCnt="0"/>
      <dgm:spPr/>
    </dgm:pt>
    <dgm:pt modelId="{FE09D187-2775-4F1D-912F-14018A63EC2A}" type="pres">
      <dgm:prSet presAssocID="{00C0CD47-600A-4D3B-BE04-4C38F8195B30}" presName="childTextArrow" presStyleLbl="fgAccFollowNode1" presStyleIdx="2" presStyleCnt="4">
        <dgm:presLayoutVars>
          <dgm:bulletEnabled val="1"/>
        </dgm:presLayoutVars>
      </dgm:prSet>
      <dgm:spPr/>
    </dgm:pt>
    <dgm:pt modelId="{32A3309C-33D6-49D7-B0CC-B3306788E4EE}" type="pres">
      <dgm:prSet presAssocID="{715D6161-3A4F-481F-B1CD-9243D74BB04B}" presName="childTextArrow" presStyleLbl="fgAccFollowNode1" presStyleIdx="3" presStyleCnt="4">
        <dgm:presLayoutVars>
          <dgm:bulletEnabled val="1"/>
        </dgm:presLayoutVars>
      </dgm:prSet>
      <dgm:spPr/>
    </dgm:pt>
  </dgm:ptLst>
  <dgm:cxnLst>
    <dgm:cxn modelId="{B669CB0E-3447-4604-95F0-31DD65C99B28}" srcId="{BEF2BCD0-23F3-4E4B-AEF2-764F37E3919E}" destId="{C627B364-FDF3-416F-B892-AC979C276CF0}" srcOrd="1" destOrd="0" parTransId="{72ED119A-9825-41B5-9C37-1F33C0596860}" sibTransId="{653FCA41-B6C5-4C4A-8564-AADFF2F7B7D2}"/>
    <dgm:cxn modelId="{A6486E10-8B0B-4642-A31B-014BC086E081}" type="presOf" srcId="{6911F43E-0796-4F5D-A708-1862BD5770E4}" destId="{A180C762-943A-4649-8FE9-FDA30CD1B9AB}" srcOrd="0" destOrd="0" presId="urn:microsoft.com/office/officeart/2005/8/layout/process4"/>
    <dgm:cxn modelId="{B3FDDE18-E116-4338-B4DC-86CA7735CE48}" type="presOf" srcId="{C923E470-614F-467D-ABC5-71AF1694F320}" destId="{7268E4D7-4249-4D66-8E86-7A06F0850B79}" srcOrd="0" destOrd="0" presId="urn:microsoft.com/office/officeart/2005/8/layout/process4"/>
    <dgm:cxn modelId="{4FF48124-CFBB-421F-81B0-8E0076EACDDE}" srcId="{C923E470-614F-467D-ABC5-71AF1694F320}" destId="{00C0CD47-600A-4D3B-BE04-4C38F8195B30}" srcOrd="0" destOrd="0" parTransId="{CF71C6D1-3EAA-4775-9792-09D37A219EB2}" sibTransId="{36262C2F-8238-49AA-B210-75D38FFE228B}"/>
    <dgm:cxn modelId="{453E972A-21DE-4ECD-BC6A-CCAF70517A14}" type="presOf" srcId="{C627B364-FDF3-416F-B892-AC979C276CF0}" destId="{E45695E5-EC3C-48A9-8426-55D64142DC19}" srcOrd="0" destOrd="0" presId="urn:microsoft.com/office/officeart/2005/8/layout/process4"/>
    <dgm:cxn modelId="{65F57830-0081-4B91-9310-05B99EB8AB7F}" type="presOf" srcId="{715D6161-3A4F-481F-B1CD-9243D74BB04B}" destId="{32A3309C-33D6-49D7-B0CC-B3306788E4EE}" srcOrd="0" destOrd="0" presId="urn:microsoft.com/office/officeart/2005/8/layout/process4"/>
    <dgm:cxn modelId="{23BD0738-25AE-4C1F-822F-A7F165C2E7DC}" srcId="{BEF2BCD0-23F3-4E4B-AEF2-764F37E3919E}" destId="{8B3F6DC7-C04E-46A7-94AA-677F5C2F283A}" srcOrd="0" destOrd="0" parTransId="{26F0AA95-AAB6-4C95-BFE8-5D76792AF949}" sibTransId="{EA8F9AAC-EB98-46E2-A043-0678C425EBE3}"/>
    <dgm:cxn modelId="{1550AB3A-357D-49FE-BAB8-62D54DB42110}" type="presOf" srcId="{BEF2BCD0-23F3-4E4B-AEF2-764F37E3919E}" destId="{2465F34B-A9D6-4964-9BA5-2762351C6973}" srcOrd="1" destOrd="0" presId="urn:microsoft.com/office/officeart/2005/8/layout/process4"/>
    <dgm:cxn modelId="{DEDBD65B-E4C1-4845-BE60-A61D08F52791}" srcId="{C923E470-614F-467D-ABC5-71AF1694F320}" destId="{715D6161-3A4F-481F-B1CD-9243D74BB04B}" srcOrd="1" destOrd="0" parTransId="{7750BB4E-17C2-43F0-A966-F17DF9E6921C}" sibTransId="{0964BB05-FB5E-46C7-A1A2-CDCC9CB0E8BD}"/>
    <dgm:cxn modelId="{BCBDC27C-1A7A-4641-9224-D2FF061449A3}" type="presOf" srcId="{8B3F6DC7-C04E-46A7-94AA-677F5C2F283A}" destId="{5FC533C3-354E-4FF0-99FA-F96AF92C8BAC}" srcOrd="0" destOrd="0" presId="urn:microsoft.com/office/officeart/2005/8/layout/process4"/>
    <dgm:cxn modelId="{5EC394AF-6BD2-4F9A-A7CC-E78B6562FE90}" srcId="{6911F43E-0796-4F5D-A708-1862BD5770E4}" destId="{BEF2BCD0-23F3-4E4B-AEF2-764F37E3919E}" srcOrd="1" destOrd="0" parTransId="{D4BEC0D0-EF70-4E16-8325-6D21599732DF}" sibTransId="{5B8C947F-0040-4F09-A7AE-B4F3A380C615}"/>
    <dgm:cxn modelId="{1BEACAB6-6915-47B9-AA7A-7010EBC50C21}" type="presOf" srcId="{C923E470-614F-467D-ABC5-71AF1694F320}" destId="{8648A6E6-CEF4-481E-87F9-4B61767DEE7F}" srcOrd="1" destOrd="0" presId="urn:microsoft.com/office/officeart/2005/8/layout/process4"/>
    <dgm:cxn modelId="{C9D776C7-F04B-408E-A467-B38FE5BF23BD}" type="presOf" srcId="{BEF2BCD0-23F3-4E4B-AEF2-764F37E3919E}" destId="{ED666148-443F-493F-B3F5-E96460D72C96}" srcOrd="0" destOrd="0" presId="urn:microsoft.com/office/officeart/2005/8/layout/process4"/>
    <dgm:cxn modelId="{3542FDE1-8D28-4FB2-AD3E-EB45D7795A63}" type="presOf" srcId="{00C0CD47-600A-4D3B-BE04-4C38F8195B30}" destId="{FE09D187-2775-4F1D-912F-14018A63EC2A}" srcOrd="0" destOrd="0" presId="urn:microsoft.com/office/officeart/2005/8/layout/process4"/>
    <dgm:cxn modelId="{BAE448F1-4E11-4805-A84D-FD759A43352C}" srcId="{6911F43E-0796-4F5D-A708-1862BD5770E4}" destId="{C923E470-614F-467D-ABC5-71AF1694F320}" srcOrd="0" destOrd="0" parTransId="{1AD340AB-EDEE-4FED-BAF3-FAE4BF70B345}" sibTransId="{7F7B6ECA-2AAB-4F0D-BC71-29ACD610BD0F}"/>
    <dgm:cxn modelId="{0A09CF26-13EE-48E5-948C-B7D1C0D96B54}" type="presParOf" srcId="{A180C762-943A-4649-8FE9-FDA30CD1B9AB}" destId="{853698D3-DB86-4A5A-8A3D-4DB4A45BA8CC}" srcOrd="0" destOrd="0" presId="urn:microsoft.com/office/officeart/2005/8/layout/process4"/>
    <dgm:cxn modelId="{B028E0B6-F3CC-4F9D-8BFE-BB46D5DF3E37}" type="presParOf" srcId="{853698D3-DB86-4A5A-8A3D-4DB4A45BA8CC}" destId="{ED666148-443F-493F-B3F5-E96460D72C96}" srcOrd="0" destOrd="0" presId="urn:microsoft.com/office/officeart/2005/8/layout/process4"/>
    <dgm:cxn modelId="{98F45F93-356E-4B28-AEA1-4E595E8894DC}" type="presParOf" srcId="{853698D3-DB86-4A5A-8A3D-4DB4A45BA8CC}" destId="{2465F34B-A9D6-4964-9BA5-2762351C6973}" srcOrd="1" destOrd="0" presId="urn:microsoft.com/office/officeart/2005/8/layout/process4"/>
    <dgm:cxn modelId="{FBA0B7C8-80A2-4062-9DA7-5934323B7D62}" type="presParOf" srcId="{853698D3-DB86-4A5A-8A3D-4DB4A45BA8CC}" destId="{116F2116-BD1C-4077-BA80-E22731C4F8DC}" srcOrd="2" destOrd="0" presId="urn:microsoft.com/office/officeart/2005/8/layout/process4"/>
    <dgm:cxn modelId="{FED6F9B9-3E6D-4547-A4DA-62A8029E71C4}" type="presParOf" srcId="{116F2116-BD1C-4077-BA80-E22731C4F8DC}" destId="{5FC533C3-354E-4FF0-99FA-F96AF92C8BAC}" srcOrd="0" destOrd="0" presId="urn:microsoft.com/office/officeart/2005/8/layout/process4"/>
    <dgm:cxn modelId="{04D8C502-E7CF-4CA6-96EF-E4171FD0BBC9}" type="presParOf" srcId="{116F2116-BD1C-4077-BA80-E22731C4F8DC}" destId="{E45695E5-EC3C-48A9-8426-55D64142DC19}" srcOrd="1" destOrd="0" presId="urn:microsoft.com/office/officeart/2005/8/layout/process4"/>
    <dgm:cxn modelId="{EEBB719D-C1CC-4A83-9BE7-493C64BC8994}" type="presParOf" srcId="{A180C762-943A-4649-8FE9-FDA30CD1B9AB}" destId="{7F57D491-2A5A-4681-A01F-854B629CA562}" srcOrd="1" destOrd="0" presId="urn:microsoft.com/office/officeart/2005/8/layout/process4"/>
    <dgm:cxn modelId="{994BA3C8-BCBE-4795-B63F-F4EAE32EF374}" type="presParOf" srcId="{A180C762-943A-4649-8FE9-FDA30CD1B9AB}" destId="{F3FF6B0C-51EA-4CBC-9BFC-63D61CB6E624}" srcOrd="2" destOrd="0" presId="urn:microsoft.com/office/officeart/2005/8/layout/process4"/>
    <dgm:cxn modelId="{99559CFF-9226-4F87-A7CF-A123D1E52C0D}" type="presParOf" srcId="{F3FF6B0C-51EA-4CBC-9BFC-63D61CB6E624}" destId="{7268E4D7-4249-4D66-8E86-7A06F0850B79}" srcOrd="0" destOrd="0" presId="urn:microsoft.com/office/officeart/2005/8/layout/process4"/>
    <dgm:cxn modelId="{697E1D13-A8E2-4A8B-A173-477765141400}" type="presParOf" srcId="{F3FF6B0C-51EA-4CBC-9BFC-63D61CB6E624}" destId="{8648A6E6-CEF4-481E-87F9-4B61767DEE7F}" srcOrd="1" destOrd="0" presId="urn:microsoft.com/office/officeart/2005/8/layout/process4"/>
    <dgm:cxn modelId="{285E0B2C-EDCF-4D84-B28E-C5818EFB275D}" type="presParOf" srcId="{F3FF6B0C-51EA-4CBC-9BFC-63D61CB6E624}" destId="{BB81DD15-DDAA-40EC-BCF0-A66EA8BCD34B}" srcOrd="2" destOrd="0" presId="urn:microsoft.com/office/officeart/2005/8/layout/process4"/>
    <dgm:cxn modelId="{11D0DEBC-C000-4C0A-AEDD-F209CFBA9C77}" type="presParOf" srcId="{BB81DD15-DDAA-40EC-BCF0-A66EA8BCD34B}" destId="{FE09D187-2775-4F1D-912F-14018A63EC2A}" srcOrd="0" destOrd="0" presId="urn:microsoft.com/office/officeart/2005/8/layout/process4"/>
    <dgm:cxn modelId="{0BD46E30-8BA5-4664-808E-10D6047ED12C}" type="presParOf" srcId="{BB81DD15-DDAA-40EC-BCF0-A66EA8BCD34B}" destId="{32A3309C-33D6-49D7-B0CC-B3306788E4EE}" srcOrd="1" destOrd="0" presId="urn:microsoft.com/office/officeart/2005/8/layout/process4"/>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6911F43E-0796-4F5D-A708-1862BD5770E4}" type="doc">
      <dgm:prSet loTypeId="urn:microsoft.com/office/officeart/2005/8/layout/process4" loCatId="process" qsTypeId="urn:microsoft.com/office/officeart/2005/8/quickstyle/simple1" qsCatId="simple" csTypeId="urn:microsoft.com/office/officeart/2005/8/colors/accent1_2" csCatId="accent1" phldr="1"/>
      <dgm:spPr/>
      <dgm:t>
        <a:bodyPr/>
        <a:lstStyle/>
        <a:p>
          <a:endParaRPr lang="en-US"/>
        </a:p>
      </dgm:t>
    </dgm:pt>
    <dgm:pt modelId="{C923E470-614F-467D-ABC5-71AF1694F320}">
      <dgm:prSet phldrT="[Text]"/>
      <dgm:spPr/>
      <dgm:t>
        <a:bodyPr/>
        <a:lstStyle/>
        <a:p>
          <a:r>
            <a:rPr lang="en-US" b="0" i="0"/>
            <a:t>Secure Login</a:t>
          </a:r>
        </a:p>
      </dgm:t>
    </dgm:pt>
    <dgm:pt modelId="{1AD340AB-EDEE-4FED-BAF3-FAE4BF70B345}" type="parTrans" cxnId="{BAE448F1-4E11-4805-A84D-FD759A43352C}">
      <dgm:prSet/>
      <dgm:spPr/>
      <dgm:t>
        <a:bodyPr/>
        <a:lstStyle/>
        <a:p>
          <a:endParaRPr lang="en-US"/>
        </a:p>
      </dgm:t>
    </dgm:pt>
    <dgm:pt modelId="{7F7B6ECA-2AAB-4F0D-BC71-29ACD610BD0F}" type="sibTrans" cxnId="{BAE448F1-4E11-4805-A84D-FD759A43352C}">
      <dgm:prSet/>
      <dgm:spPr/>
      <dgm:t>
        <a:bodyPr/>
        <a:lstStyle/>
        <a:p>
          <a:endParaRPr lang="en-US"/>
        </a:p>
      </dgm:t>
    </dgm:pt>
    <dgm:pt modelId="{BEF2BCD0-23F3-4E4B-AEF2-764F37E3919E}">
      <dgm:prSet phldrT="[Text]"/>
      <dgm:spPr/>
      <dgm:t>
        <a:bodyPr/>
        <a:lstStyle/>
        <a:p>
          <a:r>
            <a:rPr lang="en-US" b="0" i="0"/>
            <a:t>Access Permissions</a:t>
          </a:r>
        </a:p>
      </dgm:t>
    </dgm:pt>
    <dgm:pt modelId="{D4BEC0D0-EF70-4E16-8325-6D21599732DF}" type="parTrans" cxnId="{5EC394AF-6BD2-4F9A-A7CC-E78B6562FE90}">
      <dgm:prSet/>
      <dgm:spPr/>
      <dgm:t>
        <a:bodyPr/>
        <a:lstStyle/>
        <a:p>
          <a:endParaRPr lang="en-US"/>
        </a:p>
      </dgm:t>
    </dgm:pt>
    <dgm:pt modelId="{5B8C947F-0040-4F09-A7AE-B4F3A380C615}" type="sibTrans" cxnId="{5EC394AF-6BD2-4F9A-A7CC-E78B6562FE90}">
      <dgm:prSet/>
      <dgm:spPr/>
      <dgm:t>
        <a:bodyPr/>
        <a:lstStyle/>
        <a:p>
          <a:endParaRPr lang="en-US"/>
        </a:p>
      </dgm:t>
    </dgm:pt>
    <dgm:pt modelId="{8B3F6DC7-C04E-46A7-94AA-677F5C2F283A}">
      <dgm:prSet phldrT="[Text]"/>
      <dgm:spPr/>
      <dgm:t>
        <a:bodyPr/>
        <a:lstStyle/>
        <a:p>
          <a:pPr>
            <a:buFont typeface="Arial" panose="020B0604020202020204" pitchFamily="34" charset="0"/>
            <a:buChar char="•"/>
          </a:pPr>
          <a:endParaRPr lang="en-US" b="1" i="0"/>
        </a:p>
        <a:p>
          <a:pPr>
            <a:buFont typeface="Arial" panose="020B0604020202020204" pitchFamily="34" charset="0"/>
            <a:buChar char="•"/>
          </a:pPr>
          <a:r>
            <a:rPr lang="en-US" b="1" i="0"/>
            <a:t>Define access permissions based on user roles (e.g., doctors, administrators) for tailored system access.</a:t>
          </a:r>
        </a:p>
      </dgm:t>
    </dgm:pt>
    <dgm:pt modelId="{26F0AA95-AAB6-4C95-BFE8-5D76792AF949}" type="parTrans" cxnId="{23BD0738-25AE-4C1F-822F-A7F165C2E7DC}">
      <dgm:prSet/>
      <dgm:spPr/>
      <dgm:t>
        <a:bodyPr/>
        <a:lstStyle/>
        <a:p>
          <a:endParaRPr lang="en-US"/>
        </a:p>
      </dgm:t>
    </dgm:pt>
    <dgm:pt modelId="{EA8F9AAC-EB98-46E2-A043-0678C425EBE3}" type="sibTrans" cxnId="{23BD0738-25AE-4C1F-822F-A7F165C2E7DC}">
      <dgm:prSet/>
      <dgm:spPr/>
      <dgm:t>
        <a:bodyPr/>
        <a:lstStyle/>
        <a:p>
          <a:endParaRPr lang="en-US"/>
        </a:p>
      </dgm:t>
    </dgm:pt>
    <dgm:pt modelId="{00C0CD47-600A-4D3B-BE04-4C38F8195B30}">
      <dgm:prSet phldrT="[Text]"/>
      <dgm:spPr/>
      <dgm:t>
        <a:bodyPr/>
        <a:lstStyle/>
        <a:p>
          <a:pPr>
            <a:buFont typeface="Arial" panose="020B0604020202020204" pitchFamily="34" charset="0"/>
            <a:buChar char="•"/>
          </a:pPr>
          <a:endParaRPr lang="en-US" b="1" i="0"/>
        </a:p>
        <a:p>
          <a:pPr>
            <a:buFont typeface="Arial" panose="020B0604020202020204" pitchFamily="34" charset="0"/>
            <a:buChar char="•"/>
          </a:pPr>
          <a:r>
            <a:rPr lang="en-US" b="1" i="0"/>
            <a:t>Users must undergo secure authentication using unique credentials.</a:t>
          </a:r>
        </a:p>
      </dgm:t>
    </dgm:pt>
    <dgm:pt modelId="{36262C2F-8238-49AA-B210-75D38FFE228B}" type="sibTrans" cxnId="{4FF48124-CFBB-421F-81B0-8E0076EACDDE}">
      <dgm:prSet/>
      <dgm:spPr/>
      <dgm:t>
        <a:bodyPr/>
        <a:lstStyle/>
        <a:p>
          <a:endParaRPr lang="en-US"/>
        </a:p>
      </dgm:t>
    </dgm:pt>
    <dgm:pt modelId="{CF71C6D1-3EAA-4775-9792-09D37A219EB2}" type="parTrans" cxnId="{4FF48124-CFBB-421F-81B0-8E0076EACDDE}">
      <dgm:prSet/>
      <dgm:spPr/>
      <dgm:t>
        <a:bodyPr/>
        <a:lstStyle/>
        <a:p>
          <a:endParaRPr lang="en-US"/>
        </a:p>
      </dgm:t>
    </dgm:pt>
    <dgm:pt modelId="{715D6161-3A4F-481F-B1CD-9243D74BB04B}">
      <dgm:prSet/>
      <dgm:spPr/>
      <dgm:t>
        <a:bodyPr/>
        <a:lstStyle/>
        <a:p>
          <a:pPr>
            <a:buFont typeface="Arial" panose="020B0604020202020204" pitchFamily="34" charset="0"/>
            <a:buChar char="•"/>
          </a:pPr>
          <a:endParaRPr lang="en-US" b="1" i="0"/>
        </a:p>
        <a:p>
          <a:pPr>
            <a:buFont typeface="Arial" panose="020B0604020202020204" pitchFamily="34" charset="0"/>
            <a:buChar char="•"/>
          </a:pPr>
          <a:r>
            <a:rPr lang="en-US" b="1" i="0"/>
            <a:t>Implement robust authentication methods, considering potential integration with multi-factor authentication for heightened security.</a:t>
          </a:r>
        </a:p>
      </dgm:t>
    </dgm:pt>
    <dgm:pt modelId="{7750BB4E-17C2-43F0-A966-F17DF9E6921C}" type="parTrans" cxnId="{DEDBD65B-E4C1-4845-BE60-A61D08F52791}">
      <dgm:prSet/>
      <dgm:spPr/>
      <dgm:t>
        <a:bodyPr/>
        <a:lstStyle/>
        <a:p>
          <a:endParaRPr lang="en-US"/>
        </a:p>
      </dgm:t>
    </dgm:pt>
    <dgm:pt modelId="{0964BB05-FB5E-46C7-A1A2-CDCC9CB0E8BD}" type="sibTrans" cxnId="{DEDBD65B-E4C1-4845-BE60-A61D08F52791}">
      <dgm:prSet/>
      <dgm:spPr/>
      <dgm:t>
        <a:bodyPr/>
        <a:lstStyle/>
        <a:p>
          <a:endParaRPr lang="en-US"/>
        </a:p>
      </dgm:t>
    </dgm:pt>
    <dgm:pt modelId="{C627B364-FDF3-416F-B892-AC979C276CF0}">
      <dgm:prSet phldrT="[Text]"/>
      <dgm:spPr/>
      <dgm:t>
        <a:bodyPr/>
        <a:lstStyle/>
        <a:p>
          <a:pPr>
            <a:buFont typeface="Arial" panose="020B0604020202020204" pitchFamily="34" charset="0"/>
            <a:buChar char="•"/>
          </a:pPr>
          <a:endParaRPr lang="en-US" b="1" i="0"/>
        </a:p>
        <a:p>
          <a:pPr>
            <a:buFont typeface="Arial" panose="020B0604020202020204" pitchFamily="34" charset="0"/>
            <a:buChar char="•"/>
          </a:pPr>
          <a:r>
            <a:rPr lang="en-US" b="1" i="0"/>
            <a:t>Specify granular access levels and permissions aligned with the principle of least privilege.</a:t>
          </a:r>
        </a:p>
      </dgm:t>
    </dgm:pt>
    <dgm:pt modelId="{653FCA41-B6C5-4C4A-8564-AADFF2F7B7D2}" type="sibTrans" cxnId="{B669CB0E-3447-4604-95F0-31DD65C99B28}">
      <dgm:prSet/>
      <dgm:spPr/>
      <dgm:t>
        <a:bodyPr/>
        <a:lstStyle/>
        <a:p>
          <a:endParaRPr lang="en-US"/>
        </a:p>
      </dgm:t>
    </dgm:pt>
    <dgm:pt modelId="{72ED119A-9825-41B5-9C37-1F33C0596860}" type="parTrans" cxnId="{B669CB0E-3447-4604-95F0-31DD65C99B28}">
      <dgm:prSet/>
      <dgm:spPr/>
      <dgm:t>
        <a:bodyPr/>
        <a:lstStyle/>
        <a:p>
          <a:endParaRPr lang="en-US"/>
        </a:p>
      </dgm:t>
    </dgm:pt>
    <dgm:pt modelId="{A180C762-943A-4649-8FE9-FDA30CD1B9AB}" type="pres">
      <dgm:prSet presAssocID="{6911F43E-0796-4F5D-A708-1862BD5770E4}" presName="Name0" presStyleCnt="0">
        <dgm:presLayoutVars>
          <dgm:dir/>
          <dgm:animLvl val="lvl"/>
          <dgm:resizeHandles val="exact"/>
        </dgm:presLayoutVars>
      </dgm:prSet>
      <dgm:spPr/>
    </dgm:pt>
    <dgm:pt modelId="{853698D3-DB86-4A5A-8A3D-4DB4A45BA8CC}" type="pres">
      <dgm:prSet presAssocID="{BEF2BCD0-23F3-4E4B-AEF2-764F37E3919E}" presName="boxAndChildren" presStyleCnt="0"/>
      <dgm:spPr/>
    </dgm:pt>
    <dgm:pt modelId="{ED666148-443F-493F-B3F5-E96460D72C96}" type="pres">
      <dgm:prSet presAssocID="{BEF2BCD0-23F3-4E4B-AEF2-764F37E3919E}" presName="parentTextBox" presStyleLbl="node1" presStyleIdx="0" presStyleCnt="2"/>
      <dgm:spPr/>
    </dgm:pt>
    <dgm:pt modelId="{2465F34B-A9D6-4964-9BA5-2762351C6973}" type="pres">
      <dgm:prSet presAssocID="{BEF2BCD0-23F3-4E4B-AEF2-764F37E3919E}" presName="entireBox" presStyleLbl="node1" presStyleIdx="0" presStyleCnt="2"/>
      <dgm:spPr/>
    </dgm:pt>
    <dgm:pt modelId="{116F2116-BD1C-4077-BA80-E22731C4F8DC}" type="pres">
      <dgm:prSet presAssocID="{BEF2BCD0-23F3-4E4B-AEF2-764F37E3919E}" presName="descendantBox" presStyleCnt="0"/>
      <dgm:spPr/>
    </dgm:pt>
    <dgm:pt modelId="{5FC533C3-354E-4FF0-99FA-F96AF92C8BAC}" type="pres">
      <dgm:prSet presAssocID="{8B3F6DC7-C04E-46A7-94AA-677F5C2F283A}" presName="childTextBox" presStyleLbl="fgAccFollowNode1" presStyleIdx="0" presStyleCnt="4">
        <dgm:presLayoutVars>
          <dgm:bulletEnabled val="1"/>
        </dgm:presLayoutVars>
      </dgm:prSet>
      <dgm:spPr/>
    </dgm:pt>
    <dgm:pt modelId="{E45695E5-EC3C-48A9-8426-55D64142DC19}" type="pres">
      <dgm:prSet presAssocID="{C627B364-FDF3-416F-B892-AC979C276CF0}" presName="childTextBox" presStyleLbl="fgAccFollowNode1" presStyleIdx="1" presStyleCnt="4">
        <dgm:presLayoutVars>
          <dgm:bulletEnabled val="1"/>
        </dgm:presLayoutVars>
      </dgm:prSet>
      <dgm:spPr/>
    </dgm:pt>
    <dgm:pt modelId="{7F57D491-2A5A-4681-A01F-854B629CA562}" type="pres">
      <dgm:prSet presAssocID="{7F7B6ECA-2AAB-4F0D-BC71-29ACD610BD0F}" presName="sp" presStyleCnt="0"/>
      <dgm:spPr/>
    </dgm:pt>
    <dgm:pt modelId="{F3FF6B0C-51EA-4CBC-9BFC-63D61CB6E624}" type="pres">
      <dgm:prSet presAssocID="{C923E470-614F-467D-ABC5-71AF1694F320}" presName="arrowAndChildren" presStyleCnt="0"/>
      <dgm:spPr/>
    </dgm:pt>
    <dgm:pt modelId="{7268E4D7-4249-4D66-8E86-7A06F0850B79}" type="pres">
      <dgm:prSet presAssocID="{C923E470-614F-467D-ABC5-71AF1694F320}" presName="parentTextArrow" presStyleLbl="node1" presStyleIdx="0" presStyleCnt="2"/>
      <dgm:spPr/>
    </dgm:pt>
    <dgm:pt modelId="{8648A6E6-CEF4-481E-87F9-4B61767DEE7F}" type="pres">
      <dgm:prSet presAssocID="{C923E470-614F-467D-ABC5-71AF1694F320}" presName="arrow" presStyleLbl="node1" presStyleIdx="1" presStyleCnt="2"/>
      <dgm:spPr/>
    </dgm:pt>
    <dgm:pt modelId="{BB81DD15-DDAA-40EC-BCF0-A66EA8BCD34B}" type="pres">
      <dgm:prSet presAssocID="{C923E470-614F-467D-ABC5-71AF1694F320}" presName="descendantArrow" presStyleCnt="0"/>
      <dgm:spPr/>
    </dgm:pt>
    <dgm:pt modelId="{FE09D187-2775-4F1D-912F-14018A63EC2A}" type="pres">
      <dgm:prSet presAssocID="{00C0CD47-600A-4D3B-BE04-4C38F8195B30}" presName="childTextArrow" presStyleLbl="fgAccFollowNode1" presStyleIdx="2" presStyleCnt="4">
        <dgm:presLayoutVars>
          <dgm:bulletEnabled val="1"/>
        </dgm:presLayoutVars>
      </dgm:prSet>
      <dgm:spPr/>
    </dgm:pt>
    <dgm:pt modelId="{32A3309C-33D6-49D7-B0CC-B3306788E4EE}" type="pres">
      <dgm:prSet presAssocID="{715D6161-3A4F-481F-B1CD-9243D74BB04B}" presName="childTextArrow" presStyleLbl="fgAccFollowNode1" presStyleIdx="3" presStyleCnt="4">
        <dgm:presLayoutVars>
          <dgm:bulletEnabled val="1"/>
        </dgm:presLayoutVars>
      </dgm:prSet>
      <dgm:spPr/>
    </dgm:pt>
  </dgm:ptLst>
  <dgm:cxnLst>
    <dgm:cxn modelId="{B669CB0E-3447-4604-95F0-31DD65C99B28}" srcId="{BEF2BCD0-23F3-4E4B-AEF2-764F37E3919E}" destId="{C627B364-FDF3-416F-B892-AC979C276CF0}" srcOrd="1" destOrd="0" parTransId="{72ED119A-9825-41B5-9C37-1F33C0596860}" sibTransId="{653FCA41-B6C5-4C4A-8564-AADFF2F7B7D2}"/>
    <dgm:cxn modelId="{A6486E10-8B0B-4642-A31B-014BC086E081}" type="presOf" srcId="{6911F43E-0796-4F5D-A708-1862BD5770E4}" destId="{A180C762-943A-4649-8FE9-FDA30CD1B9AB}" srcOrd="0" destOrd="0" presId="urn:microsoft.com/office/officeart/2005/8/layout/process4"/>
    <dgm:cxn modelId="{B3FDDE18-E116-4338-B4DC-86CA7735CE48}" type="presOf" srcId="{C923E470-614F-467D-ABC5-71AF1694F320}" destId="{7268E4D7-4249-4D66-8E86-7A06F0850B79}" srcOrd="0" destOrd="0" presId="urn:microsoft.com/office/officeart/2005/8/layout/process4"/>
    <dgm:cxn modelId="{4FF48124-CFBB-421F-81B0-8E0076EACDDE}" srcId="{C923E470-614F-467D-ABC5-71AF1694F320}" destId="{00C0CD47-600A-4D3B-BE04-4C38F8195B30}" srcOrd="0" destOrd="0" parTransId="{CF71C6D1-3EAA-4775-9792-09D37A219EB2}" sibTransId="{36262C2F-8238-49AA-B210-75D38FFE228B}"/>
    <dgm:cxn modelId="{453E972A-21DE-4ECD-BC6A-CCAF70517A14}" type="presOf" srcId="{C627B364-FDF3-416F-B892-AC979C276CF0}" destId="{E45695E5-EC3C-48A9-8426-55D64142DC19}" srcOrd="0" destOrd="0" presId="urn:microsoft.com/office/officeart/2005/8/layout/process4"/>
    <dgm:cxn modelId="{65F57830-0081-4B91-9310-05B99EB8AB7F}" type="presOf" srcId="{715D6161-3A4F-481F-B1CD-9243D74BB04B}" destId="{32A3309C-33D6-49D7-B0CC-B3306788E4EE}" srcOrd="0" destOrd="0" presId="urn:microsoft.com/office/officeart/2005/8/layout/process4"/>
    <dgm:cxn modelId="{23BD0738-25AE-4C1F-822F-A7F165C2E7DC}" srcId="{BEF2BCD0-23F3-4E4B-AEF2-764F37E3919E}" destId="{8B3F6DC7-C04E-46A7-94AA-677F5C2F283A}" srcOrd="0" destOrd="0" parTransId="{26F0AA95-AAB6-4C95-BFE8-5D76792AF949}" sibTransId="{EA8F9AAC-EB98-46E2-A043-0678C425EBE3}"/>
    <dgm:cxn modelId="{1550AB3A-357D-49FE-BAB8-62D54DB42110}" type="presOf" srcId="{BEF2BCD0-23F3-4E4B-AEF2-764F37E3919E}" destId="{2465F34B-A9D6-4964-9BA5-2762351C6973}" srcOrd="1" destOrd="0" presId="urn:microsoft.com/office/officeart/2005/8/layout/process4"/>
    <dgm:cxn modelId="{DEDBD65B-E4C1-4845-BE60-A61D08F52791}" srcId="{C923E470-614F-467D-ABC5-71AF1694F320}" destId="{715D6161-3A4F-481F-B1CD-9243D74BB04B}" srcOrd="1" destOrd="0" parTransId="{7750BB4E-17C2-43F0-A966-F17DF9E6921C}" sibTransId="{0964BB05-FB5E-46C7-A1A2-CDCC9CB0E8BD}"/>
    <dgm:cxn modelId="{BCBDC27C-1A7A-4641-9224-D2FF061449A3}" type="presOf" srcId="{8B3F6DC7-C04E-46A7-94AA-677F5C2F283A}" destId="{5FC533C3-354E-4FF0-99FA-F96AF92C8BAC}" srcOrd="0" destOrd="0" presId="urn:microsoft.com/office/officeart/2005/8/layout/process4"/>
    <dgm:cxn modelId="{5EC394AF-6BD2-4F9A-A7CC-E78B6562FE90}" srcId="{6911F43E-0796-4F5D-A708-1862BD5770E4}" destId="{BEF2BCD0-23F3-4E4B-AEF2-764F37E3919E}" srcOrd="1" destOrd="0" parTransId="{D4BEC0D0-EF70-4E16-8325-6D21599732DF}" sibTransId="{5B8C947F-0040-4F09-A7AE-B4F3A380C615}"/>
    <dgm:cxn modelId="{1BEACAB6-6915-47B9-AA7A-7010EBC50C21}" type="presOf" srcId="{C923E470-614F-467D-ABC5-71AF1694F320}" destId="{8648A6E6-CEF4-481E-87F9-4B61767DEE7F}" srcOrd="1" destOrd="0" presId="urn:microsoft.com/office/officeart/2005/8/layout/process4"/>
    <dgm:cxn modelId="{C9D776C7-F04B-408E-A467-B38FE5BF23BD}" type="presOf" srcId="{BEF2BCD0-23F3-4E4B-AEF2-764F37E3919E}" destId="{ED666148-443F-493F-B3F5-E96460D72C96}" srcOrd="0" destOrd="0" presId="urn:microsoft.com/office/officeart/2005/8/layout/process4"/>
    <dgm:cxn modelId="{3542FDE1-8D28-4FB2-AD3E-EB45D7795A63}" type="presOf" srcId="{00C0CD47-600A-4D3B-BE04-4C38F8195B30}" destId="{FE09D187-2775-4F1D-912F-14018A63EC2A}" srcOrd="0" destOrd="0" presId="urn:microsoft.com/office/officeart/2005/8/layout/process4"/>
    <dgm:cxn modelId="{BAE448F1-4E11-4805-A84D-FD759A43352C}" srcId="{6911F43E-0796-4F5D-A708-1862BD5770E4}" destId="{C923E470-614F-467D-ABC5-71AF1694F320}" srcOrd="0" destOrd="0" parTransId="{1AD340AB-EDEE-4FED-BAF3-FAE4BF70B345}" sibTransId="{7F7B6ECA-2AAB-4F0D-BC71-29ACD610BD0F}"/>
    <dgm:cxn modelId="{0A09CF26-13EE-48E5-948C-B7D1C0D96B54}" type="presParOf" srcId="{A180C762-943A-4649-8FE9-FDA30CD1B9AB}" destId="{853698D3-DB86-4A5A-8A3D-4DB4A45BA8CC}" srcOrd="0" destOrd="0" presId="urn:microsoft.com/office/officeart/2005/8/layout/process4"/>
    <dgm:cxn modelId="{B028E0B6-F3CC-4F9D-8BFE-BB46D5DF3E37}" type="presParOf" srcId="{853698D3-DB86-4A5A-8A3D-4DB4A45BA8CC}" destId="{ED666148-443F-493F-B3F5-E96460D72C96}" srcOrd="0" destOrd="0" presId="urn:microsoft.com/office/officeart/2005/8/layout/process4"/>
    <dgm:cxn modelId="{98F45F93-356E-4B28-AEA1-4E595E8894DC}" type="presParOf" srcId="{853698D3-DB86-4A5A-8A3D-4DB4A45BA8CC}" destId="{2465F34B-A9D6-4964-9BA5-2762351C6973}" srcOrd="1" destOrd="0" presId="urn:microsoft.com/office/officeart/2005/8/layout/process4"/>
    <dgm:cxn modelId="{FBA0B7C8-80A2-4062-9DA7-5934323B7D62}" type="presParOf" srcId="{853698D3-DB86-4A5A-8A3D-4DB4A45BA8CC}" destId="{116F2116-BD1C-4077-BA80-E22731C4F8DC}" srcOrd="2" destOrd="0" presId="urn:microsoft.com/office/officeart/2005/8/layout/process4"/>
    <dgm:cxn modelId="{FED6F9B9-3E6D-4547-A4DA-62A8029E71C4}" type="presParOf" srcId="{116F2116-BD1C-4077-BA80-E22731C4F8DC}" destId="{5FC533C3-354E-4FF0-99FA-F96AF92C8BAC}" srcOrd="0" destOrd="0" presId="urn:microsoft.com/office/officeart/2005/8/layout/process4"/>
    <dgm:cxn modelId="{04D8C502-E7CF-4CA6-96EF-E4171FD0BBC9}" type="presParOf" srcId="{116F2116-BD1C-4077-BA80-E22731C4F8DC}" destId="{E45695E5-EC3C-48A9-8426-55D64142DC19}" srcOrd="1" destOrd="0" presId="urn:microsoft.com/office/officeart/2005/8/layout/process4"/>
    <dgm:cxn modelId="{EEBB719D-C1CC-4A83-9BE7-493C64BC8994}" type="presParOf" srcId="{A180C762-943A-4649-8FE9-FDA30CD1B9AB}" destId="{7F57D491-2A5A-4681-A01F-854B629CA562}" srcOrd="1" destOrd="0" presId="urn:microsoft.com/office/officeart/2005/8/layout/process4"/>
    <dgm:cxn modelId="{994BA3C8-BCBE-4795-B63F-F4EAE32EF374}" type="presParOf" srcId="{A180C762-943A-4649-8FE9-FDA30CD1B9AB}" destId="{F3FF6B0C-51EA-4CBC-9BFC-63D61CB6E624}" srcOrd="2" destOrd="0" presId="urn:microsoft.com/office/officeart/2005/8/layout/process4"/>
    <dgm:cxn modelId="{99559CFF-9226-4F87-A7CF-A123D1E52C0D}" type="presParOf" srcId="{F3FF6B0C-51EA-4CBC-9BFC-63D61CB6E624}" destId="{7268E4D7-4249-4D66-8E86-7A06F0850B79}" srcOrd="0" destOrd="0" presId="urn:microsoft.com/office/officeart/2005/8/layout/process4"/>
    <dgm:cxn modelId="{697E1D13-A8E2-4A8B-A173-477765141400}" type="presParOf" srcId="{F3FF6B0C-51EA-4CBC-9BFC-63D61CB6E624}" destId="{8648A6E6-CEF4-481E-87F9-4B61767DEE7F}" srcOrd="1" destOrd="0" presId="urn:microsoft.com/office/officeart/2005/8/layout/process4"/>
    <dgm:cxn modelId="{285E0B2C-EDCF-4D84-B28E-C5818EFB275D}" type="presParOf" srcId="{F3FF6B0C-51EA-4CBC-9BFC-63D61CB6E624}" destId="{BB81DD15-DDAA-40EC-BCF0-A66EA8BCD34B}" srcOrd="2" destOrd="0" presId="urn:microsoft.com/office/officeart/2005/8/layout/process4"/>
    <dgm:cxn modelId="{11D0DEBC-C000-4C0A-AEDD-F209CFBA9C77}" type="presParOf" srcId="{BB81DD15-DDAA-40EC-BCF0-A66EA8BCD34B}" destId="{FE09D187-2775-4F1D-912F-14018A63EC2A}" srcOrd="0" destOrd="0" presId="urn:microsoft.com/office/officeart/2005/8/layout/process4"/>
    <dgm:cxn modelId="{0BD46E30-8BA5-4664-808E-10D6047ED12C}" type="presParOf" srcId="{BB81DD15-DDAA-40EC-BCF0-A66EA8BCD34B}" destId="{32A3309C-33D6-49D7-B0CC-B3306788E4EE}" srcOrd="1" destOrd="0" presId="urn:microsoft.com/office/officeart/2005/8/layout/process4"/>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6911F43E-0796-4F5D-A708-1862BD5770E4}" type="doc">
      <dgm:prSet loTypeId="urn:microsoft.com/office/officeart/2005/8/layout/process4" loCatId="process" qsTypeId="urn:microsoft.com/office/officeart/2005/8/quickstyle/simple1" qsCatId="simple" csTypeId="urn:microsoft.com/office/officeart/2005/8/colors/accent1_2" csCatId="accent1" phldr="1"/>
      <dgm:spPr/>
      <dgm:t>
        <a:bodyPr/>
        <a:lstStyle/>
        <a:p>
          <a:endParaRPr lang="en-US"/>
        </a:p>
      </dgm:t>
    </dgm:pt>
    <dgm:pt modelId="{C923E470-614F-467D-ABC5-71AF1694F320}">
      <dgm:prSet phldrT="[Text]"/>
      <dgm:spPr/>
      <dgm:t>
        <a:bodyPr/>
        <a:lstStyle/>
        <a:p>
          <a:r>
            <a:rPr lang="en-US" b="0" i="0"/>
            <a:t>Intuitiveness</a:t>
          </a:r>
        </a:p>
      </dgm:t>
    </dgm:pt>
    <dgm:pt modelId="{1AD340AB-EDEE-4FED-BAF3-FAE4BF70B345}" type="parTrans" cxnId="{BAE448F1-4E11-4805-A84D-FD759A43352C}">
      <dgm:prSet/>
      <dgm:spPr/>
      <dgm:t>
        <a:bodyPr/>
        <a:lstStyle/>
        <a:p>
          <a:endParaRPr lang="en-US"/>
        </a:p>
      </dgm:t>
    </dgm:pt>
    <dgm:pt modelId="{7F7B6ECA-2AAB-4F0D-BC71-29ACD610BD0F}" type="sibTrans" cxnId="{BAE448F1-4E11-4805-A84D-FD759A43352C}">
      <dgm:prSet/>
      <dgm:spPr/>
      <dgm:t>
        <a:bodyPr/>
        <a:lstStyle/>
        <a:p>
          <a:endParaRPr lang="en-US"/>
        </a:p>
      </dgm:t>
    </dgm:pt>
    <dgm:pt modelId="{BEF2BCD0-23F3-4E4B-AEF2-764F37E3919E}">
      <dgm:prSet phldrT="[Text]"/>
      <dgm:spPr/>
      <dgm:t>
        <a:bodyPr/>
        <a:lstStyle/>
        <a:p>
          <a:r>
            <a:rPr lang="en-US" b="0" i="0"/>
            <a:t>Interactive Tools</a:t>
          </a:r>
        </a:p>
      </dgm:t>
    </dgm:pt>
    <dgm:pt modelId="{D4BEC0D0-EF70-4E16-8325-6D21599732DF}" type="parTrans" cxnId="{5EC394AF-6BD2-4F9A-A7CC-E78B6562FE90}">
      <dgm:prSet/>
      <dgm:spPr/>
      <dgm:t>
        <a:bodyPr/>
        <a:lstStyle/>
        <a:p>
          <a:endParaRPr lang="en-US"/>
        </a:p>
      </dgm:t>
    </dgm:pt>
    <dgm:pt modelId="{5B8C947F-0040-4F09-A7AE-B4F3A380C615}" type="sibTrans" cxnId="{5EC394AF-6BD2-4F9A-A7CC-E78B6562FE90}">
      <dgm:prSet/>
      <dgm:spPr/>
      <dgm:t>
        <a:bodyPr/>
        <a:lstStyle/>
        <a:p>
          <a:endParaRPr lang="en-US"/>
        </a:p>
      </dgm:t>
    </dgm:pt>
    <dgm:pt modelId="{8B3F6DC7-C04E-46A7-94AA-677F5C2F283A}">
      <dgm:prSet phldrT="[Text]"/>
      <dgm:spPr/>
      <dgm:t>
        <a:bodyPr/>
        <a:lstStyle/>
        <a:p>
          <a:pPr>
            <a:buFont typeface="Arial" panose="020B0604020202020204" pitchFamily="34" charset="0"/>
            <a:buChar char="•"/>
          </a:pPr>
          <a:endParaRPr lang="en-US" b="1" i="0"/>
        </a:p>
        <a:p>
          <a:pPr>
            <a:buFont typeface="Arial" panose="020B0604020202020204" pitchFamily="34" charset="0"/>
            <a:buChar char="•"/>
          </a:pPr>
          <a:r>
            <a:rPr lang="en-US" b="1" i="0"/>
            <a:t>Provide interactive tools within the interface for medical image manipulation and analysis interpretation.</a:t>
          </a:r>
        </a:p>
      </dgm:t>
    </dgm:pt>
    <dgm:pt modelId="{26F0AA95-AAB6-4C95-BFE8-5D76792AF949}" type="parTrans" cxnId="{23BD0738-25AE-4C1F-822F-A7F165C2E7DC}">
      <dgm:prSet/>
      <dgm:spPr/>
      <dgm:t>
        <a:bodyPr/>
        <a:lstStyle/>
        <a:p>
          <a:endParaRPr lang="en-US"/>
        </a:p>
      </dgm:t>
    </dgm:pt>
    <dgm:pt modelId="{EA8F9AAC-EB98-46E2-A043-0678C425EBE3}" type="sibTrans" cxnId="{23BD0738-25AE-4C1F-822F-A7F165C2E7DC}">
      <dgm:prSet/>
      <dgm:spPr/>
      <dgm:t>
        <a:bodyPr/>
        <a:lstStyle/>
        <a:p>
          <a:endParaRPr lang="en-US"/>
        </a:p>
      </dgm:t>
    </dgm:pt>
    <dgm:pt modelId="{00C0CD47-600A-4D3B-BE04-4C38F8195B30}">
      <dgm:prSet phldrT="[Text]"/>
      <dgm:spPr/>
      <dgm:t>
        <a:bodyPr/>
        <a:lstStyle/>
        <a:p>
          <a:pPr>
            <a:buFont typeface="Arial" panose="020B0604020202020204" pitchFamily="34" charset="0"/>
            <a:buChar char="•"/>
          </a:pPr>
          <a:endParaRPr lang="en-US" b="1" i="0"/>
        </a:p>
        <a:p>
          <a:pPr>
            <a:buFont typeface="Arial" panose="020B0604020202020204" pitchFamily="34" charset="0"/>
            <a:buChar char="•"/>
          </a:pPr>
          <a:r>
            <a:rPr lang="en-US" b="1" i="0"/>
            <a:t>Design an intuitive and user-friendly interface ensuring efficient user interaction.</a:t>
          </a:r>
        </a:p>
      </dgm:t>
    </dgm:pt>
    <dgm:pt modelId="{36262C2F-8238-49AA-B210-75D38FFE228B}" type="sibTrans" cxnId="{4FF48124-CFBB-421F-81B0-8E0076EACDDE}">
      <dgm:prSet/>
      <dgm:spPr/>
      <dgm:t>
        <a:bodyPr/>
        <a:lstStyle/>
        <a:p>
          <a:endParaRPr lang="en-US"/>
        </a:p>
      </dgm:t>
    </dgm:pt>
    <dgm:pt modelId="{CF71C6D1-3EAA-4775-9792-09D37A219EB2}" type="parTrans" cxnId="{4FF48124-CFBB-421F-81B0-8E0076EACDDE}">
      <dgm:prSet/>
      <dgm:spPr/>
      <dgm:t>
        <a:bodyPr/>
        <a:lstStyle/>
        <a:p>
          <a:endParaRPr lang="en-US"/>
        </a:p>
      </dgm:t>
    </dgm:pt>
    <dgm:pt modelId="{715D6161-3A4F-481F-B1CD-9243D74BB04B}">
      <dgm:prSet/>
      <dgm:spPr/>
      <dgm:t>
        <a:bodyPr/>
        <a:lstStyle/>
        <a:p>
          <a:pPr>
            <a:buFont typeface="Arial" panose="020B0604020202020204" pitchFamily="34" charset="0"/>
            <a:buChar char="•"/>
          </a:pPr>
          <a:endParaRPr lang="en-US" b="1" i="0"/>
        </a:p>
        <a:p>
          <a:pPr>
            <a:buFont typeface="Arial" panose="020B0604020202020204" pitchFamily="34" charset="0"/>
            <a:buChar char="•"/>
          </a:pPr>
          <a:r>
            <a:rPr lang="en-US" b="1" i="0"/>
            <a:t>Incorporate elements for easy navigation and task completion, catering to users with varying technical expertise.</a:t>
          </a:r>
        </a:p>
      </dgm:t>
    </dgm:pt>
    <dgm:pt modelId="{7750BB4E-17C2-43F0-A966-F17DF9E6921C}" type="parTrans" cxnId="{DEDBD65B-E4C1-4845-BE60-A61D08F52791}">
      <dgm:prSet/>
      <dgm:spPr/>
      <dgm:t>
        <a:bodyPr/>
        <a:lstStyle/>
        <a:p>
          <a:endParaRPr lang="en-US"/>
        </a:p>
      </dgm:t>
    </dgm:pt>
    <dgm:pt modelId="{0964BB05-FB5E-46C7-A1A2-CDCC9CB0E8BD}" type="sibTrans" cxnId="{DEDBD65B-E4C1-4845-BE60-A61D08F52791}">
      <dgm:prSet/>
      <dgm:spPr/>
      <dgm:t>
        <a:bodyPr/>
        <a:lstStyle/>
        <a:p>
          <a:endParaRPr lang="en-US"/>
        </a:p>
      </dgm:t>
    </dgm:pt>
    <dgm:pt modelId="{C627B364-FDF3-416F-B892-AC979C276CF0}">
      <dgm:prSet phldrT="[Text]"/>
      <dgm:spPr/>
      <dgm:t>
        <a:bodyPr/>
        <a:lstStyle/>
        <a:p>
          <a:pPr>
            <a:buFont typeface="Arial" panose="020B0604020202020204" pitchFamily="34" charset="0"/>
            <a:buChar char="•"/>
          </a:pPr>
          <a:endParaRPr lang="en-US" b="1" i="0"/>
        </a:p>
        <a:p>
          <a:pPr>
            <a:buFont typeface="Arial" panose="020B0604020202020204" pitchFamily="34" charset="0"/>
            <a:buChar char="•"/>
          </a:pPr>
          <a:r>
            <a:rPr lang="en-US" b="1" i="0"/>
            <a:t>Detail interactive features to enhance the user experience during medical image analysis.</a:t>
          </a:r>
        </a:p>
      </dgm:t>
    </dgm:pt>
    <dgm:pt modelId="{653FCA41-B6C5-4C4A-8564-AADFF2F7B7D2}" type="sibTrans" cxnId="{B669CB0E-3447-4604-95F0-31DD65C99B28}">
      <dgm:prSet/>
      <dgm:spPr/>
      <dgm:t>
        <a:bodyPr/>
        <a:lstStyle/>
        <a:p>
          <a:endParaRPr lang="en-US"/>
        </a:p>
      </dgm:t>
    </dgm:pt>
    <dgm:pt modelId="{72ED119A-9825-41B5-9C37-1F33C0596860}" type="parTrans" cxnId="{B669CB0E-3447-4604-95F0-31DD65C99B28}">
      <dgm:prSet/>
      <dgm:spPr/>
      <dgm:t>
        <a:bodyPr/>
        <a:lstStyle/>
        <a:p>
          <a:endParaRPr lang="en-US"/>
        </a:p>
      </dgm:t>
    </dgm:pt>
    <dgm:pt modelId="{A180C762-943A-4649-8FE9-FDA30CD1B9AB}" type="pres">
      <dgm:prSet presAssocID="{6911F43E-0796-4F5D-A708-1862BD5770E4}" presName="Name0" presStyleCnt="0">
        <dgm:presLayoutVars>
          <dgm:dir/>
          <dgm:animLvl val="lvl"/>
          <dgm:resizeHandles val="exact"/>
        </dgm:presLayoutVars>
      </dgm:prSet>
      <dgm:spPr/>
    </dgm:pt>
    <dgm:pt modelId="{853698D3-DB86-4A5A-8A3D-4DB4A45BA8CC}" type="pres">
      <dgm:prSet presAssocID="{BEF2BCD0-23F3-4E4B-AEF2-764F37E3919E}" presName="boxAndChildren" presStyleCnt="0"/>
      <dgm:spPr/>
    </dgm:pt>
    <dgm:pt modelId="{ED666148-443F-493F-B3F5-E96460D72C96}" type="pres">
      <dgm:prSet presAssocID="{BEF2BCD0-23F3-4E4B-AEF2-764F37E3919E}" presName="parentTextBox" presStyleLbl="node1" presStyleIdx="0" presStyleCnt="2"/>
      <dgm:spPr/>
    </dgm:pt>
    <dgm:pt modelId="{2465F34B-A9D6-4964-9BA5-2762351C6973}" type="pres">
      <dgm:prSet presAssocID="{BEF2BCD0-23F3-4E4B-AEF2-764F37E3919E}" presName="entireBox" presStyleLbl="node1" presStyleIdx="0" presStyleCnt="2"/>
      <dgm:spPr/>
    </dgm:pt>
    <dgm:pt modelId="{116F2116-BD1C-4077-BA80-E22731C4F8DC}" type="pres">
      <dgm:prSet presAssocID="{BEF2BCD0-23F3-4E4B-AEF2-764F37E3919E}" presName="descendantBox" presStyleCnt="0"/>
      <dgm:spPr/>
    </dgm:pt>
    <dgm:pt modelId="{5FC533C3-354E-4FF0-99FA-F96AF92C8BAC}" type="pres">
      <dgm:prSet presAssocID="{8B3F6DC7-C04E-46A7-94AA-677F5C2F283A}" presName="childTextBox" presStyleLbl="fgAccFollowNode1" presStyleIdx="0" presStyleCnt="4">
        <dgm:presLayoutVars>
          <dgm:bulletEnabled val="1"/>
        </dgm:presLayoutVars>
      </dgm:prSet>
      <dgm:spPr/>
    </dgm:pt>
    <dgm:pt modelId="{E45695E5-EC3C-48A9-8426-55D64142DC19}" type="pres">
      <dgm:prSet presAssocID="{C627B364-FDF3-416F-B892-AC979C276CF0}" presName="childTextBox" presStyleLbl="fgAccFollowNode1" presStyleIdx="1" presStyleCnt="4">
        <dgm:presLayoutVars>
          <dgm:bulletEnabled val="1"/>
        </dgm:presLayoutVars>
      </dgm:prSet>
      <dgm:spPr/>
    </dgm:pt>
    <dgm:pt modelId="{7F57D491-2A5A-4681-A01F-854B629CA562}" type="pres">
      <dgm:prSet presAssocID="{7F7B6ECA-2AAB-4F0D-BC71-29ACD610BD0F}" presName="sp" presStyleCnt="0"/>
      <dgm:spPr/>
    </dgm:pt>
    <dgm:pt modelId="{F3FF6B0C-51EA-4CBC-9BFC-63D61CB6E624}" type="pres">
      <dgm:prSet presAssocID="{C923E470-614F-467D-ABC5-71AF1694F320}" presName="arrowAndChildren" presStyleCnt="0"/>
      <dgm:spPr/>
    </dgm:pt>
    <dgm:pt modelId="{7268E4D7-4249-4D66-8E86-7A06F0850B79}" type="pres">
      <dgm:prSet presAssocID="{C923E470-614F-467D-ABC5-71AF1694F320}" presName="parentTextArrow" presStyleLbl="node1" presStyleIdx="0" presStyleCnt="2"/>
      <dgm:spPr/>
    </dgm:pt>
    <dgm:pt modelId="{8648A6E6-CEF4-481E-87F9-4B61767DEE7F}" type="pres">
      <dgm:prSet presAssocID="{C923E470-614F-467D-ABC5-71AF1694F320}" presName="arrow" presStyleLbl="node1" presStyleIdx="1" presStyleCnt="2"/>
      <dgm:spPr/>
    </dgm:pt>
    <dgm:pt modelId="{BB81DD15-DDAA-40EC-BCF0-A66EA8BCD34B}" type="pres">
      <dgm:prSet presAssocID="{C923E470-614F-467D-ABC5-71AF1694F320}" presName="descendantArrow" presStyleCnt="0"/>
      <dgm:spPr/>
    </dgm:pt>
    <dgm:pt modelId="{FE09D187-2775-4F1D-912F-14018A63EC2A}" type="pres">
      <dgm:prSet presAssocID="{00C0CD47-600A-4D3B-BE04-4C38F8195B30}" presName="childTextArrow" presStyleLbl="fgAccFollowNode1" presStyleIdx="2" presStyleCnt="4">
        <dgm:presLayoutVars>
          <dgm:bulletEnabled val="1"/>
        </dgm:presLayoutVars>
      </dgm:prSet>
      <dgm:spPr/>
    </dgm:pt>
    <dgm:pt modelId="{32A3309C-33D6-49D7-B0CC-B3306788E4EE}" type="pres">
      <dgm:prSet presAssocID="{715D6161-3A4F-481F-B1CD-9243D74BB04B}" presName="childTextArrow" presStyleLbl="fgAccFollowNode1" presStyleIdx="3" presStyleCnt="4">
        <dgm:presLayoutVars>
          <dgm:bulletEnabled val="1"/>
        </dgm:presLayoutVars>
      </dgm:prSet>
      <dgm:spPr/>
    </dgm:pt>
  </dgm:ptLst>
  <dgm:cxnLst>
    <dgm:cxn modelId="{B669CB0E-3447-4604-95F0-31DD65C99B28}" srcId="{BEF2BCD0-23F3-4E4B-AEF2-764F37E3919E}" destId="{C627B364-FDF3-416F-B892-AC979C276CF0}" srcOrd="1" destOrd="0" parTransId="{72ED119A-9825-41B5-9C37-1F33C0596860}" sibTransId="{653FCA41-B6C5-4C4A-8564-AADFF2F7B7D2}"/>
    <dgm:cxn modelId="{A6486E10-8B0B-4642-A31B-014BC086E081}" type="presOf" srcId="{6911F43E-0796-4F5D-A708-1862BD5770E4}" destId="{A180C762-943A-4649-8FE9-FDA30CD1B9AB}" srcOrd="0" destOrd="0" presId="urn:microsoft.com/office/officeart/2005/8/layout/process4"/>
    <dgm:cxn modelId="{B3FDDE18-E116-4338-B4DC-86CA7735CE48}" type="presOf" srcId="{C923E470-614F-467D-ABC5-71AF1694F320}" destId="{7268E4D7-4249-4D66-8E86-7A06F0850B79}" srcOrd="0" destOrd="0" presId="urn:microsoft.com/office/officeart/2005/8/layout/process4"/>
    <dgm:cxn modelId="{4FF48124-CFBB-421F-81B0-8E0076EACDDE}" srcId="{C923E470-614F-467D-ABC5-71AF1694F320}" destId="{00C0CD47-600A-4D3B-BE04-4C38F8195B30}" srcOrd="0" destOrd="0" parTransId="{CF71C6D1-3EAA-4775-9792-09D37A219EB2}" sibTransId="{36262C2F-8238-49AA-B210-75D38FFE228B}"/>
    <dgm:cxn modelId="{453E972A-21DE-4ECD-BC6A-CCAF70517A14}" type="presOf" srcId="{C627B364-FDF3-416F-B892-AC979C276CF0}" destId="{E45695E5-EC3C-48A9-8426-55D64142DC19}" srcOrd="0" destOrd="0" presId="urn:microsoft.com/office/officeart/2005/8/layout/process4"/>
    <dgm:cxn modelId="{65F57830-0081-4B91-9310-05B99EB8AB7F}" type="presOf" srcId="{715D6161-3A4F-481F-B1CD-9243D74BB04B}" destId="{32A3309C-33D6-49D7-B0CC-B3306788E4EE}" srcOrd="0" destOrd="0" presId="urn:microsoft.com/office/officeart/2005/8/layout/process4"/>
    <dgm:cxn modelId="{23BD0738-25AE-4C1F-822F-A7F165C2E7DC}" srcId="{BEF2BCD0-23F3-4E4B-AEF2-764F37E3919E}" destId="{8B3F6DC7-C04E-46A7-94AA-677F5C2F283A}" srcOrd="0" destOrd="0" parTransId="{26F0AA95-AAB6-4C95-BFE8-5D76792AF949}" sibTransId="{EA8F9AAC-EB98-46E2-A043-0678C425EBE3}"/>
    <dgm:cxn modelId="{1550AB3A-357D-49FE-BAB8-62D54DB42110}" type="presOf" srcId="{BEF2BCD0-23F3-4E4B-AEF2-764F37E3919E}" destId="{2465F34B-A9D6-4964-9BA5-2762351C6973}" srcOrd="1" destOrd="0" presId="urn:microsoft.com/office/officeart/2005/8/layout/process4"/>
    <dgm:cxn modelId="{DEDBD65B-E4C1-4845-BE60-A61D08F52791}" srcId="{C923E470-614F-467D-ABC5-71AF1694F320}" destId="{715D6161-3A4F-481F-B1CD-9243D74BB04B}" srcOrd="1" destOrd="0" parTransId="{7750BB4E-17C2-43F0-A966-F17DF9E6921C}" sibTransId="{0964BB05-FB5E-46C7-A1A2-CDCC9CB0E8BD}"/>
    <dgm:cxn modelId="{BCBDC27C-1A7A-4641-9224-D2FF061449A3}" type="presOf" srcId="{8B3F6DC7-C04E-46A7-94AA-677F5C2F283A}" destId="{5FC533C3-354E-4FF0-99FA-F96AF92C8BAC}" srcOrd="0" destOrd="0" presId="urn:microsoft.com/office/officeart/2005/8/layout/process4"/>
    <dgm:cxn modelId="{5EC394AF-6BD2-4F9A-A7CC-E78B6562FE90}" srcId="{6911F43E-0796-4F5D-A708-1862BD5770E4}" destId="{BEF2BCD0-23F3-4E4B-AEF2-764F37E3919E}" srcOrd="1" destOrd="0" parTransId="{D4BEC0D0-EF70-4E16-8325-6D21599732DF}" sibTransId="{5B8C947F-0040-4F09-A7AE-B4F3A380C615}"/>
    <dgm:cxn modelId="{1BEACAB6-6915-47B9-AA7A-7010EBC50C21}" type="presOf" srcId="{C923E470-614F-467D-ABC5-71AF1694F320}" destId="{8648A6E6-CEF4-481E-87F9-4B61767DEE7F}" srcOrd="1" destOrd="0" presId="urn:microsoft.com/office/officeart/2005/8/layout/process4"/>
    <dgm:cxn modelId="{C9D776C7-F04B-408E-A467-B38FE5BF23BD}" type="presOf" srcId="{BEF2BCD0-23F3-4E4B-AEF2-764F37E3919E}" destId="{ED666148-443F-493F-B3F5-E96460D72C96}" srcOrd="0" destOrd="0" presId="urn:microsoft.com/office/officeart/2005/8/layout/process4"/>
    <dgm:cxn modelId="{3542FDE1-8D28-4FB2-AD3E-EB45D7795A63}" type="presOf" srcId="{00C0CD47-600A-4D3B-BE04-4C38F8195B30}" destId="{FE09D187-2775-4F1D-912F-14018A63EC2A}" srcOrd="0" destOrd="0" presId="urn:microsoft.com/office/officeart/2005/8/layout/process4"/>
    <dgm:cxn modelId="{BAE448F1-4E11-4805-A84D-FD759A43352C}" srcId="{6911F43E-0796-4F5D-A708-1862BD5770E4}" destId="{C923E470-614F-467D-ABC5-71AF1694F320}" srcOrd="0" destOrd="0" parTransId="{1AD340AB-EDEE-4FED-BAF3-FAE4BF70B345}" sibTransId="{7F7B6ECA-2AAB-4F0D-BC71-29ACD610BD0F}"/>
    <dgm:cxn modelId="{0A09CF26-13EE-48E5-948C-B7D1C0D96B54}" type="presParOf" srcId="{A180C762-943A-4649-8FE9-FDA30CD1B9AB}" destId="{853698D3-DB86-4A5A-8A3D-4DB4A45BA8CC}" srcOrd="0" destOrd="0" presId="urn:microsoft.com/office/officeart/2005/8/layout/process4"/>
    <dgm:cxn modelId="{B028E0B6-F3CC-4F9D-8BFE-BB46D5DF3E37}" type="presParOf" srcId="{853698D3-DB86-4A5A-8A3D-4DB4A45BA8CC}" destId="{ED666148-443F-493F-B3F5-E96460D72C96}" srcOrd="0" destOrd="0" presId="urn:microsoft.com/office/officeart/2005/8/layout/process4"/>
    <dgm:cxn modelId="{98F45F93-356E-4B28-AEA1-4E595E8894DC}" type="presParOf" srcId="{853698D3-DB86-4A5A-8A3D-4DB4A45BA8CC}" destId="{2465F34B-A9D6-4964-9BA5-2762351C6973}" srcOrd="1" destOrd="0" presId="urn:microsoft.com/office/officeart/2005/8/layout/process4"/>
    <dgm:cxn modelId="{FBA0B7C8-80A2-4062-9DA7-5934323B7D62}" type="presParOf" srcId="{853698D3-DB86-4A5A-8A3D-4DB4A45BA8CC}" destId="{116F2116-BD1C-4077-BA80-E22731C4F8DC}" srcOrd="2" destOrd="0" presId="urn:microsoft.com/office/officeart/2005/8/layout/process4"/>
    <dgm:cxn modelId="{FED6F9B9-3E6D-4547-A4DA-62A8029E71C4}" type="presParOf" srcId="{116F2116-BD1C-4077-BA80-E22731C4F8DC}" destId="{5FC533C3-354E-4FF0-99FA-F96AF92C8BAC}" srcOrd="0" destOrd="0" presId="urn:microsoft.com/office/officeart/2005/8/layout/process4"/>
    <dgm:cxn modelId="{04D8C502-E7CF-4CA6-96EF-E4171FD0BBC9}" type="presParOf" srcId="{116F2116-BD1C-4077-BA80-E22731C4F8DC}" destId="{E45695E5-EC3C-48A9-8426-55D64142DC19}" srcOrd="1" destOrd="0" presId="urn:microsoft.com/office/officeart/2005/8/layout/process4"/>
    <dgm:cxn modelId="{EEBB719D-C1CC-4A83-9BE7-493C64BC8994}" type="presParOf" srcId="{A180C762-943A-4649-8FE9-FDA30CD1B9AB}" destId="{7F57D491-2A5A-4681-A01F-854B629CA562}" srcOrd="1" destOrd="0" presId="urn:microsoft.com/office/officeart/2005/8/layout/process4"/>
    <dgm:cxn modelId="{994BA3C8-BCBE-4795-B63F-F4EAE32EF374}" type="presParOf" srcId="{A180C762-943A-4649-8FE9-FDA30CD1B9AB}" destId="{F3FF6B0C-51EA-4CBC-9BFC-63D61CB6E624}" srcOrd="2" destOrd="0" presId="urn:microsoft.com/office/officeart/2005/8/layout/process4"/>
    <dgm:cxn modelId="{99559CFF-9226-4F87-A7CF-A123D1E52C0D}" type="presParOf" srcId="{F3FF6B0C-51EA-4CBC-9BFC-63D61CB6E624}" destId="{7268E4D7-4249-4D66-8E86-7A06F0850B79}" srcOrd="0" destOrd="0" presId="urn:microsoft.com/office/officeart/2005/8/layout/process4"/>
    <dgm:cxn modelId="{697E1D13-A8E2-4A8B-A173-477765141400}" type="presParOf" srcId="{F3FF6B0C-51EA-4CBC-9BFC-63D61CB6E624}" destId="{8648A6E6-CEF4-481E-87F9-4B61767DEE7F}" srcOrd="1" destOrd="0" presId="urn:microsoft.com/office/officeart/2005/8/layout/process4"/>
    <dgm:cxn modelId="{285E0B2C-EDCF-4D84-B28E-C5818EFB275D}" type="presParOf" srcId="{F3FF6B0C-51EA-4CBC-9BFC-63D61CB6E624}" destId="{BB81DD15-DDAA-40EC-BCF0-A66EA8BCD34B}" srcOrd="2" destOrd="0" presId="urn:microsoft.com/office/officeart/2005/8/layout/process4"/>
    <dgm:cxn modelId="{11D0DEBC-C000-4C0A-AEDD-F209CFBA9C77}" type="presParOf" srcId="{BB81DD15-DDAA-40EC-BCF0-A66EA8BCD34B}" destId="{FE09D187-2775-4F1D-912F-14018A63EC2A}" srcOrd="0" destOrd="0" presId="urn:microsoft.com/office/officeart/2005/8/layout/process4"/>
    <dgm:cxn modelId="{0BD46E30-8BA5-4664-808E-10D6047ED12C}" type="presParOf" srcId="{BB81DD15-DDAA-40EC-BCF0-A66EA8BCD34B}" destId="{32A3309C-33D6-49D7-B0CC-B3306788E4EE}" srcOrd="1" destOrd="0" presId="urn:microsoft.com/office/officeart/2005/8/layout/process4"/>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2ADA77-75CB-4C73-A0ED-7FFBA746951C}">
      <dsp:nvSpPr>
        <dsp:cNvPr id="0" name=""/>
        <dsp:cNvSpPr/>
      </dsp:nvSpPr>
      <dsp:spPr>
        <a:xfrm>
          <a:off x="-3617274" y="-555868"/>
          <a:ext cx="4312137" cy="4312137"/>
        </a:xfrm>
        <a:prstGeom prst="blockArc">
          <a:avLst>
            <a:gd name="adj1" fmla="val 18900000"/>
            <a:gd name="adj2" fmla="val 2700000"/>
            <a:gd name="adj3" fmla="val 501"/>
          </a:avLst>
        </a:prstGeom>
        <a:noFill/>
        <a:ln w="15875" cap="rnd"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DAA5FFE-B18B-4FE6-A572-C32F790EAD29}">
      <dsp:nvSpPr>
        <dsp:cNvPr id="0" name=""/>
        <dsp:cNvSpPr/>
      </dsp:nvSpPr>
      <dsp:spPr>
        <a:xfrm>
          <a:off x="225686" y="145490"/>
          <a:ext cx="5219166" cy="290852"/>
        </a:xfrm>
        <a:prstGeom prst="rect">
          <a:avLst/>
        </a:prstGeom>
        <a:solidFill>
          <a:schemeClr val="accent1">
            <a:hueOff val="0"/>
            <a:satOff val="0"/>
            <a:lumOff val="0"/>
            <a:alphaOff val="0"/>
          </a:schemeClr>
        </a:solidFill>
        <a:ln w="15875"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30864" tIns="38100" rIns="38100" bIns="38100" numCol="1" spcCol="1270" anchor="ctr" anchorCtr="0">
          <a:noAutofit/>
        </a:bodyPr>
        <a:lstStyle/>
        <a:p>
          <a:pPr marL="0" lvl="0" indent="0" algn="l" defTabSz="666750">
            <a:lnSpc>
              <a:spcPct val="90000"/>
            </a:lnSpc>
            <a:spcBef>
              <a:spcPct val="0"/>
            </a:spcBef>
            <a:spcAft>
              <a:spcPct val="35000"/>
            </a:spcAft>
            <a:buNone/>
          </a:pPr>
          <a:r>
            <a:rPr lang="en-US" sz="1500" kern="1200"/>
            <a:t>Ayman Reda Elshahat</a:t>
          </a:r>
        </a:p>
      </dsp:txBody>
      <dsp:txXfrm>
        <a:off x="225686" y="145490"/>
        <a:ext cx="5219166" cy="290852"/>
      </dsp:txXfrm>
    </dsp:sp>
    <dsp:sp modelId="{91FFB24D-E7F0-4D99-8038-8A28BE61A47D}">
      <dsp:nvSpPr>
        <dsp:cNvPr id="0" name=""/>
        <dsp:cNvSpPr/>
      </dsp:nvSpPr>
      <dsp:spPr>
        <a:xfrm>
          <a:off x="43903" y="109133"/>
          <a:ext cx="363565" cy="363565"/>
        </a:xfrm>
        <a:prstGeom prst="ellipse">
          <a:avLst/>
        </a:prstGeom>
        <a:solidFill>
          <a:schemeClr val="l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821A7E7-64FA-4FCA-9AC2-1EF24D451CBE}">
      <dsp:nvSpPr>
        <dsp:cNvPr id="0" name=""/>
        <dsp:cNvSpPr/>
      </dsp:nvSpPr>
      <dsp:spPr>
        <a:xfrm>
          <a:off x="489079" y="582024"/>
          <a:ext cx="4955773" cy="290852"/>
        </a:xfrm>
        <a:prstGeom prst="rect">
          <a:avLst/>
        </a:prstGeom>
        <a:solidFill>
          <a:schemeClr val="accent1">
            <a:hueOff val="0"/>
            <a:satOff val="0"/>
            <a:lumOff val="0"/>
            <a:alphaOff val="0"/>
          </a:schemeClr>
        </a:solidFill>
        <a:ln w="15875"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30864" tIns="38100" rIns="38100" bIns="38100" numCol="1" spcCol="1270" anchor="ctr" anchorCtr="0">
          <a:noAutofit/>
        </a:bodyPr>
        <a:lstStyle/>
        <a:p>
          <a:pPr marL="0" lvl="0" indent="0" algn="l" defTabSz="666750">
            <a:lnSpc>
              <a:spcPct val="90000"/>
            </a:lnSpc>
            <a:spcBef>
              <a:spcPct val="0"/>
            </a:spcBef>
            <a:spcAft>
              <a:spcPct val="35000"/>
            </a:spcAft>
            <a:buNone/>
          </a:pPr>
          <a:r>
            <a:rPr lang="en-US" sz="1500" kern="1200"/>
            <a:t>Bahaa Eldin Mahmoud</a:t>
          </a:r>
        </a:p>
      </dsp:txBody>
      <dsp:txXfrm>
        <a:off x="489079" y="582024"/>
        <a:ext cx="4955773" cy="290852"/>
      </dsp:txXfrm>
    </dsp:sp>
    <dsp:sp modelId="{FDDB35B7-D7A8-4642-B013-48ACD441B1E1}">
      <dsp:nvSpPr>
        <dsp:cNvPr id="0" name=""/>
        <dsp:cNvSpPr/>
      </dsp:nvSpPr>
      <dsp:spPr>
        <a:xfrm>
          <a:off x="307296" y="545668"/>
          <a:ext cx="363565" cy="363565"/>
        </a:xfrm>
        <a:prstGeom prst="ellipse">
          <a:avLst/>
        </a:prstGeom>
        <a:solidFill>
          <a:schemeClr val="l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AE993CD-4AA5-4BE0-9E16-FAE104CAA4B6}">
      <dsp:nvSpPr>
        <dsp:cNvPr id="0" name=""/>
        <dsp:cNvSpPr/>
      </dsp:nvSpPr>
      <dsp:spPr>
        <a:xfrm>
          <a:off x="633417" y="1018239"/>
          <a:ext cx="4811435" cy="290852"/>
        </a:xfrm>
        <a:prstGeom prst="rect">
          <a:avLst/>
        </a:prstGeom>
        <a:solidFill>
          <a:schemeClr val="accent1">
            <a:hueOff val="0"/>
            <a:satOff val="0"/>
            <a:lumOff val="0"/>
            <a:alphaOff val="0"/>
          </a:schemeClr>
        </a:solidFill>
        <a:ln w="15875"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30864" tIns="38100" rIns="38100" bIns="38100" numCol="1" spcCol="1270" anchor="ctr" anchorCtr="0">
          <a:noAutofit/>
        </a:bodyPr>
        <a:lstStyle/>
        <a:p>
          <a:pPr marL="0" lvl="0" indent="0" algn="l" defTabSz="666750">
            <a:lnSpc>
              <a:spcPct val="90000"/>
            </a:lnSpc>
            <a:spcBef>
              <a:spcPct val="0"/>
            </a:spcBef>
            <a:spcAft>
              <a:spcPct val="35000"/>
            </a:spcAft>
            <a:buNone/>
          </a:pPr>
          <a:r>
            <a:rPr lang="en-US" sz="1500" kern="1200"/>
            <a:t>MennatAllah Amed Ahmed</a:t>
          </a:r>
        </a:p>
      </dsp:txBody>
      <dsp:txXfrm>
        <a:off x="633417" y="1018239"/>
        <a:ext cx="4811435" cy="290852"/>
      </dsp:txXfrm>
    </dsp:sp>
    <dsp:sp modelId="{5D06EA63-2F41-42BF-8829-AB6E909F9678}">
      <dsp:nvSpPr>
        <dsp:cNvPr id="0" name=""/>
        <dsp:cNvSpPr/>
      </dsp:nvSpPr>
      <dsp:spPr>
        <a:xfrm>
          <a:off x="451634" y="981882"/>
          <a:ext cx="363565" cy="363565"/>
        </a:xfrm>
        <a:prstGeom prst="ellipse">
          <a:avLst/>
        </a:prstGeom>
        <a:solidFill>
          <a:schemeClr val="l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05F6CA8-208D-495C-B7D5-6FCB7C4C4C10}">
      <dsp:nvSpPr>
        <dsp:cNvPr id="0" name=""/>
        <dsp:cNvSpPr/>
      </dsp:nvSpPr>
      <dsp:spPr>
        <a:xfrm>
          <a:off x="679503" y="1454773"/>
          <a:ext cx="4765349" cy="290852"/>
        </a:xfrm>
        <a:prstGeom prst="rect">
          <a:avLst/>
        </a:prstGeom>
        <a:solidFill>
          <a:schemeClr val="accent1">
            <a:hueOff val="0"/>
            <a:satOff val="0"/>
            <a:lumOff val="0"/>
            <a:alphaOff val="0"/>
          </a:schemeClr>
        </a:solidFill>
        <a:ln w="15875"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30864" tIns="38100" rIns="38100" bIns="38100" numCol="1" spcCol="1270" anchor="ctr" anchorCtr="0">
          <a:noAutofit/>
        </a:bodyPr>
        <a:lstStyle/>
        <a:p>
          <a:pPr marL="0" lvl="0" indent="0" algn="l" defTabSz="666750">
            <a:lnSpc>
              <a:spcPct val="90000"/>
            </a:lnSpc>
            <a:spcBef>
              <a:spcPct val="0"/>
            </a:spcBef>
            <a:spcAft>
              <a:spcPct val="35000"/>
            </a:spcAft>
            <a:buNone/>
          </a:pPr>
          <a:r>
            <a:rPr lang="en-US" sz="1500" kern="1200"/>
            <a:t>Gehad AbdelAziz El Tabakh</a:t>
          </a:r>
        </a:p>
      </dsp:txBody>
      <dsp:txXfrm>
        <a:off x="679503" y="1454773"/>
        <a:ext cx="4765349" cy="290852"/>
      </dsp:txXfrm>
    </dsp:sp>
    <dsp:sp modelId="{79E951D5-84C6-41B2-AEAA-390DE2FB70FE}">
      <dsp:nvSpPr>
        <dsp:cNvPr id="0" name=""/>
        <dsp:cNvSpPr/>
      </dsp:nvSpPr>
      <dsp:spPr>
        <a:xfrm>
          <a:off x="497720" y="1418417"/>
          <a:ext cx="363565" cy="363565"/>
        </a:xfrm>
        <a:prstGeom prst="ellipse">
          <a:avLst/>
        </a:prstGeom>
        <a:solidFill>
          <a:schemeClr val="l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8B1422C-C998-4A53-A19F-7437A7D205B1}">
      <dsp:nvSpPr>
        <dsp:cNvPr id="0" name=""/>
        <dsp:cNvSpPr/>
      </dsp:nvSpPr>
      <dsp:spPr>
        <a:xfrm>
          <a:off x="633417" y="1891308"/>
          <a:ext cx="4811435" cy="290852"/>
        </a:xfrm>
        <a:prstGeom prst="rect">
          <a:avLst/>
        </a:prstGeom>
        <a:solidFill>
          <a:schemeClr val="accent1">
            <a:hueOff val="0"/>
            <a:satOff val="0"/>
            <a:lumOff val="0"/>
            <a:alphaOff val="0"/>
          </a:schemeClr>
        </a:solidFill>
        <a:ln w="15875"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30864" tIns="38100" rIns="38100" bIns="38100" numCol="1" spcCol="1270" anchor="ctr" anchorCtr="0">
          <a:noAutofit/>
        </a:bodyPr>
        <a:lstStyle/>
        <a:p>
          <a:pPr marL="0" lvl="0" indent="0" algn="l" defTabSz="666750">
            <a:lnSpc>
              <a:spcPct val="90000"/>
            </a:lnSpc>
            <a:spcBef>
              <a:spcPct val="0"/>
            </a:spcBef>
            <a:spcAft>
              <a:spcPct val="35000"/>
            </a:spcAft>
            <a:buNone/>
          </a:pPr>
          <a:r>
            <a:rPr lang="en-US" sz="1500" kern="1200"/>
            <a:t>Mina Samy Nasef</a:t>
          </a:r>
        </a:p>
      </dsp:txBody>
      <dsp:txXfrm>
        <a:off x="633417" y="1891308"/>
        <a:ext cx="4811435" cy="290852"/>
      </dsp:txXfrm>
    </dsp:sp>
    <dsp:sp modelId="{42894531-C3C8-4ED7-9575-035D17D87CEB}">
      <dsp:nvSpPr>
        <dsp:cNvPr id="0" name=""/>
        <dsp:cNvSpPr/>
      </dsp:nvSpPr>
      <dsp:spPr>
        <a:xfrm>
          <a:off x="451634" y="1854951"/>
          <a:ext cx="363565" cy="363565"/>
        </a:xfrm>
        <a:prstGeom prst="ellipse">
          <a:avLst/>
        </a:prstGeom>
        <a:solidFill>
          <a:schemeClr val="l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EC2DF6D-9395-4171-AA65-3C6DE668398E}">
      <dsp:nvSpPr>
        <dsp:cNvPr id="0" name=""/>
        <dsp:cNvSpPr/>
      </dsp:nvSpPr>
      <dsp:spPr>
        <a:xfrm>
          <a:off x="489079" y="2327522"/>
          <a:ext cx="4955773" cy="290852"/>
        </a:xfrm>
        <a:prstGeom prst="rect">
          <a:avLst/>
        </a:prstGeom>
        <a:solidFill>
          <a:schemeClr val="accent1">
            <a:hueOff val="0"/>
            <a:satOff val="0"/>
            <a:lumOff val="0"/>
            <a:alphaOff val="0"/>
          </a:schemeClr>
        </a:solidFill>
        <a:ln w="15875"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30864" tIns="38100" rIns="38100" bIns="38100" numCol="1" spcCol="1270" anchor="ctr" anchorCtr="0">
          <a:noAutofit/>
        </a:bodyPr>
        <a:lstStyle/>
        <a:p>
          <a:pPr marL="0" lvl="0" indent="0" algn="l" defTabSz="666750">
            <a:lnSpc>
              <a:spcPct val="90000"/>
            </a:lnSpc>
            <a:spcBef>
              <a:spcPct val="0"/>
            </a:spcBef>
            <a:spcAft>
              <a:spcPct val="35000"/>
            </a:spcAft>
            <a:buNone/>
          </a:pPr>
          <a:r>
            <a:rPr lang="en-US" sz="1500" kern="1200"/>
            <a:t>Amr Ahmed Abo EL Fotoh</a:t>
          </a:r>
        </a:p>
      </dsp:txBody>
      <dsp:txXfrm>
        <a:off x="489079" y="2327522"/>
        <a:ext cx="4955773" cy="290852"/>
      </dsp:txXfrm>
    </dsp:sp>
    <dsp:sp modelId="{B84A2D26-DD27-4EE9-A06D-0938C866E3C1}">
      <dsp:nvSpPr>
        <dsp:cNvPr id="0" name=""/>
        <dsp:cNvSpPr/>
      </dsp:nvSpPr>
      <dsp:spPr>
        <a:xfrm>
          <a:off x="307296" y="2291166"/>
          <a:ext cx="363565" cy="363565"/>
        </a:xfrm>
        <a:prstGeom prst="ellipse">
          <a:avLst/>
        </a:prstGeom>
        <a:solidFill>
          <a:schemeClr val="l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969D4FA-986A-4655-AF86-A3F0619510AA}">
      <dsp:nvSpPr>
        <dsp:cNvPr id="0" name=""/>
        <dsp:cNvSpPr/>
      </dsp:nvSpPr>
      <dsp:spPr>
        <a:xfrm>
          <a:off x="225686" y="2764057"/>
          <a:ext cx="5219166" cy="290852"/>
        </a:xfrm>
        <a:prstGeom prst="rect">
          <a:avLst/>
        </a:prstGeom>
        <a:solidFill>
          <a:schemeClr val="accent1">
            <a:hueOff val="0"/>
            <a:satOff val="0"/>
            <a:lumOff val="0"/>
            <a:alphaOff val="0"/>
          </a:schemeClr>
        </a:solidFill>
        <a:ln w="15875"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30864" tIns="38100" rIns="38100" bIns="38100" numCol="1" spcCol="1270" anchor="ctr" anchorCtr="0">
          <a:noAutofit/>
        </a:bodyPr>
        <a:lstStyle/>
        <a:p>
          <a:pPr marL="0" lvl="0" indent="0" algn="l" defTabSz="666750">
            <a:lnSpc>
              <a:spcPct val="90000"/>
            </a:lnSpc>
            <a:spcBef>
              <a:spcPct val="0"/>
            </a:spcBef>
            <a:spcAft>
              <a:spcPct val="35000"/>
            </a:spcAft>
            <a:buNone/>
          </a:pPr>
          <a:r>
            <a:rPr lang="en-US" sz="1500" kern="1200"/>
            <a:t>Azza Ahmed Ebrahim Elsayed</a:t>
          </a:r>
        </a:p>
      </dsp:txBody>
      <dsp:txXfrm>
        <a:off x="225686" y="2764057"/>
        <a:ext cx="5219166" cy="290852"/>
      </dsp:txXfrm>
    </dsp:sp>
    <dsp:sp modelId="{74EB4B7F-D0AD-4EA9-AC7B-8DC1D95BA2AA}">
      <dsp:nvSpPr>
        <dsp:cNvPr id="0" name=""/>
        <dsp:cNvSpPr/>
      </dsp:nvSpPr>
      <dsp:spPr>
        <a:xfrm>
          <a:off x="43903" y="2727700"/>
          <a:ext cx="363565" cy="363565"/>
        </a:xfrm>
        <a:prstGeom prst="ellipse">
          <a:avLst/>
        </a:prstGeom>
        <a:solidFill>
          <a:schemeClr val="l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465F34B-A9D6-4964-9BA5-2762351C6973}">
      <dsp:nvSpPr>
        <dsp:cNvPr id="0" name=""/>
        <dsp:cNvSpPr/>
      </dsp:nvSpPr>
      <dsp:spPr>
        <a:xfrm>
          <a:off x="0" y="1214155"/>
          <a:ext cx="5486400" cy="796617"/>
        </a:xfrm>
        <a:prstGeom prst="rect">
          <a:avLst/>
        </a:prstGeom>
        <a:solidFill>
          <a:schemeClr val="accent1">
            <a:hueOff val="0"/>
            <a:satOff val="0"/>
            <a:lumOff val="0"/>
            <a:alphaOff val="0"/>
          </a:schemeClr>
        </a:solidFill>
        <a:ln w="15875"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n-US" sz="1500" b="0" i="0" kern="1200"/>
            <a:t>Help Center</a:t>
          </a:r>
        </a:p>
      </dsp:txBody>
      <dsp:txXfrm>
        <a:off x="0" y="1214155"/>
        <a:ext cx="5486400" cy="430173"/>
      </dsp:txXfrm>
    </dsp:sp>
    <dsp:sp modelId="{5FC533C3-354E-4FF0-99FA-F96AF92C8BAC}">
      <dsp:nvSpPr>
        <dsp:cNvPr id="0" name=""/>
        <dsp:cNvSpPr/>
      </dsp:nvSpPr>
      <dsp:spPr>
        <a:xfrm>
          <a:off x="0" y="1628396"/>
          <a:ext cx="2743199" cy="366444"/>
        </a:xfrm>
        <a:prstGeom prst="rect">
          <a:avLst/>
        </a:prstGeom>
        <a:solidFill>
          <a:schemeClr val="accent1">
            <a:alpha val="90000"/>
            <a:tint val="40000"/>
            <a:hueOff val="0"/>
            <a:satOff val="0"/>
            <a:lumOff val="0"/>
            <a:alphaOff val="0"/>
          </a:schemeClr>
        </a:solidFill>
        <a:ln w="15875" cap="rnd"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7620" rIns="42672" bIns="7620" numCol="1" spcCol="1270" anchor="ctr" anchorCtr="0">
          <a:noAutofit/>
        </a:bodyPr>
        <a:lstStyle/>
        <a:p>
          <a:pPr marL="0" lvl="0" indent="0" algn="ctr" defTabSz="266700">
            <a:lnSpc>
              <a:spcPct val="90000"/>
            </a:lnSpc>
            <a:spcBef>
              <a:spcPct val="0"/>
            </a:spcBef>
            <a:spcAft>
              <a:spcPct val="35000"/>
            </a:spcAft>
            <a:buFont typeface="Arial" panose="020B0604020202020204" pitchFamily="34" charset="0"/>
            <a:buNone/>
          </a:pPr>
          <a:endParaRPr lang="en-US" sz="600" b="1" i="0" kern="1200"/>
        </a:p>
        <a:p>
          <a:pPr marL="0" lvl="0" indent="0" algn="ctr" defTabSz="266700">
            <a:lnSpc>
              <a:spcPct val="90000"/>
            </a:lnSpc>
            <a:spcBef>
              <a:spcPct val="0"/>
            </a:spcBef>
            <a:spcAft>
              <a:spcPct val="35000"/>
            </a:spcAft>
            <a:buFont typeface="Arial" panose="020B0604020202020204" pitchFamily="34" charset="0"/>
            <a:buNone/>
          </a:pPr>
          <a:r>
            <a:rPr lang="en-US" sz="600" b="1" i="0" kern="1200"/>
            <a:t>Implement a help center or documentation for quick reference and user support.</a:t>
          </a:r>
        </a:p>
      </dsp:txBody>
      <dsp:txXfrm>
        <a:off x="0" y="1628396"/>
        <a:ext cx="2743199" cy="366444"/>
      </dsp:txXfrm>
    </dsp:sp>
    <dsp:sp modelId="{E45695E5-EC3C-48A9-8426-55D64142DC19}">
      <dsp:nvSpPr>
        <dsp:cNvPr id="0" name=""/>
        <dsp:cNvSpPr/>
      </dsp:nvSpPr>
      <dsp:spPr>
        <a:xfrm>
          <a:off x="2743200" y="1628396"/>
          <a:ext cx="2743199" cy="366444"/>
        </a:xfrm>
        <a:prstGeom prst="rect">
          <a:avLst/>
        </a:prstGeom>
        <a:solidFill>
          <a:schemeClr val="accent1">
            <a:alpha val="90000"/>
            <a:tint val="40000"/>
            <a:hueOff val="0"/>
            <a:satOff val="0"/>
            <a:lumOff val="0"/>
            <a:alphaOff val="0"/>
          </a:schemeClr>
        </a:solidFill>
        <a:ln w="15875" cap="rnd"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7620" rIns="42672" bIns="7620" numCol="1" spcCol="1270" anchor="ctr" anchorCtr="0">
          <a:noAutofit/>
        </a:bodyPr>
        <a:lstStyle/>
        <a:p>
          <a:pPr marL="0" lvl="0" indent="0" algn="ctr" defTabSz="266700">
            <a:lnSpc>
              <a:spcPct val="90000"/>
            </a:lnSpc>
            <a:spcBef>
              <a:spcPct val="0"/>
            </a:spcBef>
            <a:spcAft>
              <a:spcPct val="35000"/>
            </a:spcAft>
            <a:buFont typeface="Arial" panose="020B0604020202020204" pitchFamily="34" charset="0"/>
            <a:buNone/>
          </a:pPr>
          <a:endParaRPr lang="en-US" sz="600" b="1" i="0" kern="1200"/>
        </a:p>
        <a:p>
          <a:pPr marL="0" lvl="0" indent="0" algn="ctr" defTabSz="266700">
            <a:lnSpc>
              <a:spcPct val="90000"/>
            </a:lnSpc>
            <a:spcBef>
              <a:spcPct val="0"/>
            </a:spcBef>
            <a:spcAft>
              <a:spcPct val="35000"/>
            </a:spcAft>
            <a:buFont typeface="Arial" panose="020B0604020202020204" pitchFamily="34" charset="0"/>
            <a:buNone/>
          </a:pPr>
          <a:r>
            <a:rPr lang="en-US" sz="600" b="1" i="0" kern="1200"/>
            <a:t>Define the structure and content of the help center, providing resources for self-help and troubleshooting.</a:t>
          </a:r>
        </a:p>
      </dsp:txBody>
      <dsp:txXfrm>
        <a:off x="2743200" y="1628396"/>
        <a:ext cx="2743199" cy="366444"/>
      </dsp:txXfrm>
    </dsp:sp>
    <dsp:sp modelId="{8648A6E6-CEF4-481E-87F9-4B61767DEE7F}">
      <dsp:nvSpPr>
        <dsp:cNvPr id="0" name=""/>
        <dsp:cNvSpPr/>
      </dsp:nvSpPr>
      <dsp:spPr>
        <a:xfrm rot="10800000">
          <a:off x="0" y="907"/>
          <a:ext cx="5486400" cy="1225197"/>
        </a:xfrm>
        <a:prstGeom prst="upArrowCallout">
          <a:avLst/>
        </a:prstGeom>
        <a:solidFill>
          <a:schemeClr val="accent1">
            <a:hueOff val="0"/>
            <a:satOff val="0"/>
            <a:lumOff val="0"/>
            <a:alphaOff val="0"/>
          </a:schemeClr>
        </a:solidFill>
        <a:ln w="15875"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n-US" sz="1500" b="0" i="0" kern="1200"/>
            <a:t>Training Modules</a:t>
          </a:r>
        </a:p>
      </dsp:txBody>
      <dsp:txXfrm rot="-10800000">
        <a:off x="0" y="907"/>
        <a:ext cx="5486400" cy="430044"/>
      </dsp:txXfrm>
    </dsp:sp>
    <dsp:sp modelId="{FE09D187-2775-4F1D-912F-14018A63EC2A}">
      <dsp:nvSpPr>
        <dsp:cNvPr id="0" name=""/>
        <dsp:cNvSpPr/>
      </dsp:nvSpPr>
      <dsp:spPr>
        <a:xfrm>
          <a:off x="0" y="430951"/>
          <a:ext cx="2743199" cy="366334"/>
        </a:xfrm>
        <a:prstGeom prst="rect">
          <a:avLst/>
        </a:prstGeom>
        <a:solidFill>
          <a:schemeClr val="accent1">
            <a:alpha val="90000"/>
            <a:tint val="40000"/>
            <a:hueOff val="0"/>
            <a:satOff val="0"/>
            <a:lumOff val="0"/>
            <a:alphaOff val="0"/>
          </a:schemeClr>
        </a:solidFill>
        <a:ln w="15875" cap="rnd"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7620" rIns="42672" bIns="7620" numCol="1" spcCol="1270" anchor="ctr" anchorCtr="0">
          <a:noAutofit/>
        </a:bodyPr>
        <a:lstStyle/>
        <a:p>
          <a:pPr marL="0" lvl="0" indent="0" algn="ctr" defTabSz="266700">
            <a:lnSpc>
              <a:spcPct val="90000"/>
            </a:lnSpc>
            <a:spcBef>
              <a:spcPct val="0"/>
            </a:spcBef>
            <a:spcAft>
              <a:spcPct val="35000"/>
            </a:spcAft>
            <a:buFont typeface="Arial" panose="020B0604020202020204" pitchFamily="34" charset="0"/>
            <a:buNone/>
          </a:pPr>
          <a:endParaRPr lang="en-US" sz="600" b="1" i="0" kern="1200"/>
        </a:p>
        <a:p>
          <a:pPr marL="0" lvl="0" indent="0" algn="ctr" defTabSz="266700">
            <a:lnSpc>
              <a:spcPct val="90000"/>
            </a:lnSpc>
            <a:spcBef>
              <a:spcPct val="0"/>
            </a:spcBef>
            <a:spcAft>
              <a:spcPct val="35000"/>
            </a:spcAft>
            <a:buFont typeface="Arial" panose="020B0604020202020204" pitchFamily="34" charset="0"/>
            <a:buNone/>
          </a:pPr>
          <a:r>
            <a:rPr lang="en-US" sz="600" b="1" i="0" kern="1200"/>
            <a:t>Develop comprehensive training modules for users to understand system functionalities.</a:t>
          </a:r>
        </a:p>
      </dsp:txBody>
      <dsp:txXfrm>
        <a:off x="0" y="430951"/>
        <a:ext cx="2743199" cy="366334"/>
      </dsp:txXfrm>
    </dsp:sp>
    <dsp:sp modelId="{32A3309C-33D6-49D7-B0CC-B3306788E4EE}">
      <dsp:nvSpPr>
        <dsp:cNvPr id="0" name=""/>
        <dsp:cNvSpPr/>
      </dsp:nvSpPr>
      <dsp:spPr>
        <a:xfrm>
          <a:off x="2743200" y="430951"/>
          <a:ext cx="2743199" cy="366334"/>
        </a:xfrm>
        <a:prstGeom prst="rect">
          <a:avLst/>
        </a:prstGeom>
        <a:solidFill>
          <a:schemeClr val="accent1">
            <a:alpha val="90000"/>
            <a:tint val="40000"/>
            <a:hueOff val="0"/>
            <a:satOff val="0"/>
            <a:lumOff val="0"/>
            <a:alphaOff val="0"/>
          </a:schemeClr>
        </a:solidFill>
        <a:ln w="15875" cap="rnd"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7620" rIns="42672" bIns="7620" numCol="1" spcCol="1270" anchor="ctr" anchorCtr="0">
          <a:noAutofit/>
        </a:bodyPr>
        <a:lstStyle/>
        <a:p>
          <a:pPr marL="0" lvl="0" indent="0" algn="ctr" defTabSz="266700">
            <a:lnSpc>
              <a:spcPct val="90000"/>
            </a:lnSpc>
            <a:spcBef>
              <a:spcPct val="0"/>
            </a:spcBef>
            <a:spcAft>
              <a:spcPct val="35000"/>
            </a:spcAft>
            <a:buFont typeface="Arial" panose="020B0604020202020204" pitchFamily="34" charset="0"/>
            <a:buNone/>
          </a:pPr>
          <a:endParaRPr lang="en-US" sz="600" b="1" i="0" kern="1200"/>
        </a:p>
        <a:p>
          <a:pPr marL="0" lvl="0" indent="0" algn="ctr" defTabSz="266700">
            <a:lnSpc>
              <a:spcPct val="90000"/>
            </a:lnSpc>
            <a:spcBef>
              <a:spcPct val="0"/>
            </a:spcBef>
            <a:spcAft>
              <a:spcPct val="35000"/>
            </a:spcAft>
            <a:buFont typeface="Arial" panose="020B0604020202020204" pitchFamily="34" charset="0"/>
            <a:buNone/>
          </a:pPr>
          <a:r>
            <a:rPr lang="en-US" sz="600" b="1" i="0" kern="1200"/>
            <a:t>Specify content, format, and delivery methods for training modules, ensuring comprehensive coverage of system usage.</a:t>
          </a:r>
        </a:p>
      </dsp:txBody>
      <dsp:txXfrm>
        <a:off x="2743200" y="430951"/>
        <a:ext cx="2743199" cy="366334"/>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3DB5CC1-D0FA-40D8-A819-B1E5B16DF333}">
      <dsp:nvSpPr>
        <dsp:cNvPr id="0" name=""/>
        <dsp:cNvSpPr/>
      </dsp:nvSpPr>
      <dsp:spPr>
        <a:xfrm>
          <a:off x="0" y="0"/>
          <a:ext cx="5486400" cy="970498"/>
        </a:xfrm>
        <a:prstGeom prst="rect">
          <a:avLst/>
        </a:prstGeom>
        <a:solidFill>
          <a:schemeClr val="accent1">
            <a:hueOff val="0"/>
            <a:satOff val="0"/>
            <a:lumOff val="0"/>
            <a:alphaOff val="0"/>
          </a:schemeClr>
        </a:solidFill>
        <a:ln w="15875"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8016" tIns="128016" rIns="128016" bIns="128016" numCol="1" spcCol="1270" anchor="ctr" anchorCtr="0">
          <a:noAutofit/>
        </a:bodyPr>
        <a:lstStyle/>
        <a:p>
          <a:pPr marL="0" lvl="0" indent="0" algn="ctr" defTabSz="800100">
            <a:lnSpc>
              <a:spcPct val="90000"/>
            </a:lnSpc>
            <a:spcBef>
              <a:spcPct val="0"/>
            </a:spcBef>
            <a:spcAft>
              <a:spcPct val="35000"/>
            </a:spcAft>
            <a:buNone/>
          </a:pPr>
          <a:r>
            <a:rPr lang="en-US" sz="1800" b="0" i="0" kern="1200"/>
            <a:t>Patient Registration</a:t>
          </a:r>
        </a:p>
      </dsp:txBody>
      <dsp:txXfrm>
        <a:off x="0" y="0"/>
        <a:ext cx="5486400" cy="524068"/>
      </dsp:txXfrm>
    </dsp:sp>
    <dsp:sp modelId="{1EE31CCB-FF8A-4456-905C-1DEE04BC7940}">
      <dsp:nvSpPr>
        <dsp:cNvPr id="0" name=""/>
        <dsp:cNvSpPr/>
      </dsp:nvSpPr>
      <dsp:spPr>
        <a:xfrm>
          <a:off x="0" y="504658"/>
          <a:ext cx="2743199" cy="446429"/>
        </a:xfrm>
        <a:prstGeom prst="rect">
          <a:avLst/>
        </a:prstGeom>
        <a:solidFill>
          <a:schemeClr val="accent1">
            <a:alpha val="90000"/>
            <a:tint val="40000"/>
            <a:hueOff val="0"/>
            <a:satOff val="0"/>
            <a:lumOff val="0"/>
            <a:alphaOff val="0"/>
          </a:schemeClr>
        </a:solidFill>
        <a:ln w="15875" cap="rnd"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8890" rIns="49784" bIns="8890" numCol="1" spcCol="1270" anchor="ctr" anchorCtr="0">
          <a:noAutofit/>
        </a:bodyPr>
        <a:lstStyle/>
        <a:p>
          <a:pPr marL="0" lvl="0" indent="0" algn="ctr" defTabSz="311150">
            <a:lnSpc>
              <a:spcPct val="90000"/>
            </a:lnSpc>
            <a:spcBef>
              <a:spcPct val="0"/>
            </a:spcBef>
            <a:spcAft>
              <a:spcPct val="35000"/>
            </a:spcAft>
            <a:buFont typeface="Arial" panose="020B0604020202020204" pitchFamily="34" charset="0"/>
            <a:buNone/>
          </a:pPr>
          <a:endParaRPr lang="en-US" sz="700" b="1" i="0" kern="1200"/>
        </a:p>
        <a:p>
          <a:pPr marL="0" lvl="0" indent="0" algn="ctr" defTabSz="311150">
            <a:lnSpc>
              <a:spcPct val="90000"/>
            </a:lnSpc>
            <a:spcBef>
              <a:spcPct val="0"/>
            </a:spcBef>
            <a:spcAft>
              <a:spcPct val="35000"/>
            </a:spcAft>
            <a:buFont typeface="Arial" panose="020B0604020202020204" pitchFamily="34" charset="0"/>
            <a:buNone/>
          </a:pPr>
          <a:r>
            <a:rPr lang="en-US" sz="700" b="1" i="0" kern="1200"/>
            <a:t>Users should efficiently manage patient data, including registration and updating relevant information.</a:t>
          </a:r>
        </a:p>
      </dsp:txBody>
      <dsp:txXfrm>
        <a:off x="0" y="504658"/>
        <a:ext cx="2743199" cy="446429"/>
      </dsp:txXfrm>
    </dsp:sp>
    <dsp:sp modelId="{91642367-504F-484C-98D8-A219AA5AC8EC}">
      <dsp:nvSpPr>
        <dsp:cNvPr id="0" name=""/>
        <dsp:cNvSpPr/>
      </dsp:nvSpPr>
      <dsp:spPr>
        <a:xfrm>
          <a:off x="2743200" y="504658"/>
          <a:ext cx="2743199" cy="446429"/>
        </a:xfrm>
        <a:prstGeom prst="rect">
          <a:avLst/>
        </a:prstGeom>
        <a:solidFill>
          <a:schemeClr val="accent1">
            <a:alpha val="90000"/>
            <a:tint val="40000"/>
            <a:hueOff val="0"/>
            <a:satOff val="0"/>
            <a:lumOff val="0"/>
            <a:alphaOff val="0"/>
          </a:schemeClr>
        </a:solidFill>
        <a:ln w="15875" cap="rnd"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8890" rIns="49784" bIns="8890" numCol="1" spcCol="1270" anchor="ctr" anchorCtr="0">
          <a:noAutofit/>
        </a:bodyPr>
        <a:lstStyle/>
        <a:p>
          <a:pPr marL="0" lvl="0" indent="0" algn="ctr" defTabSz="311150">
            <a:lnSpc>
              <a:spcPct val="90000"/>
            </a:lnSpc>
            <a:spcBef>
              <a:spcPct val="0"/>
            </a:spcBef>
            <a:spcAft>
              <a:spcPct val="35000"/>
            </a:spcAft>
            <a:buFont typeface="Arial" panose="020B0604020202020204" pitchFamily="34" charset="0"/>
            <a:buNone/>
          </a:pPr>
          <a:endParaRPr lang="en-US" sz="700" b="1" i="0" kern="1200"/>
        </a:p>
        <a:p>
          <a:pPr marL="0" lvl="0" indent="0" algn="ctr" defTabSz="311150">
            <a:lnSpc>
              <a:spcPct val="90000"/>
            </a:lnSpc>
            <a:spcBef>
              <a:spcPct val="0"/>
            </a:spcBef>
            <a:spcAft>
              <a:spcPct val="35000"/>
            </a:spcAft>
            <a:buFont typeface="Arial" panose="020B0604020202020204" pitchFamily="34" charset="0"/>
            <a:buNone/>
          </a:pPr>
          <a:r>
            <a:rPr lang="en-US" sz="700" b="1" i="0" kern="1200"/>
            <a:t>Detail the patient registration process, including mandatory data fields, validation checks, and data integrity measures.</a:t>
          </a:r>
        </a:p>
      </dsp:txBody>
      <dsp:txXfrm>
        <a:off x="2743200" y="504658"/>
        <a:ext cx="2743199" cy="446429"/>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465F34B-A9D6-4964-9BA5-2762351C6973}">
      <dsp:nvSpPr>
        <dsp:cNvPr id="0" name=""/>
        <dsp:cNvSpPr/>
      </dsp:nvSpPr>
      <dsp:spPr>
        <a:xfrm>
          <a:off x="0" y="1344171"/>
          <a:ext cx="5486400" cy="881921"/>
        </a:xfrm>
        <a:prstGeom prst="rect">
          <a:avLst/>
        </a:prstGeom>
        <a:solidFill>
          <a:schemeClr val="accent1">
            <a:hueOff val="0"/>
            <a:satOff val="0"/>
            <a:lumOff val="0"/>
            <a:alphaOff val="0"/>
          </a:schemeClr>
        </a:solidFill>
        <a:ln w="15875"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marL="0" lvl="0" indent="0" algn="ctr" defTabSz="711200">
            <a:lnSpc>
              <a:spcPct val="90000"/>
            </a:lnSpc>
            <a:spcBef>
              <a:spcPct val="0"/>
            </a:spcBef>
            <a:spcAft>
              <a:spcPct val="35000"/>
            </a:spcAft>
            <a:buNone/>
          </a:pPr>
          <a:r>
            <a:rPr lang="en-US" sz="1600" b="0" i="0" kern="1200"/>
            <a:t>Automated Analysis</a:t>
          </a:r>
        </a:p>
      </dsp:txBody>
      <dsp:txXfrm>
        <a:off x="0" y="1344171"/>
        <a:ext cx="5486400" cy="476237"/>
      </dsp:txXfrm>
    </dsp:sp>
    <dsp:sp modelId="{5FC533C3-354E-4FF0-99FA-F96AF92C8BAC}">
      <dsp:nvSpPr>
        <dsp:cNvPr id="0" name=""/>
        <dsp:cNvSpPr/>
      </dsp:nvSpPr>
      <dsp:spPr>
        <a:xfrm>
          <a:off x="0" y="1802770"/>
          <a:ext cx="2743199" cy="405683"/>
        </a:xfrm>
        <a:prstGeom prst="rect">
          <a:avLst/>
        </a:prstGeom>
        <a:solidFill>
          <a:schemeClr val="accent1">
            <a:alpha val="90000"/>
            <a:tint val="40000"/>
            <a:hueOff val="0"/>
            <a:satOff val="0"/>
            <a:lumOff val="0"/>
            <a:alphaOff val="0"/>
          </a:schemeClr>
        </a:solidFill>
        <a:ln w="15875" cap="rnd"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6896" tIns="10160" rIns="56896" bIns="10160" numCol="1" spcCol="1270" anchor="ctr" anchorCtr="0">
          <a:noAutofit/>
        </a:bodyPr>
        <a:lstStyle/>
        <a:p>
          <a:pPr marL="0" lvl="0" indent="0" algn="ctr" defTabSz="355600">
            <a:lnSpc>
              <a:spcPct val="90000"/>
            </a:lnSpc>
            <a:spcBef>
              <a:spcPct val="0"/>
            </a:spcBef>
            <a:spcAft>
              <a:spcPct val="35000"/>
            </a:spcAft>
            <a:buFont typeface="Arial" panose="020B0604020202020204" pitchFamily="34" charset="0"/>
            <a:buNone/>
          </a:pPr>
          <a:endParaRPr lang="en-US" sz="800" b="1" i="0" kern="1200"/>
        </a:p>
        <a:p>
          <a:pPr marL="0" lvl="0" indent="0" algn="ctr" defTabSz="355600">
            <a:lnSpc>
              <a:spcPct val="90000"/>
            </a:lnSpc>
            <a:spcBef>
              <a:spcPct val="0"/>
            </a:spcBef>
            <a:spcAft>
              <a:spcPct val="35000"/>
            </a:spcAft>
            <a:buFont typeface="Arial" panose="020B0604020202020204" pitchFamily="34" charset="0"/>
            <a:buNone/>
          </a:pPr>
          <a:r>
            <a:rPr lang="en-US" sz="800" b="1" i="0" kern="1200"/>
            <a:t>Implement automated analysis algorithms to assist in identifying potential cancerous abnormalities.</a:t>
          </a:r>
        </a:p>
      </dsp:txBody>
      <dsp:txXfrm>
        <a:off x="0" y="1802770"/>
        <a:ext cx="2743199" cy="405683"/>
      </dsp:txXfrm>
    </dsp:sp>
    <dsp:sp modelId="{E45695E5-EC3C-48A9-8426-55D64142DC19}">
      <dsp:nvSpPr>
        <dsp:cNvPr id="0" name=""/>
        <dsp:cNvSpPr/>
      </dsp:nvSpPr>
      <dsp:spPr>
        <a:xfrm>
          <a:off x="2743200" y="1802770"/>
          <a:ext cx="2743199" cy="405683"/>
        </a:xfrm>
        <a:prstGeom prst="rect">
          <a:avLst/>
        </a:prstGeom>
        <a:solidFill>
          <a:schemeClr val="accent1">
            <a:alpha val="90000"/>
            <a:tint val="40000"/>
            <a:hueOff val="0"/>
            <a:satOff val="0"/>
            <a:lumOff val="0"/>
            <a:alphaOff val="0"/>
          </a:schemeClr>
        </a:solidFill>
        <a:ln w="15875" cap="rnd"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6896" tIns="10160" rIns="56896" bIns="10160" numCol="1" spcCol="1270" anchor="ctr" anchorCtr="0">
          <a:noAutofit/>
        </a:bodyPr>
        <a:lstStyle/>
        <a:p>
          <a:pPr marL="0" lvl="0" indent="0" algn="ctr" defTabSz="355600">
            <a:lnSpc>
              <a:spcPct val="90000"/>
            </a:lnSpc>
            <a:spcBef>
              <a:spcPct val="0"/>
            </a:spcBef>
            <a:spcAft>
              <a:spcPct val="35000"/>
            </a:spcAft>
            <a:buFont typeface="Arial" panose="020B0604020202020204" pitchFamily="34" charset="0"/>
            <a:buNone/>
          </a:pPr>
          <a:endParaRPr lang="en-US" sz="800" b="1" i="0" kern="1200"/>
        </a:p>
        <a:p>
          <a:pPr marL="0" lvl="0" indent="0" algn="ctr" defTabSz="355600">
            <a:lnSpc>
              <a:spcPct val="90000"/>
            </a:lnSpc>
            <a:spcBef>
              <a:spcPct val="0"/>
            </a:spcBef>
            <a:spcAft>
              <a:spcPct val="35000"/>
            </a:spcAft>
            <a:buFont typeface="Arial" panose="020B0604020202020204" pitchFamily="34" charset="0"/>
            <a:buNone/>
          </a:pPr>
          <a:r>
            <a:rPr lang="en-US" sz="800" b="1" i="0" kern="1200"/>
            <a:t>Specify the algorithms used, their accuracy rates, and any customizable parameters available to users.</a:t>
          </a:r>
        </a:p>
      </dsp:txBody>
      <dsp:txXfrm>
        <a:off x="2743200" y="1802770"/>
        <a:ext cx="2743199" cy="405683"/>
      </dsp:txXfrm>
    </dsp:sp>
    <dsp:sp modelId="{8648A6E6-CEF4-481E-87F9-4B61767DEE7F}">
      <dsp:nvSpPr>
        <dsp:cNvPr id="0" name=""/>
        <dsp:cNvSpPr/>
      </dsp:nvSpPr>
      <dsp:spPr>
        <a:xfrm rot="10800000">
          <a:off x="0" y="1004"/>
          <a:ext cx="5486400" cy="1356395"/>
        </a:xfrm>
        <a:prstGeom prst="upArrowCallout">
          <a:avLst/>
        </a:prstGeom>
        <a:solidFill>
          <a:schemeClr val="accent1">
            <a:hueOff val="0"/>
            <a:satOff val="0"/>
            <a:lumOff val="0"/>
            <a:alphaOff val="0"/>
          </a:schemeClr>
        </a:solidFill>
        <a:ln w="15875"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marL="0" lvl="0" indent="0" algn="ctr" defTabSz="711200" rtl="0">
            <a:lnSpc>
              <a:spcPct val="90000"/>
            </a:lnSpc>
            <a:spcBef>
              <a:spcPct val="0"/>
            </a:spcBef>
            <a:spcAft>
              <a:spcPct val="35000"/>
            </a:spcAft>
            <a:buNone/>
          </a:pPr>
          <a:r>
            <a:rPr lang="en-US" sz="1600" b="0" i="0" kern="1200"/>
            <a:t>Image Upload</a:t>
          </a:r>
        </a:p>
      </dsp:txBody>
      <dsp:txXfrm rot="-10800000">
        <a:off x="0" y="1004"/>
        <a:ext cx="5486400" cy="476094"/>
      </dsp:txXfrm>
    </dsp:sp>
    <dsp:sp modelId="{FE09D187-2775-4F1D-912F-14018A63EC2A}">
      <dsp:nvSpPr>
        <dsp:cNvPr id="0" name=""/>
        <dsp:cNvSpPr/>
      </dsp:nvSpPr>
      <dsp:spPr>
        <a:xfrm>
          <a:off x="0" y="477099"/>
          <a:ext cx="2743199" cy="405562"/>
        </a:xfrm>
        <a:prstGeom prst="rect">
          <a:avLst/>
        </a:prstGeom>
        <a:solidFill>
          <a:schemeClr val="accent1">
            <a:alpha val="90000"/>
            <a:tint val="40000"/>
            <a:hueOff val="0"/>
            <a:satOff val="0"/>
            <a:lumOff val="0"/>
            <a:alphaOff val="0"/>
          </a:schemeClr>
        </a:solidFill>
        <a:ln w="15875" cap="rnd"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6896" tIns="10160" rIns="56896" bIns="10160" numCol="1" spcCol="1270" anchor="ctr" anchorCtr="0">
          <a:noAutofit/>
        </a:bodyPr>
        <a:lstStyle/>
        <a:p>
          <a:pPr marL="0" lvl="0" indent="0" algn="ctr" defTabSz="355600">
            <a:lnSpc>
              <a:spcPct val="90000"/>
            </a:lnSpc>
            <a:spcBef>
              <a:spcPct val="0"/>
            </a:spcBef>
            <a:spcAft>
              <a:spcPct val="35000"/>
            </a:spcAft>
            <a:buFont typeface="Arial" panose="020B0604020202020204" pitchFamily="34" charset="0"/>
            <a:buNone/>
          </a:pPr>
          <a:endParaRPr lang="en-US" sz="800" b="1" i="0" kern="1200"/>
        </a:p>
        <a:p>
          <a:pPr marL="0" lvl="0" indent="0" algn="ctr" defTabSz="355600">
            <a:lnSpc>
              <a:spcPct val="90000"/>
            </a:lnSpc>
            <a:spcBef>
              <a:spcPct val="0"/>
            </a:spcBef>
            <a:spcAft>
              <a:spcPct val="35000"/>
            </a:spcAft>
            <a:buFont typeface="Arial" panose="020B0604020202020204" pitchFamily="34" charset="0"/>
            <a:buNone/>
          </a:pPr>
          <a:r>
            <a:rPr lang="en-US" sz="800" b="1" i="0" kern="1200"/>
            <a:t>Users should upload various medical images for analysis.</a:t>
          </a:r>
        </a:p>
      </dsp:txBody>
      <dsp:txXfrm>
        <a:off x="0" y="477099"/>
        <a:ext cx="2743199" cy="405562"/>
      </dsp:txXfrm>
    </dsp:sp>
    <dsp:sp modelId="{32A3309C-33D6-49D7-B0CC-B3306788E4EE}">
      <dsp:nvSpPr>
        <dsp:cNvPr id="0" name=""/>
        <dsp:cNvSpPr/>
      </dsp:nvSpPr>
      <dsp:spPr>
        <a:xfrm>
          <a:off x="2743200" y="477099"/>
          <a:ext cx="2743199" cy="405562"/>
        </a:xfrm>
        <a:prstGeom prst="rect">
          <a:avLst/>
        </a:prstGeom>
        <a:solidFill>
          <a:schemeClr val="accent1">
            <a:alpha val="90000"/>
            <a:tint val="40000"/>
            <a:hueOff val="0"/>
            <a:satOff val="0"/>
            <a:lumOff val="0"/>
            <a:alphaOff val="0"/>
          </a:schemeClr>
        </a:solidFill>
        <a:ln w="15875" cap="rnd"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56896" tIns="10160" rIns="56896" bIns="10160" numCol="1" spcCol="1270" anchor="ctr" anchorCtr="0">
          <a:noAutofit/>
        </a:bodyPr>
        <a:lstStyle/>
        <a:p>
          <a:pPr marL="0" lvl="0" indent="0" algn="ctr" defTabSz="355600">
            <a:lnSpc>
              <a:spcPct val="90000"/>
            </a:lnSpc>
            <a:spcBef>
              <a:spcPct val="0"/>
            </a:spcBef>
            <a:spcAft>
              <a:spcPct val="35000"/>
            </a:spcAft>
            <a:buFont typeface="Arial" panose="020B0604020202020204" pitchFamily="34" charset="0"/>
            <a:buNone/>
          </a:pPr>
          <a:endParaRPr lang="en-US" sz="800" b="1" i="0" kern="1200"/>
        </a:p>
        <a:p>
          <a:pPr marL="0" lvl="0" indent="0" algn="ctr" defTabSz="355600">
            <a:lnSpc>
              <a:spcPct val="90000"/>
            </a:lnSpc>
            <a:spcBef>
              <a:spcPct val="0"/>
            </a:spcBef>
            <a:spcAft>
              <a:spcPct val="35000"/>
            </a:spcAft>
            <a:buFont typeface="Arial" panose="020B0604020202020204" pitchFamily="34" charset="0"/>
            <a:buNone/>
          </a:pPr>
          <a:r>
            <a:rPr lang="en-US" sz="800" b="1" i="0" kern="1200"/>
            <a:t>Define supported image formats, size limits, and any preprocessing steps required before analysis.</a:t>
          </a:r>
        </a:p>
      </dsp:txBody>
      <dsp:txXfrm>
        <a:off x="2743200" y="477099"/>
        <a:ext cx="2743199" cy="405562"/>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465F34B-A9D6-4964-9BA5-2762351C6973}">
      <dsp:nvSpPr>
        <dsp:cNvPr id="0" name=""/>
        <dsp:cNvSpPr/>
      </dsp:nvSpPr>
      <dsp:spPr>
        <a:xfrm>
          <a:off x="0" y="1214155"/>
          <a:ext cx="5486400" cy="796617"/>
        </a:xfrm>
        <a:prstGeom prst="rect">
          <a:avLst/>
        </a:prstGeom>
        <a:solidFill>
          <a:schemeClr val="accent1">
            <a:hueOff val="0"/>
            <a:satOff val="0"/>
            <a:lumOff val="0"/>
            <a:alphaOff val="0"/>
          </a:schemeClr>
        </a:solidFill>
        <a:ln w="15875"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n-US" sz="1500" b="0" i="0" kern="1200"/>
            <a:t>Automated Analysis</a:t>
          </a:r>
        </a:p>
      </dsp:txBody>
      <dsp:txXfrm>
        <a:off x="0" y="1214155"/>
        <a:ext cx="5486400" cy="430173"/>
      </dsp:txXfrm>
    </dsp:sp>
    <dsp:sp modelId="{5FC533C3-354E-4FF0-99FA-F96AF92C8BAC}">
      <dsp:nvSpPr>
        <dsp:cNvPr id="0" name=""/>
        <dsp:cNvSpPr/>
      </dsp:nvSpPr>
      <dsp:spPr>
        <a:xfrm>
          <a:off x="0" y="1628396"/>
          <a:ext cx="2743199" cy="366444"/>
        </a:xfrm>
        <a:prstGeom prst="rect">
          <a:avLst/>
        </a:prstGeom>
        <a:solidFill>
          <a:schemeClr val="accent1">
            <a:alpha val="90000"/>
            <a:tint val="40000"/>
            <a:hueOff val="0"/>
            <a:satOff val="0"/>
            <a:lumOff val="0"/>
            <a:alphaOff val="0"/>
          </a:schemeClr>
        </a:solidFill>
        <a:ln w="15875" cap="rnd"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8890" rIns="49784" bIns="8890" numCol="1" spcCol="1270" anchor="ctr" anchorCtr="0">
          <a:noAutofit/>
        </a:bodyPr>
        <a:lstStyle/>
        <a:p>
          <a:pPr marL="0" lvl="0" indent="0" algn="ctr" defTabSz="311150">
            <a:lnSpc>
              <a:spcPct val="90000"/>
            </a:lnSpc>
            <a:spcBef>
              <a:spcPct val="0"/>
            </a:spcBef>
            <a:spcAft>
              <a:spcPct val="35000"/>
            </a:spcAft>
            <a:buFont typeface="Arial" panose="020B0604020202020204" pitchFamily="34" charset="0"/>
            <a:buNone/>
          </a:pPr>
          <a:endParaRPr lang="en-US" sz="700" b="1" i="0" kern="1200"/>
        </a:p>
        <a:p>
          <a:pPr marL="0" lvl="0" indent="0" algn="ctr" defTabSz="311150">
            <a:lnSpc>
              <a:spcPct val="90000"/>
            </a:lnSpc>
            <a:spcBef>
              <a:spcPct val="0"/>
            </a:spcBef>
            <a:spcAft>
              <a:spcPct val="35000"/>
            </a:spcAft>
            <a:buFont typeface="Arial" panose="020B0604020202020204" pitchFamily="34" charset="0"/>
            <a:buNone/>
          </a:pPr>
          <a:r>
            <a:rPr lang="en-US" sz="700" b="1" i="0" kern="1200"/>
            <a:t>Implement automated analysis algorithms to assist in identifying potential cancerous abnormalities.</a:t>
          </a:r>
        </a:p>
      </dsp:txBody>
      <dsp:txXfrm>
        <a:off x="0" y="1628396"/>
        <a:ext cx="2743199" cy="366444"/>
      </dsp:txXfrm>
    </dsp:sp>
    <dsp:sp modelId="{E45695E5-EC3C-48A9-8426-55D64142DC19}">
      <dsp:nvSpPr>
        <dsp:cNvPr id="0" name=""/>
        <dsp:cNvSpPr/>
      </dsp:nvSpPr>
      <dsp:spPr>
        <a:xfrm>
          <a:off x="2743200" y="1628396"/>
          <a:ext cx="2743199" cy="366444"/>
        </a:xfrm>
        <a:prstGeom prst="rect">
          <a:avLst/>
        </a:prstGeom>
        <a:solidFill>
          <a:schemeClr val="accent1">
            <a:alpha val="90000"/>
            <a:tint val="40000"/>
            <a:hueOff val="0"/>
            <a:satOff val="0"/>
            <a:lumOff val="0"/>
            <a:alphaOff val="0"/>
          </a:schemeClr>
        </a:solidFill>
        <a:ln w="15875" cap="rnd"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8890" rIns="49784" bIns="8890" numCol="1" spcCol="1270" anchor="ctr" anchorCtr="0">
          <a:noAutofit/>
        </a:bodyPr>
        <a:lstStyle/>
        <a:p>
          <a:pPr marL="0" lvl="0" indent="0" algn="ctr" defTabSz="311150">
            <a:lnSpc>
              <a:spcPct val="90000"/>
            </a:lnSpc>
            <a:spcBef>
              <a:spcPct val="0"/>
            </a:spcBef>
            <a:spcAft>
              <a:spcPct val="35000"/>
            </a:spcAft>
            <a:buFont typeface="Arial" panose="020B0604020202020204" pitchFamily="34" charset="0"/>
            <a:buNone/>
          </a:pPr>
          <a:endParaRPr lang="en-US" sz="700" b="1" i="0" kern="1200"/>
        </a:p>
        <a:p>
          <a:pPr marL="0" lvl="0" indent="0" algn="ctr" defTabSz="311150">
            <a:lnSpc>
              <a:spcPct val="90000"/>
            </a:lnSpc>
            <a:spcBef>
              <a:spcPct val="0"/>
            </a:spcBef>
            <a:spcAft>
              <a:spcPct val="35000"/>
            </a:spcAft>
            <a:buFont typeface="Arial" panose="020B0604020202020204" pitchFamily="34" charset="0"/>
            <a:buNone/>
          </a:pPr>
          <a:r>
            <a:rPr lang="en-US" sz="700" b="1" i="0" kern="1200"/>
            <a:t>Specify the algorithms used, their accuracy rates, and any customizable parameters available to users.</a:t>
          </a:r>
        </a:p>
      </dsp:txBody>
      <dsp:txXfrm>
        <a:off x="2743200" y="1628396"/>
        <a:ext cx="2743199" cy="366444"/>
      </dsp:txXfrm>
    </dsp:sp>
    <dsp:sp modelId="{8648A6E6-CEF4-481E-87F9-4B61767DEE7F}">
      <dsp:nvSpPr>
        <dsp:cNvPr id="0" name=""/>
        <dsp:cNvSpPr/>
      </dsp:nvSpPr>
      <dsp:spPr>
        <a:xfrm rot="10800000">
          <a:off x="0" y="907"/>
          <a:ext cx="5486400" cy="1225197"/>
        </a:xfrm>
        <a:prstGeom prst="upArrowCallout">
          <a:avLst/>
        </a:prstGeom>
        <a:solidFill>
          <a:schemeClr val="accent1">
            <a:hueOff val="0"/>
            <a:satOff val="0"/>
            <a:lumOff val="0"/>
            <a:alphaOff val="0"/>
          </a:schemeClr>
        </a:solidFill>
        <a:ln w="15875"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666750" rtl="0">
            <a:lnSpc>
              <a:spcPct val="90000"/>
            </a:lnSpc>
            <a:spcBef>
              <a:spcPct val="0"/>
            </a:spcBef>
            <a:spcAft>
              <a:spcPct val="35000"/>
            </a:spcAft>
            <a:buNone/>
          </a:pPr>
          <a:r>
            <a:rPr lang="en-US" sz="1500" b="0" i="0" kern="1200"/>
            <a:t>Image Upload</a:t>
          </a:r>
        </a:p>
      </dsp:txBody>
      <dsp:txXfrm rot="-10800000">
        <a:off x="0" y="907"/>
        <a:ext cx="5486400" cy="430044"/>
      </dsp:txXfrm>
    </dsp:sp>
    <dsp:sp modelId="{FE09D187-2775-4F1D-912F-14018A63EC2A}">
      <dsp:nvSpPr>
        <dsp:cNvPr id="0" name=""/>
        <dsp:cNvSpPr/>
      </dsp:nvSpPr>
      <dsp:spPr>
        <a:xfrm>
          <a:off x="0" y="430951"/>
          <a:ext cx="2743199" cy="366334"/>
        </a:xfrm>
        <a:prstGeom prst="rect">
          <a:avLst/>
        </a:prstGeom>
        <a:solidFill>
          <a:schemeClr val="accent1">
            <a:alpha val="90000"/>
            <a:tint val="40000"/>
            <a:hueOff val="0"/>
            <a:satOff val="0"/>
            <a:lumOff val="0"/>
            <a:alphaOff val="0"/>
          </a:schemeClr>
        </a:solidFill>
        <a:ln w="15875" cap="rnd"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8890" rIns="49784" bIns="8890" numCol="1" spcCol="1270" anchor="ctr" anchorCtr="0">
          <a:noAutofit/>
        </a:bodyPr>
        <a:lstStyle/>
        <a:p>
          <a:pPr marL="0" lvl="0" indent="0" algn="ctr" defTabSz="311150">
            <a:lnSpc>
              <a:spcPct val="90000"/>
            </a:lnSpc>
            <a:spcBef>
              <a:spcPct val="0"/>
            </a:spcBef>
            <a:spcAft>
              <a:spcPct val="35000"/>
            </a:spcAft>
            <a:buFont typeface="Arial" panose="020B0604020202020204" pitchFamily="34" charset="0"/>
            <a:buNone/>
          </a:pPr>
          <a:endParaRPr lang="en-US" sz="700" b="1" i="0" kern="1200"/>
        </a:p>
        <a:p>
          <a:pPr marL="0" lvl="0" indent="0" algn="ctr" defTabSz="311150">
            <a:lnSpc>
              <a:spcPct val="90000"/>
            </a:lnSpc>
            <a:spcBef>
              <a:spcPct val="0"/>
            </a:spcBef>
            <a:spcAft>
              <a:spcPct val="35000"/>
            </a:spcAft>
            <a:buFont typeface="Arial" panose="020B0604020202020204" pitchFamily="34" charset="0"/>
            <a:buNone/>
          </a:pPr>
          <a:r>
            <a:rPr lang="en-US" sz="700" b="1" i="0" kern="1200"/>
            <a:t>Users should upload various medical images for analysis.</a:t>
          </a:r>
        </a:p>
      </dsp:txBody>
      <dsp:txXfrm>
        <a:off x="0" y="430951"/>
        <a:ext cx="2743199" cy="366334"/>
      </dsp:txXfrm>
    </dsp:sp>
    <dsp:sp modelId="{32A3309C-33D6-49D7-B0CC-B3306788E4EE}">
      <dsp:nvSpPr>
        <dsp:cNvPr id="0" name=""/>
        <dsp:cNvSpPr/>
      </dsp:nvSpPr>
      <dsp:spPr>
        <a:xfrm>
          <a:off x="2743200" y="430951"/>
          <a:ext cx="2743199" cy="366334"/>
        </a:xfrm>
        <a:prstGeom prst="rect">
          <a:avLst/>
        </a:prstGeom>
        <a:solidFill>
          <a:schemeClr val="accent1">
            <a:alpha val="90000"/>
            <a:tint val="40000"/>
            <a:hueOff val="0"/>
            <a:satOff val="0"/>
            <a:lumOff val="0"/>
            <a:alphaOff val="0"/>
          </a:schemeClr>
        </a:solidFill>
        <a:ln w="15875" cap="rnd"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8890" rIns="49784" bIns="8890" numCol="1" spcCol="1270" anchor="ctr" anchorCtr="0">
          <a:noAutofit/>
        </a:bodyPr>
        <a:lstStyle/>
        <a:p>
          <a:pPr marL="0" lvl="0" indent="0" algn="ctr" defTabSz="311150">
            <a:lnSpc>
              <a:spcPct val="90000"/>
            </a:lnSpc>
            <a:spcBef>
              <a:spcPct val="0"/>
            </a:spcBef>
            <a:spcAft>
              <a:spcPct val="35000"/>
            </a:spcAft>
            <a:buFont typeface="Arial" panose="020B0604020202020204" pitchFamily="34" charset="0"/>
            <a:buNone/>
          </a:pPr>
          <a:endParaRPr lang="en-US" sz="700" b="1" i="0" kern="1200"/>
        </a:p>
        <a:p>
          <a:pPr marL="0" lvl="0" indent="0" algn="ctr" defTabSz="311150">
            <a:lnSpc>
              <a:spcPct val="90000"/>
            </a:lnSpc>
            <a:spcBef>
              <a:spcPct val="0"/>
            </a:spcBef>
            <a:spcAft>
              <a:spcPct val="35000"/>
            </a:spcAft>
            <a:buFont typeface="Arial" panose="020B0604020202020204" pitchFamily="34" charset="0"/>
            <a:buNone/>
          </a:pPr>
          <a:r>
            <a:rPr lang="en-US" sz="700" b="1" i="0" kern="1200"/>
            <a:t>Define supported image formats, size limits, and any preprocessing steps required before analysis.</a:t>
          </a:r>
        </a:p>
      </dsp:txBody>
      <dsp:txXfrm>
        <a:off x="2743200" y="430951"/>
        <a:ext cx="2743199" cy="366334"/>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465F34B-A9D6-4964-9BA5-2762351C6973}">
      <dsp:nvSpPr>
        <dsp:cNvPr id="0" name=""/>
        <dsp:cNvSpPr/>
      </dsp:nvSpPr>
      <dsp:spPr>
        <a:xfrm>
          <a:off x="0" y="1214155"/>
          <a:ext cx="5486400" cy="796617"/>
        </a:xfrm>
        <a:prstGeom prst="rect">
          <a:avLst/>
        </a:prstGeom>
        <a:solidFill>
          <a:schemeClr val="accent1">
            <a:hueOff val="0"/>
            <a:satOff val="0"/>
            <a:lumOff val="0"/>
            <a:alphaOff val="0"/>
          </a:schemeClr>
        </a:solidFill>
        <a:ln w="15875"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n-US" sz="1500" b="0" i="0" kern="1200"/>
            <a:t>Visualizations</a:t>
          </a:r>
        </a:p>
      </dsp:txBody>
      <dsp:txXfrm>
        <a:off x="0" y="1214155"/>
        <a:ext cx="5486400" cy="430173"/>
      </dsp:txXfrm>
    </dsp:sp>
    <dsp:sp modelId="{5FC533C3-354E-4FF0-99FA-F96AF92C8BAC}">
      <dsp:nvSpPr>
        <dsp:cNvPr id="0" name=""/>
        <dsp:cNvSpPr/>
      </dsp:nvSpPr>
      <dsp:spPr>
        <a:xfrm>
          <a:off x="0" y="1628396"/>
          <a:ext cx="2743199" cy="366444"/>
        </a:xfrm>
        <a:prstGeom prst="rect">
          <a:avLst/>
        </a:prstGeom>
        <a:solidFill>
          <a:schemeClr val="accent1">
            <a:alpha val="90000"/>
            <a:tint val="40000"/>
            <a:hueOff val="0"/>
            <a:satOff val="0"/>
            <a:lumOff val="0"/>
            <a:alphaOff val="0"/>
          </a:schemeClr>
        </a:solidFill>
        <a:ln w="15875" cap="rnd"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7620" rIns="42672" bIns="7620" numCol="1" spcCol="1270" anchor="ctr" anchorCtr="0">
          <a:noAutofit/>
        </a:bodyPr>
        <a:lstStyle/>
        <a:p>
          <a:pPr marL="0" lvl="0" indent="0" algn="ctr" defTabSz="266700">
            <a:lnSpc>
              <a:spcPct val="90000"/>
            </a:lnSpc>
            <a:spcBef>
              <a:spcPct val="0"/>
            </a:spcBef>
            <a:spcAft>
              <a:spcPct val="35000"/>
            </a:spcAft>
            <a:buFont typeface="Arial" panose="020B0604020202020204" pitchFamily="34" charset="0"/>
            <a:buNone/>
          </a:pPr>
          <a:endParaRPr lang="en-US" sz="600" b="1" i="0" kern="1200"/>
        </a:p>
        <a:p>
          <a:pPr marL="0" lvl="0" indent="0" algn="ctr" defTabSz="266700">
            <a:lnSpc>
              <a:spcPct val="90000"/>
            </a:lnSpc>
            <a:spcBef>
              <a:spcPct val="0"/>
            </a:spcBef>
            <a:spcAft>
              <a:spcPct val="35000"/>
            </a:spcAft>
            <a:buFont typeface="Arial" panose="020B0604020202020204" pitchFamily="34" charset="0"/>
            <a:buNone/>
          </a:pPr>
          <a:r>
            <a:rPr lang="en-US" sz="600" b="1" i="0" kern="1200"/>
            <a:t>Include visualizations to aid in the interpretation of analysis outcomes.</a:t>
          </a:r>
        </a:p>
      </dsp:txBody>
      <dsp:txXfrm>
        <a:off x="0" y="1628396"/>
        <a:ext cx="2743199" cy="366444"/>
      </dsp:txXfrm>
    </dsp:sp>
    <dsp:sp modelId="{E45695E5-EC3C-48A9-8426-55D64142DC19}">
      <dsp:nvSpPr>
        <dsp:cNvPr id="0" name=""/>
        <dsp:cNvSpPr/>
      </dsp:nvSpPr>
      <dsp:spPr>
        <a:xfrm>
          <a:off x="2743200" y="1628396"/>
          <a:ext cx="2743199" cy="366444"/>
        </a:xfrm>
        <a:prstGeom prst="rect">
          <a:avLst/>
        </a:prstGeom>
        <a:solidFill>
          <a:schemeClr val="accent1">
            <a:alpha val="90000"/>
            <a:tint val="40000"/>
            <a:hueOff val="0"/>
            <a:satOff val="0"/>
            <a:lumOff val="0"/>
            <a:alphaOff val="0"/>
          </a:schemeClr>
        </a:solidFill>
        <a:ln w="15875" cap="rnd"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7620" rIns="42672" bIns="7620" numCol="1" spcCol="1270" anchor="ctr" anchorCtr="0">
          <a:noAutofit/>
        </a:bodyPr>
        <a:lstStyle/>
        <a:p>
          <a:pPr marL="0" lvl="0" indent="0" algn="ctr" defTabSz="266700">
            <a:lnSpc>
              <a:spcPct val="90000"/>
            </a:lnSpc>
            <a:spcBef>
              <a:spcPct val="0"/>
            </a:spcBef>
            <a:spcAft>
              <a:spcPct val="35000"/>
            </a:spcAft>
            <a:buFont typeface="Arial" panose="020B0604020202020204" pitchFamily="34" charset="0"/>
            <a:buNone/>
          </a:pPr>
          <a:endParaRPr lang="en-US" sz="600" b="1" i="0" kern="1200"/>
        </a:p>
        <a:p>
          <a:pPr marL="0" lvl="0" indent="0" algn="ctr" defTabSz="266700">
            <a:lnSpc>
              <a:spcPct val="90000"/>
            </a:lnSpc>
            <a:spcBef>
              <a:spcPct val="0"/>
            </a:spcBef>
            <a:spcAft>
              <a:spcPct val="35000"/>
            </a:spcAft>
            <a:buFont typeface="Arial" panose="020B0604020202020204" pitchFamily="34" charset="0"/>
            <a:buNone/>
          </a:pPr>
          <a:r>
            <a:rPr lang="en-US" sz="600" b="1" i="0" kern="1200"/>
            <a:t>Specify the types of visualizations (e.g., charts, graphs) used and their role in conveying analysis results.</a:t>
          </a:r>
        </a:p>
      </dsp:txBody>
      <dsp:txXfrm>
        <a:off x="2743200" y="1628396"/>
        <a:ext cx="2743199" cy="366444"/>
      </dsp:txXfrm>
    </dsp:sp>
    <dsp:sp modelId="{8648A6E6-CEF4-481E-87F9-4B61767DEE7F}">
      <dsp:nvSpPr>
        <dsp:cNvPr id="0" name=""/>
        <dsp:cNvSpPr/>
      </dsp:nvSpPr>
      <dsp:spPr>
        <a:xfrm rot="10800000">
          <a:off x="0" y="907"/>
          <a:ext cx="5486400" cy="1225197"/>
        </a:xfrm>
        <a:prstGeom prst="upArrowCallout">
          <a:avLst/>
        </a:prstGeom>
        <a:solidFill>
          <a:schemeClr val="accent1">
            <a:hueOff val="0"/>
            <a:satOff val="0"/>
            <a:lumOff val="0"/>
            <a:alphaOff val="0"/>
          </a:schemeClr>
        </a:solidFill>
        <a:ln w="15875"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666750" rtl="0">
            <a:lnSpc>
              <a:spcPct val="90000"/>
            </a:lnSpc>
            <a:spcBef>
              <a:spcPct val="0"/>
            </a:spcBef>
            <a:spcAft>
              <a:spcPct val="35000"/>
            </a:spcAft>
            <a:buNone/>
          </a:pPr>
          <a:r>
            <a:rPr lang="en-US" sz="1500" b="0" i="0" kern="1200"/>
            <a:t>Clear Presentation</a:t>
          </a:r>
        </a:p>
      </dsp:txBody>
      <dsp:txXfrm rot="-10800000">
        <a:off x="0" y="907"/>
        <a:ext cx="5486400" cy="430044"/>
      </dsp:txXfrm>
    </dsp:sp>
    <dsp:sp modelId="{FE09D187-2775-4F1D-912F-14018A63EC2A}">
      <dsp:nvSpPr>
        <dsp:cNvPr id="0" name=""/>
        <dsp:cNvSpPr/>
      </dsp:nvSpPr>
      <dsp:spPr>
        <a:xfrm>
          <a:off x="0" y="430951"/>
          <a:ext cx="2743199" cy="366334"/>
        </a:xfrm>
        <a:prstGeom prst="rect">
          <a:avLst/>
        </a:prstGeom>
        <a:solidFill>
          <a:schemeClr val="accent1">
            <a:alpha val="90000"/>
            <a:tint val="40000"/>
            <a:hueOff val="0"/>
            <a:satOff val="0"/>
            <a:lumOff val="0"/>
            <a:alphaOff val="0"/>
          </a:schemeClr>
        </a:solidFill>
        <a:ln w="15875" cap="rnd"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7620" rIns="42672" bIns="7620" numCol="1" spcCol="1270" anchor="ctr" anchorCtr="0">
          <a:noAutofit/>
        </a:bodyPr>
        <a:lstStyle/>
        <a:p>
          <a:pPr marL="0" lvl="0" indent="0" algn="ctr" defTabSz="266700">
            <a:lnSpc>
              <a:spcPct val="90000"/>
            </a:lnSpc>
            <a:spcBef>
              <a:spcPct val="0"/>
            </a:spcBef>
            <a:spcAft>
              <a:spcPct val="35000"/>
            </a:spcAft>
            <a:buFont typeface="Arial" panose="020B0604020202020204" pitchFamily="34" charset="0"/>
            <a:buNone/>
          </a:pPr>
          <a:endParaRPr lang="en-US" sz="600" b="1" i="0" kern="1200"/>
        </a:p>
        <a:p>
          <a:pPr marL="0" lvl="0" indent="0" algn="ctr" defTabSz="266700">
            <a:lnSpc>
              <a:spcPct val="90000"/>
            </a:lnSpc>
            <a:spcBef>
              <a:spcPct val="0"/>
            </a:spcBef>
            <a:spcAft>
              <a:spcPct val="35000"/>
            </a:spcAft>
            <a:buFont typeface="Arial" panose="020B0604020202020204" pitchFamily="34" charset="0"/>
            <a:buNone/>
          </a:pPr>
          <a:r>
            <a:rPr lang="en-US" sz="600" b="1" i="0" kern="1200"/>
            <a:t>Results should be presented clearly, providing details on identified abnormalities, cancer stage, and recommended actions.</a:t>
          </a:r>
        </a:p>
      </dsp:txBody>
      <dsp:txXfrm>
        <a:off x="0" y="430951"/>
        <a:ext cx="2743199" cy="366334"/>
      </dsp:txXfrm>
    </dsp:sp>
    <dsp:sp modelId="{32A3309C-33D6-49D7-B0CC-B3306788E4EE}">
      <dsp:nvSpPr>
        <dsp:cNvPr id="0" name=""/>
        <dsp:cNvSpPr/>
      </dsp:nvSpPr>
      <dsp:spPr>
        <a:xfrm>
          <a:off x="2743200" y="430951"/>
          <a:ext cx="2743199" cy="366334"/>
        </a:xfrm>
        <a:prstGeom prst="rect">
          <a:avLst/>
        </a:prstGeom>
        <a:solidFill>
          <a:schemeClr val="accent1">
            <a:alpha val="90000"/>
            <a:tint val="40000"/>
            <a:hueOff val="0"/>
            <a:satOff val="0"/>
            <a:lumOff val="0"/>
            <a:alphaOff val="0"/>
          </a:schemeClr>
        </a:solidFill>
        <a:ln w="15875" cap="rnd"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7620" rIns="42672" bIns="7620" numCol="1" spcCol="1270" anchor="ctr" anchorCtr="0">
          <a:noAutofit/>
        </a:bodyPr>
        <a:lstStyle/>
        <a:p>
          <a:pPr marL="0" lvl="0" indent="0" algn="ctr" defTabSz="266700">
            <a:lnSpc>
              <a:spcPct val="90000"/>
            </a:lnSpc>
            <a:spcBef>
              <a:spcPct val="0"/>
            </a:spcBef>
            <a:spcAft>
              <a:spcPct val="35000"/>
            </a:spcAft>
            <a:buFont typeface="Arial" panose="020B0604020202020204" pitchFamily="34" charset="0"/>
            <a:buNone/>
          </a:pPr>
          <a:endParaRPr lang="en-US" sz="600" b="1" i="0" kern="1200"/>
        </a:p>
        <a:p>
          <a:pPr marL="0" lvl="0" indent="0" algn="ctr" defTabSz="266700">
            <a:lnSpc>
              <a:spcPct val="90000"/>
            </a:lnSpc>
            <a:spcBef>
              <a:spcPct val="0"/>
            </a:spcBef>
            <a:spcAft>
              <a:spcPct val="35000"/>
            </a:spcAft>
            <a:buFont typeface="Arial" panose="020B0604020202020204" pitchFamily="34" charset="0"/>
            <a:buNone/>
          </a:pPr>
          <a:r>
            <a:rPr lang="en-US" sz="600" b="1" i="0" kern="1200"/>
            <a:t>Detail the format and content of result presentations, ensuring understandability by medical professionals and patients.</a:t>
          </a:r>
        </a:p>
      </dsp:txBody>
      <dsp:txXfrm>
        <a:off x="2743200" y="430951"/>
        <a:ext cx="2743199" cy="366334"/>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465F34B-A9D6-4964-9BA5-2762351C6973}">
      <dsp:nvSpPr>
        <dsp:cNvPr id="0" name=""/>
        <dsp:cNvSpPr/>
      </dsp:nvSpPr>
      <dsp:spPr>
        <a:xfrm>
          <a:off x="0" y="1214155"/>
          <a:ext cx="5486400" cy="796617"/>
        </a:xfrm>
        <a:prstGeom prst="rect">
          <a:avLst/>
        </a:prstGeom>
        <a:solidFill>
          <a:schemeClr val="accent1">
            <a:hueOff val="0"/>
            <a:satOff val="0"/>
            <a:lumOff val="0"/>
            <a:alphaOff val="0"/>
          </a:schemeClr>
        </a:solidFill>
        <a:ln w="15875"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n-US" sz="1500" b="0" i="0" kern="1200"/>
            <a:t>Notification System</a:t>
          </a:r>
        </a:p>
      </dsp:txBody>
      <dsp:txXfrm>
        <a:off x="0" y="1214155"/>
        <a:ext cx="5486400" cy="430173"/>
      </dsp:txXfrm>
    </dsp:sp>
    <dsp:sp modelId="{5FC533C3-354E-4FF0-99FA-F96AF92C8BAC}">
      <dsp:nvSpPr>
        <dsp:cNvPr id="0" name=""/>
        <dsp:cNvSpPr/>
      </dsp:nvSpPr>
      <dsp:spPr>
        <a:xfrm>
          <a:off x="0" y="1628396"/>
          <a:ext cx="2743199" cy="366444"/>
        </a:xfrm>
        <a:prstGeom prst="rect">
          <a:avLst/>
        </a:prstGeom>
        <a:solidFill>
          <a:schemeClr val="accent1">
            <a:alpha val="90000"/>
            <a:tint val="40000"/>
            <a:hueOff val="0"/>
            <a:satOff val="0"/>
            <a:lumOff val="0"/>
            <a:alphaOff val="0"/>
          </a:schemeClr>
        </a:solidFill>
        <a:ln w="15875" cap="rnd"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8890" rIns="49784" bIns="8890" numCol="1" spcCol="1270" anchor="ctr" anchorCtr="0">
          <a:noAutofit/>
        </a:bodyPr>
        <a:lstStyle/>
        <a:p>
          <a:pPr marL="0" lvl="0" indent="0" algn="ctr" defTabSz="311150">
            <a:lnSpc>
              <a:spcPct val="90000"/>
            </a:lnSpc>
            <a:spcBef>
              <a:spcPct val="0"/>
            </a:spcBef>
            <a:spcAft>
              <a:spcPct val="35000"/>
            </a:spcAft>
            <a:buFont typeface="Arial" panose="020B0604020202020204" pitchFamily="34" charset="0"/>
            <a:buNone/>
          </a:pPr>
          <a:endParaRPr lang="en-US" sz="700" b="1" i="0" kern="1200"/>
        </a:p>
        <a:p>
          <a:pPr marL="0" lvl="0" indent="0" algn="ctr" defTabSz="311150">
            <a:lnSpc>
              <a:spcPct val="90000"/>
            </a:lnSpc>
            <a:spcBef>
              <a:spcPct val="0"/>
            </a:spcBef>
            <a:spcAft>
              <a:spcPct val="35000"/>
            </a:spcAft>
            <a:buFont typeface="Arial" panose="020B0604020202020204" pitchFamily="34" charset="0"/>
            <a:buNone/>
          </a:pPr>
          <a:r>
            <a:rPr lang="en-US" sz="700" b="1" i="0" kern="1200"/>
            <a:t>Implement a notification system to alert users of completed analyses or urgent cases.</a:t>
          </a:r>
        </a:p>
      </dsp:txBody>
      <dsp:txXfrm>
        <a:off x="0" y="1628396"/>
        <a:ext cx="2743199" cy="366444"/>
      </dsp:txXfrm>
    </dsp:sp>
    <dsp:sp modelId="{E45695E5-EC3C-48A9-8426-55D64142DC19}">
      <dsp:nvSpPr>
        <dsp:cNvPr id="0" name=""/>
        <dsp:cNvSpPr/>
      </dsp:nvSpPr>
      <dsp:spPr>
        <a:xfrm>
          <a:off x="2743200" y="1628396"/>
          <a:ext cx="2743199" cy="366444"/>
        </a:xfrm>
        <a:prstGeom prst="rect">
          <a:avLst/>
        </a:prstGeom>
        <a:solidFill>
          <a:schemeClr val="accent1">
            <a:alpha val="90000"/>
            <a:tint val="40000"/>
            <a:hueOff val="0"/>
            <a:satOff val="0"/>
            <a:lumOff val="0"/>
            <a:alphaOff val="0"/>
          </a:schemeClr>
        </a:solidFill>
        <a:ln w="15875" cap="rnd"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8890" rIns="49784" bIns="8890" numCol="1" spcCol="1270" anchor="ctr" anchorCtr="0">
          <a:noAutofit/>
        </a:bodyPr>
        <a:lstStyle/>
        <a:p>
          <a:pPr marL="0" lvl="0" indent="0" algn="ctr" defTabSz="311150">
            <a:lnSpc>
              <a:spcPct val="90000"/>
            </a:lnSpc>
            <a:spcBef>
              <a:spcPct val="0"/>
            </a:spcBef>
            <a:spcAft>
              <a:spcPct val="35000"/>
            </a:spcAft>
            <a:buFont typeface="Arial" panose="020B0604020202020204" pitchFamily="34" charset="0"/>
            <a:buNone/>
          </a:pPr>
          <a:endParaRPr lang="en-US" sz="700" b="1" i="0" kern="1200"/>
        </a:p>
        <a:p>
          <a:pPr marL="0" lvl="0" indent="0" algn="ctr" defTabSz="311150">
            <a:lnSpc>
              <a:spcPct val="90000"/>
            </a:lnSpc>
            <a:spcBef>
              <a:spcPct val="0"/>
            </a:spcBef>
            <a:spcAft>
              <a:spcPct val="35000"/>
            </a:spcAft>
            <a:buFont typeface="Arial" panose="020B0604020202020204" pitchFamily="34" charset="0"/>
            <a:buNone/>
          </a:pPr>
          <a:r>
            <a:rPr lang="en-US" sz="700" b="1" i="0" kern="1200"/>
            <a:t>Specify notification types, delivery methods, and the criteria triggering notifications.</a:t>
          </a:r>
        </a:p>
      </dsp:txBody>
      <dsp:txXfrm>
        <a:off x="2743200" y="1628396"/>
        <a:ext cx="2743199" cy="366444"/>
      </dsp:txXfrm>
    </dsp:sp>
    <dsp:sp modelId="{8648A6E6-CEF4-481E-87F9-4B61767DEE7F}">
      <dsp:nvSpPr>
        <dsp:cNvPr id="0" name=""/>
        <dsp:cNvSpPr/>
      </dsp:nvSpPr>
      <dsp:spPr>
        <a:xfrm rot="10800000">
          <a:off x="0" y="907"/>
          <a:ext cx="5486400" cy="1225197"/>
        </a:xfrm>
        <a:prstGeom prst="upArrowCallout">
          <a:avLst/>
        </a:prstGeom>
        <a:solidFill>
          <a:schemeClr val="accent1">
            <a:hueOff val="0"/>
            <a:satOff val="0"/>
            <a:lumOff val="0"/>
            <a:alphaOff val="0"/>
          </a:schemeClr>
        </a:solidFill>
        <a:ln w="15875"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666750" rtl="0">
            <a:lnSpc>
              <a:spcPct val="90000"/>
            </a:lnSpc>
            <a:spcBef>
              <a:spcPct val="0"/>
            </a:spcBef>
            <a:spcAft>
              <a:spcPct val="35000"/>
            </a:spcAft>
            <a:buNone/>
          </a:pPr>
          <a:r>
            <a:rPr lang="en-US" sz="1500" b="0" i="0" kern="1200"/>
            <a:t>In-System Messaging</a:t>
          </a:r>
        </a:p>
      </dsp:txBody>
      <dsp:txXfrm rot="-10800000">
        <a:off x="0" y="907"/>
        <a:ext cx="5486400" cy="430044"/>
      </dsp:txXfrm>
    </dsp:sp>
    <dsp:sp modelId="{FE09D187-2775-4F1D-912F-14018A63EC2A}">
      <dsp:nvSpPr>
        <dsp:cNvPr id="0" name=""/>
        <dsp:cNvSpPr/>
      </dsp:nvSpPr>
      <dsp:spPr>
        <a:xfrm>
          <a:off x="0" y="430951"/>
          <a:ext cx="2743199" cy="366334"/>
        </a:xfrm>
        <a:prstGeom prst="rect">
          <a:avLst/>
        </a:prstGeom>
        <a:solidFill>
          <a:schemeClr val="accent1">
            <a:alpha val="90000"/>
            <a:tint val="40000"/>
            <a:hueOff val="0"/>
            <a:satOff val="0"/>
            <a:lumOff val="0"/>
            <a:alphaOff val="0"/>
          </a:schemeClr>
        </a:solidFill>
        <a:ln w="15875" cap="rnd"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8890" rIns="49784" bIns="8890" numCol="1" spcCol="1270" anchor="ctr" anchorCtr="0">
          <a:noAutofit/>
        </a:bodyPr>
        <a:lstStyle/>
        <a:p>
          <a:pPr marL="0" lvl="0" indent="0" algn="ctr" defTabSz="311150">
            <a:lnSpc>
              <a:spcPct val="90000"/>
            </a:lnSpc>
            <a:spcBef>
              <a:spcPct val="0"/>
            </a:spcBef>
            <a:spcAft>
              <a:spcPct val="35000"/>
            </a:spcAft>
            <a:buFont typeface="Arial" panose="020B0604020202020204" pitchFamily="34" charset="0"/>
            <a:buNone/>
          </a:pPr>
          <a:endParaRPr lang="en-US" sz="700" b="1" i="0" kern="1200"/>
        </a:p>
        <a:p>
          <a:pPr marL="0" lvl="0" indent="0" algn="ctr" defTabSz="311150">
            <a:lnSpc>
              <a:spcPct val="90000"/>
            </a:lnSpc>
            <a:spcBef>
              <a:spcPct val="0"/>
            </a:spcBef>
            <a:spcAft>
              <a:spcPct val="35000"/>
            </a:spcAft>
            <a:buFont typeface="Arial" panose="020B0604020202020204" pitchFamily="34" charset="0"/>
            <a:buNone/>
          </a:pPr>
          <a:r>
            <a:rPr lang="en-US" sz="700" b="1" i="0" kern="1200"/>
            <a:t>Provide in-system messaging for secure communication and collaboration.</a:t>
          </a:r>
        </a:p>
      </dsp:txBody>
      <dsp:txXfrm>
        <a:off x="0" y="430951"/>
        <a:ext cx="2743199" cy="366334"/>
      </dsp:txXfrm>
    </dsp:sp>
    <dsp:sp modelId="{32A3309C-33D6-49D7-B0CC-B3306788E4EE}">
      <dsp:nvSpPr>
        <dsp:cNvPr id="0" name=""/>
        <dsp:cNvSpPr/>
      </dsp:nvSpPr>
      <dsp:spPr>
        <a:xfrm>
          <a:off x="2743200" y="430951"/>
          <a:ext cx="2743199" cy="366334"/>
        </a:xfrm>
        <a:prstGeom prst="rect">
          <a:avLst/>
        </a:prstGeom>
        <a:solidFill>
          <a:schemeClr val="accent1">
            <a:alpha val="90000"/>
            <a:tint val="40000"/>
            <a:hueOff val="0"/>
            <a:satOff val="0"/>
            <a:lumOff val="0"/>
            <a:alphaOff val="0"/>
          </a:schemeClr>
        </a:solidFill>
        <a:ln w="15875" cap="rnd"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8890" rIns="49784" bIns="8890" numCol="1" spcCol="1270" anchor="ctr" anchorCtr="0">
          <a:noAutofit/>
        </a:bodyPr>
        <a:lstStyle/>
        <a:p>
          <a:pPr marL="0" lvl="0" indent="0" algn="ctr" defTabSz="311150">
            <a:lnSpc>
              <a:spcPct val="90000"/>
            </a:lnSpc>
            <a:spcBef>
              <a:spcPct val="0"/>
            </a:spcBef>
            <a:spcAft>
              <a:spcPct val="35000"/>
            </a:spcAft>
            <a:buFont typeface="Arial" panose="020B0604020202020204" pitchFamily="34" charset="0"/>
            <a:buNone/>
          </a:pPr>
          <a:endParaRPr lang="en-US" sz="700" b="1" i="0" kern="1200"/>
        </a:p>
        <a:p>
          <a:pPr marL="0" lvl="0" indent="0" algn="ctr" defTabSz="311150">
            <a:lnSpc>
              <a:spcPct val="90000"/>
            </a:lnSpc>
            <a:spcBef>
              <a:spcPct val="0"/>
            </a:spcBef>
            <a:spcAft>
              <a:spcPct val="35000"/>
            </a:spcAft>
            <a:buFont typeface="Arial" panose="020B0604020202020204" pitchFamily="34" charset="0"/>
            <a:buNone/>
          </a:pPr>
          <a:r>
            <a:rPr lang="en-US" sz="700" b="1" i="0" kern="1200"/>
            <a:t>Define messaging features, ensuring traceable communication within the system.</a:t>
          </a:r>
        </a:p>
      </dsp:txBody>
      <dsp:txXfrm>
        <a:off x="2743200" y="430951"/>
        <a:ext cx="2743199" cy="366334"/>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3DB5CC1-D0FA-40D8-A819-B1E5B16DF333}">
      <dsp:nvSpPr>
        <dsp:cNvPr id="0" name=""/>
        <dsp:cNvSpPr/>
      </dsp:nvSpPr>
      <dsp:spPr>
        <a:xfrm>
          <a:off x="0" y="0"/>
          <a:ext cx="5486400" cy="970498"/>
        </a:xfrm>
        <a:prstGeom prst="rect">
          <a:avLst/>
        </a:prstGeom>
        <a:solidFill>
          <a:schemeClr val="accent1">
            <a:hueOff val="0"/>
            <a:satOff val="0"/>
            <a:lumOff val="0"/>
            <a:alphaOff val="0"/>
          </a:schemeClr>
        </a:solidFill>
        <a:ln w="15875"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8016" tIns="128016" rIns="128016" bIns="128016" numCol="1" spcCol="1270" anchor="ctr" anchorCtr="0">
          <a:noAutofit/>
        </a:bodyPr>
        <a:lstStyle/>
        <a:p>
          <a:pPr marL="0" lvl="0" indent="0" algn="ctr" defTabSz="800100">
            <a:lnSpc>
              <a:spcPct val="90000"/>
            </a:lnSpc>
            <a:spcBef>
              <a:spcPct val="0"/>
            </a:spcBef>
            <a:spcAft>
              <a:spcPct val="35000"/>
            </a:spcAft>
            <a:buNone/>
          </a:pPr>
          <a:r>
            <a:rPr lang="en-US" sz="1800" b="0" i="0" kern="1200"/>
            <a:t>EHR and PACS Integration</a:t>
          </a:r>
        </a:p>
      </dsp:txBody>
      <dsp:txXfrm>
        <a:off x="0" y="0"/>
        <a:ext cx="5486400" cy="524068"/>
      </dsp:txXfrm>
    </dsp:sp>
    <dsp:sp modelId="{1EE31CCB-FF8A-4456-905C-1DEE04BC7940}">
      <dsp:nvSpPr>
        <dsp:cNvPr id="0" name=""/>
        <dsp:cNvSpPr/>
      </dsp:nvSpPr>
      <dsp:spPr>
        <a:xfrm>
          <a:off x="0" y="504658"/>
          <a:ext cx="2743199" cy="446429"/>
        </a:xfrm>
        <a:prstGeom prst="rect">
          <a:avLst/>
        </a:prstGeom>
        <a:solidFill>
          <a:schemeClr val="accent1">
            <a:alpha val="90000"/>
            <a:tint val="40000"/>
            <a:hueOff val="0"/>
            <a:satOff val="0"/>
            <a:lumOff val="0"/>
            <a:alphaOff val="0"/>
          </a:schemeClr>
        </a:solidFill>
        <a:ln w="15875" cap="rnd"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7620" rIns="42672" bIns="7620" numCol="1" spcCol="1270" anchor="ctr" anchorCtr="0">
          <a:noAutofit/>
        </a:bodyPr>
        <a:lstStyle/>
        <a:p>
          <a:pPr marL="0" lvl="0" indent="0" algn="ctr" defTabSz="266700">
            <a:lnSpc>
              <a:spcPct val="90000"/>
            </a:lnSpc>
            <a:spcBef>
              <a:spcPct val="0"/>
            </a:spcBef>
            <a:spcAft>
              <a:spcPct val="35000"/>
            </a:spcAft>
            <a:buFont typeface="Arial" panose="020B0604020202020204" pitchFamily="34" charset="0"/>
            <a:buNone/>
          </a:pPr>
          <a:endParaRPr lang="en-US" sz="600" b="1" i="0" kern="1200"/>
        </a:p>
        <a:p>
          <a:pPr marL="0" lvl="0" indent="0" algn="ctr" defTabSz="266700">
            <a:lnSpc>
              <a:spcPct val="90000"/>
            </a:lnSpc>
            <a:spcBef>
              <a:spcPct val="0"/>
            </a:spcBef>
            <a:spcAft>
              <a:spcPct val="35000"/>
            </a:spcAft>
            <a:buFont typeface="Arial" panose="020B0604020202020204" pitchFamily="34" charset="0"/>
            <a:buNone/>
          </a:pPr>
          <a:r>
            <a:rPr lang="en-US" sz="600" b="1" i="0" kern="1200"/>
            <a:t>Ensure seamless integration with Electronic Health Records (EHR) and Picture Archiving and Communication Systems (PACS).</a:t>
          </a:r>
        </a:p>
      </dsp:txBody>
      <dsp:txXfrm>
        <a:off x="0" y="504658"/>
        <a:ext cx="2743199" cy="446429"/>
      </dsp:txXfrm>
    </dsp:sp>
    <dsp:sp modelId="{91642367-504F-484C-98D8-A219AA5AC8EC}">
      <dsp:nvSpPr>
        <dsp:cNvPr id="0" name=""/>
        <dsp:cNvSpPr/>
      </dsp:nvSpPr>
      <dsp:spPr>
        <a:xfrm>
          <a:off x="2743200" y="504658"/>
          <a:ext cx="2743199" cy="446429"/>
        </a:xfrm>
        <a:prstGeom prst="rect">
          <a:avLst/>
        </a:prstGeom>
        <a:solidFill>
          <a:schemeClr val="accent1">
            <a:alpha val="90000"/>
            <a:tint val="40000"/>
            <a:hueOff val="0"/>
            <a:satOff val="0"/>
            <a:lumOff val="0"/>
            <a:alphaOff val="0"/>
          </a:schemeClr>
        </a:solidFill>
        <a:ln w="15875" cap="rnd"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7620" rIns="42672" bIns="7620" numCol="1" spcCol="1270" anchor="ctr" anchorCtr="0">
          <a:noAutofit/>
        </a:bodyPr>
        <a:lstStyle/>
        <a:p>
          <a:pPr marL="0" lvl="0" indent="0" algn="ctr" defTabSz="266700">
            <a:lnSpc>
              <a:spcPct val="90000"/>
            </a:lnSpc>
            <a:spcBef>
              <a:spcPct val="0"/>
            </a:spcBef>
            <a:spcAft>
              <a:spcPct val="35000"/>
            </a:spcAft>
            <a:buFont typeface="Arial" panose="020B0604020202020204" pitchFamily="34" charset="0"/>
            <a:buNone/>
          </a:pPr>
          <a:endParaRPr lang="en-US" sz="600" b="1" i="0" kern="1200"/>
        </a:p>
        <a:p>
          <a:pPr marL="0" lvl="0" indent="0" algn="ctr" defTabSz="266700">
            <a:lnSpc>
              <a:spcPct val="90000"/>
            </a:lnSpc>
            <a:spcBef>
              <a:spcPct val="0"/>
            </a:spcBef>
            <a:spcAft>
              <a:spcPct val="35000"/>
            </a:spcAft>
            <a:buFont typeface="Arial" panose="020B0604020202020204" pitchFamily="34" charset="0"/>
            <a:buNone/>
          </a:pPr>
          <a:r>
            <a:rPr lang="en-US" sz="600" b="1" i="0" kern="1200"/>
            <a:t>Detail integration points, data exchange formats, and security measures for smooth interoperability.</a:t>
          </a:r>
        </a:p>
      </dsp:txBody>
      <dsp:txXfrm>
        <a:off x="2743200" y="504658"/>
        <a:ext cx="2743199" cy="446429"/>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CB5F66-B2A0-4866-A8A6-EC6C493E779C}">
      <dsp:nvSpPr>
        <dsp:cNvPr id="0" name=""/>
        <dsp:cNvSpPr/>
      </dsp:nvSpPr>
      <dsp:spPr>
        <a:xfrm>
          <a:off x="409952" y="1112"/>
          <a:ext cx="4330184" cy="393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b" anchorCtr="0">
          <a:noAutofit/>
        </a:bodyPr>
        <a:lstStyle/>
        <a:p>
          <a:pPr marL="0" lvl="0" indent="0" algn="l" defTabSz="622300">
            <a:lnSpc>
              <a:spcPct val="90000"/>
            </a:lnSpc>
            <a:spcBef>
              <a:spcPct val="0"/>
            </a:spcBef>
            <a:spcAft>
              <a:spcPct val="35000"/>
            </a:spcAft>
            <a:buNone/>
          </a:pPr>
          <a:r>
            <a:rPr lang="en-US" sz="1400" b="1" i="0" kern="1200">
              <a:solidFill>
                <a:schemeClr val="accent1"/>
              </a:solidFill>
            </a:rPr>
            <a:t>Design Principles</a:t>
          </a:r>
        </a:p>
      </dsp:txBody>
      <dsp:txXfrm>
        <a:off x="409952" y="1112"/>
        <a:ext cx="4330184" cy="393653"/>
      </dsp:txXfrm>
    </dsp:sp>
    <dsp:sp modelId="{6CE333A7-280F-4813-9200-9DA6C7D54766}">
      <dsp:nvSpPr>
        <dsp:cNvPr id="0" name=""/>
        <dsp:cNvSpPr/>
      </dsp:nvSpPr>
      <dsp:spPr>
        <a:xfrm>
          <a:off x="409952" y="394765"/>
          <a:ext cx="1013263" cy="801885"/>
        </a:xfrm>
        <a:prstGeom prst="chevron">
          <a:avLst>
            <a:gd name="adj" fmla="val 70610"/>
          </a:avLst>
        </a:prstGeom>
        <a:solidFill>
          <a:schemeClr val="accen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4E9550A-4512-4B61-BEAC-493AD1D9719A}">
      <dsp:nvSpPr>
        <dsp:cNvPr id="0" name=""/>
        <dsp:cNvSpPr/>
      </dsp:nvSpPr>
      <dsp:spPr>
        <a:xfrm>
          <a:off x="1018583" y="394765"/>
          <a:ext cx="1013263" cy="801885"/>
        </a:xfrm>
        <a:prstGeom prst="chevron">
          <a:avLst>
            <a:gd name="adj" fmla="val 70610"/>
          </a:avLst>
        </a:prstGeom>
        <a:solidFill>
          <a:schemeClr val="accen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52B10DA-16FC-478B-9C70-DFFCFB09DB90}">
      <dsp:nvSpPr>
        <dsp:cNvPr id="0" name=""/>
        <dsp:cNvSpPr/>
      </dsp:nvSpPr>
      <dsp:spPr>
        <a:xfrm>
          <a:off x="1627696" y="394765"/>
          <a:ext cx="1013263" cy="801885"/>
        </a:xfrm>
        <a:prstGeom prst="chevron">
          <a:avLst>
            <a:gd name="adj" fmla="val 70610"/>
          </a:avLst>
        </a:prstGeom>
        <a:solidFill>
          <a:schemeClr val="accen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96B6235-2C4A-43D7-A7D6-71F331C803A5}">
      <dsp:nvSpPr>
        <dsp:cNvPr id="0" name=""/>
        <dsp:cNvSpPr/>
      </dsp:nvSpPr>
      <dsp:spPr>
        <a:xfrm>
          <a:off x="2236327" y="394765"/>
          <a:ext cx="1013263" cy="801885"/>
        </a:xfrm>
        <a:prstGeom prst="chevron">
          <a:avLst>
            <a:gd name="adj" fmla="val 70610"/>
          </a:avLst>
        </a:prstGeom>
        <a:solidFill>
          <a:schemeClr val="accen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467468B-F96D-442E-A91C-168F0C32744F}">
      <dsp:nvSpPr>
        <dsp:cNvPr id="0" name=""/>
        <dsp:cNvSpPr/>
      </dsp:nvSpPr>
      <dsp:spPr>
        <a:xfrm>
          <a:off x="2845440" y="394765"/>
          <a:ext cx="1013263" cy="801885"/>
        </a:xfrm>
        <a:prstGeom prst="chevron">
          <a:avLst>
            <a:gd name="adj" fmla="val 70610"/>
          </a:avLst>
        </a:prstGeom>
        <a:solidFill>
          <a:schemeClr val="accen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B90E29A-E22F-47E5-BC29-70C09CFAF0C0}">
      <dsp:nvSpPr>
        <dsp:cNvPr id="0" name=""/>
        <dsp:cNvSpPr/>
      </dsp:nvSpPr>
      <dsp:spPr>
        <a:xfrm>
          <a:off x="3454071" y="394765"/>
          <a:ext cx="1013263" cy="801885"/>
        </a:xfrm>
        <a:prstGeom prst="chevron">
          <a:avLst>
            <a:gd name="adj" fmla="val 70610"/>
          </a:avLst>
        </a:prstGeom>
        <a:solidFill>
          <a:schemeClr val="accen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3D31599-079E-4D33-8262-518E2F24AA85}">
      <dsp:nvSpPr>
        <dsp:cNvPr id="0" name=""/>
        <dsp:cNvSpPr/>
      </dsp:nvSpPr>
      <dsp:spPr>
        <a:xfrm>
          <a:off x="4063184" y="394765"/>
          <a:ext cx="1013263" cy="801885"/>
        </a:xfrm>
        <a:prstGeom prst="chevron">
          <a:avLst>
            <a:gd name="adj" fmla="val 70610"/>
          </a:avLst>
        </a:prstGeom>
        <a:solidFill>
          <a:schemeClr val="accen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896FA99-827F-4011-A3F6-D91F834EB5AE}">
      <dsp:nvSpPr>
        <dsp:cNvPr id="0" name=""/>
        <dsp:cNvSpPr/>
      </dsp:nvSpPr>
      <dsp:spPr>
        <a:xfrm>
          <a:off x="409952" y="474953"/>
          <a:ext cx="4386476" cy="641508"/>
        </a:xfrm>
        <a:prstGeom prst="rect">
          <a:avLst/>
        </a:prstGeom>
        <a:solidFill>
          <a:schemeClr val="l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l" defTabSz="266700">
            <a:lnSpc>
              <a:spcPct val="90000"/>
            </a:lnSpc>
            <a:spcBef>
              <a:spcPct val="0"/>
            </a:spcBef>
            <a:spcAft>
              <a:spcPct val="35000"/>
            </a:spcAft>
            <a:buNone/>
          </a:pPr>
          <a:r>
            <a:rPr lang="en-US" sz="600" b="1" i="0" kern="1200"/>
            <a:t>The User Interface serves as the point of interaction between the system and its users, encompassing both patients and doctors. A user-centric design approach is paramount, focusing on intuitive navigation, user-friendly layouts, and accessibility features. The design ensures an inclusive experience for users with varying technical proficiency.</a:t>
          </a:r>
          <a:endParaRPr lang="en-US" sz="600" b="1" kern="1200"/>
        </a:p>
      </dsp:txBody>
      <dsp:txXfrm>
        <a:off x="409952" y="474953"/>
        <a:ext cx="4386476" cy="641508"/>
      </dsp:txXfrm>
    </dsp:sp>
    <dsp:sp modelId="{A7453785-BC80-43DD-BD0F-98DD294FA887}">
      <dsp:nvSpPr>
        <dsp:cNvPr id="0" name=""/>
        <dsp:cNvSpPr/>
      </dsp:nvSpPr>
      <dsp:spPr>
        <a:xfrm>
          <a:off x="409952" y="1261884"/>
          <a:ext cx="4330184" cy="393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b" anchorCtr="0">
          <a:noAutofit/>
        </a:bodyPr>
        <a:lstStyle/>
        <a:p>
          <a:pPr marL="0" lvl="0" indent="0" algn="l" defTabSz="622300">
            <a:lnSpc>
              <a:spcPct val="90000"/>
            </a:lnSpc>
            <a:spcBef>
              <a:spcPct val="0"/>
            </a:spcBef>
            <a:spcAft>
              <a:spcPct val="35000"/>
            </a:spcAft>
            <a:buNone/>
          </a:pPr>
          <a:r>
            <a:rPr lang="en-US" sz="1400" b="1" i="0" kern="1200">
              <a:solidFill>
                <a:schemeClr val="accent1"/>
              </a:solidFill>
            </a:rPr>
            <a:t>Functionality</a:t>
          </a:r>
        </a:p>
      </dsp:txBody>
      <dsp:txXfrm>
        <a:off x="409952" y="1261884"/>
        <a:ext cx="4330184" cy="393653"/>
      </dsp:txXfrm>
    </dsp:sp>
    <dsp:sp modelId="{4BEC38C4-96EF-4E3F-AF4F-69052F5E4B33}">
      <dsp:nvSpPr>
        <dsp:cNvPr id="0" name=""/>
        <dsp:cNvSpPr/>
      </dsp:nvSpPr>
      <dsp:spPr>
        <a:xfrm>
          <a:off x="409952" y="1655537"/>
          <a:ext cx="1013263" cy="801885"/>
        </a:xfrm>
        <a:prstGeom prst="chevron">
          <a:avLst>
            <a:gd name="adj" fmla="val 70610"/>
          </a:avLst>
        </a:prstGeom>
        <a:solidFill>
          <a:schemeClr val="accen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64F38C2-A190-49FA-AB00-C86D08FC7580}">
      <dsp:nvSpPr>
        <dsp:cNvPr id="0" name=""/>
        <dsp:cNvSpPr/>
      </dsp:nvSpPr>
      <dsp:spPr>
        <a:xfrm>
          <a:off x="1018583" y="1655537"/>
          <a:ext cx="1013263" cy="801885"/>
        </a:xfrm>
        <a:prstGeom prst="chevron">
          <a:avLst>
            <a:gd name="adj" fmla="val 70610"/>
          </a:avLst>
        </a:prstGeom>
        <a:solidFill>
          <a:schemeClr val="accen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EA3B1E9-9DFA-4C2E-9FEC-0A415B0252B3}">
      <dsp:nvSpPr>
        <dsp:cNvPr id="0" name=""/>
        <dsp:cNvSpPr/>
      </dsp:nvSpPr>
      <dsp:spPr>
        <a:xfrm>
          <a:off x="1627696" y="1655537"/>
          <a:ext cx="1013263" cy="801885"/>
        </a:xfrm>
        <a:prstGeom prst="chevron">
          <a:avLst>
            <a:gd name="adj" fmla="val 70610"/>
          </a:avLst>
        </a:prstGeom>
        <a:solidFill>
          <a:schemeClr val="accen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F7E7459-45B2-4430-BD60-445A2954592C}">
      <dsp:nvSpPr>
        <dsp:cNvPr id="0" name=""/>
        <dsp:cNvSpPr/>
      </dsp:nvSpPr>
      <dsp:spPr>
        <a:xfrm>
          <a:off x="2236327" y="1655537"/>
          <a:ext cx="1013263" cy="801885"/>
        </a:xfrm>
        <a:prstGeom prst="chevron">
          <a:avLst>
            <a:gd name="adj" fmla="val 70610"/>
          </a:avLst>
        </a:prstGeom>
        <a:solidFill>
          <a:schemeClr val="accen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EAD0485-BB8E-4B69-8418-00FA8E9EE7AB}">
      <dsp:nvSpPr>
        <dsp:cNvPr id="0" name=""/>
        <dsp:cNvSpPr/>
      </dsp:nvSpPr>
      <dsp:spPr>
        <a:xfrm>
          <a:off x="2845440" y="1655537"/>
          <a:ext cx="1013263" cy="801885"/>
        </a:xfrm>
        <a:prstGeom prst="chevron">
          <a:avLst>
            <a:gd name="adj" fmla="val 70610"/>
          </a:avLst>
        </a:prstGeom>
        <a:solidFill>
          <a:schemeClr val="accen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3B0834D-4331-4674-9789-28067AED1B9D}">
      <dsp:nvSpPr>
        <dsp:cNvPr id="0" name=""/>
        <dsp:cNvSpPr/>
      </dsp:nvSpPr>
      <dsp:spPr>
        <a:xfrm>
          <a:off x="3454071" y="1655537"/>
          <a:ext cx="1013263" cy="801885"/>
        </a:xfrm>
        <a:prstGeom prst="chevron">
          <a:avLst>
            <a:gd name="adj" fmla="val 70610"/>
          </a:avLst>
        </a:prstGeom>
        <a:solidFill>
          <a:schemeClr val="accen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9DA1D66-E9AF-46C5-9048-72DD8703344C}">
      <dsp:nvSpPr>
        <dsp:cNvPr id="0" name=""/>
        <dsp:cNvSpPr/>
      </dsp:nvSpPr>
      <dsp:spPr>
        <a:xfrm>
          <a:off x="4063184" y="1655537"/>
          <a:ext cx="1013263" cy="801885"/>
        </a:xfrm>
        <a:prstGeom prst="chevron">
          <a:avLst>
            <a:gd name="adj" fmla="val 70610"/>
          </a:avLst>
        </a:prstGeom>
        <a:solidFill>
          <a:schemeClr val="accen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621652B-7E0B-40F1-A935-1F92E7F2622B}">
      <dsp:nvSpPr>
        <dsp:cNvPr id="0" name=""/>
        <dsp:cNvSpPr/>
      </dsp:nvSpPr>
      <dsp:spPr>
        <a:xfrm>
          <a:off x="409952" y="1735726"/>
          <a:ext cx="4386476" cy="641508"/>
        </a:xfrm>
        <a:prstGeom prst="rect">
          <a:avLst/>
        </a:prstGeom>
        <a:solidFill>
          <a:schemeClr val="l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l" defTabSz="266700">
            <a:lnSpc>
              <a:spcPct val="90000"/>
            </a:lnSpc>
            <a:spcBef>
              <a:spcPct val="0"/>
            </a:spcBef>
            <a:spcAft>
              <a:spcPct val="35000"/>
            </a:spcAft>
            <a:buNone/>
          </a:pPr>
          <a:r>
            <a:rPr lang="en-US" sz="600" b="1" i="0" kern="1200"/>
            <a:t>The User Interface is tailored to meet the distinct needs of patients and doctors. Patients are provided with seamless functionalities for uploading medical data and viewing analysis results. Doctors, on the other hand, are equipped with advanced tools for patient management and in-depth analysis, fostering efficient medical decision-making.</a:t>
          </a:r>
          <a:endParaRPr lang="en-US" sz="600" b="1" kern="1200"/>
        </a:p>
      </dsp:txBody>
      <dsp:txXfrm>
        <a:off x="409952" y="1735726"/>
        <a:ext cx="4386476" cy="641508"/>
      </dsp:txXfrm>
    </dsp:sp>
    <dsp:sp modelId="{41E3EAA0-822E-4115-9E05-68ADFAA2D5CB}">
      <dsp:nvSpPr>
        <dsp:cNvPr id="0" name=""/>
        <dsp:cNvSpPr/>
      </dsp:nvSpPr>
      <dsp:spPr>
        <a:xfrm>
          <a:off x="409952" y="2522656"/>
          <a:ext cx="4330184" cy="393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b" anchorCtr="0">
          <a:noAutofit/>
        </a:bodyPr>
        <a:lstStyle/>
        <a:p>
          <a:pPr marL="0" lvl="0" indent="0" algn="l" defTabSz="622300">
            <a:lnSpc>
              <a:spcPct val="90000"/>
            </a:lnSpc>
            <a:spcBef>
              <a:spcPct val="0"/>
            </a:spcBef>
            <a:spcAft>
              <a:spcPct val="35000"/>
            </a:spcAft>
            <a:buNone/>
          </a:pPr>
          <a:r>
            <a:rPr lang="en-US" sz="1400" b="1" i="0" kern="1200">
              <a:solidFill>
                <a:schemeClr val="accent1"/>
              </a:solidFill>
            </a:rPr>
            <a:t>Interactivity</a:t>
          </a:r>
        </a:p>
      </dsp:txBody>
      <dsp:txXfrm>
        <a:off x="409952" y="2522656"/>
        <a:ext cx="4330184" cy="393653"/>
      </dsp:txXfrm>
    </dsp:sp>
    <dsp:sp modelId="{64FE3994-CF84-4416-82E0-A5CCDA261412}">
      <dsp:nvSpPr>
        <dsp:cNvPr id="0" name=""/>
        <dsp:cNvSpPr/>
      </dsp:nvSpPr>
      <dsp:spPr>
        <a:xfrm>
          <a:off x="409952" y="2916309"/>
          <a:ext cx="1013263" cy="801885"/>
        </a:xfrm>
        <a:prstGeom prst="chevron">
          <a:avLst>
            <a:gd name="adj" fmla="val 70610"/>
          </a:avLst>
        </a:prstGeom>
        <a:solidFill>
          <a:schemeClr val="accen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6CDB417-1F7D-494A-9724-28C57F493C2E}">
      <dsp:nvSpPr>
        <dsp:cNvPr id="0" name=""/>
        <dsp:cNvSpPr/>
      </dsp:nvSpPr>
      <dsp:spPr>
        <a:xfrm>
          <a:off x="1018583" y="2916309"/>
          <a:ext cx="1013263" cy="801885"/>
        </a:xfrm>
        <a:prstGeom prst="chevron">
          <a:avLst>
            <a:gd name="adj" fmla="val 70610"/>
          </a:avLst>
        </a:prstGeom>
        <a:solidFill>
          <a:schemeClr val="accen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BF1595C-95C0-4121-BAFB-629D23C0B11E}">
      <dsp:nvSpPr>
        <dsp:cNvPr id="0" name=""/>
        <dsp:cNvSpPr/>
      </dsp:nvSpPr>
      <dsp:spPr>
        <a:xfrm>
          <a:off x="1627696" y="2916309"/>
          <a:ext cx="1013263" cy="801885"/>
        </a:xfrm>
        <a:prstGeom prst="chevron">
          <a:avLst>
            <a:gd name="adj" fmla="val 70610"/>
          </a:avLst>
        </a:prstGeom>
        <a:solidFill>
          <a:schemeClr val="accen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C8E7312-72C6-4381-9AF9-E8D30080FB42}">
      <dsp:nvSpPr>
        <dsp:cNvPr id="0" name=""/>
        <dsp:cNvSpPr/>
      </dsp:nvSpPr>
      <dsp:spPr>
        <a:xfrm>
          <a:off x="2236327" y="2916309"/>
          <a:ext cx="1013263" cy="801885"/>
        </a:xfrm>
        <a:prstGeom prst="chevron">
          <a:avLst>
            <a:gd name="adj" fmla="val 70610"/>
          </a:avLst>
        </a:prstGeom>
        <a:solidFill>
          <a:schemeClr val="accen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528A955-82C2-4200-836B-ED5553701D87}">
      <dsp:nvSpPr>
        <dsp:cNvPr id="0" name=""/>
        <dsp:cNvSpPr/>
      </dsp:nvSpPr>
      <dsp:spPr>
        <a:xfrm>
          <a:off x="2845440" y="2916309"/>
          <a:ext cx="1013263" cy="801885"/>
        </a:xfrm>
        <a:prstGeom prst="chevron">
          <a:avLst>
            <a:gd name="adj" fmla="val 70610"/>
          </a:avLst>
        </a:prstGeom>
        <a:solidFill>
          <a:schemeClr val="accen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B5CB193-43A7-4B2B-99F8-6372FD51C1FE}">
      <dsp:nvSpPr>
        <dsp:cNvPr id="0" name=""/>
        <dsp:cNvSpPr/>
      </dsp:nvSpPr>
      <dsp:spPr>
        <a:xfrm>
          <a:off x="3454071" y="2916309"/>
          <a:ext cx="1013263" cy="801885"/>
        </a:xfrm>
        <a:prstGeom prst="chevron">
          <a:avLst>
            <a:gd name="adj" fmla="val 70610"/>
          </a:avLst>
        </a:prstGeom>
        <a:solidFill>
          <a:schemeClr val="accen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7F3AC1D-B826-4741-B6F3-FA8177031453}">
      <dsp:nvSpPr>
        <dsp:cNvPr id="0" name=""/>
        <dsp:cNvSpPr/>
      </dsp:nvSpPr>
      <dsp:spPr>
        <a:xfrm>
          <a:off x="4063184" y="2916309"/>
          <a:ext cx="1013263" cy="801885"/>
        </a:xfrm>
        <a:prstGeom prst="chevron">
          <a:avLst>
            <a:gd name="adj" fmla="val 70610"/>
          </a:avLst>
        </a:prstGeom>
        <a:solidFill>
          <a:schemeClr val="accen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1784686-5E15-4855-801F-E4B9C0C512B8}">
      <dsp:nvSpPr>
        <dsp:cNvPr id="0" name=""/>
        <dsp:cNvSpPr/>
      </dsp:nvSpPr>
      <dsp:spPr>
        <a:xfrm>
          <a:off x="409952" y="2996498"/>
          <a:ext cx="4386476" cy="641508"/>
        </a:xfrm>
        <a:prstGeom prst="rect">
          <a:avLst/>
        </a:prstGeom>
        <a:solidFill>
          <a:schemeClr val="l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l" defTabSz="266700">
            <a:lnSpc>
              <a:spcPct val="90000"/>
            </a:lnSpc>
            <a:spcBef>
              <a:spcPct val="0"/>
            </a:spcBef>
            <a:spcAft>
              <a:spcPct val="35000"/>
            </a:spcAft>
            <a:buNone/>
          </a:pPr>
          <a:r>
            <a:rPr lang="en-US" sz="600" b="1" i="0" kern="1200"/>
            <a:t>Interactivity within the User Interface is a key aspect, facilitating real-time updates, responsive design, and collaborative decision-making tools. This fosters an engaging user experience, allowing for dynamic communication between the system and its users.</a:t>
          </a:r>
          <a:endParaRPr lang="en-US" sz="600" b="1" kern="1200"/>
        </a:p>
      </dsp:txBody>
      <dsp:txXfrm>
        <a:off x="409952" y="2996498"/>
        <a:ext cx="4386476" cy="641508"/>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CB5F66-B2A0-4866-A8A6-EC6C493E779C}">
      <dsp:nvSpPr>
        <dsp:cNvPr id="0" name=""/>
        <dsp:cNvSpPr/>
      </dsp:nvSpPr>
      <dsp:spPr>
        <a:xfrm>
          <a:off x="82570" y="230410"/>
          <a:ext cx="4937760" cy="4488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b" anchorCtr="0">
          <a:noAutofit/>
        </a:bodyPr>
        <a:lstStyle/>
        <a:p>
          <a:pPr marL="0" lvl="0" indent="0" algn="l" defTabSz="622300">
            <a:lnSpc>
              <a:spcPct val="90000"/>
            </a:lnSpc>
            <a:spcBef>
              <a:spcPct val="0"/>
            </a:spcBef>
            <a:spcAft>
              <a:spcPct val="35000"/>
            </a:spcAft>
            <a:buNone/>
          </a:pPr>
          <a:r>
            <a:rPr lang="en-US" sz="1400" b="1" i="0" kern="1200">
              <a:solidFill>
                <a:schemeClr val="accent1"/>
              </a:solidFill>
            </a:rPr>
            <a:t>Data Processing</a:t>
          </a:r>
        </a:p>
      </dsp:txBody>
      <dsp:txXfrm>
        <a:off x="82570" y="230410"/>
        <a:ext cx="4937760" cy="448887"/>
      </dsp:txXfrm>
    </dsp:sp>
    <dsp:sp modelId="{6CE333A7-280F-4813-9200-9DA6C7D54766}">
      <dsp:nvSpPr>
        <dsp:cNvPr id="0" name=""/>
        <dsp:cNvSpPr/>
      </dsp:nvSpPr>
      <dsp:spPr>
        <a:xfrm>
          <a:off x="82570" y="679297"/>
          <a:ext cx="1155435" cy="914400"/>
        </a:xfrm>
        <a:prstGeom prst="chevron">
          <a:avLst>
            <a:gd name="adj" fmla="val 70610"/>
          </a:avLst>
        </a:prstGeom>
        <a:solidFill>
          <a:schemeClr val="accen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4E9550A-4512-4B61-BEAC-493AD1D9719A}">
      <dsp:nvSpPr>
        <dsp:cNvPr id="0" name=""/>
        <dsp:cNvSpPr/>
      </dsp:nvSpPr>
      <dsp:spPr>
        <a:xfrm>
          <a:off x="776599" y="679297"/>
          <a:ext cx="1155435" cy="914400"/>
        </a:xfrm>
        <a:prstGeom prst="chevron">
          <a:avLst>
            <a:gd name="adj" fmla="val 70610"/>
          </a:avLst>
        </a:prstGeom>
        <a:solidFill>
          <a:schemeClr val="accen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52B10DA-16FC-478B-9C70-DFFCFB09DB90}">
      <dsp:nvSpPr>
        <dsp:cNvPr id="0" name=""/>
        <dsp:cNvSpPr/>
      </dsp:nvSpPr>
      <dsp:spPr>
        <a:xfrm>
          <a:off x="1471178" y="679297"/>
          <a:ext cx="1155435" cy="914400"/>
        </a:xfrm>
        <a:prstGeom prst="chevron">
          <a:avLst>
            <a:gd name="adj" fmla="val 70610"/>
          </a:avLst>
        </a:prstGeom>
        <a:solidFill>
          <a:schemeClr val="accen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96B6235-2C4A-43D7-A7D6-71F331C803A5}">
      <dsp:nvSpPr>
        <dsp:cNvPr id="0" name=""/>
        <dsp:cNvSpPr/>
      </dsp:nvSpPr>
      <dsp:spPr>
        <a:xfrm>
          <a:off x="2165207" y="679297"/>
          <a:ext cx="1155435" cy="914400"/>
        </a:xfrm>
        <a:prstGeom prst="chevron">
          <a:avLst>
            <a:gd name="adj" fmla="val 70610"/>
          </a:avLst>
        </a:prstGeom>
        <a:solidFill>
          <a:schemeClr val="accen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467468B-F96D-442E-A91C-168F0C32744F}">
      <dsp:nvSpPr>
        <dsp:cNvPr id="0" name=""/>
        <dsp:cNvSpPr/>
      </dsp:nvSpPr>
      <dsp:spPr>
        <a:xfrm>
          <a:off x="2859786" y="679297"/>
          <a:ext cx="1155435" cy="914400"/>
        </a:xfrm>
        <a:prstGeom prst="chevron">
          <a:avLst>
            <a:gd name="adj" fmla="val 70610"/>
          </a:avLst>
        </a:prstGeom>
        <a:solidFill>
          <a:schemeClr val="accen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B90E29A-E22F-47E5-BC29-70C09CFAF0C0}">
      <dsp:nvSpPr>
        <dsp:cNvPr id="0" name=""/>
        <dsp:cNvSpPr/>
      </dsp:nvSpPr>
      <dsp:spPr>
        <a:xfrm>
          <a:off x="3553815" y="679297"/>
          <a:ext cx="1155435" cy="914400"/>
        </a:xfrm>
        <a:prstGeom prst="chevron">
          <a:avLst>
            <a:gd name="adj" fmla="val 70610"/>
          </a:avLst>
        </a:prstGeom>
        <a:solidFill>
          <a:schemeClr val="accen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3D31599-079E-4D33-8262-518E2F24AA85}">
      <dsp:nvSpPr>
        <dsp:cNvPr id="0" name=""/>
        <dsp:cNvSpPr/>
      </dsp:nvSpPr>
      <dsp:spPr>
        <a:xfrm>
          <a:off x="4248393" y="679297"/>
          <a:ext cx="1155435" cy="914400"/>
        </a:xfrm>
        <a:prstGeom prst="chevron">
          <a:avLst>
            <a:gd name="adj" fmla="val 70610"/>
          </a:avLst>
        </a:prstGeom>
        <a:solidFill>
          <a:schemeClr val="accen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896FA99-827F-4011-A3F6-D91F834EB5AE}">
      <dsp:nvSpPr>
        <dsp:cNvPr id="0" name=""/>
        <dsp:cNvSpPr/>
      </dsp:nvSpPr>
      <dsp:spPr>
        <a:xfrm>
          <a:off x="82570" y="770737"/>
          <a:ext cx="5001950" cy="731520"/>
        </a:xfrm>
        <a:prstGeom prst="rect">
          <a:avLst/>
        </a:prstGeom>
        <a:solidFill>
          <a:schemeClr val="l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l" defTabSz="266700">
            <a:lnSpc>
              <a:spcPct val="90000"/>
            </a:lnSpc>
            <a:spcBef>
              <a:spcPct val="0"/>
            </a:spcBef>
            <a:spcAft>
              <a:spcPct val="35000"/>
            </a:spcAft>
            <a:buNone/>
          </a:pPr>
          <a:r>
            <a:rPr lang="en-US" sz="600" b="1" i="0" kern="1200"/>
            <a:t>The Server Interface is designed to handle extensive datasets efficiently, particularly the processing of medical images. Protocols for data processing are carefully defined, encompassing optimization techniques to ensure swift and accurate analysis of images.</a:t>
          </a:r>
          <a:endParaRPr lang="en-US" sz="600" b="1" kern="1200"/>
        </a:p>
      </dsp:txBody>
      <dsp:txXfrm>
        <a:off x="82570" y="770737"/>
        <a:ext cx="5001950" cy="731520"/>
      </dsp:txXfrm>
    </dsp:sp>
    <dsp:sp modelId="{A7453785-BC80-43DD-BD0F-98DD294FA887}">
      <dsp:nvSpPr>
        <dsp:cNvPr id="0" name=""/>
        <dsp:cNvSpPr/>
      </dsp:nvSpPr>
      <dsp:spPr>
        <a:xfrm>
          <a:off x="82570" y="1688503"/>
          <a:ext cx="4937760" cy="4488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b" anchorCtr="0">
          <a:noAutofit/>
        </a:bodyPr>
        <a:lstStyle/>
        <a:p>
          <a:pPr marL="0" lvl="0" indent="0" algn="l" defTabSz="622300">
            <a:lnSpc>
              <a:spcPct val="90000"/>
            </a:lnSpc>
            <a:spcBef>
              <a:spcPct val="0"/>
            </a:spcBef>
            <a:spcAft>
              <a:spcPct val="35000"/>
            </a:spcAft>
            <a:buNone/>
          </a:pPr>
          <a:r>
            <a:rPr lang="en-US" sz="1400" b="1" i="0" kern="1200">
              <a:solidFill>
                <a:schemeClr val="accent1"/>
              </a:solidFill>
            </a:rPr>
            <a:t>Security Measures</a:t>
          </a:r>
        </a:p>
      </dsp:txBody>
      <dsp:txXfrm>
        <a:off x="82570" y="1688503"/>
        <a:ext cx="4937760" cy="448887"/>
      </dsp:txXfrm>
    </dsp:sp>
    <dsp:sp modelId="{4BEC38C4-96EF-4E3F-AF4F-69052F5E4B33}">
      <dsp:nvSpPr>
        <dsp:cNvPr id="0" name=""/>
        <dsp:cNvSpPr/>
      </dsp:nvSpPr>
      <dsp:spPr>
        <a:xfrm>
          <a:off x="82570" y="2137391"/>
          <a:ext cx="1155435" cy="914400"/>
        </a:xfrm>
        <a:prstGeom prst="chevron">
          <a:avLst>
            <a:gd name="adj" fmla="val 70610"/>
          </a:avLst>
        </a:prstGeom>
        <a:solidFill>
          <a:schemeClr val="accen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64F38C2-A190-49FA-AB00-C86D08FC7580}">
      <dsp:nvSpPr>
        <dsp:cNvPr id="0" name=""/>
        <dsp:cNvSpPr/>
      </dsp:nvSpPr>
      <dsp:spPr>
        <a:xfrm>
          <a:off x="776599" y="2137391"/>
          <a:ext cx="1155435" cy="914400"/>
        </a:xfrm>
        <a:prstGeom prst="chevron">
          <a:avLst>
            <a:gd name="adj" fmla="val 70610"/>
          </a:avLst>
        </a:prstGeom>
        <a:solidFill>
          <a:schemeClr val="accen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EA3B1E9-9DFA-4C2E-9FEC-0A415B0252B3}">
      <dsp:nvSpPr>
        <dsp:cNvPr id="0" name=""/>
        <dsp:cNvSpPr/>
      </dsp:nvSpPr>
      <dsp:spPr>
        <a:xfrm>
          <a:off x="1471178" y="2137391"/>
          <a:ext cx="1155435" cy="914400"/>
        </a:xfrm>
        <a:prstGeom prst="chevron">
          <a:avLst>
            <a:gd name="adj" fmla="val 70610"/>
          </a:avLst>
        </a:prstGeom>
        <a:solidFill>
          <a:schemeClr val="accen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F7E7459-45B2-4430-BD60-445A2954592C}">
      <dsp:nvSpPr>
        <dsp:cNvPr id="0" name=""/>
        <dsp:cNvSpPr/>
      </dsp:nvSpPr>
      <dsp:spPr>
        <a:xfrm>
          <a:off x="2165207" y="2137391"/>
          <a:ext cx="1155435" cy="914400"/>
        </a:xfrm>
        <a:prstGeom prst="chevron">
          <a:avLst>
            <a:gd name="adj" fmla="val 70610"/>
          </a:avLst>
        </a:prstGeom>
        <a:solidFill>
          <a:schemeClr val="accen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EAD0485-BB8E-4B69-8418-00FA8E9EE7AB}">
      <dsp:nvSpPr>
        <dsp:cNvPr id="0" name=""/>
        <dsp:cNvSpPr/>
      </dsp:nvSpPr>
      <dsp:spPr>
        <a:xfrm>
          <a:off x="2859786" y="2137391"/>
          <a:ext cx="1155435" cy="914400"/>
        </a:xfrm>
        <a:prstGeom prst="chevron">
          <a:avLst>
            <a:gd name="adj" fmla="val 70610"/>
          </a:avLst>
        </a:prstGeom>
        <a:solidFill>
          <a:schemeClr val="accen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3B0834D-4331-4674-9789-28067AED1B9D}">
      <dsp:nvSpPr>
        <dsp:cNvPr id="0" name=""/>
        <dsp:cNvSpPr/>
      </dsp:nvSpPr>
      <dsp:spPr>
        <a:xfrm>
          <a:off x="3553815" y="2137391"/>
          <a:ext cx="1155435" cy="914400"/>
        </a:xfrm>
        <a:prstGeom prst="chevron">
          <a:avLst>
            <a:gd name="adj" fmla="val 70610"/>
          </a:avLst>
        </a:prstGeom>
        <a:solidFill>
          <a:schemeClr val="accen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9DA1D66-E9AF-46C5-9048-72DD8703344C}">
      <dsp:nvSpPr>
        <dsp:cNvPr id="0" name=""/>
        <dsp:cNvSpPr/>
      </dsp:nvSpPr>
      <dsp:spPr>
        <a:xfrm>
          <a:off x="4248393" y="2137391"/>
          <a:ext cx="1155435" cy="914400"/>
        </a:xfrm>
        <a:prstGeom prst="chevron">
          <a:avLst>
            <a:gd name="adj" fmla="val 70610"/>
          </a:avLst>
        </a:prstGeom>
        <a:solidFill>
          <a:schemeClr val="accen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621652B-7E0B-40F1-A935-1F92E7F2622B}">
      <dsp:nvSpPr>
        <dsp:cNvPr id="0" name=""/>
        <dsp:cNvSpPr/>
      </dsp:nvSpPr>
      <dsp:spPr>
        <a:xfrm>
          <a:off x="82570" y="2228831"/>
          <a:ext cx="5001950" cy="731520"/>
        </a:xfrm>
        <a:prstGeom prst="rect">
          <a:avLst/>
        </a:prstGeom>
        <a:solidFill>
          <a:schemeClr val="l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l" defTabSz="266700">
            <a:lnSpc>
              <a:spcPct val="90000"/>
            </a:lnSpc>
            <a:spcBef>
              <a:spcPct val="0"/>
            </a:spcBef>
            <a:spcAft>
              <a:spcPct val="35000"/>
            </a:spcAft>
            <a:buNone/>
          </a:pPr>
          <a:r>
            <a:rPr lang="en-US" sz="600" b="1" i="0" kern="1200"/>
            <a:t>Ensuring the security of patient data is paramount. The Server Interface incorporates robust security measures, including encryption methods, access control mechanisms, and regular security audits. These measures safeguard the integrity and confidentiality of sensitive medical information.</a:t>
          </a:r>
          <a:endParaRPr lang="en-US" sz="600" b="1" kern="1200"/>
        </a:p>
      </dsp:txBody>
      <dsp:txXfrm>
        <a:off x="82570" y="2228831"/>
        <a:ext cx="5001950" cy="731520"/>
      </dsp:txXfrm>
    </dsp:sp>
    <dsp:sp modelId="{41E3EAA0-822E-4115-9E05-68ADFAA2D5CB}">
      <dsp:nvSpPr>
        <dsp:cNvPr id="0" name=""/>
        <dsp:cNvSpPr/>
      </dsp:nvSpPr>
      <dsp:spPr>
        <a:xfrm>
          <a:off x="82570" y="3146597"/>
          <a:ext cx="4937760" cy="44888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b" anchorCtr="0">
          <a:noAutofit/>
        </a:bodyPr>
        <a:lstStyle/>
        <a:p>
          <a:pPr marL="0" lvl="0" indent="0" algn="l" defTabSz="622300">
            <a:lnSpc>
              <a:spcPct val="90000"/>
            </a:lnSpc>
            <a:spcBef>
              <a:spcPct val="0"/>
            </a:spcBef>
            <a:spcAft>
              <a:spcPct val="35000"/>
            </a:spcAft>
            <a:buNone/>
          </a:pPr>
          <a:r>
            <a:rPr lang="en-US" sz="1400" b="1" i="0" kern="1200">
              <a:solidFill>
                <a:schemeClr val="accent1"/>
              </a:solidFill>
            </a:rPr>
            <a:t>Integration Points</a:t>
          </a:r>
        </a:p>
      </dsp:txBody>
      <dsp:txXfrm>
        <a:off x="82570" y="3146597"/>
        <a:ext cx="4937760" cy="448887"/>
      </dsp:txXfrm>
    </dsp:sp>
    <dsp:sp modelId="{64FE3994-CF84-4416-82E0-A5CCDA261412}">
      <dsp:nvSpPr>
        <dsp:cNvPr id="0" name=""/>
        <dsp:cNvSpPr/>
      </dsp:nvSpPr>
      <dsp:spPr>
        <a:xfrm>
          <a:off x="82570" y="3595484"/>
          <a:ext cx="1155435" cy="914400"/>
        </a:xfrm>
        <a:prstGeom prst="chevron">
          <a:avLst>
            <a:gd name="adj" fmla="val 70610"/>
          </a:avLst>
        </a:prstGeom>
        <a:solidFill>
          <a:schemeClr val="accen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6CDB417-1F7D-494A-9724-28C57F493C2E}">
      <dsp:nvSpPr>
        <dsp:cNvPr id="0" name=""/>
        <dsp:cNvSpPr/>
      </dsp:nvSpPr>
      <dsp:spPr>
        <a:xfrm>
          <a:off x="776599" y="3595484"/>
          <a:ext cx="1155435" cy="914400"/>
        </a:xfrm>
        <a:prstGeom prst="chevron">
          <a:avLst>
            <a:gd name="adj" fmla="val 70610"/>
          </a:avLst>
        </a:prstGeom>
        <a:solidFill>
          <a:schemeClr val="accen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BF1595C-95C0-4121-BAFB-629D23C0B11E}">
      <dsp:nvSpPr>
        <dsp:cNvPr id="0" name=""/>
        <dsp:cNvSpPr/>
      </dsp:nvSpPr>
      <dsp:spPr>
        <a:xfrm>
          <a:off x="1471178" y="3595484"/>
          <a:ext cx="1155435" cy="914400"/>
        </a:xfrm>
        <a:prstGeom prst="chevron">
          <a:avLst>
            <a:gd name="adj" fmla="val 70610"/>
          </a:avLst>
        </a:prstGeom>
        <a:solidFill>
          <a:schemeClr val="accen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C8E7312-72C6-4381-9AF9-E8D30080FB42}">
      <dsp:nvSpPr>
        <dsp:cNvPr id="0" name=""/>
        <dsp:cNvSpPr/>
      </dsp:nvSpPr>
      <dsp:spPr>
        <a:xfrm>
          <a:off x="2165207" y="3595484"/>
          <a:ext cx="1155435" cy="914400"/>
        </a:xfrm>
        <a:prstGeom prst="chevron">
          <a:avLst>
            <a:gd name="adj" fmla="val 70610"/>
          </a:avLst>
        </a:prstGeom>
        <a:solidFill>
          <a:schemeClr val="accen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528A955-82C2-4200-836B-ED5553701D87}">
      <dsp:nvSpPr>
        <dsp:cNvPr id="0" name=""/>
        <dsp:cNvSpPr/>
      </dsp:nvSpPr>
      <dsp:spPr>
        <a:xfrm>
          <a:off x="2859786" y="3595484"/>
          <a:ext cx="1155435" cy="914400"/>
        </a:xfrm>
        <a:prstGeom prst="chevron">
          <a:avLst>
            <a:gd name="adj" fmla="val 70610"/>
          </a:avLst>
        </a:prstGeom>
        <a:solidFill>
          <a:schemeClr val="accen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B5CB193-43A7-4B2B-99F8-6372FD51C1FE}">
      <dsp:nvSpPr>
        <dsp:cNvPr id="0" name=""/>
        <dsp:cNvSpPr/>
      </dsp:nvSpPr>
      <dsp:spPr>
        <a:xfrm>
          <a:off x="3553815" y="3595484"/>
          <a:ext cx="1155435" cy="914400"/>
        </a:xfrm>
        <a:prstGeom prst="chevron">
          <a:avLst>
            <a:gd name="adj" fmla="val 70610"/>
          </a:avLst>
        </a:prstGeom>
        <a:solidFill>
          <a:schemeClr val="accen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7F3AC1D-B826-4741-B6F3-FA8177031453}">
      <dsp:nvSpPr>
        <dsp:cNvPr id="0" name=""/>
        <dsp:cNvSpPr/>
      </dsp:nvSpPr>
      <dsp:spPr>
        <a:xfrm>
          <a:off x="4248393" y="3595484"/>
          <a:ext cx="1155435" cy="914400"/>
        </a:xfrm>
        <a:prstGeom prst="chevron">
          <a:avLst>
            <a:gd name="adj" fmla="val 70610"/>
          </a:avLst>
        </a:prstGeom>
        <a:solidFill>
          <a:schemeClr val="accen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1784686-5E15-4855-801F-E4B9C0C512B8}">
      <dsp:nvSpPr>
        <dsp:cNvPr id="0" name=""/>
        <dsp:cNvSpPr/>
      </dsp:nvSpPr>
      <dsp:spPr>
        <a:xfrm>
          <a:off x="82570" y="3686924"/>
          <a:ext cx="5001950" cy="731520"/>
        </a:xfrm>
        <a:prstGeom prst="rect">
          <a:avLst/>
        </a:prstGeom>
        <a:solidFill>
          <a:schemeClr val="l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l" defTabSz="266700">
            <a:lnSpc>
              <a:spcPct val="90000"/>
            </a:lnSpc>
            <a:spcBef>
              <a:spcPct val="0"/>
            </a:spcBef>
            <a:spcAft>
              <a:spcPct val="35000"/>
            </a:spcAft>
            <a:buNone/>
          </a:pPr>
          <a:r>
            <a:rPr lang="en-US" sz="600" b="1" i="0" kern="1200"/>
            <a:t>Seamless integration with external systems such as Electronic Health Records (EHR) and Picture Archiving and Communication Systems (PACS) is a critical aspect. Clearly defined integration points, standardized data exchange formats, and secure communication protocols enable a cohesive healthcare ecosystem.</a:t>
          </a:r>
          <a:endParaRPr lang="en-US" sz="600" b="1" kern="1200"/>
        </a:p>
      </dsp:txBody>
      <dsp:txXfrm>
        <a:off x="82570" y="3686924"/>
        <a:ext cx="5001950" cy="731520"/>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CB5F66-B2A0-4866-A8A6-EC6C493E779C}">
      <dsp:nvSpPr>
        <dsp:cNvPr id="0" name=""/>
        <dsp:cNvSpPr/>
      </dsp:nvSpPr>
      <dsp:spPr>
        <a:xfrm>
          <a:off x="267047" y="702"/>
          <a:ext cx="4595395" cy="41776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b" anchorCtr="0">
          <a:noAutofit/>
        </a:bodyPr>
        <a:lstStyle/>
        <a:p>
          <a:pPr marL="0" lvl="0" indent="0" algn="l" defTabSz="622300">
            <a:lnSpc>
              <a:spcPct val="90000"/>
            </a:lnSpc>
            <a:spcBef>
              <a:spcPct val="0"/>
            </a:spcBef>
            <a:spcAft>
              <a:spcPct val="35000"/>
            </a:spcAft>
            <a:buNone/>
          </a:pPr>
          <a:r>
            <a:rPr lang="en-US" sz="1400" b="1" i="0" kern="1200">
              <a:solidFill>
                <a:schemeClr val="accent1"/>
              </a:solidFill>
            </a:rPr>
            <a:t>User Management</a:t>
          </a:r>
        </a:p>
      </dsp:txBody>
      <dsp:txXfrm>
        <a:off x="267047" y="702"/>
        <a:ext cx="4595395" cy="417763"/>
      </dsp:txXfrm>
    </dsp:sp>
    <dsp:sp modelId="{6CE333A7-280F-4813-9200-9DA6C7D54766}">
      <dsp:nvSpPr>
        <dsp:cNvPr id="0" name=""/>
        <dsp:cNvSpPr/>
      </dsp:nvSpPr>
      <dsp:spPr>
        <a:xfrm>
          <a:off x="267047" y="418465"/>
          <a:ext cx="1075322" cy="850999"/>
        </a:xfrm>
        <a:prstGeom prst="chevron">
          <a:avLst>
            <a:gd name="adj" fmla="val 70610"/>
          </a:avLst>
        </a:prstGeom>
        <a:solidFill>
          <a:schemeClr val="accen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4E9550A-4512-4B61-BEAC-493AD1D9719A}">
      <dsp:nvSpPr>
        <dsp:cNvPr id="0" name=""/>
        <dsp:cNvSpPr/>
      </dsp:nvSpPr>
      <dsp:spPr>
        <a:xfrm>
          <a:off x="912955" y="418465"/>
          <a:ext cx="1075322" cy="850999"/>
        </a:xfrm>
        <a:prstGeom prst="chevron">
          <a:avLst>
            <a:gd name="adj" fmla="val 70610"/>
          </a:avLst>
        </a:prstGeom>
        <a:solidFill>
          <a:schemeClr val="accen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52B10DA-16FC-478B-9C70-DFFCFB09DB90}">
      <dsp:nvSpPr>
        <dsp:cNvPr id="0" name=""/>
        <dsp:cNvSpPr/>
      </dsp:nvSpPr>
      <dsp:spPr>
        <a:xfrm>
          <a:off x="1559374" y="418465"/>
          <a:ext cx="1075322" cy="850999"/>
        </a:xfrm>
        <a:prstGeom prst="chevron">
          <a:avLst>
            <a:gd name="adj" fmla="val 70610"/>
          </a:avLst>
        </a:prstGeom>
        <a:solidFill>
          <a:schemeClr val="accen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96B6235-2C4A-43D7-A7D6-71F331C803A5}">
      <dsp:nvSpPr>
        <dsp:cNvPr id="0" name=""/>
        <dsp:cNvSpPr/>
      </dsp:nvSpPr>
      <dsp:spPr>
        <a:xfrm>
          <a:off x="2205283" y="418465"/>
          <a:ext cx="1075322" cy="850999"/>
        </a:xfrm>
        <a:prstGeom prst="chevron">
          <a:avLst>
            <a:gd name="adj" fmla="val 70610"/>
          </a:avLst>
        </a:prstGeom>
        <a:solidFill>
          <a:schemeClr val="accen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467468B-F96D-442E-A91C-168F0C32744F}">
      <dsp:nvSpPr>
        <dsp:cNvPr id="0" name=""/>
        <dsp:cNvSpPr/>
      </dsp:nvSpPr>
      <dsp:spPr>
        <a:xfrm>
          <a:off x="2851702" y="418465"/>
          <a:ext cx="1075322" cy="850999"/>
        </a:xfrm>
        <a:prstGeom prst="chevron">
          <a:avLst>
            <a:gd name="adj" fmla="val 70610"/>
          </a:avLst>
        </a:prstGeom>
        <a:solidFill>
          <a:schemeClr val="accen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B90E29A-E22F-47E5-BC29-70C09CFAF0C0}">
      <dsp:nvSpPr>
        <dsp:cNvPr id="0" name=""/>
        <dsp:cNvSpPr/>
      </dsp:nvSpPr>
      <dsp:spPr>
        <a:xfrm>
          <a:off x="3497610" y="418465"/>
          <a:ext cx="1075322" cy="850999"/>
        </a:xfrm>
        <a:prstGeom prst="chevron">
          <a:avLst>
            <a:gd name="adj" fmla="val 70610"/>
          </a:avLst>
        </a:prstGeom>
        <a:solidFill>
          <a:schemeClr val="accen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3D31599-079E-4D33-8262-518E2F24AA85}">
      <dsp:nvSpPr>
        <dsp:cNvPr id="0" name=""/>
        <dsp:cNvSpPr/>
      </dsp:nvSpPr>
      <dsp:spPr>
        <a:xfrm>
          <a:off x="4144029" y="418465"/>
          <a:ext cx="1075322" cy="850999"/>
        </a:xfrm>
        <a:prstGeom prst="chevron">
          <a:avLst>
            <a:gd name="adj" fmla="val 70610"/>
          </a:avLst>
        </a:prstGeom>
        <a:solidFill>
          <a:schemeClr val="accen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896FA99-827F-4011-A3F6-D91F834EB5AE}">
      <dsp:nvSpPr>
        <dsp:cNvPr id="0" name=""/>
        <dsp:cNvSpPr/>
      </dsp:nvSpPr>
      <dsp:spPr>
        <a:xfrm>
          <a:off x="267047" y="503565"/>
          <a:ext cx="4655135" cy="680799"/>
        </a:xfrm>
        <a:prstGeom prst="rect">
          <a:avLst/>
        </a:prstGeom>
        <a:solidFill>
          <a:schemeClr val="l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l" defTabSz="266700">
            <a:lnSpc>
              <a:spcPct val="90000"/>
            </a:lnSpc>
            <a:spcBef>
              <a:spcPct val="0"/>
            </a:spcBef>
            <a:spcAft>
              <a:spcPct val="35000"/>
            </a:spcAft>
            <a:buNone/>
          </a:pPr>
          <a:r>
            <a:rPr lang="en-US" sz="600" b="1" i="0" kern="1200"/>
            <a:t>The Administrator Interface provides essential tools for user management. Administrators have the capability to define user roles, set permissions, and control access, ensuring a centralized and efficient user management system.</a:t>
          </a:r>
          <a:endParaRPr lang="en-US" sz="600" b="1" kern="1200"/>
        </a:p>
      </dsp:txBody>
      <dsp:txXfrm>
        <a:off x="267047" y="503565"/>
        <a:ext cx="4655135" cy="680799"/>
      </dsp:txXfrm>
    </dsp:sp>
    <dsp:sp modelId="{A7453785-BC80-43DD-BD0F-98DD294FA887}">
      <dsp:nvSpPr>
        <dsp:cNvPr id="0" name=""/>
        <dsp:cNvSpPr/>
      </dsp:nvSpPr>
      <dsp:spPr>
        <a:xfrm>
          <a:off x="267047" y="1343079"/>
          <a:ext cx="4595395" cy="41776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b" anchorCtr="0">
          <a:noAutofit/>
        </a:bodyPr>
        <a:lstStyle/>
        <a:p>
          <a:pPr marL="0" lvl="0" indent="0" algn="l" defTabSz="622300">
            <a:lnSpc>
              <a:spcPct val="90000"/>
            </a:lnSpc>
            <a:spcBef>
              <a:spcPct val="0"/>
            </a:spcBef>
            <a:spcAft>
              <a:spcPct val="35000"/>
            </a:spcAft>
            <a:buNone/>
          </a:pPr>
          <a:r>
            <a:rPr lang="en-US" sz="1400" b="1" i="0" kern="1200">
              <a:solidFill>
                <a:schemeClr val="accent1"/>
              </a:solidFill>
            </a:rPr>
            <a:t>System Configuration</a:t>
          </a:r>
        </a:p>
      </dsp:txBody>
      <dsp:txXfrm>
        <a:off x="267047" y="1343079"/>
        <a:ext cx="4595395" cy="417763"/>
      </dsp:txXfrm>
    </dsp:sp>
    <dsp:sp modelId="{4BEC38C4-96EF-4E3F-AF4F-69052F5E4B33}">
      <dsp:nvSpPr>
        <dsp:cNvPr id="0" name=""/>
        <dsp:cNvSpPr/>
      </dsp:nvSpPr>
      <dsp:spPr>
        <a:xfrm>
          <a:off x="267047" y="1760842"/>
          <a:ext cx="1075322" cy="850999"/>
        </a:xfrm>
        <a:prstGeom prst="chevron">
          <a:avLst>
            <a:gd name="adj" fmla="val 70610"/>
          </a:avLst>
        </a:prstGeom>
        <a:solidFill>
          <a:schemeClr val="accen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64F38C2-A190-49FA-AB00-C86D08FC7580}">
      <dsp:nvSpPr>
        <dsp:cNvPr id="0" name=""/>
        <dsp:cNvSpPr/>
      </dsp:nvSpPr>
      <dsp:spPr>
        <a:xfrm>
          <a:off x="912955" y="1760842"/>
          <a:ext cx="1075322" cy="850999"/>
        </a:xfrm>
        <a:prstGeom prst="chevron">
          <a:avLst>
            <a:gd name="adj" fmla="val 70610"/>
          </a:avLst>
        </a:prstGeom>
        <a:solidFill>
          <a:schemeClr val="accen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EA3B1E9-9DFA-4C2E-9FEC-0A415B0252B3}">
      <dsp:nvSpPr>
        <dsp:cNvPr id="0" name=""/>
        <dsp:cNvSpPr/>
      </dsp:nvSpPr>
      <dsp:spPr>
        <a:xfrm>
          <a:off x="1559374" y="1760842"/>
          <a:ext cx="1075322" cy="850999"/>
        </a:xfrm>
        <a:prstGeom prst="chevron">
          <a:avLst>
            <a:gd name="adj" fmla="val 70610"/>
          </a:avLst>
        </a:prstGeom>
        <a:solidFill>
          <a:schemeClr val="accen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F7E7459-45B2-4430-BD60-445A2954592C}">
      <dsp:nvSpPr>
        <dsp:cNvPr id="0" name=""/>
        <dsp:cNvSpPr/>
      </dsp:nvSpPr>
      <dsp:spPr>
        <a:xfrm>
          <a:off x="2205283" y="1760842"/>
          <a:ext cx="1075322" cy="850999"/>
        </a:xfrm>
        <a:prstGeom prst="chevron">
          <a:avLst>
            <a:gd name="adj" fmla="val 70610"/>
          </a:avLst>
        </a:prstGeom>
        <a:solidFill>
          <a:schemeClr val="accen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EAD0485-BB8E-4B69-8418-00FA8E9EE7AB}">
      <dsp:nvSpPr>
        <dsp:cNvPr id="0" name=""/>
        <dsp:cNvSpPr/>
      </dsp:nvSpPr>
      <dsp:spPr>
        <a:xfrm>
          <a:off x="2851702" y="1760842"/>
          <a:ext cx="1075322" cy="850999"/>
        </a:xfrm>
        <a:prstGeom prst="chevron">
          <a:avLst>
            <a:gd name="adj" fmla="val 70610"/>
          </a:avLst>
        </a:prstGeom>
        <a:solidFill>
          <a:schemeClr val="accen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3B0834D-4331-4674-9789-28067AED1B9D}">
      <dsp:nvSpPr>
        <dsp:cNvPr id="0" name=""/>
        <dsp:cNvSpPr/>
      </dsp:nvSpPr>
      <dsp:spPr>
        <a:xfrm>
          <a:off x="3497610" y="1760842"/>
          <a:ext cx="1075322" cy="850999"/>
        </a:xfrm>
        <a:prstGeom prst="chevron">
          <a:avLst>
            <a:gd name="adj" fmla="val 70610"/>
          </a:avLst>
        </a:prstGeom>
        <a:solidFill>
          <a:schemeClr val="accen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9DA1D66-E9AF-46C5-9048-72DD8703344C}">
      <dsp:nvSpPr>
        <dsp:cNvPr id="0" name=""/>
        <dsp:cNvSpPr/>
      </dsp:nvSpPr>
      <dsp:spPr>
        <a:xfrm>
          <a:off x="4144029" y="1760842"/>
          <a:ext cx="1075322" cy="850999"/>
        </a:xfrm>
        <a:prstGeom prst="chevron">
          <a:avLst>
            <a:gd name="adj" fmla="val 70610"/>
          </a:avLst>
        </a:prstGeom>
        <a:solidFill>
          <a:schemeClr val="accen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621652B-7E0B-40F1-A935-1F92E7F2622B}">
      <dsp:nvSpPr>
        <dsp:cNvPr id="0" name=""/>
        <dsp:cNvSpPr/>
      </dsp:nvSpPr>
      <dsp:spPr>
        <a:xfrm>
          <a:off x="267047" y="1845942"/>
          <a:ext cx="4655135" cy="680799"/>
        </a:xfrm>
        <a:prstGeom prst="rect">
          <a:avLst/>
        </a:prstGeom>
        <a:solidFill>
          <a:schemeClr val="l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l" defTabSz="266700">
            <a:lnSpc>
              <a:spcPct val="90000"/>
            </a:lnSpc>
            <a:spcBef>
              <a:spcPct val="0"/>
            </a:spcBef>
            <a:spcAft>
              <a:spcPct val="35000"/>
            </a:spcAft>
            <a:buNone/>
          </a:pPr>
          <a:r>
            <a:rPr lang="en-US" sz="600" b="1" i="0" kern="1200"/>
            <a:t>Administrators can configure system settings to adapt to evolving requirements. This includes customizable parameters such as analysis algorithms, notification thresholds, and overall system preferences.</a:t>
          </a:r>
          <a:endParaRPr lang="en-US" sz="600" b="1" kern="1200"/>
        </a:p>
      </dsp:txBody>
      <dsp:txXfrm>
        <a:off x="267047" y="1845942"/>
        <a:ext cx="4655135" cy="680799"/>
      </dsp:txXfrm>
    </dsp:sp>
    <dsp:sp modelId="{41E3EAA0-822E-4115-9E05-68ADFAA2D5CB}">
      <dsp:nvSpPr>
        <dsp:cNvPr id="0" name=""/>
        <dsp:cNvSpPr/>
      </dsp:nvSpPr>
      <dsp:spPr>
        <a:xfrm>
          <a:off x="267047" y="2685455"/>
          <a:ext cx="4595395" cy="41776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b" anchorCtr="0">
          <a:noAutofit/>
        </a:bodyPr>
        <a:lstStyle/>
        <a:p>
          <a:pPr marL="0" lvl="0" indent="0" algn="l" defTabSz="622300">
            <a:lnSpc>
              <a:spcPct val="90000"/>
            </a:lnSpc>
            <a:spcBef>
              <a:spcPct val="0"/>
            </a:spcBef>
            <a:spcAft>
              <a:spcPct val="35000"/>
            </a:spcAft>
            <a:buNone/>
          </a:pPr>
          <a:r>
            <a:rPr lang="en-US" sz="1400" b="1" i="0" kern="1200">
              <a:solidFill>
                <a:schemeClr val="accent1"/>
              </a:solidFill>
            </a:rPr>
            <a:t>Monitoring and Logging</a:t>
          </a:r>
        </a:p>
      </dsp:txBody>
      <dsp:txXfrm>
        <a:off x="267047" y="2685455"/>
        <a:ext cx="4595395" cy="417763"/>
      </dsp:txXfrm>
    </dsp:sp>
    <dsp:sp modelId="{64FE3994-CF84-4416-82E0-A5CCDA261412}">
      <dsp:nvSpPr>
        <dsp:cNvPr id="0" name=""/>
        <dsp:cNvSpPr/>
      </dsp:nvSpPr>
      <dsp:spPr>
        <a:xfrm>
          <a:off x="267047" y="3103219"/>
          <a:ext cx="1075322" cy="850999"/>
        </a:xfrm>
        <a:prstGeom prst="chevron">
          <a:avLst>
            <a:gd name="adj" fmla="val 70610"/>
          </a:avLst>
        </a:prstGeom>
        <a:solidFill>
          <a:schemeClr val="accen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6CDB417-1F7D-494A-9724-28C57F493C2E}">
      <dsp:nvSpPr>
        <dsp:cNvPr id="0" name=""/>
        <dsp:cNvSpPr/>
      </dsp:nvSpPr>
      <dsp:spPr>
        <a:xfrm>
          <a:off x="912955" y="3103219"/>
          <a:ext cx="1075322" cy="850999"/>
        </a:xfrm>
        <a:prstGeom prst="chevron">
          <a:avLst>
            <a:gd name="adj" fmla="val 70610"/>
          </a:avLst>
        </a:prstGeom>
        <a:solidFill>
          <a:schemeClr val="accen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BF1595C-95C0-4121-BAFB-629D23C0B11E}">
      <dsp:nvSpPr>
        <dsp:cNvPr id="0" name=""/>
        <dsp:cNvSpPr/>
      </dsp:nvSpPr>
      <dsp:spPr>
        <a:xfrm>
          <a:off x="1559374" y="3103219"/>
          <a:ext cx="1075322" cy="850999"/>
        </a:xfrm>
        <a:prstGeom prst="chevron">
          <a:avLst>
            <a:gd name="adj" fmla="val 70610"/>
          </a:avLst>
        </a:prstGeom>
        <a:solidFill>
          <a:schemeClr val="accen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C8E7312-72C6-4381-9AF9-E8D30080FB42}">
      <dsp:nvSpPr>
        <dsp:cNvPr id="0" name=""/>
        <dsp:cNvSpPr/>
      </dsp:nvSpPr>
      <dsp:spPr>
        <a:xfrm>
          <a:off x="2205283" y="3103219"/>
          <a:ext cx="1075322" cy="850999"/>
        </a:xfrm>
        <a:prstGeom prst="chevron">
          <a:avLst>
            <a:gd name="adj" fmla="val 70610"/>
          </a:avLst>
        </a:prstGeom>
        <a:solidFill>
          <a:schemeClr val="accen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528A955-82C2-4200-836B-ED5553701D87}">
      <dsp:nvSpPr>
        <dsp:cNvPr id="0" name=""/>
        <dsp:cNvSpPr/>
      </dsp:nvSpPr>
      <dsp:spPr>
        <a:xfrm>
          <a:off x="2851702" y="3103219"/>
          <a:ext cx="1075322" cy="850999"/>
        </a:xfrm>
        <a:prstGeom prst="chevron">
          <a:avLst>
            <a:gd name="adj" fmla="val 70610"/>
          </a:avLst>
        </a:prstGeom>
        <a:solidFill>
          <a:schemeClr val="accen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B5CB193-43A7-4B2B-99F8-6372FD51C1FE}">
      <dsp:nvSpPr>
        <dsp:cNvPr id="0" name=""/>
        <dsp:cNvSpPr/>
      </dsp:nvSpPr>
      <dsp:spPr>
        <a:xfrm>
          <a:off x="3497610" y="3103219"/>
          <a:ext cx="1075322" cy="850999"/>
        </a:xfrm>
        <a:prstGeom prst="chevron">
          <a:avLst>
            <a:gd name="adj" fmla="val 70610"/>
          </a:avLst>
        </a:prstGeom>
        <a:solidFill>
          <a:schemeClr val="accen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7F3AC1D-B826-4741-B6F3-FA8177031453}">
      <dsp:nvSpPr>
        <dsp:cNvPr id="0" name=""/>
        <dsp:cNvSpPr/>
      </dsp:nvSpPr>
      <dsp:spPr>
        <a:xfrm>
          <a:off x="4144029" y="3103219"/>
          <a:ext cx="1075322" cy="850999"/>
        </a:xfrm>
        <a:prstGeom prst="chevron">
          <a:avLst>
            <a:gd name="adj" fmla="val 70610"/>
          </a:avLst>
        </a:prstGeom>
        <a:solidFill>
          <a:schemeClr val="accen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1784686-5E15-4855-801F-E4B9C0C512B8}">
      <dsp:nvSpPr>
        <dsp:cNvPr id="0" name=""/>
        <dsp:cNvSpPr/>
      </dsp:nvSpPr>
      <dsp:spPr>
        <a:xfrm>
          <a:off x="267047" y="3188318"/>
          <a:ext cx="4655135" cy="680799"/>
        </a:xfrm>
        <a:prstGeom prst="rect">
          <a:avLst/>
        </a:prstGeom>
        <a:solidFill>
          <a:schemeClr val="l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l" defTabSz="266700">
            <a:lnSpc>
              <a:spcPct val="90000"/>
            </a:lnSpc>
            <a:spcBef>
              <a:spcPct val="0"/>
            </a:spcBef>
            <a:spcAft>
              <a:spcPct val="35000"/>
            </a:spcAft>
            <a:buNone/>
          </a:pPr>
          <a:r>
            <a:rPr lang="en-US" sz="600" b="1" i="0" kern="1200"/>
            <a:t>To maintain system health, the Administrator Interface includes features for monitoring and logging. Metrics related to system performance, user activities, and potential issues are monitored, providing administrators with the necessary insights for proactive system management.</a:t>
          </a:r>
          <a:endParaRPr lang="en-US" sz="600" b="1" kern="1200"/>
        </a:p>
      </dsp:txBody>
      <dsp:txXfrm>
        <a:off x="267047" y="3188318"/>
        <a:ext cx="4655135" cy="68079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35BF37-3507-4594-BE51-CE9C0D161D41}">
      <dsp:nvSpPr>
        <dsp:cNvPr id="0" name=""/>
        <dsp:cNvSpPr/>
      </dsp:nvSpPr>
      <dsp:spPr>
        <a:xfrm>
          <a:off x="-1658841" y="-258135"/>
          <a:ext cx="1985660" cy="1985660"/>
        </a:xfrm>
        <a:prstGeom prst="blockArc">
          <a:avLst>
            <a:gd name="adj1" fmla="val 18900000"/>
            <a:gd name="adj2" fmla="val 2700000"/>
            <a:gd name="adj3" fmla="val 1088"/>
          </a:avLst>
        </a:prstGeom>
        <a:noFill/>
        <a:ln w="15875" cap="rnd"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0E6AE64-A4B3-4E04-ABDD-80DCB462DFB3}">
      <dsp:nvSpPr>
        <dsp:cNvPr id="0" name=""/>
        <dsp:cNvSpPr/>
      </dsp:nvSpPr>
      <dsp:spPr>
        <a:xfrm>
          <a:off x="210021" y="146939"/>
          <a:ext cx="5163697" cy="293878"/>
        </a:xfrm>
        <a:prstGeom prst="rect">
          <a:avLst/>
        </a:prstGeom>
        <a:solidFill>
          <a:schemeClr val="accent1">
            <a:hueOff val="0"/>
            <a:satOff val="0"/>
            <a:lumOff val="0"/>
            <a:alphaOff val="0"/>
          </a:schemeClr>
        </a:solidFill>
        <a:ln w="15875"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33266" tIns="38100" rIns="38100" bIns="38100" numCol="1" spcCol="1270" anchor="ctr" anchorCtr="0">
          <a:noAutofit/>
        </a:bodyPr>
        <a:lstStyle/>
        <a:p>
          <a:pPr marL="0" lvl="0" indent="0" algn="l" defTabSz="666750">
            <a:lnSpc>
              <a:spcPct val="90000"/>
            </a:lnSpc>
            <a:spcBef>
              <a:spcPct val="0"/>
            </a:spcBef>
            <a:spcAft>
              <a:spcPct val="35000"/>
            </a:spcAft>
            <a:buNone/>
          </a:pPr>
          <a:r>
            <a:rPr lang="en-US" sz="1500" kern="1200"/>
            <a:t>Nada Mohamed Farouk</a:t>
          </a:r>
        </a:p>
      </dsp:txBody>
      <dsp:txXfrm>
        <a:off x="210021" y="146939"/>
        <a:ext cx="5163697" cy="293878"/>
      </dsp:txXfrm>
    </dsp:sp>
    <dsp:sp modelId="{B88DC165-4173-4CF9-AB89-AA54A5F9797E}">
      <dsp:nvSpPr>
        <dsp:cNvPr id="0" name=""/>
        <dsp:cNvSpPr/>
      </dsp:nvSpPr>
      <dsp:spPr>
        <a:xfrm>
          <a:off x="26347" y="110204"/>
          <a:ext cx="367347" cy="367347"/>
        </a:xfrm>
        <a:prstGeom prst="ellipse">
          <a:avLst/>
        </a:prstGeom>
        <a:solidFill>
          <a:schemeClr val="l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71C78F9-6AD2-4006-929A-742FCCE0FF1C}">
      <dsp:nvSpPr>
        <dsp:cNvPr id="0" name=""/>
        <dsp:cNvSpPr/>
      </dsp:nvSpPr>
      <dsp:spPr>
        <a:xfrm>
          <a:off x="316846" y="587756"/>
          <a:ext cx="5056872" cy="293878"/>
        </a:xfrm>
        <a:prstGeom prst="rect">
          <a:avLst/>
        </a:prstGeom>
        <a:solidFill>
          <a:schemeClr val="accent1">
            <a:hueOff val="0"/>
            <a:satOff val="0"/>
            <a:lumOff val="0"/>
            <a:alphaOff val="0"/>
          </a:schemeClr>
        </a:solidFill>
        <a:ln w="15875"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33266" tIns="38100" rIns="38100" bIns="38100" numCol="1" spcCol="1270" anchor="ctr" anchorCtr="0">
          <a:noAutofit/>
        </a:bodyPr>
        <a:lstStyle/>
        <a:p>
          <a:pPr marL="0" lvl="0" indent="0" algn="l" defTabSz="666750">
            <a:lnSpc>
              <a:spcPct val="90000"/>
            </a:lnSpc>
            <a:spcBef>
              <a:spcPct val="0"/>
            </a:spcBef>
            <a:spcAft>
              <a:spcPct val="35000"/>
            </a:spcAft>
            <a:buNone/>
          </a:pPr>
          <a:r>
            <a:rPr lang="en-US" sz="1500" kern="1200"/>
            <a:t>Hager Naser Abd El Naby</a:t>
          </a:r>
        </a:p>
      </dsp:txBody>
      <dsp:txXfrm>
        <a:off x="316846" y="587756"/>
        <a:ext cx="5056872" cy="293878"/>
      </dsp:txXfrm>
    </dsp:sp>
    <dsp:sp modelId="{63CFC3EA-28B4-44C5-8387-F061423D4E9B}">
      <dsp:nvSpPr>
        <dsp:cNvPr id="0" name=""/>
        <dsp:cNvSpPr/>
      </dsp:nvSpPr>
      <dsp:spPr>
        <a:xfrm>
          <a:off x="133172" y="551021"/>
          <a:ext cx="367347" cy="367347"/>
        </a:xfrm>
        <a:prstGeom prst="ellipse">
          <a:avLst/>
        </a:prstGeom>
        <a:solidFill>
          <a:schemeClr val="l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0A6B58B-3EE2-41FC-8017-C03D76184C07}">
      <dsp:nvSpPr>
        <dsp:cNvPr id="0" name=""/>
        <dsp:cNvSpPr/>
      </dsp:nvSpPr>
      <dsp:spPr>
        <a:xfrm>
          <a:off x="210021" y="1028572"/>
          <a:ext cx="5163697" cy="293878"/>
        </a:xfrm>
        <a:prstGeom prst="rect">
          <a:avLst/>
        </a:prstGeom>
        <a:solidFill>
          <a:schemeClr val="accent1">
            <a:hueOff val="0"/>
            <a:satOff val="0"/>
            <a:lumOff val="0"/>
            <a:alphaOff val="0"/>
          </a:schemeClr>
        </a:solidFill>
        <a:ln w="15875"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33266" tIns="38100" rIns="38100" bIns="38100" numCol="1" spcCol="1270" anchor="ctr" anchorCtr="0">
          <a:noAutofit/>
        </a:bodyPr>
        <a:lstStyle/>
        <a:p>
          <a:pPr marL="0" lvl="0" indent="0" algn="l" defTabSz="666750">
            <a:lnSpc>
              <a:spcPct val="90000"/>
            </a:lnSpc>
            <a:spcBef>
              <a:spcPct val="0"/>
            </a:spcBef>
            <a:spcAft>
              <a:spcPct val="35000"/>
            </a:spcAft>
            <a:buNone/>
          </a:pPr>
          <a:r>
            <a:rPr lang="en-US" sz="1500" kern="1200"/>
            <a:t>Mahmoud Hassan Ahmed El Kerdawy</a:t>
          </a:r>
        </a:p>
      </dsp:txBody>
      <dsp:txXfrm>
        <a:off x="210021" y="1028572"/>
        <a:ext cx="5163697" cy="293878"/>
      </dsp:txXfrm>
    </dsp:sp>
    <dsp:sp modelId="{705EC665-EB52-4FDD-A793-5E7AEBAAC6AD}">
      <dsp:nvSpPr>
        <dsp:cNvPr id="0" name=""/>
        <dsp:cNvSpPr/>
      </dsp:nvSpPr>
      <dsp:spPr>
        <a:xfrm>
          <a:off x="26347" y="991838"/>
          <a:ext cx="367347" cy="367347"/>
        </a:xfrm>
        <a:prstGeom prst="ellipse">
          <a:avLst/>
        </a:prstGeom>
        <a:solidFill>
          <a:schemeClr val="lt1">
            <a:hueOff val="0"/>
            <a:satOff val="0"/>
            <a:lumOff val="0"/>
            <a:alphaOff val="0"/>
          </a:schemeClr>
        </a:solidFill>
        <a:ln w="15875"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A27E06B-8182-4130-8DA3-B12009953E98}">
      <dsp:nvSpPr>
        <dsp:cNvPr id="0" name=""/>
        <dsp:cNvSpPr/>
      </dsp:nvSpPr>
      <dsp:spPr>
        <a:xfrm>
          <a:off x="0" y="0"/>
          <a:ext cx="3118230" cy="425196"/>
        </a:xfrm>
        <a:prstGeom prst="roundRect">
          <a:avLst>
            <a:gd name="adj" fmla="val 10000"/>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l" defTabSz="711200">
            <a:lnSpc>
              <a:spcPct val="90000"/>
            </a:lnSpc>
            <a:spcBef>
              <a:spcPct val="0"/>
            </a:spcBef>
            <a:spcAft>
              <a:spcPct val="35000"/>
            </a:spcAft>
            <a:buNone/>
          </a:pPr>
          <a:r>
            <a:rPr lang="en-US" sz="1600" b="1" i="0" kern="1200"/>
            <a:t>Data Collection</a:t>
          </a:r>
          <a:endParaRPr lang="en-US" sz="1600" kern="1200"/>
        </a:p>
      </dsp:txBody>
      <dsp:txXfrm>
        <a:off x="12454" y="12454"/>
        <a:ext cx="2609662" cy="400288"/>
      </dsp:txXfrm>
    </dsp:sp>
    <dsp:sp modelId="{07604B8C-15DB-4399-97A4-38EA04F1880C}">
      <dsp:nvSpPr>
        <dsp:cNvPr id="0" name=""/>
        <dsp:cNvSpPr/>
      </dsp:nvSpPr>
      <dsp:spPr>
        <a:xfrm>
          <a:off x="232854" y="484251"/>
          <a:ext cx="3118230" cy="425196"/>
        </a:xfrm>
        <a:prstGeom prst="roundRect">
          <a:avLst>
            <a:gd name="adj" fmla="val 10000"/>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l" defTabSz="711200">
            <a:lnSpc>
              <a:spcPct val="90000"/>
            </a:lnSpc>
            <a:spcBef>
              <a:spcPct val="0"/>
            </a:spcBef>
            <a:spcAft>
              <a:spcPct val="35000"/>
            </a:spcAft>
            <a:buNone/>
          </a:pPr>
          <a:r>
            <a:rPr lang="en-US" sz="1600" b="1" i="0" kern="1200"/>
            <a:t>Pre-processing Module</a:t>
          </a:r>
          <a:endParaRPr lang="en-US" sz="1600" kern="1200"/>
        </a:p>
      </dsp:txBody>
      <dsp:txXfrm>
        <a:off x="245308" y="496705"/>
        <a:ext cx="2584090" cy="400288"/>
      </dsp:txXfrm>
    </dsp:sp>
    <dsp:sp modelId="{3ACB6388-D592-40A1-B3FD-21FB99F18EB6}">
      <dsp:nvSpPr>
        <dsp:cNvPr id="0" name=""/>
        <dsp:cNvSpPr/>
      </dsp:nvSpPr>
      <dsp:spPr>
        <a:xfrm>
          <a:off x="465709" y="968501"/>
          <a:ext cx="3118230" cy="425196"/>
        </a:xfrm>
        <a:prstGeom prst="roundRect">
          <a:avLst>
            <a:gd name="adj" fmla="val 10000"/>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l" defTabSz="711200">
            <a:lnSpc>
              <a:spcPct val="90000"/>
            </a:lnSpc>
            <a:spcBef>
              <a:spcPct val="0"/>
            </a:spcBef>
            <a:spcAft>
              <a:spcPct val="35000"/>
            </a:spcAft>
            <a:buNone/>
          </a:pPr>
          <a:r>
            <a:rPr lang="en-US" sz="1600" b="1" i="0" kern="1200"/>
            <a:t>Training Module</a:t>
          </a:r>
          <a:endParaRPr lang="en-US" sz="1600" kern="1200"/>
        </a:p>
      </dsp:txBody>
      <dsp:txXfrm>
        <a:off x="478163" y="980955"/>
        <a:ext cx="2584090" cy="400287"/>
      </dsp:txXfrm>
    </dsp:sp>
    <dsp:sp modelId="{5EA68610-57AE-4835-A093-CB8D5E6D4370}">
      <dsp:nvSpPr>
        <dsp:cNvPr id="0" name=""/>
        <dsp:cNvSpPr/>
      </dsp:nvSpPr>
      <dsp:spPr>
        <a:xfrm>
          <a:off x="698564" y="1452752"/>
          <a:ext cx="3118230" cy="425196"/>
        </a:xfrm>
        <a:prstGeom prst="roundRect">
          <a:avLst>
            <a:gd name="adj" fmla="val 10000"/>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l" defTabSz="711200">
            <a:lnSpc>
              <a:spcPct val="90000"/>
            </a:lnSpc>
            <a:spcBef>
              <a:spcPct val="0"/>
            </a:spcBef>
            <a:spcAft>
              <a:spcPct val="35000"/>
            </a:spcAft>
            <a:buNone/>
          </a:pPr>
          <a:r>
            <a:rPr lang="en-US" sz="1600" b="1" i="0" kern="1200"/>
            <a:t>Categorization Module</a:t>
          </a:r>
          <a:endParaRPr lang="en-US" sz="1600" kern="1200"/>
        </a:p>
      </dsp:txBody>
      <dsp:txXfrm>
        <a:off x="711018" y="1465206"/>
        <a:ext cx="2584090" cy="400288"/>
      </dsp:txXfrm>
    </dsp:sp>
    <dsp:sp modelId="{BD390FDB-A9D9-43CC-83BB-237E5025D0DA}">
      <dsp:nvSpPr>
        <dsp:cNvPr id="0" name=""/>
        <dsp:cNvSpPr/>
      </dsp:nvSpPr>
      <dsp:spPr>
        <a:xfrm>
          <a:off x="931419" y="1937003"/>
          <a:ext cx="3118230" cy="425196"/>
        </a:xfrm>
        <a:prstGeom prst="roundRect">
          <a:avLst>
            <a:gd name="adj" fmla="val 10000"/>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l" defTabSz="711200">
            <a:lnSpc>
              <a:spcPct val="90000"/>
            </a:lnSpc>
            <a:spcBef>
              <a:spcPct val="0"/>
            </a:spcBef>
            <a:spcAft>
              <a:spcPct val="35000"/>
            </a:spcAft>
            <a:buNone/>
          </a:pPr>
          <a:r>
            <a:rPr lang="en-US" sz="1600" b="1" i="0" kern="1200"/>
            <a:t>Decision Support System</a:t>
          </a:r>
          <a:endParaRPr lang="en-US" sz="1600" kern="1200"/>
        </a:p>
      </dsp:txBody>
      <dsp:txXfrm>
        <a:off x="943873" y="1949457"/>
        <a:ext cx="2584090" cy="400288"/>
      </dsp:txXfrm>
    </dsp:sp>
    <dsp:sp modelId="{85E0654A-9041-41CC-8A0D-5BD2A752583D}">
      <dsp:nvSpPr>
        <dsp:cNvPr id="0" name=""/>
        <dsp:cNvSpPr/>
      </dsp:nvSpPr>
      <dsp:spPr>
        <a:xfrm>
          <a:off x="2841853" y="310629"/>
          <a:ext cx="276377" cy="276377"/>
        </a:xfrm>
        <a:prstGeom prst="downArrow">
          <a:avLst>
            <a:gd name="adj1" fmla="val 55000"/>
            <a:gd name="adj2" fmla="val 45000"/>
          </a:avLst>
        </a:prstGeom>
        <a:solidFill>
          <a:schemeClr val="accent1">
            <a:alpha val="90000"/>
            <a:tint val="40000"/>
            <a:hueOff val="0"/>
            <a:satOff val="0"/>
            <a:lumOff val="0"/>
            <a:alphaOff val="0"/>
          </a:schemeClr>
        </a:solidFill>
        <a:ln>
          <a:noFill/>
        </a:ln>
        <a:effectLst/>
        <a:sp3d z="5715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2904038" y="310629"/>
        <a:ext cx="152007" cy="207974"/>
      </dsp:txXfrm>
    </dsp:sp>
    <dsp:sp modelId="{D3559557-FD53-42D6-83BB-5B39701F83ED}">
      <dsp:nvSpPr>
        <dsp:cNvPr id="0" name=""/>
        <dsp:cNvSpPr/>
      </dsp:nvSpPr>
      <dsp:spPr>
        <a:xfrm>
          <a:off x="3074707" y="794880"/>
          <a:ext cx="276377" cy="276377"/>
        </a:xfrm>
        <a:prstGeom prst="downArrow">
          <a:avLst>
            <a:gd name="adj1" fmla="val 55000"/>
            <a:gd name="adj2" fmla="val 45000"/>
          </a:avLst>
        </a:prstGeom>
        <a:solidFill>
          <a:schemeClr val="accent1">
            <a:alpha val="90000"/>
            <a:tint val="40000"/>
            <a:hueOff val="0"/>
            <a:satOff val="0"/>
            <a:lumOff val="0"/>
            <a:alphaOff val="0"/>
          </a:schemeClr>
        </a:solidFill>
        <a:ln>
          <a:noFill/>
        </a:ln>
        <a:effectLst/>
        <a:sp3d z="5715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3136892" y="794880"/>
        <a:ext cx="152007" cy="207974"/>
      </dsp:txXfrm>
    </dsp:sp>
    <dsp:sp modelId="{50B49BAE-4482-4E04-8654-761FA8926299}">
      <dsp:nvSpPr>
        <dsp:cNvPr id="0" name=""/>
        <dsp:cNvSpPr/>
      </dsp:nvSpPr>
      <dsp:spPr>
        <a:xfrm>
          <a:off x="3307562" y="1272044"/>
          <a:ext cx="276377" cy="276377"/>
        </a:xfrm>
        <a:prstGeom prst="downArrow">
          <a:avLst>
            <a:gd name="adj1" fmla="val 55000"/>
            <a:gd name="adj2" fmla="val 45000"/>
          </a:avLst>
        </a:prstGeom>
        <a:solidFill>
          <a:schemeClr val="accent1">
            <a:alpha val="90000"/>
            <a:tint val="40000"/>
            <a:hueOff val="0"/>
            <a:satOff val="0"/>
            <a:lumOff val="0"/>
            <a:alphaOff val="0"/>
          </a:schemeClr>
        </a:solidFill>
        <a:ln>
          <a:noFill/>
        </a:ln>
        <a:effectLst/>
        <a:sp3d z="5715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3369747" y="1272044"/>
        <a:ext cx="152007" cy="207974"/>
      </dsp:txXfrm>
    </dsp:sp>
    <dsp:sp modelId="{A08E8463-7804-4423-87C0-2BD07352B32E}">
      <dsp:nvSpPr>
        <dsp:cNvPr id="0" name=""/>
        <dsp:cNvSpPr/>
      </dsp:nvSpPr>
      <dsp:spPr>
        <a:xfrm>
          <a:off x="3540417" y="1761020"/>
          <a:ext cx="276377" cy="276377"/>
        </a:xfrm>
        <a:prstGeom prst="downArrow">
          <a:avLst>
            <a:gd name="adj1" fmla="val 55000"/>
            <a:gd name="adj2" fmla="val 45000"/>
          </a:avLst>
        </a:prstGeom>
        <a:solidFill>
          <a:schemeClr val="accent1">
            <a:alpha val="90000"/>
            <a:tint val="40000"/>
            <a:hueOff val="0"/>
            <a:satOff val="0"/>
            <a:lumOff val="0"/>
            <a:alphaOff val="0"/>
          </a:schemeClr>
        </a:solidFill>
        <a:ln>
          <a:noFill/>
        </a:ln>
        <a:effectLst/>
        <a:sp3d z="5715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3602602" y="1761020"/>
        <a:ext cx="152007" cy="20797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A27E06B-8182-4130-8DA3-B12009953E98}">
      <dsp:nvSpPr>
        <dsp:cNvPr id="0" name=""/>
        <dsp:cNvSpPr/>
      </dsp:nvSpPr>
      <dsp:spPr>
        <a:xfrm>
          <a:off x="0" y="0"/>
          <a:ext cx="3066894" cy="424678"/>
        </a:xfrm>
        <a:prstGeom prst="roundRect">
          <a:avLst>
            <a:gd name="adj" fmla="val 10000"/>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n-US" sz="1100" b="1" i="0" kern="1200"/>
            <a:t>Integration with Healthcare Systems</a:t>
          </a:r>
          <a:endParaRPr lang="en-US" sz="1100" kern="1200"/>
        </a:p>
      </dsp:txBody>
      <dsp:txXfrm>
        <a:off x="12438" y="12438"/>
        <a:ext cx="2558946" cy="399802"/>
      </dsp:txXfrm>
    </dsp:sp>
    <dsp:sp modelId="{07604B8C-15DB-4399-97A4-38EA04F1880C}">
      <dsp:nvSpPr>
        <dsp:cNvPr id="0" name=""/>
        <dsp:cNvSpPr/>
      </dsp:nvSpPr>
      <dsp:spPr>
        <a:xfrm>
          <a:off x="229021" y="483661"/>
          <a:ext cx="3066894" cy="424678"/>
        </a:xfrm>
        <a:prstGeom prst="roundRect">
          <a:avLst>
            <a:gd name="adj" fmla="val 10000"/>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n-US" sz="1100" b="1" i="0" kern="1200"/>
            <a:t>User Interface</a:t>
          </a:r>
          <a:endParaRPr lang="en-US" sz="1100" kern="1200"/>
        </a:p>
      </dsp:txBody>
      <dsp:txXfrm>
        <a:off x="241459" y="496099"/>
        <a:ext cx="2536956" cy="399802"/>
      </dsp:txXfrm>
    </dsp:sp>
    <dsp:sp modelId="{3ACB6388-D592-40A1-B3FD-21FB99F18EB6}">
      <dsp:nvSpPr>
        <dsp:cNvPr id="0" name=""/>
        <dsp:cNvSpPr/>
      </dsp:nvSpPr>
      <dsp:spPr>
        <a:xfrm>
          <a:off x="458042" y="967323"/>
          <a:ext cx="3066894" cy="424678"/>
        </a:xfrm>
        <a:prstGeom prst="roundRect">
          <a:avLst>
            <a:gd name="adj" fmla="val 10000"/>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n-US" sz="1100" b="1" i="0" kern="1200"/>
            <a:t>Database</a:t>
          </a:r>
          <a:endParaRPr lang="en-US" sz="1100" kern="1200"/>
        </a:p>
      </dsp:txBody>
      <dsp:txXfrm>
        <a:off x="470480" y="979761"/>
        <a:ext cx="2536956" cy="399802"/>
      </dsp:txXfrm>
    </dsp:sp>
    <dsp:sp modelId="{5EA68610-57AE-4835-A093-CB8D5E6D4370}">
      <dsp:nvSpPr>
        <dsp:cNvPr id="0" name=""/>
        <dsp:cNvSpPr/>
      </dsp:nvSpPr>
      <dsp:spPr>
        <a:xfrm>
          <a:off x="687064" y="1450985"/>
          <a:ext cx="3066894" cy="424678"/>
        </a:xfrm>
        <a:prstGeom prst="roundRect">
          <a:avLst>
            <a:gd name="adj" fmla="val 10000"/>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n-US" sz="1100" b="1" i="0" kern="1200"/>
            <a:t>Continuous Learning Module</a:t>
          </a:r>
          <a:endParaRPr lang="en-US" sz="1100" kern="1200"/>
        </a:p>
      </dsp:txBody>
      <dsp:txXfrm>
        <a:off x="699502" y="1463423"/>
        <a:ext cx="2536956" cy="399802"/>
      </dsp:txXfrm>
    </dsp:sp>
    <dsp:sp modelId="{BD390FDB-A9D9-43CC-83BB-237E5025D0DA}">
      <dsp:nvSpPr>
        <dsp:cNvPr id="0" name=""/>
        <dsp:cNvSpPr/>
      </dsp:nvSpPr>
      <dsp:spPr>
        <a:xfrm>
          <a:off x="916085" y="1934647"/>
          <a:ext cx="3066894" cy="424678"/>
        </a:xfrm>
        <a:prstGeom prst="roundRect">
          <a:avLst>
            <a:gd name="adj" fmla="val 10000"/>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n-US" sz="1100" b="1" i="0" kern="1200"/>
            <a:t>Security and Compliance</a:t>
          </a:r>
          <a:endParaRPr lang="en-US" sz="1100" kern="1200"/>
        </a:p>
      </dsp:txBody>
      <dsp:txXfrm>
        <a:off x="928523" y="1947085"/>
        <a:ext cx="2536956" cy="399802"/>
      </dsp:txXfrm>
    </dsp:sp>
    <dsp:sp modelId="{85E0654A-9041-41CC-8A0D-5BD2A752583D}">
      <dsp:nvSpPr>
        <dsp:cNvPr id="0" name=""/>
        <dsp:cNvSpPr/>
      </dsp:nvSpPr>
      <dsp:spPr>
        <a:xfrm>
          <a:off x="2790853" y="310251"/>
          <a:ext cx="276041" cy="276041"/>
        </a:xfrm>
        <a:prstGeom prst="downArrow">
          <a:avLst>
            <a:gd name="adj1" fmla="val 55000"/>
            <a:gd name="adj2" fmla="val 45000"/>
          </a:avLst>
        </a:prstGeom>
        <a:solidFill>
          <a:schemeClr val="accent1">
            <a:alpha val="90000"/>
            <a:tint val="40000"/>
            <a:hueOff val="0"/>
            <a:satOff val="0"/>
            <a:lumOff val="0"/>
            <a:alphaOff val="0"/>
          </a:schemeClr>
        </a:solidFill>
        <a:ln>
          <a:noFill/>
        </a:ln>
        <a:effectLst/>
        <a:sp3d z="5715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2852962" y="310251"/>
        <a:ext cx="151823" cy="207721"/>
      </dsp:txXfrm>
    </dsp:sp>
    <dsp:sp modelId="{D3559557-FD53-42D6-83BB-5B39701F83ED}">
      <dsp:nvSpPr>
        <dsp:cNvPr id="0" name=""/>
        <dsp:cNvSpPr/>
      </dsp:nvSpPr>
      <dsp:spPr>
        <a:xfrm>
          <a:off x="3019874" y="793913"/>
          <a:ext cx="276041" cy="276041"/>
        </a:xfrm>
        <a:prstGeom prst="downArrow">
          <a:avLst>
            <a:gd name="adj1" fmla="val 55000"/>
            <a:gd name="adj2" fmla="val 45000"/>
          </a:avLst>
        </a:prstGeom>
        <a:solidFill>
          <a:schemeClr val="accent1">
            <a:alpha val="90000"/>
            <a:tint val="40000"/>
            <a:hueOff val="0"/>
            <a:satOff val="0"/>
            <a:lumOff val="0"/>
            <a:alphaOff val="0"/>
          </a:schemeClr>
        </a:solidFill>
        <a:ln>
          <a:noFill/>
        </a:ln>
        <a:effectLst/>
        <a:sp3d z="5715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3081983" y="793913"/>
        <a:ext cx="151823" cy="207721"/>
      </dsp:txXfrm>
    </dsp:sp>
    <dsp:sp modelId="{50B49BAE-4482-4E04-8654-761FA8926299}">
      <dsp:nvSpPr>
        <dsp:cNvPr id="0" name=""/>
        <dsp:cNvSpPr/>
      </dsp:nvSpPr>
      <dsp:spPr>
        <a:xfrm>
          <a:off x="3248896" y="1270497"/>
          <a:ext cx="276041" cy="276041"/>
        </a:xfrm>
        <a:prstGeom prst="downArrow">
          <a:avLst>
            <a:gd name="adj1" fmla="val 55000"/>
            <a:gd name="adj2" fmla="val 45000"/>
          </a:avLst>
        </a:prstGeom>
        <a:solidFill>
          <a:schemeClr val="accent1">
            <a:alpha val="90000"/>
            <a:tint val="40000"/>
            <a:hueOff val="0"/>
            <a:satOff val="0"/>
            <a:lumOff val="0"/>
            <a:alphaOff val="0"/>
          </a:schemeClr>
        </a:solidFill>
        <a:ln>
          <a:noFill/>
        </a:ln>
        <a:effectLst/>
        <a:sp3d z="5715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3311005" y="1270497"/>
        <a:ext cx="151823" cy="207721"/>
      </dsp:txXfrm>
    </dsp:sp>
    <dsp:sp modelId="{A08E8463-7804-4423-87C0-2BD07352B32E}">
      <dsp:nvSpPr>
        <dsp:cNvPr id="0" name=""/>
        <dsp:cNvSpPr/>
      </dsp:nvSpPr>
      <dsp:spPr>
        <a:xfrm>
          <a:off x="3477917" y="1758877"/>
          <a:ext cx="276041" cy="276041"/>
        </a:xfrm>
        <a:prstGeom prst="downArrow">
          <a:avLst>
            <a:gd name="adj1" fmla="val 55000"/>
            <a:gd name="adj2" fmla="val 45000"/>
          </a:avLst>
        </a:prstGeom>
        <a:solidFill>
          <a:schemeClr val="accent1">
            <a:alpha val="90000"/>
            <a:tint val="40000"/>
            <a:hueOff val="0"/>
            <a:satOff val="0"/>
            <a:lumOff val="0"/>
            <a:alphaOff val="0"/>
          </a:schemeClr>
        </a:solidFill>
        <a:ln>
          <a:noFill/>
        </a:ln>
        <a:effectLst/>
        <a:sp3d z="57150" extrusionH="63500" contourW="12700" prstMaterial="matte">
          <a:contourClr>
            <a:schemeClr val="dk1">
              <a:tint val="20000"/>
            </a:schemeClr>
          </a:contourClr>
        </a:sp3d>
      </dsp:spPr>
      <dsp:style>
        <a:lnRef idx="0">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3540026" y="1758877"/>
        <a:ext cx="151823" cy="207721"/>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465F34B-A9D6-4964-9BA5-2762351C6973}">
      <dsp:nvSpPr>
        <dsp:cNvPr id="0" name=""/>
        <dsp:cNvSpPr/>
      </dsp:nvSpPr>
      <dsp:spPr>
        <a:xfrm>
          <a:off x="0" y="1083462"/>
          <a:ext cx="5486400" cy="710868"/>
        </a:xfrm>
        <a:prstGeom prst="rect">
          <a:avLst/>
        </a:prstGeom>
        <a:solidFill>
          <a:schemeClr val="accent1">
            <a:hueOff val="0"/>
            <a:satOff val="0"/>
            <a:lumOff val="0"/>
            <a:alphaOff val="0"/>
          </a:schemeClr>
        </a:solidFill>
        <a:ln w="15875"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marL="0" lvl="0" indent="0" algn="ctr" defTabSz="711200">
            <a:lnSpc>
              <a:spcPct val="90000"/>
            </a:lnSpc>
            <a:spcBef>
              <a:spcPct val="0"/>
            </a:spcBef>
            <a:spcAft>
              <a:spcPct val="35000"/>
            </a:spcAft>
            <a:buNone/>
          </a:pPr>
          <a:r>
            <a:rPr lang="en-US" sz="1600" b="0" i="0" kern="1200"/>
            <a:t>Minimum Specifications</a:t>
          </a:r>
        </a:p>
      </dsp:txBody>
      <dsp:txXfrm>
        <a:off x="0" y="1083462"/>
        <a:ext cx="5486400" cy="383869"/>
      </dsp:txXfrm>
    </dsp:sp>
    <dsp:sp modelId="{5FC533C3-354E-4FF0-99FA-F96AF92C8BAC}">
      <dsp:nvSpPr>
        <dsp:cNvPr id="0" name=""/>
        <dsp:cNvSpPr/>
      </dsp:nvSpPr>
      <dsp:spPr>
        <a:xfrm>
          <a:off x="0" y="1453114"/>
          <a:ext cx="2743199" cy="326999"/>
        </a:xfrm>
        <a:prstGeom prst="rect">
          <a:avLst/>
        </a:prstGeom>
        <a:solidFill>
          <a:schemeClr val="accent1">
            <a:alpha val="90000"/>
            <a:tint val="40000"/>
            <a:hueOff val="0"/>
            <a:satOff val="0"/>
            <a:lumOff val="0"/>
            <a:alphaOff val="0"/>
          </a:schemeClr>
        </a:solidFill>
        <a:ln w="15875" cap="rnd"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7620" rIns="42672" bIns="7620" numCol="1" spcCol="1270" anchor="ctr" anchorCtr="0">
          <a:noAutofit/>
        </a:bodyPr>
        <a:lstStyle/>
        <a:p>
          <a:pPr marL="0" lvl="0" indent="0" algn="ctr" defTabSz="266700">
            <a:lnSpc>
              <a:spcPct val="90000"/>
            </a:lnSpc>
            <a:spcBef>
              <a:spcPct val="0"/>
            </a:spcBef>
            <a:spcAft>
              <a:spcPct val="35000"/>
            </a:spcAft>
            <a:buFont typeface="Arial" panose="020B0604020202020204" pitchFamily="34" charset="0"/>
            <a:buNone/>
          </a:pPr>
          <a:endParaRPr lang="en-US" sz="600" b="1" i="0" kern="1200"/>
        </a:p>
        <a:p>
          <a:pPr marL="0" lvl="0" indent="0" algn="ctr" defTabSz="266700">
            <a:lnSpc>
              <a:spcPct val="90000"/>
            </a:lnSpc>
            <a:spcBef>
              <a:spcPct val="0"/>
            </a:spcBef>
            <a:spcAft>
              <a:spcPct val="35000"/>
            </a:spcAft>
            <a:buFont typeface="Arial" panose="020B0604020202020204" pitchFamily="34" charset="0"/>
            <a:buNone/>
          </a:pPr>
          <a:r>
            <a:rPr lang="en-US" sz="600" b="1" i="0" kern="1200"/>
            <a:t>Define minimum hardware requirements to ensure optimal performance.</a:t>
          </a:r>
        </a:p>
      </dsp:txBody>
      <dsp:txXfrm>
        <a:off x="0" y="1453114"/>
        <a:ext cx="2743199" cy="326999"/>
      </dsp:txXfrm>
    </dsp:sp>
    <dsp:sp modelId="{E45695E5-EC3C-48A9-8426-55D64142DC19}">
      <dsp:nvSpPr>
        <dsp:cNvPr id="0" name=""/>
        <dsp:cNvSpPr/>
      </dsp:nvSpPr>
      <dsp:spPr>
        <a:xfrm>
          <a:off x="2743200" y="1453114"/>
          <a:ext cx="2743199" cy="326999"/>
        </a:xfrm>
        <a:prstGeom prst="rect">
          <a:avLst/>
        </a:prstGeom>
        <a:solidFill>
          <a:schemeClr val="accent1">
            <a:alpha val="90000"/>
            <a:tint val="40000"/>
            <a:hueOff val="0"/>
            <a:satOff val="0"/>
            <a:lumOff val="0"/>
            <a:alphaOff val="0"/>
          </a:schemeClr>
        </a:solidFill>
        <a:ln w="15875" cap="rnd"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7620" rIns="42672" bIns="7620" numCol="1" spcCol="1270" anchor="ctr" anchorCtr="0">
          <a:noAutofit/>
        </a:bodyPr>
        <a:lstStyle/>
        <a:p>
          <a:pPr marL="0" lvl="0" indent="0" algn="ctr" defTabSz="266700">
            <a:lnSpc>
              <a:spcPct val="90000"/>
            </a:lnSpc>
            <a:spcBef>
              <a:spcPct val="0"/>
            </a:spcBef>
            <a:spcAft>
              <a:spcPct val="35000"/>
            </a:spcAft>
            <a:buFont typeface="Arial" panose="020B0604020202020204" pitchFamily="34" charset="0"/>
            <a:buNone/>
          </a:pPr>
          <a:endParaRPr lang="en-US" sz="600" b="1" i="0" kern="1200"/>
        </a:p>
        <a:p>
          <a:pPr marL="0" lvl="0" indent="0" algn="ctr" defTabSz="266700">
            <a:lnSpc>
              <a:spcPct val="90000"/>
            </a:lnSpc>
            <a:spcBef>
              <a:spcPct val="0"/>
            </a:spcBef>
            <a:spcAft>
              <a:spcPct val="35000"/>
            </a:spcAft>
            <a:buFont typeface="Arial" panose="020B0604020202020204" pitchFamily="34" charset="0"/>
            <a:buNone/>
          </a:pPr>
          <a:r>
            <a:rPr lang="en-US" sz="600" b="1" i="0" kern="1200"/>
            <a:t>Specify minimum processor speed, RAM, and storage capacity necessary for efficient functioning.</a:t>
          </a:r>
        </a:p>
      </dsp:txBody>
      <dsp:txXfrm>
        <a:off x="2743200" y="1453114"/>
        <a:ext cx="2743199" cy="326999"/>
      </dsp:txXfrm>
    </dsp:sp>
    <dsp:sp modelId="{8648A6E6-CEF4-481E-87F9-4B61767DEE7F}">
      <dsp:nvSpPr>
        <dsp:cNvPr id="0" name=""/>
        <dsp:cNvSpPr/>
      </dsp:nvSpPr>
      <dsp:spPr>
        <a:xfrm rot="10800000">
          <a:off x="0" y="809"/>
          <a:ext cx="5486400" cy="1093316"/>
        </a:xfrm>
        <a:prstGeom prst="upArrowCallout">
          <a:avLst/>
        </a:prstGeom>
        <a:solidFill>
          <a:schemeClr val="accent1">
            <a:hueOff val="0"/>
            <a:satOff val="0"/>
            <a:lumOff val="0"/>
            <a:alphaOff val="0"/>
          </a:schemeClr>
        </a:solidFill>
        <a:ln w="15875"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113792" rIns="113792" bIns="113792" numCol="1" spcCol="1270" anchor="ctr" anchorCtr="0">
          <a:noAutofit/>
        </a:bodyPr>
        <a:lstStyle/>
        <a:p>
          <a:pPr marL="0" lvl="0" indent="0" algn="ctr" defTabSz="711200">
            <a:lnSpc>
              <a:spcPct val="90000"/>
            </a:lnSpc>
            <a:spcBef>
              <a:spcPct val="0"/>
            </a:spcBef>
            <a:spcAft>
              <a:spcPct val="35000"/>
            </a:spcAft>
            <a:buNone/>
          </a:pPr>
          <a:r>
            <a:rPr lang="en-US" sz="1600" b="0" i="0" kern="1200"/>
            <a:t>Compatibility</a:t>
          </a:r>
          <a:endParaRPr lang="en-US" sz="1700" b="0" i="0" kern="1200"/>
        </a:p>
      </dsp:txBody>
      <dsp:txXfrm rot="-10800000">
        <a:off x="0" y="809"/>
        <a:ext cx="5486400" cy="383754"/>
      </dsp:txXfrm>
    </dsp:sp>
    <dsp:sp modelId="{FE09D187-2775-4F1D-912F-14018A63EC2A}">
      <dsp:nvSpPr>
        <dsp:cNvPr id="0" name=""/>
        <dsp:cNvSpPr/>
      </dsp:nvSpPr>
      <dsp:spPr>
        <a:xfrm>
          <a:off x="0" y="384563"/>
          <a:ext cx="2743199" cy="326901"/>
        </a:xfrm>
        <a:prstGeom prst="rect">
          <a:avLst/>
        </a:prstGeom>
        <a:solidFill>
          <a:schemeClr val="accent1">
            <a:alpha val="90000"/>
            <a:tint val="40000"/>
            <a:hueOff val="0"/>
            <a:satOff val="0"/>
            <a:lumOff val="0"/>
            <a:alphaOff val="0"/>
          </a:schemeClr>
        </a:solidFill>
        <a:ln w="15875" cap="rnd"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7620" rIns="42672" bIns="7620" numCol="1" spcCol="1270" anchor="ctr" anchorCtr="0">
          <a:noAutofit/>
        </a:bodyPr>
        <a:lstStyle/>
        <a:p>
          <a:pPr marL="0" lvl="0" indent="0" algn="ctr" defTabSz="266700">
            <a:lnSpc>
              <a:spcPct val="90000"/>
            </a:lnSpc>
            <a:spcBef>
              <a:spcPct val="0"/>
            </a:spcBef>
            <a:spcAft>
              <a:spcPct val="35000"/>
            </a:spcAft>
            <a:buFont typeface="Arial" panose="020B0604020202020204" pitchFamily="34" charset="0"/>
            <a:buNone/>
          </a:pPr>
          <a:r>
            <a:rPr lang="en-US" sz="600" b="1" i="0" kern="1200"/>
            <a:t>Ensure compatible</a:t>
          </a:r>
        </a:p>
      </dsp:txBody>
      <dsp:txXfrm>
        <a:off x="0" y="384563"/>
        <a:ext cx="2743199" cy="326901"/>
      </dsp:txXfrm>
    </dsp:sp>
    <dsp:sp modelId="{32A3309C-33D6-49D7-B0CC-B3306788E4EE}">
      <dsp:nvSpPr>
        <dsp:cNvPr id="0" name=""/>
        <dsp:cNvSpPr/>
      </dsp:nvSpPr>
      <dsp:spPr>
        <a:xfrm>
          <a:off x="2743200" y="384563"/>
          <a:ext cx="2743199" cy="326901"/>
        </a:xfrm>
        <a:prstGeom prst="rect">
          <a:avLst/>
        </a:prstGeom>
        <a:solidFill>
          <a:schemeClr val="accent1">
            <a:alpha val="90000"/>
            <a:tint val="40000"/>
            <a:hueOff val="0"/>
            <a:satOff val="0"/>
            <a:lumOff val="0"/>
            <a:alphaOff val="0"/>
          </a:schemeClr>
        </a:solidFill>
        <a:ln w="15875" cap="rnd"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7620" rIns="42672" bIns="7620" numCol="1" spcCol="1270" anchor="ctr" anchorCtr="0">
          <a:noAutofit/>
        </a:bodyPr>
        <a:lstStyle/>
        <a:p>
          <a:pPr marL="0" lvl="0" indent="0" algn="ctr" defTabSz="266700">
            <a:lnSpc>
              <a:spcPct val="90000"/>
            </a:lnSpc>
            <a:spcBef>
              <a:spcPct val="0"/>
            </a:spcBef>
            <a:spcAft>
              <a:spcPct val="35000"/>
            </a:spcAft>
            <a:buFont typeface="Arial" panose="020B0604020202020204" pitchFamily="34" charset="0"/>
            <a:buNone/>
          </a:pPr>
          <a:r>
            <a:rPr lang="en-US" sz="600" b="1" i="0" kern="1200"/>
            <a:t>Specify compatibility with various medical imaging devices such as X-ray machines, CT scanners, and intraoral cameras.</a:t>
          </a:r>
        </a:p>
      </dsp:txBody>
      <dsp:txXfrm>
        <a:off x="2743200" y="384563"/>
        <a:ext cx="2743199" cy="326901"/>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465F34B-A9D6-4964-9BA5-2762351C6973}">
      <dsp:nvSpPr>
        <dsp:cNvPr id="0" name=""/>
        <dsp:cNvSpPr/>
      </dsp:nvSpPr>
      <dsp:spPr>
        <a:xfrm>
          <a:off x="0" y="1214155"/>
          <a:ext cx="5486400" cy="796617"/>
        </a:xfrm>
        <a:prstGeom prst="rect">
          <a:avLst/>
        </a:prstGeom>
        <a:solidFill>
          <a:schemeClr val="accent1">
            <a:hueOff val="0"/>
            <a:satOff val="0"/>
            <a:lumOff val="0"/>
            <a:alphaOff val="0"/>
          </a:schemeClr>
        </a:solidFill>
        <a:ln w="15875"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n-US" sz="1500" b="0" i="0" kern="1200"/>
            <a:t>Dependencies</a:t>
          </a:r>
        </a:p>
      </dsp:txBody>
      <dsp:txXfrm>
        <a:off x="0" y="1214155"/>
        <a:ext cx="5486400" cy="430173"/>
      </dsp:txXfrm>
    </dsp:sp>
    <dsp:sp modelId="{5FC533C3-354E-4FF0-99FA-F96AF92C8BAC}">
      <dsp:nvSpPr>
        <dsp:cNvPr id="0" name=""/>
        <dsp:cNvSpPr/>
      </dsp:nvSpPr>
      <dsp:spPr>
        <a:xfrm>
          <a:off x="0" y="1628396"/>
          <a:ext cx="2743199" cy="366444"/>
        </a:xfrm>
        <a:prstGeom prst="rect">
          <a:avLst/>
        </a:prstGeom>
        <a:solidFill>
          <a:schemeClr val="accent1">
            <a:alpha val="90000"/>
            <a:tint val="40000"/>
            <a:hueOff val="0"/>
            <a:satOff val="0"/>
            <a:lumOff val="0"/>
            <a:alphaOff val="0"/>
          </a:schemeClr>
        </a:solidFill>
        <a:ln w="15875" cap="rnd"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8890" rIns="49784" bIns="8890" numCol="1" spcCol="1270" anchor="ctr" anchorCtr="0">
          <a:noAutofit/>
        </a:bodyPr>
        <a:lstStyle/>
        <a:p>
          <a:pPr marL="0" lvl="0" indent="0" algn="ctr" defTabSz="311150">
            <a:lnSpc>
              <a:spcPct val="90000"/>
            </a:lnSpc>
            <a:spcBef>
              <a:spcPct val="0"/>
            </a:spcBef>
            <a:spcAft>
              <a:spcPct val="35000"/>
            </a:spcAft>
            <a:buFont typeface="Arial" panose="020B0604020202020204" pitchFamily="34" charset="0"/>
            <a:buNone/>
          </a:pPr>
          <a:endParaRPr lang="en-US" sz="700" b="1" i="0" kern="1200"/>
        </a:p>
        <a:p>
          <a:pPr marL="0" lvl="0" indent="0" algn="ctr" defTabSz="311150">
            <a:lnSpc>
              <a:spcPct val="90000"/>
            </a:lnSpc>
            <a:spcBef>
              <a:spcPct val="0"/>
            </a:spcBef>
            <a:spcAft>
              <a:spcPct val="35000"/>
            </a:spcAft>
            <a:buFont typeface="Arial" panose="020B0604020202020204" pitchFamily="34" charset="0"/>
            <a:buNone/>
          </a:pPr>
          <a:r>
            <a:rPr lang="en-US" sz="700" b="1" i="0" kern="1200"/>
            <a:t>Identify and outline dependencies on external software components, libraries, and frameworks.</a:t>
          </a:r>
        </a:p>
      </dsp:txBody>
      <dsp:txXfrm>
        <a:off x="0" y="1628396"/>
        <a:ext cx="2743199" cy="366444"/>
      </dsp:txXfrm>
    </dsp:sp>
    <dsp:sp modelId="{E45695E5-EC3C-48A9-8426-55D64142DC19}">
      <dsp:nvSpPr>
        <dsp:cNvPr id="0" name=""/>
        <dsp:cNvSpPr/>
      </dsp:nvSpPr>
      <dsp:spPr>
        <a:xfrm>
          <a:off x="2743200" y="1628396"/>
          <a:ext cx="2743199" cy="366444"/>
        </a:xfrm>
        <a:prstGeom prst="rect">
          <a:avLst/>
        </a:prstGeom>
        <a:solidFill>
          <a:schemeClr val="accent1">
            <a:alpha val="90000"/>
            <a:tint val="40000"/>
            <a:hueOff val="0"/>
            <a:satOff val="0"/>
            <a:lumOff val="0"/>
            <a:alphaOff val="0"/>
          </a:schemeClr>
        </a:solidFill>
        <a:ln w="15875" cap="rnd"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8890" rIns="49784" bIns="8890" numCol="1" spcCol="1270" anchor="ctr" anchorCtr="0">
          <a:noAutofit/>
        </a:bodyPr>
        <a:lstStyle/>
        <a:p>
          <a:pPr marL="0" lvl="0" indent="0" algn="ctr" defTabSz="311150">
            <a:lnSpc>
              <a:spcPct val="90000"/>
            </a:lnSpc>
            <a:spcBef>
              <a:spcPct val="0"/>
            </a:spcBef>
            <a:spcAft>
              <a:spcPct val="35000"/>
            </a:spcAft>
            <a:buFont typeface="Arial" panose="020B0604020202020204" pitchFamily="34" charset="0"/>
            <a:buNone/>
          </a:pPr>
          <a:endParaRPr lang="en-US" sz="700" b="1" i="0" kern="1200"/>
        </a:p>
        <a:p>
          <a:pPr marL="0" lvl="0" indent="0" algn="ctr" defTabSz="311150">
            <a:lnSpc>
              <a:spcPct val="90000"/>
            </a:lnSpc>
            <a:spcBef>
              <a:spcPct val="0"/>
            </a:spcBef>
            <a:spcAft>
              <a:spcPct val="35000"/>
            </a:spcAft>
            <a:buFont typeface="Arial" panose="020B0604020202020204" pitchFamily="34" charset="0"/>
            <a:buNone/>
          </a:pPr>
          <a:r>
            <a:rPr lang="en-US" sz="700" b="1" i="0" kern="1200"/>
            <a:t>List the specific software dependencies required for successful execution.</a:t>
          </a:r>
        </a:p>
      </dsp:txBody>
      <dsp:txXfrm>
        <a:off x="2743200" y="1628396"/>
        <a:ext cx="2743199" cy="366444"/>
      </dsp:txXfrm>
    </dsp:sp>
    <dsp:sp modelId="{8648A6E6-CEF4-481E-87F9-4B61767DEE7F}">
      <dsp:nvSpPr>
        <dsp:cNvPr id="0" name=""/>
        <dsp:cNvSpPr/>
      </dsp:nvSpPr>
      <dsp:spPr>
        <a:xfrm rot="10800000">
          <a:off x="0" y="907"/>
          <a:ext cx="5486400" cy="1225197"/>
        </a:xfrm>
        <a:prstGeom prst="upArrowCallout">
          <a:avLst/>
        </a:prstGeom>
        <a:solidFill>
          <a:schemeClr val="accent1">
            <a:hueOff val="0"/>
            <a:satOff val="0"/>
            <a:lumOff val="0"/>
            <a:alphaOff val="0"/>
          </a:schemeClr>
        </a:solidFill>
        <a:ln w="15875"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n-US" sz="1500" b="0" i="0" kern="1200"/>
            <a:t>Operating System Compatibility</a:t>
          </a:r>
        </a:p>
      </dsp:txBody>
      <dsp:txXfrm rot="-10800000">
        <a:off x="0" y="907"/>
        <a:ext cx="5486400" cy="430044"/>
      </dsp:txXfrm>
    </dsp:sp>
    <dsp:sp modelId="{FE09D187-2775-4F1D-912F-14018A63EC2A}">
      <dsp:nvSpPr>
        <dsp:cNvPr id="0" name=""/>
        <dsp:cNvSpPr/>
      </dsp:nvSpPr>
      <dsp:spPr>
        <a:xfrm>
          <a:off x="0" y="430951"/>
          <a:ext cx="2743199" cy="366334"/>
        </a:xfrm>
        <a:prstGeom prst="rect">
          <a:avLst/>
        </a:prstGeom>
        <a:solidFill>
          <a:schemeClr val="accent1">
            <a:alpha val="90000"/>
            <a:tint val="40000"/>
            <a:hueOff val="0"/>
            <a:satOff val="0"/>
            <a:lumOff val="0"/>
            <a:alphaOff val="0"/>
          </a:schemeClr>
        </a:solidFill>
        <a:ln w="15875" cap="rnd"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8890" rIns="49784" bIns="8890" numCol="1" spcCol="1270" anchor="ctr" anchorCtr="0">
          <a:noAutofit/>
        </a:bodyPr>
        <a:lstStyle/>
        <a:p>
          <a:pPr marL="0" lvl="0" indent="0" algn="ctr" defTabSz="311150">
            <a:lnSpc>
              <a:spcPct val="90000"/>
            </a:lnSpc>
            <a:spcBef>
              <a:spcPct val="0"/>
            </a:spcBef>
            <a:spcAft>
              <a:spcPct val="35000"/>
            </a:spcAft>
            <a:buFont typeface="Arial" panose="020B0604020202020204" pitchFamily="34" charset="0"/>
            <a:buNone/>
          </a:pPr>
          <a:endParaRPr lang="en-US" sz="700" b="1" i="0" kern="1200"/>
        </a:p>
        <a:p>
          <a:pPr marL="0" lvl="0" indent="0" algn="ctr" defTabSz="311150">
            <a:lnSpc>
              <a:spcPct val="90000"/>
            </a:lnSpc>
            <a:spcBef>
              <a:spcPct val="0"/>
            </a:spcBef>
            <a:spcAft>
              <a:spcPct val="35000"/>
            </a:spcAft>
            <a:buFont typeface="Arial" panose="020B0604020202020204" pitchFamily="34" charset="0"/>
            <a:buNone/>
          </a:pPr>
          <a:r>
            <a:rPr lang="en-US" sz="700" b="1" i="0" kern="1200"/>
            <a:t>Ensure seamless operation on widely-used operating systems (e.g., Windows, Linux).</a:t>
          </a:r>
        </a:p>
      </dsp:txBody>
      <dsp:txXfrm>
        <a:off x="0" y="430951"/>
        <a:ext cx="2743199" cy="366334"/>
      </dsp:txXfrm>
    </dsp:sp>
    <dsp:sp modelId="{32A3309C-33D6-49D7-B0CC-B3306788E4EE}">
      <dsp:nvSpPr>
        <dsp:cNvPr id="0" name=""/>
        <dsp:cNvSpPr/>
      </dsp:nvSpPr>
      <dsp:spPr>
        <a:xfrm>
          <a:off x="2743200" y="430951"/>
          <a:ext cx="2743199" cy="366334"/>
        </a:xfrm>
        <a:prstGeom prst="rect">
          <a:avLst/>
        </a:prstGeom>
        <a:solidFill>
          <a:schemeClr val="accent1">
            <a:alpha val="90000"/>
            <a:tint val="40000"/>
            <a:hueOff val="0"/>
            <a:satOff val="0"/>
            <a:lumOff val="0"/>
            <a:alphaOff val="0"/>
          </a:schemeClr>
        </a:solidFill>
        <a:ln w="15875" cap="rnd"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784" tIns="8890" rIns="49784" bIns="8890" numCol="1" spcCol="1270" anchor="ctr" anchorCtr="0">
          <a:noAutofit/>
        </a:bodyPr>
        <a:lstStyle/>
        <a:p>
          <a:pPr marL="0" lvl="0" indent="0" algn="ctr" defTabSz="311150">
            <a:lnSpc>
              <a:spcPct val="90000"/>
            </a:lnSpc>
            <a:spcBef>
              <a:spcPct val="0"/>
            </a:spcBef>
            <a:spcAft>
              <a:spcPct val="35000"/>
            </a:spcAft>
            <a:buFont typeface="Arial" panose="020B0604020202020204" pitchFamily="34" charset="0"/>
            <a:buNone/>
          </a:pPr>
          <a:endParaRPr lang="en-US" sz="700" b="1" i="0" kern="1200"/>
        </a:p>
        <a:p>
          <a:pPr marL="0" lvl="0" indent="0" algn="ctr" defTabSz="311150">
            <a:lnSpc>
              <a:spcPct val="90000"/>
            </a:lnSpc>
            <a:spcBef>
              <a:spcPct val="0"/>
            </a:spcBef>
            <a:spcAft>
              <a:spcPct val="35000"/>
            </a:spcAft>
            <a:buFont typeface="Arial" panose="020B0604020202020204" pitchFamily="34" charset="0"/>
            <a:buNone/>
          </a:pPr>
          <a:r>
            <a:rPr lang="en-US" sz="700" b="1" i="0" kern="1200"/>
            <a:t>Specify compatibility with major operating systems to enhance accessibility.</a:t>
          </a:r>
        </a:p>
      </dsp:txBody>
      <dsp:txXfrm>
        <a:off x="2743200" y="430951"/>
        <a:ext cx="2743199" cy="366334"/>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465F34B-A9D6-4964-9BA5-2762351C6973}">
      <dsp:nvSpPr>
        <dsp:cNvPr id="0" name=""/>
        <dsp:cNvSpPr/>
      </dsp:nvSpPr>
      <dsp:spPr>
        <a:xfrm>
          <a:off x="0" y="1134249"/>
          <a:ext cx="5486400" cy="744190"/>
        </a:xfrm>
        <a:prstGeom prst="rect">
          <a:avLst/>
        </a:prstGeom>
        <a:solidFill>
          <a:schemeClr val="accent1">
            <a:hueOff val="0"/>
            <a:satOff val="0"/>
            <a:lumOff val="0"/>
            <a:alphaOff val="0"/>
          </a:schemeClr>
        </a:solidFill>
        <a:ln w="15875"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US" sz="1400" b="0" i="0" kern="1200"/>
            <a:t>Encryption Protocols</a:t>
          </a:r>
        </a:p>
      </dsp:txBody>
      <dsp:txXfrm>
        <a:off x="0" y="1134249"/>
        <a:ext cx="5486400" cy="401862"/>
      </dsp:txXfrm>
    </dsp:sp>
    <dsp:sp modelId="{5FC533C3-354E-4FF0-99FA-F96AF92C8BAC}">
      <dsp:nvSpPr>
        <dsp:cNvPr id="0" name=""/>
        <dsp:cNvSpPr/>
      </dsp:nvSpPr>
      <dsp:spPr>
        <a:xfrm>
          <a:off x="0" y="1521229"/>
          <a:ext cx="2743199" cy="342327"/>
        </a:xfrm>
        <a:prstGeom prst="rect">
          <a:avLst/>
        </a:prstGeom>
        <a:solidFill>
          <a:schemeClr val="accent1">
            <a:alpha val="90000"/>
            <a:tint val="40000"/>
            <a:hueOff val="0"/>
            <a:satOff val="0"/>
            <a:lumOff val="0"/>
            <a:alphaOff val="0"/>
          </a:schemeClr>
        </a:solidFill>
        <a:ln w="15875" cap="rnd"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7620" rIns="42672" bIns="7620" numCol="1" spcCol="1270" anchor="ctr" anchorCtr="0">
          <a:noAutofit/>
        </a:bodyPr>
        <a:lstStyle/>
        <a:p>
          <a:pPr marL="0" lvl="0" indent="0" algn="ctr" defTabSz="266700">
            <a:lnSpc>
              <a:spcPct val="90000"/>
            </a:lnSpc>
            <a:spcBef>
              <a:spcPct val="0"/>
            </a:spcBef>
            <a:spcAft>
              <a:spcPct val="35000"/>
            </a:spcAft>
            <a:buFont typeface="Arial" panose="020B0604020202020204" pitchFamily="34" charset="0"/>
            <a:buNone/>
          </a:pPr>
          <a:endParaRPr lang="en-US" sz="600" b="1" i="0" kern="1200"/>
        </a:p>
        <a:p>
          <a:pPr marL="0" lvl="0" indent="0" algn="ctr" defTabSz="266700">
            <a:lnSpc>
              <a:spcPct val="90000"/>
            </a:lnSpc>
            <a:spcBef>
              <a:spcPct val="0"/>
            </a:spcBef>
            <a:spcAft>
              <a:spcPct val="35000"/>
            </a:spcAft>
            <a:buFont typeface="Arial" panose="020B0604020202020204" pitchFamily="34" charset="0"/>
            <a:buNone/>
          </a:pPr>
          <a:r>
            <a:rPr lang="en-US" sz="600" b="1" i="0" kern="1200"/>
            <a:t>Implement encryption protocols to safeguard patient data stored in the database.</a:t>
          </a:r>
        </a:p>
      </dsp:txBody>
      <dsp:txXfrm>
        <a:off x="0" y="1521229"/>
        <a:ext cx="2743199" cy="342327"/>
      </dsp:txXfrm>
    </dsp:sp>
    <dsp:sp modelId="{E45695E5-EC3C-48A9-8426-55D64142DC19}">
      <dsp:nvSpPr>
        <dsp:cNvPr id="0" name=""/>
        <dsp:cNvSpPr/>
      </dsp:nvSpPr>
      <dsp:spPr>
        <a:xfrm>
          <a:off x="2743200" y="1521229"/>
          <a:ext cx="2743199" cy="342327"/>
        </a:xfrm>
        <a:prstGeom prst="rect">
          <a:avLst/>
        </a:prstGeom>
        <a:solidFill>
          <a:schemeClr val="accent1">
            <a:alpha val="90000"/>
            <a:tint val="40000"/>
            <a:hueOff val="0"/>
            <a:satOff val="0"/>
            <a:lumOff val="0"/>
            <a:alphaOff val="0"/>
          </a:schemeClr>
        </a:solidFill>
        <a:ln w="15875" cap="rnd"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7620" rIns="42672" bIns="7620" numCol="1" spcCol="1270" anchor="ctr" anchorCtr="0">
          <a:noAutofit/>
        </a:bodyPr>
        <a:lstStyle/>
        <a:p>
          <a:pPr marL="0" lvl="0" indent="0" algn="ctr" defTabSz="266700">
            <a:lnSpc>
              <a:spcPct val="90000"/>
            </a:lnSpc>
            <a:spcBef>
              <a:spcPct val="0"/>
            </a:spcBef>
            <a:spcAft>
              <a:spcPct val="35000"/>
            </a:spcAft>
            <a:buFont typeface="Arial" panose="020B0604020202020204" pitchFamily="34" charset="0"/>
            <a:buNone/>
          </a:pPr>
          <a:r>
            <a:rPr lang="en-US" sz="600" b="1" i="0" kern="1200"/>
            <a:t>Define encryption methods and protocols to ensure data security.</a:t>
          </a:r>
        </a:p>
      </dsp:txBody>
      <dsp:txXfrm>
        <a:off x="2743200" y="1521229"/>
        <a:ext cx="2743199" cy="342327"/>
      </dsp:txXfrm>
    </dsp:sp>
    <dsp:sp modelId="{8648A6E6-CEF4-481E-87F9-4B61767DEE7F}">
      <dsp:nvSpPr>
        <dsp:cNvPr id="0" name=""/>
        <dsp:cNvSpPr/>
      </dsp:nvSpPr>
      <dsp:spPr>
        <a:xfrm rot="10800000">
          <a:off x="0" y="847"/>
          <a:ext cx="5486400" cy="1144565"/>
        </a:xfrm>
        <a:prstGeom prst="upArrowCallout">
          <a:avLst/>
        </a:prstGeom>
        <a:solidFill>
          <a:schemeClr val="accent1">
            <a:hueOff val="0"/>
            <a:satOff val="0"/>
            <a:lumOff val="0"/>
            <a:alphaOff val="0"/>
          </a:schemeClr>
        </a:solidFill>
        <a:ln w="15875"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US" sz="1400" b="0" i="0" kern="1200"/>
            <a:t>DBMS Compatibility</a:t>
          </a:r>
        </a:p>
      </dsp:txBody>
      <dsp:txXfrm rot="-10800000">
        <a:off x="0" y="847"/>
        <a:ext cx="5486400" cy="401742"/>
      </dsp:txXfrm>
    </dsp:sp>
    <dsp:sp modelId="{FE09D187-2775-4F1D-912F-14018A63EC2A}">
      <dsp:nvSpPr>
        <dsp:cNvPr id="0" name=""/>
        <dsp:cNvSpPr/>
      </dsp:nvSpPr>
      <dsp:spPr>
        <a:xfrm>
          <a:off x="0" y="402589"/>
          <a:ext cx="2743199" cy="342225"/>
        </a:xfrm>
        <a:prstGeom prst="rect">
          <a:avLst/>
        </a:prstGeom>
        <a:solidFill>
          <a:schemeClr val="accent1">
            <a:alpha val="90000"/>
            <a:tint val="40000"/>
            <a:hueOff val="0"/>
            <a:satOff val="0"/>
            <a:lumOff val="0"/>
            <a:alphaOff val="0"/>
          </a:schemeClr>
        </a:solidFill>
        <a:ln w="15875" cap="rnd"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7620" rIns="42672" bIns="7620" numCol="1" spcCol="1270" anchor="ctr" anchorCtr="0">
          <a:noAutofit/>
        </a:bodyPr>
        <a:lstStyle/>
        <a:p>
          <a:pPr marL="0" lvl="0" indent="0" algn="ctr" defTabSz="266700">
            <a:lnSpc>
              <a:spcPct val="90000"/>
            </a:lnSpc>
            <a:spcBef>
              <a:spcPct val="0"/>
            </a:spcBef>
            <a:spcAft>
              <a:spcPct val="35000"/>
            </a:spcAft>
            <a:buFont typeface="Arial" panose="020B0604020202020204" pitchFamily="34" charset="0"/>
            <a:buNone/>
          </a:pPr>
          <a:endParaRPr lang="en-US" sz="600" b="1" i="0" kern="1200"/>
        </a:p>
        <a:p>
          <a:pPr marL="0" lvl="0" indent="0" algn="ctr" defTabSz="266700">
            <a:lnSpc>
              <a:spcPct val="90000"/>
            </a:lnSpc>
            <a:spcBef>
              <a:spcPct val="0"/>
            </a:spcBef>
            <a:spcAft>
              <a:spcPct val="35000"/>
            </a:spcAft>
            <a:buFont typeface="Arial" panose="020B0604020202020204" pitchFamily="34" charset="0"/>
            <a:buNone/>
          </a:pPr>
          <a:r>
            <a:rPr lang="en-US" sz="600" b="1" i="0" kern="1200"/>
            <a:t>Utilize a secure and scalable Database Management System (DBMS) for efficient data management.</a:t>
          </a:r>
        </a:p>
      </dsp:txBody>
      <dsp:txXfrm>
        <a:off x="0" y="402589"/>
        <a:ext cx="2743199" cy="342225"/>
      </dsp:txXfrm>
    </dsp:sp>
    <dsp:sp modelId="{32A3309C-33D6-49D7-B0CC-B3306788E4EE}">
      <dsp:nvSpPr>
        <dsp:cNvPr id="0" name=""/>
        <dsp:cNvSpPr/>
      </dsp:nvSpPr>
      <dsp:spPr>
        <a:xfrm>
          <a:off x="2743200" y="402589"/>
          <a:ext cx="2743199" cy="342225"/>
        </a:xfrm>
        <a:prstGeom prst="rect">
          <a:avLst/>
        </a:prstGeom>
        <a:solidFill>
          <a:schemeClr val="accent1">
            <a:alpha val="90000"/>
            <a:tint val="40000"/>
            <a:hueOff val="0"/>
            <a:satOff val="0"/>
            <a:lumOff val="0"/>
            <a:alphaOff val="0"/>
          </a:schemeClr>
        </a:solidFill>
        <a:ln w="15875" cap="rnd"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7620" rIns="42672" bIns="7620" numCol="1" spcCol="1270" anchor="ctr" anchorCtr="0">
          <a:noAutofit/>
        </a:bodyPr>
        <a:lstStyle/>
        <a:p>
          <a:pPr marL="0" lvl="0" indent="0" algn="ctr" defTabSz="266700">
            <a:lnSpc>
              <a:spcPct val="90000"/>
            </a:lnSpc>
            <a:spcBef>
              <a:spcPct val="0"/>
            </a:spcBef>
            <a:spcAft>
              <a:spcPct val="35000"/>
            </a:spcAft>
            <a:buFont typeface="Arial" panose="020B0604020202020204" pitchFamily="34" charset="0"/>
            <a:buNone/>
          </a:pPr>
          <a:endParaRPr lang="en-US" sz="600" b="1" i="0" kern="1200"/>
        </a:p>
        <a:p>
          <a:pPr marL="0" lvl="0" indent="0" algn="ctr" defTabSz="266700">
            <a:lnSpc>
              <a:spcPct val="90000"/>
            </a:lnSpc>
            <a:spcBef>
              <a:spcPct val="0"/>
            </a:spcBef>
            <a:spcAft>
              <a:spcPct val="35000"/>
            </a:spcAft>
            <a:buFont typeface="Arial" panose="020B0604020202020204" pitchFamily="34" charset="0"/>
            <a:buNone/>
          </a:pPr>
          <a:r>
            <a:rPr lang="en-US" sz="600" b="1" i="0" kern="1200"/>
            <a:t>Specify compatibility with a specific DBMS (e.g., MySQL, PostgreSQL) and version.</a:t>
          </a:r>
        </a:p>
      </dsp:txBody>
      <dsp:txXfrm>
        <a:off x="2743200" y="402589"/>
        <a:ext cx="2743199" cy="342225"/>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465F34B-A9D6-4964-9BA5-2762351C6973}">
      <dsp:nvSpPr>
        <dsp:cNvPr id="0" name=""/>
        <dsp:cNvSpPr/>
      </dsp:nvSpPr>
      <dsp:spPr>
        <a:xfrm>
          <a:off x="0" y="1214155"/>
          <a:ext cx="5486400" cy="796617"/>
        </a:xfrm>
        <a:prstGeom prst="rect">
          <a:avLst/>
        </a:prstGeom>
        <a:solidFill>
          <a:schemeClr val="accent1">
            <a:hueOff val="0"/>
            <a:satOff val="0"/>
            <a:lumOff val="0"/>
            <a:alphaOff val="0"/>
          </a:schemeClr>
        </a:solidFill>
        <a:ln w="15875"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n-US" sz="1500" b="0" i="0" kern="1200"/>
            <a:t>Access Permissions</a:t>
          </a:r>
        </a:p>
      </dsp:txBody>
      <dsp:txXfrm>
        <a:off x="0" y="1214155"/>
        <a:ext cx="5486400" cy="430173"/>
      </dsp:txXfrm>
    </dsp:sp>
    <dsp:sp modelId="{5FC533C3-354E-4FF0-99FA-F96AF92C8BAC}">
      <dsp:nvSpPr>
        <dsp:cNvPr id="0" name=""/>
        <dsp:cNvSpPr/>
      </dsp:nvSpPr>
      <dsp:spPr>
        <a:xfrm>
          <a:off x="0" y="1628396"/>
          <a:ext cx="2743199" cy="366444"/>
        </a:xfrm>
        <a:prstGeom prst="rect">
          <a:avLst/>
        </a:prstGeom>
        <a:solidFill>
          <a:schemeClr val="accent1">
            <a:alpha val="90000"/>
            <a:tint val="40000"/>
            <a:hueOff val="0"/>
            <a:satOff val="0"/>
            <a:lumOff val="0"/>
            <a:alphaOff val="0"/>
          </a:schemeClr>
        </a:solidFill>
        <a:ln w="15875" cap="rnd"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7620" rIns="42672" bIns="7620" numCol="1" spcCol="1270" anchor="ctr" anchorCtr="0">
          <a:noAutofit/>
        </a:bodyPr>
        <a:lstStyle/>
        <a:p>
          <a:pPr marL="0" lvl="0" indent="0" algn="ctr" defTabSz="266700">
            <a:lnSpc>
              <a:spcPct val="90000"/>
            </a:lnSpc>
            <a:spcBef>
              <a:spcPct val="0"/>
            </a:spcBef>
            <a:spcAft>
              <a:spcPct val="35000"/>
            </a:spcAft>
            <a:buFont typeface="Arial" panose="020B0604020202020204" pitchFamily="34" charset="0"/>
            <a:buNone/>
          </a:pPr>
          <a:endParaRPr lang="en-US" sz="600" b="1" i="0" kern="1200"/>
        </a:p>
        <a:p>
          <a:pPr marL="0" lvl="0" indent="0" algn="ctr" defTabSz="266700">
            <a:lnSpc>
              <a:spcPct val="90000"/>
            </a:lnSpc>
            <a:spcBef>
              <a:spcPct val="0"/>
            </a:spcBef>
            <a:spcAft>
              <a:spcPct val="35000"/>
            </a:spcAft>
            <a:buFont typeface="Arial" panose="020B0604020202020204" pitchFamily="34" charset="0"/>
            <a:buNone/>
          </a:pPr>
          <a:r>
            <a:rPr lang="en-US" sz="600" b="1" i="0" kern="1200"/>
            <a:t>Define access permissions based on user roles (e.g., doctors, administrators) for tailored system access.</a:t>
          </a:r>
        </a:p>
      </dsp:txBody>
      <dsp:txXfrm>
        <a:off x="0" y="1628396"/>
        <a:ext cx="2743199" cy="366444"/>
      </dsp:txXfrm>
    </dsp:sp>
    <dsp:sp modelId="{E45695E5-EC3C-48A9-8426-55D64142DC19}">
      <dsp:nvSpPr>
        <dsp:cNvPr id="0" name=""/>
        <dsp:cNvSpPr/>
      </dsp:nvSpPr>
      <dsp:spPr>
        <a:xfrm>
          <a:off x="2743200" y="1628396"/>
          <a:ext cx="2743199" cy="366444"/>
        </a:xfrm>
        <a:prstGeom prst="rect">
          <a:avLst/>
        </a:prstGeom>
        <a:solidFill>
          <a:schemeClr val="accent1">
            <a:alpha val="90000"/>
            <a:tint val="40000"/>
            <a:hueOff val="0"/>
            <a:satOff val="0"/>
            <a:lumOff val="0"/>
            <a:alphaOff val="0"/>
          </a:schemeClr>
        </a:solidFill>
        <a:ln w="15875" cap="rnd"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7620" rIns="42672" bIns="7620" numCol="1" spcCol="1270" anchor="ctr" anchorCtr="0">
          <a:noAutofit/>
        </a:bodyPr>
        <a:lstStyle/>
        <a:p>
          <a:pPr marL="0" lvl="0" indent="0" algn="ctr" defTabSz="266700">
            <a:lnSpc>
              <a:spcPct val="90000"/>
            </a:lnSpc>
            <a:spcBef>
              <a:spcPct val="0"/>
            </a:spcBef>
            <a:spcAft>
              <a:spcPct val="35000"/>
            </a:spcAft>
            <a:buFont typeface="Arial" panose="020B0604020202020204" pitchFamily="34" charset="0"/>
            <a:buNone/>
          </a:pPr>
          <a:endParaRPr lang="en-US" sz="600" b="1" i="0" kern="1200"/>
        </a:p>
        <a:p>
          <a:pPr marL="0" lvl="0" indent="0" algn="ctr" defTabSz="266700">
            <a:lnSpc>
              <a:spcPct val="90000"/>
            </a:lnSpc>
            <a:spcBef>
              <a:spcPct val="0"/>
            </a:spcBef>
            <a:spcAft>
              <a:spcPct val="35000"/>
            </a:spcAft>
            <a:buFont typeface="Arial" panose="020B0604020202020204" pitchFamily="34" charset="0"/>
            <a:buNone/>
          </a:pPr>
          <a:r>
            <a:rPr lang="en-US" sz="600" b="1" i="0" kern="1200"/>
            <a:t>Specify granular access levels and permissions aligned with the principle of least privilege.</a:t>
          </a:r>
        </a:p>
      </dsp:txBody>
      <dsp:txXfrm>
        <a:off x="2743200" y="1628396"/>
        <a:ext cx="2743199" cy="366444"/>
      </dsp:txXfrm>
    </dsp:sp>
    <dsp:sp modelId="{8648A6E6-CEF4-481E-87F9-4B61767DEE7F}">
      <dsp:nvSpPr>
        <dsp:cNvPr id="0" name=""/>
        <dsp:cNvSpPr/>
      </dsp:nvSpPr>
      <dsp:spPr>
        <a:xfrm rot="10800000">
          <a:off x="0" y="907"/>
          <a:ext cx="5486400" cy="1225197"/>
        </a:xfrm>
        <a:prstGeom prst="upArrowCallout">
          <a:avLst/>
        </a:prstGeom>
        <a:solidFill>
          <a:schemeClr val="accent1">
            <a:hueOff val="0"/>
            <a:satOff val="0"/>
            <a:lumOff val="0"/>
            <a:alphaOff val="0"/>
          </a:schemeClr>
        </a:solidFill>
        <a:ln w="15875"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n-US" sz="1500" b="0" i="0" kern="1200"/>
            <a:t>Secure Login</a:t>
          </a:r>
        </a:p>
      </dsp:txBody>
      <dsp:txXfrm rot="-10800000">
        <a:off x="0" y="907"/>
        <a:ext cx="5486400" cy="430044"/>
      </dsp:txXfrm>
    </dsp:sp>
    <dsp:sp modelId="{FE09D187-2775-4F1D-912F-14018A63EC2A}">
      <dsp:nvSpPr>
        <dsp:cNvPr id="0" name=""/>
        <dsp:cNvSpPr/>
      </dsp:nvSpPr>
      <dsp:spPr>
        <a:xfrm>
          <a:off x="0" y="430951"/>
          <a:ext cx="2743199" cy="366334"/>
        </a:xfrm>
        <a:prstGeom prst="rect">
          <a:avLst/>
        </a:prstGeom>
        <a:solidFill>
          <a:schemeClr val="accent1">
            <a:alpha val="90000"/>
            <a:tint val="40000"/>
            <a:hueOff val="0"/>
            <a:satOff val="0"/>
            <a:lumOff val="0"/>
            <a:alphaOff val="0"/>
          </a:schemeClr>
        </a:solidFill>
        <a:ln w="15875" cap="rnd"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7620" rIns="42672" bIns="7620" numCol="1" spcCol="1270" anchor="ctr" anchorCtr="0">
          <a:noAutofit/>
        </a:bodyPr>
        <a:lstStyle/>
        <a:p>
          <a:pPr marL="0" lvl="0" indent="0" algn="ctr" defTabSz="266700">
            <a:lnSpc>
              <a:spcPct val="90000"/>
            </a:lnSpc>
            <a:spcBef>
              <a:spcPct val="0"/>
            </a:spcBef>
            <a:spcAft>
              <a:spcPct val="35000"/>
            </a:spcAft>
            <a:buFont typeface="Arial" panose="020B0604020202020204" pitchFamily="34" charset="0"/>
            <a:buNone/>
          </a:pPr>
          <a:endParaRPr lang="en-US" sz="600" b="1" i="0" kern="1200"/>
        </a:p>
        <a:p>
          <a:pPr marL="0" lvl="0" indent="0" algn="ctr" defTabSz="266700">
            <a:lnSpc>
              <a:spcPct val="90000"/>
            </a:lnSpc>
            <a:spcBef>
              <a:spcPct val="0"/>
            </a:spcBef>
            <a:spcAft>
              <a:spcPct val="35000"/>
            </a:spcAft>
            <a:buFont typeface="Arial" panose="020B0604020202020204" pitchFamily="34" charset="0"/>
            <a:buNone/>
          </a:pPr>
          <a:r>
            <a:rPr lang="en-US" sz="600" b="1" i="0" kern="1200"/>
            <a:t>Users must undergo secure authentication using unique credentials.</a:t>
          </a:r>
        </a:p>
      </dsp:txBody>
      <dsp:txXfrm>
        <a:off x="0" y="430951"/>
        <a:ext cx="2743199" cy="366334"/>
      </dsp:txXfrm>
    </dsp:sp>
    <dsp:sp modelId="{32A3309C-33D6-49D7-B0CC-B3306788E4EE}">
      <dsp:nvSpPr>
        <dsp:cNvPr id="0" name=""/>
        <dsp:cNvSpPr/>
      </dsp:nvSpPr>
      <dsp:spPr>
        <a:xfrm>
          <a:off x="2743200" y="430951"/>
          <a:ext cx="2743199" cy="366334"/>
        </a:xfrm>
        <a:prstGeom prst="rect">
          <a:avLst/>
        </a:prstGeom>
        <a:solidFill>
          <a:schemeClr val="accent1">
            <a:alpha val="90000"/>
            <a:tint val="40000"/>
            <a:hueOff val="0"/>
            <a:satOff val="0"/>
            <a:lumOff val="0"/>
            <a:alphaOff val="0"/>
          </a:schemeClr>
        </a:solidFill>
        <a:ln w="15875" cap="rnd"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7620" rIns="42672" bIns="7620" numCol="1" spcCol="1270" anchor="ctr" anchorCtr="0">
          <a:noAutofit/>
        </a:bodyPr>
        <a:lstStyle/>
        <a:p>
          <a:pPr marL="0" lvl="0" indent="0" algn="ctr" defTabSz="266700">
            <a:lnSpc>
              <a:spcPct val="90000"/>
            </a:lnSpc>
            <a:spcBef>
              <a:spcPct val="0"/>
            </a:spcBef>
            <a:spcAft>
              <a:spcPct val="35000"/>
            </a:spcAft>
            <a:buFont typeface="Arial" panose="020B0604020202020204" pitchFamily="34" charset="0"/>
            <a:buNone/>
          </a:pPr>
          <a:endParaRPr lang="en-US" sz="600" b="1" i="0" kern="1200"/>
        </a:p>
        <a:p>
          <a:pPr marL="0" lvl="0" indent="0" algn="ctr" defTabSz="266700">
            <a:lnSpc>
              <a:spcPct val="90000"/>
            </a:lnSpc>
            <a:spcBef>
              <a:spcPct val="0"/>
            </a:spcBef>
            <a:spcAft>
              <a:spcPct val="35000"/>
            </a:spcAft>
            <a:buFont typeface="Arial" panose="020B0604020202020204" pitchFamily="34" charset="0"/>
            <a:buNone/>
          </a:pPr>
          <a:r>
            <a:rPr lang="en-US" sz="600" b="1" i="0" kern="1200"/>
            <a:t>Implement robust authentication methods, considering potential integration with multi-factor authentication for heightened security.</a:t>
          </a:r>
        </a:p>
      </dsp:txBody>
      <dsp:txXfrm>
        <a:off x="2743200" y="430951"/>
        <a:ext cx="2743199" cy="366334"/>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465F34B-A9D6-4964-9BA5-2762351C6973}">
      <dsp:nvSpPr>
        <dsp:cNvPr id="0" name=""/>
        <dsp:cNvSpPr/>
      </dsp:nvSpPr>
      <dsp:spPr>
        <a:xfrm>
          <a:off x="0" y="1214155"/>
          <a:ext cx="5486400" cy="796617"/>
        </a:xfrm>
        <a:prstGeom prst="rect">
          <a:avLst/>
        </a:prstGeom>
        <a:solidFill>
          <a:schemeClr val="accent1">
            <a:hueOff val="0"/>
            <a:satOff val="0"/>
            <a:lumOff val="0"/>
            <a:alphaOff val="0"/>
          </a:schemeClr>
        </a:solidFill>
        <a:ln w="15875"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n-US" sz="1500" b="0" i="0" kern="1200"/>
            <a:t>Interactive Tools</a:t>
          </a:r>
        </a:p>
      </dsp:txBody>
      <dsp:txXfrm>
        <a:off x="0" y="1214155"/>
        <a:ext cx="5486400" cy="430173"/>
      </dsp:txXfrm>
    </dsp:sp>
    <dsp:sp modelId="{5FC533C3-354E-4FF0-99FA-F96AF92C8BAC}">
      <dsp:nvSpPr>
        <dsp:cNvPr id="0" name=""/>
        <dsp:cNvSpPr/>
      </dsp:nvSpPr>
      <dsp:spPr>
        <a:xfrm>
          <a:off x="0" y="1628396"/>
          <a:ext cx="2743199" cy="366444"/>
        </a:xfrm>
        <a:prstGeom prst="rect">
          <a:avLst/>
        </a:prstGeom>
        <a:solidFill>
          <a:schemeClr val="accent1">
            <a:alpha val="90000"/>
            <a:tint val="40000"/>
            <a:hueOff val="0"/>
            <a:satOff val="0"/>
            <a:lumOff val="0"/>
            <a:alphaOff val="0"/>
          </a:schemeClr>
        </a:solidFill>
        <a:ln w="15875" cap="rnd"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7620" rIns="42672" bIns="7620" numCol="1" spcCol="1270" anchor="ctr" anchorCtr="0">
          <a:noAutofit/>
        </a:bodyPr>
        <a:lstStyle/>
        <a:p>
          <a:pPr marL="0" lvl="0" indent="0" algn="ctr" defTabSz="266700">
            <a:lnSpc>
              <a:spcPct val="90000"/>
            </a:lnSpc>
            <a:spcBef>
              <a:spcPct val="0"/>
            </a:spcBef>
            <a:spcAft>
              <a:spcPct val="35000"/>
            </a:spcAft>
            <a:buFont typeface="Arial" panose="020B0604020202020204" pitchFamily="34" charset="0"/>
            <a:buNone/>
          </a:pPr>
          <a:endParaRPr lang="en-US" sz="600" b="1" i="0" kern="1200"/>
        </a:p>
        <a:p>
          <a:pPr marL="0" lvl="0" indent="0" algn="ctr" defTabSz="266700">
            <a:lnSpc>
              <a:spcPct val="90000"/>
            </a:lnSpc>
            <a:spcBef>
              <a:spcPct val="0"/>
            </a:spcBef>
            <a:spcAft>
              <a:spcPct val="35000"/>
            </a:spcAft>
            <a:buFont typeface="Arial" panose="020B0604020202020204" pitchFamily="34" charset="0"/>
            <a:buNone/>
          </a:pPr>
          <a:r>
            <a:rPr lang="en-US" sz="600" b="1" i="0" kern="1200"/>
            <a:t>Provide interactive tools within the interface for medical image manipulation and analysis interpretation.</a:t>
          </a:r>
        </a:p>
      </dsp:txBody>
      <dsp:txXfrm>
        <a:off x="0" y="1628396"/>
        <a:ext cx="2743199" cy="366444"/>
      </dsp:txXfrm>
    </dsp:sp>
    <dsp:sp modelId="{E45695E5-EC3C-48A9-8426-55D64142DC19}">
      <dsp:nvSpPr>
        <dsp:cNvPr id="0" name=""/>
        <dsp:cNvSpPr/>
      </dsp:nvSpPr>
      <dsp:spPr>
        <a:xfrm>
          <a:off x="2743200" y="1628396"/>
          <a:ext cx="2743199" cy="366444"/>
        </a:xfrm>
        <a:prstGeom prst="rect">
          <a:avLst/>
        </a:prstGeom>
        <a:solidFill>
          <a:schemeClr val="accent1">
            <a:alpha val="90000"/>
            <a:tint val="40000"/>
            <a:hueOff val="0"/>
            <a:satOff val="0"/>
            <a:lumOff val="0"/>
            <a:alphaOff val="0"/>
          </a:schemeClr>
        </a:solidFill>
        <a:ln w="15875" cap="rnd"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7620" rIns="42672" bIns="7620" numCol="1" spcCol="1270" anchor="ctr" anchorCtr="0">
          <a:noAutofit/>
        </a:bodyPr>
        <a:lstStyle/>
        <a:p>
          <a:pPr marL="0" lvl="0" indent="0" algn="ctr" defTabSz="266700">
            <a:lnSpc>
              <a:spcPct val="90000"/>
            </a:lnSpc>
            <a:spcBef>
              <a:spcPct val="0"/>
            </a:spcBef>
            <a:spcAft>
              <a:spcPct val="35000"/>
            </a:spcAft>
            <a:buFont typeface="Arial" panose="020B0604020202020204" pitchFamily="34" charset="0"/>
            <a:buNone/>
          </a:pPr>
          <a:endParaRPr lang="en-US" sz="600" b="1" i="0" kern="1200"/>
        </a:p>
        <a:p>
          <a:pPr marL="0" lvl="0" indent="0" algn="ctr" defTabSz="266700">
            <a:lnSpc>
              <a:spcPct val="90000"/>
            </a:lnSpc>
            <a:spcBef>
              <a:spcPct val="0"/>
            </a:spcBef>
            <a:spcAft>
              <a:spcPct val="35000"/>
            </a:spcAft>
            <a:buFont typeface="Arial" panose="020B0604020202020204" pitchFamily="34" charset="0"/>
            <a:buNone/>
          </a:pPr>
          <a:r>
            <a:rPr lang="en-US" sz="600" b="1" i="0" kern="1200"/>
            <a:t>Detail interactive features to enhance the user experience during medical image analysis.</a:t>
          </a:r>
        </a:p>
      </dsp:txBody>
      <dsp:txXfrm>
        <a:off x="2743200" y="1628396"/>
        <a:ext cx="2743199" cy="366444"/>
      </dsp:txXfrm>
    </dsp:sp>
    <dsp:sp modelId="{8648A6E6-CEF4-481E-87F9-4B61767DEE7F}">
      <dsp:nvSpPr>
        <dsp:cNvPr id="0" name=""/>
        <dsp:cNvSpPr/>
      </dsp:nvSpPr>
      <dsp:spPr>
        <a:xfrm rot="10800000">
          <a:off x="0" y="907"/>
          <a:ext cx="5486400" cy="1225197"/>
        </a:xfrm>
        <a:prstGeom prst="upArrowCallout">
          <a:avLst/>
        </a:prstGeom>
        <a:solidFill>
          <a:schemeClr val="accent1">
            <a:hueOff val="0"/>
            <a:satOff val="0"/>
            <a:lumOff val="0"/>
            <a:alphaOff val="0"/>
          </a:schemeClr>
        </a:solidFill>
        <a:ln w="15875"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n-US" sz="1500" b="0" i="0" kern="1200"/>
            <a:t>Intuitiveness</a:t>
          </a:r>
        </a:p>
      </dsp:txBody>
      <dsp:txXfrm rot="-10800000">
        <a:off x="0" y="907"/>
        <a:ext cx="5486400" cy="430044"/>
      </dsp:txXfrm>
    </dsp:sp>
    <dsp:sp modelId="{FE09D187-2775-4F1D-912F-14018A63EC2A}">
      <dsp:nvSpPr>
        <dsp:cNvPr id="0" name=""/>
        <dsp:cNvSpPr/>
      </dsp:nvSpPr>
      <dsp:spPr>
        <a:xfrm>
          <a:off x="0" y="430951"/>
          <a:ext cx="2743199" cy="366334"/>
        </a:xfrm>
        <a:prstGeom prst="rect">
          <a:avLst/>
        </a:prstGeom>
        <a:solidFill>
          <a:schemeClr val="accent1">
            <a:alpha val="90000"/>
            <a:tint val="40000"/>
            <a:hueOff val="0"/>
            <a:satOff val="0"/>
            <a:lumOff val="0"/>
            <a:alphaOff val="0"/>
          </a:schemeClr>
        </a:solidFill>
        <a:ln w="15875" cap="rnd"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7620" rIns="42672" bIns="7620" numCol="1" spcCol="1270" anchor="ctr" anchorCtr="0">
          <a:noAutofit/>
        </a:bodyPr>
        <a:lstStyle/>
        <a:p>
          <a:pPr marL="0" lvl="0" indent="0" algn="ctr" defTabSz="266700">
            <a:lnSpc>
              <a:spcPct val="90000"/>
            </a:lnSpc>
            <a:spcBef>
              <a:spcPct val="0"/>
            </a:spcBef>
            <a:spcAft>
              <a:spcPct val="35000"/>
            </a:spcAft>
            <a:buFont typeface="Arial" panose="020B0604020202020204" pitchFamily="34" charset="0"/>
            <a:buNone/>
          </a:pPr>
          <a:endParaRPr lang="en-US" sz="600" b="1" i="0" kern="1200"/>
        </a:p>
        <a:p>
          <a:pPr marL="0" lvl="0" indent="0" algn="ctr" defTabSz="266700">
            <a:lnSpc>
              <a:spcPct val="90000"/>
            </a:lnSpc>
            <a:spcBef>
              <a:spcPct val="0"/>
            </a:spcBef>
            <a:spcAft>
              <a:spcPct val="35000"/>
            </a:spcAft>
            <a:buFont typeface="Arial" panose="020B0604020202020204" pitchFamily="34" charset="0"/>
            <a:buNone/>
          </a:pPr>
          <a:r>
            <a:rPr lang="en-US" sz="600" b="1" i="0" kern="1200"/>
            <a:t>Design an intuitive and user-friendly interface ensuring efficient user interaction.</a:t>
          </a:r>
        </a:p>
      </dsp:txBody>
      <dsp:txXfrm>
        <a:off x="0" y="430951"/>
        <a:ext cx="2743199" cy="366334"/>
      </dsp:txXfrm>
    </dsp:sp>
    <dsp:sp modelId="{32A3309C-33D6-49D7-B0CC-B3306788E4EE}">
      <dsp:nvSpPr>
        <dsp:cNvPr id="0" name=""/>
        <dsp:cNvSpPr/>
      </dsp:nvSpPr>
      <dsp:spPr>
        <a:xfrm>
          <a:off x="2743200" y="430951"/>
          <a:ext cx="2743199" cy="366334"/>
        </a:xfrm>
        <a:prstGeom prst="rect">
          <a:avLst/>
        </a:prstGeom>
        <a:solidFill>
          <a:schemeClr val="accent1">
            <a:alpha val="90000"/>
            <a:tint val="40000"/>
            <a:hueOff val="0"/>
            <a:satOff val="0"/>
            <a:lumOff val="0"/>
            <a:alphaOff val="0"/>
          </a:schemeClr>
        </a:solidFill>
        <a:ln w="15875" cap="rnd"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7620" rIns="42672" bIns="7620" numCol="1" spcCol="1270" anchor="ctr" anchorCtr="0">
          <a:noAutofit/>
        </a:bodyPr>
        <a:lstStyle/>
        <a:p>
          <a:pPr marL="0" lvl="0" indent="0" algn="ctr" defTabSz="266700">
            <a:lnSpc>
              <a:spcPct val="90000"/>
            </a:lnSpc>
            <a:spcBef>
              <a:spcPct val="0"/>
            </a:spcBef>
            <a:spcAft>
              <a:spcPct val="35000"/>
            </a:spcAft>
            <a:buFont typeface="Arial" panose="020B0604020202020204" pitchFamily="34" charset="0"/>
            <a:buNone/>
          </a:pPr>
          <a:endParaRPr lang="en-US" sz="600" b="1" i="0" kern="1200"/>
        </a:p>
        <a:p>
          <a:pPr marL="0" lvl="0" indent="0" algn="ctr" defTabSz="266700">
            <a:lnSpc>
              <a:spcPct val="90000"/>
            </a:lnSpc>
            <a:spcBef>
              <a:spcPct val="0"/>
            </a:spcBef>
            <a:spcAft>
              <a:spcPct val="35000"/>
            </a:spcAft>
            <a:buFont typeface="Arial" panose="020B0604020202020204" pitchFamily="34" charset="0"/>
            <a:buNone/>
          </a:pPr>
          <a:r>
            <a:rPr lang="en-US" sz="600" b="1" i="0" kern="1200"/>
            <a:t>Incorporate elements for easy navigation and task completion, catering to users with varying technical expertise.</a:t>
          </a:r>
        </a:p>
      </dsp:txBody>
      <dsp:txXfrm>
        <a:off x="2743200" y="430951"/>
        <a:ext cx="2743199" cy="366334"/>
      </dsp:txXfrm>
    </dsp:sp>
  </dsp:spTree>
</dsp:drawing>
</file>

<file path=word/diagrams/layout1.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0.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8/layout/VerticalAccentList">
  <dgm:title val=""/>
  <dgm:desc val=""/>
  <dgm:catLst>
    <dgm:cat type="list" pri="16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clrData>
  <dgm:layoutNode name="Name0">
    <dgm:varLst>
      <dgm:chMax/>
      <dgm:chPref/>
      <dgm:dir/>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constrLst>
      <dgm:constr type="primFontSz" for="des" forName="parenttext" refType="primFontSz" refFor="des" refForName="childtext" op="gte"/>
      <dgm:constr type="w" for="ch" forName="composite" refType="w"/>
      <dgm:constr type="h" for="ch" forName="composite" refType="h"/>
      <dgm:constr type="w" for="ch" forName="parallelogramComposite" refType="w"/>
      <dgm:constr type="h" for="ch" forName="parallelogramComposite" refType="h"/>
      <dgm:constr type="w" for="ch" forName="parenttextcomposite" refType="w" fact="0.9"/>
      <dgm:constr type="h" for="ch" forName="parenttextcomposite" refType="h" fact="0.6"/>
      <dgm:constr type="h" for="ch" forName="sibTrans" refType="h" refFor="ch" refForName="composite" op="equ" fact="0.02"/>
      <dgm:constr type="h" for="ch" forName="sibTrans" op="equ"/>
    </dgm:constrLst>
    <dgm:forEach name="nodesForEach" axis="ch" ptType="node">
      <dgm:layoutNode name="parenttextcomposite">
        <dgm:alg type="composite">
          <dgm:param type="ar" val="11"/>
        </dgm:alg>
        <dgm:shape xmlns:r="http://schemas.openxmlformats.org/officeDocument/2006/relationships" r:blip="">
          <dgm:adjLst/>
        </dgm:shape>
        <dgm:constrLst>
          <dgm:constr type="h" for="ch" forName="parenttext" refType="h"/>
          <dgm:constr type="w" for="ch" forName="parenttext" refType="w"/>
        </dgm:constrLst>
        <dgm:layoutNode name="parenttext" styleLbl="revTx">
          <dgm:varLst>
            <dgm:chMax/>
            <dgm:chPref val="2"/>
            <dgm:bulletEnabled val="1"/>
          </dgm:varLst>
          <dgm:choose name="Name4">
            <dgm:if name="Name5" func="var" arg="dir" op="equ" val="norm">
              <dgm:alg type="tx">
                <dgm:param type="parTxLTRAlign" val="l"/>
                <dgm:param type="txAnchorVert" val="b"/>
              </dgm:alg>
            </dgm:if>
            <dgm:else name="Name6">
              <dgm:alg type="tx">
                <dgm:param type="parTxLTRAlign" val="r"/>
                <dgm:param type="txAnchorVert" val="b"/>
              </dgm:alg>
            </dgm:else>
          </dgm:choose>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choose name="Name7">
        <dgm:if name="Name8" axis="ch" ptType="node" func="cnt" op="gte" val="1">
          <dgm:layoutNode name="composite">
            <dgm:alg type="composite">
              <dgm:param type="ar" val="6"/>
            </dgm:alg>
            <dgm:shape xmlns:r="http://schemas.openxmlformats.org/officeDocument/2006/relationships" r:blip="">
              <dgm:adjLst/>
            </dgm:shape>
            <dgm:choose name="Name9">
              <dgm:if name="Name10" func="var" arg="dir" op="equ" val="norm">
                <dgm:constrLst>
                  <dgm:constr type="l" for="ch" forName="chevron1" refType="w" fact="0.0301"/>
                  <dgm:constr type="t" for="ch" forName="chevron1" refType="h" fact="0"/>
                  <dgm:constr type="w" for="ch" forName="chevron1" refType="w" fact="0.2106"/>
                  <dgm:constr type="h" for="ch" forName="chevron1" refType="h"/>
                  <dgm:constr type="l" for="ch" forName="chevron2" refType="w" fact="0.1566"/>
                  <dgm:constr type="t" for="ch" forName="chevron2" refType="h" fact="0"/>
                  <dgm:constr type="w" for="ch" forName="chevron2" refType="w" fact="0.2106"/>
                  <dgm:constr type="h" for="ch" forName="chevron2" refType="h"/>
                  <dgm:constr type="l" for="ch" forName="chevron3" refType="w" fact="0.2832"/>
                  <dgm:constr type="t" for="ch" forName="chevron3" refType="h" fact="0"/>
                  <dgm:constr type="w" for="ch" forName="chevron3" refType="w" fact="0.2106"/>
                  <dgm:constr type="h" for="ch" forName="chevron3" refType="h"/>
                  <dgm:constr type="l" for="ch" forName="chevron4" refType="w" fact="0.4097"/>
                  <dgm:constr type="t" for="ch" forName="chevron4" refType="h" fact="0"/>
                  <dgm:constr type="w" for="ch" forName="chevron4" refType="w" fact="0.2106"/>
                  <dgm:constr type="h" for="ch" forName="chevron4" refType="h"/>
                  <dgm:constr type="l" for="ch" forName="chevron5" refType="w" fact="0.5363"/>
                  <dgm:constr type="t" for="ch" forName="chevron5" refType="h" fact="0"/>
                  <dgm:constr type="w" for="ch" forName="chevron5" refType="w" fact="0.2106"/>
                  <dgm:constr type="h" for="ch" forName="chevron5" refType="h"/>
                  <dgm:constr type="l" for="ch" forName="chevron6" refType="w" fact="0.6628"/>
                  <dgm:constr type="t" for="ch" forName="chevron6" refType="h" fact="0"/>
                  <dgm:constr type="w" for="ch" forName="chevron6" refType="w" fact="0.2106"/>
                  <dgm:constr type="h" for="ch" forName="chevron6" refType="h"/>
                  <dgm:constr type="l" for="ch" forName="chevron7" refType="w" fact="0.7894"/>
                  <dgm:constr type="t" for="ch" forName="chevron7" refType="h" fact="0"/>
                  <dgm:constr type="w" for="ch" forName="chevron7" refType="w" fact="0.2106"/>
                  <dgm:constr type="h" for="ch" forName="chevron7" refType="h"/>
                  <dgm:constr type="l" for="ch" forName="childtext" refType="w" fact="0.0301"/>
                  <dgm:constr type="t" for="ch" forName="childtext" refType="h" fact="0.1"/>
                  <dgm:constr type="w" for="ch" forName="childtext" refType="w" fact="0.9117"/>
                  <dgm:constr type="h" for="ch" forName="childtext" refType="h" fact="0.8"/>
                </dgm:constrLst>
              </dgm:if>
              <dgm:else name="Name11">
                <dgm:constrLst>
                  <dgm:constr type="l" for="ch" forName="chevron1" refType="w" fact="0.0301"/>
                  <dgm:constr type="t" for="ch" forName="chevron1" refType="h" fact="0"/>
                  <dgm:constr type="w" for="ch" forName="chevron1" refType="w" fact="0.2106"/>
                  <dgm:constr type="h" for="ch" forName="chevron1" refType="h"/>
                  <dgm:constr type="l" for="ch" forName="chevron2" refType="w" fact="0.1566"/>
                  <dgm:constr type="t" for="ch" forName="chevron2" refType="h" fact="0"/>
                  <dgm:constr type="w" for="ch" forName="chevron2" refType="w" fact="0.2106"/>
                  <dgm:constr type="h" for="ch" forName="chevron2" refType="h"/>
                  <dgm:constr type="l" for="ch" forName="chevron3" refType="w" fact="0.2832"/>
                  <dgm:constr type="t" for="ch" forName="chevron3" refType="h" fact="0"/>
                  <dgm:constr type="w" for="ch" forName="chevron3" refType="w" fact="0.2106"/>
                  <dgm:constr type="h" for="ch" forName="chevron3" refType="h"/>
                  <dgm:constr type="l" for="ch" forName="chevron4" refType="w" fact="0.4097"/>
                  <dgm:constr type="t" for="ch" forName="chevron4" refType="h" fact="0"/>
                  <dgm:constr type="w" for="ch" forName="chevron4" refType="w" fact="0.2106"/>
                  <dgm:constr type="h" for="ch" forName="chevron4" refType="h"/>
                  <dgm:constr type="l" for="ch" forName="chevron5" refType="w" fact="0.5363"/>
                  <dgm:constr type="t" for="ch" forName="chevron5" refType="h" fact="0"/>
                  <dgm:constr type="w" for="ch" forName="chevron5" refType="w" fact="0.2106"/>
                  <dgm:constr type="h" for="ch" forName="chevron5" refType="h"/>
                  <dgm:constr type="l" for="ch" forName="chevron6" refType="w" fact="0.6628"/>
                  <dgm:constr type="t" for="ch" forName="chevron6" refType="h" fact="0"/>
                  <dgm:constr type="w" for="ch" forName="chevron6" refType="w" fact="0.2106"/>
                  <dgm:constr type="h" for="ch" forName="chevron6" refType="h"/>
                  <dgm:constr type="l" for="ch" forName="chevron7" refType="w" fact="0.7894"/>
                  <dgm:constr type="t" for="ch" forName="chevron7" refType="h" fact="0"/>
                  <dgm:constr type="w" for="ch" forName="chevron7" refType="w" fact="0.2106"/>
                  <dgm:constr type="h" for="ch" forName="chevron7" refType="h"/>
                  <dgm:constr type="l" for="ch" forName="childtext" refType="w" fact="0.0883"/>
                  <dgm:constr type="t" for="ch" forName="childtext" refType="h" fact="0.1"/>
                  <dgm:constr type="w" for="ch" forName="childtext" refType="w" fact="0.9117"/>
                  <dgm:constr type="h" for="ch" forName="childtext" refType="h" fact="0.8"/>
                </dgm:constrLst>
              </dgm:else>
            </dgm:choose>
            <dgm:ruleLst/>
            <dgm:layoutNode name="chevron1" styleLbl="alignNode1">
              <dgm:alg type="sp"/>
              <dgm:choose name="Name12">
                <dgm:if name="Name13" func="var" arg="dir" op="equ" val="norm">
                  <dgm:shape xmlns:r="http://schemas.openxmlformats.org/officeDocument/2006/relationships" type="chevron" r:blip="">
                    <dgm:adjLst>
                      <dgm:adj idx="1" val="0.7061"/>
                    </dgm:adjLst>
                  </dgm:shape>
                </dgm:if>
                <dgm:else name="Name14">
                  <dgm:shape xmlns:r="http://schemas.openxmlformats.org/officeDocument/2006/relationships" rot="180" type="chevron" r:blip="">
                    <dgm:adjLst>
                      <dgm:adj idx="1" val="0.7061"/>
                    </dgm:adjLst>
                  </dgm:shape>
                </dgm:else>
              </dgm:choose>
              <dgm:presOf/>
            </dgm:layoutNode>
            <dgm:layoutNode name="chevron2" styleLbl="alignNode1">
              <dgm:alg type="sp"/>
              <dgm:choose name="Name15">
                <dgm:if name="Name16" func="var" arg="dir" op="equ" val="norm">
                  <dgm:shape xmlns:r="http://schemas.openxmlformats.org/officeDocument/2006/relationships" type="chevron" r:blip="">
                    <dgm:adjLst>
                      <dgm:adj idx="1" val="0.7061"/>
                    </dgm:adjLst>
                  </dgm:shape>
                </dgm:if>
                <dgm:else name="Name17">
                  <dgm:shape xmlns:r="http://schemas.openxmlformats.org/officeDocument/2006/relationships" rot="180" type="chevron" r:blip="">
                    <dgm:adjLst>
                      <dgm:adj idx="1" val="0.7061"/>
                    </dgm:adjLst>
                  </dgm:shape>
                </dgm:else>
              </dgm:choose>
              <dgm:presOf/>
            </dgm:layoutNode>
            <dgm:layoutNode name="chevron3" styleLbl="alignNode1">
              <dgm:alg type="sp"/>
              <dgm:choose name="Name18">
                <dgm:if name="Name19" func="var" arg="dir" op="equ" val="norm">
                  <dgm:shape xmlns:r="http://schemas.openxmlformats.org/officeDocument/2006/relationships" type="chevron" r:blip="">
                    <dgm:adjLst>
                      <dgm:adj idx="1" val="0.7061"/>
                    </dgm:adjLst>
                  </dgm:shape>
                </dgm:if>
                <dgm:else name="Name20">
                  <dgm:shape xmlns:r="http://schemas.openxmlformats.org/officeDocument/2006/relationships" rot="180" type="chevron" r:blip="">
                    <dgm:adjLst>
                      <dgm:adj idx="1" val="0.7061"/>
                    </dgm:adjLst>
                  </dgm:shape>
                </dgm:else>
              </dgm:choose>
              <dgm:presOf/>
            </dgm:layoutNode>
            <dgm:layoutNode name="chevron4" styleLbl="alignNode1">
              <dgm:alg type="sp"/>
              <dgm:choose name="Name21">
                <dgm:if name="Name22" func="var" arg="dir" op="equ" val="norm">
                  <dgm:shape xmlns:r="http://schemas.openxmlformats.org/officeDocument/2006/relationships" type="chevron" r:blip="">
                    <dgm:adjLst>
                      <dgm:adj idx="1" val="0.7061"/>
                    </dgm:adjLst>
                  </dgm:shape>
                </dgm:if>
                <dgm:else name="Name23">
                  <dgm:shape xmlns:r="http://schemas.openxmlformats.org/officeDocument/2006/relationships" rot="180" type="chevron" r:blip="">
                    <dgm:adjLst>
                      <dgm:adj idx="1" val="0.7061"/>
                    </dgm:adjLst>
                  </dgm:shape>
                </dgm:else>
              </dgm:choose>
              <dgm:presOf/>
            </dgm:layoutNode>
            <dgm:layoutNode name="chevron5" styleLbl="alignNode1">
              <dgm:alg type="sp"/>
              <dgm:choose name="Name24">
                <dgm:if name="Name25" func="var" arg="dir" op="equ" val="norm">
                  <dgm:shape xmlns:r="http://schemas.openxmlformats.org/officeDocument/2006/relationships" type="chevron" r:blip="">
                    <dgm:adjLst>
                      <dgm:adj idx="1" val="0.7061"/>
                    </dgm:adjLst>
                  </dgm:shape>
                </dgm:if>
                <dgm:else name="Name26">
                  <dgm:shape xmlns:r="http://schemas.openxmlformats.org/officeDocument/2006/relationships" rot="180" type="chevron" r:blip="">
                    <dgm:adjLst>
                      <dgm:adj idx="1" val="0.7061"/>
                    </dgm:adjLst>
                  </dgm:shape>
                </dgm:else>
              </dgm:choose>
              <dgm:presOf/>
            </dgm:layoutNode>
            <dgm:layoutNode name="chevron6" styleLbl="alignNode1">
              <dgm:alg type="sp"/>
              <dgm:choose name="Name27">
                <dgm:if name="Name28" func="var" arg="dir" op="equ" val="norm">
                  <dgm:shape xmlns:r="http://schemas.openxmlformats.org/officeDocument/2006/relationships" type="chevron" r:blip="">
                    <dgm:adjLst>
                      <dgm:adj idx="1" val="0.7061"/>
                    </dgm:adjLst>
                  </dgm:shape>
                </dgm:if>
                <dgm:else name="Name29">
                  <dgm:shape xmlns:r="http://schemas.openxmlformats.org/officeDocument/2006/relationships" rot="180" type="chevron" r:blip="">
                    <dgm:adjLst>
                      <dgm:adj idx="1" val="0.7061"/>
                    </dgm:adjLst>
                  </dgm:shape>
                </dgm:else>
              </dgm:choose>
              <dgm:presOf/>
            </dgm:layoutNode>
            <dgm:layoutNode name="chevron7" styleLbl="alignNode1">
              <dgm:alg type="sp"/>
              <dgm:choose name="Name30">
                <dgm:if name="Name31" func="var" arg="dir" op="equ" val="norm">
                  <dgm:shape xmlns:r="http://schemas.openxmlformats.org/officeDocument/2006/relationships" type="chevron" r:blip="">
                    <dgm:adjLst>
                      <dgm:adj idx="1" val="0.7061"/>
                    </dgm:adjLst>
                  </dgm:shape>
                </dgm:if>
                <dgm:else name="Name32">
                  <dgm:shape xmlns:r="http://schemas.openxmlformats.org/officeDocument/2006/relationships" rot="180" type="chevron" r:blip="">
                    <dgm:adjLst>
                      <dgm:adj idx="1" val="0.7061"/>
                    </dgm:adjLst>
                  </dgm:shape>
                </dgm:else>
              </dgm:choose>
              <dgm:presOf/>
            </dgm:layoutNode>
            <dgm:layoutNode name="childtext" styleLbl="solidFgAcc1">
              <dgm:varLst>
                <dgm:chMax/>
                <dgm:chPref val="0"/>
                <dgm:bulletEnabled val="1"/>
              </dgm:varLst>
              <dgm:choose name="Name33">
                <dgm:if name="Name34" func="var" arg="dir" op="equ" val="norm">
                  <dgm:alg type="tx">
                    <dgm:param type="parTxLTRAlign" val="l"/>
                    <dgm:param type="txAnchorVertCh" val="t"/>
                  </dgm:alg>
                </dgm:if>
                <dgm:else name="Name35">
                  <dgm:alg type="tx">
                    <dgm:param type="parTxLTRAlign" val="r"/>
                    <dgm:param type="shpTxLTRAlignCh" val="r"/>
                    <dgm:param type="txAnchorVertCh" val="t"/>
                  </dgm:alg>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dgm:if>
        <dgm:else name="Name36">
          <dgm:layoutNode name="parallelogramComposite">
            <dgm:alg type="composite">
              <dgm:param type="ar" val="50"/>
            </dgm:alg>
            <dgm:shape xmlns:r="http://schemas.openxmlformats.org/officeDocument/2006/relationships" r:blip="">
              <dgm:adjLst/>
            </dgm:shape>
            <dgm:constrLst>
              <dgm:constr type="l" for="ch" forName="parallelogram1" refType="w" fact="0"/>
              <dgm:constr type="t" for="ch" forName="parallelogram1" refType="h" fact="0"/>
              <dgm:constr type="w" for="ch" forName="parallelogram1" refType="w" fact="0.12"/>
              <dgm:constr type="h" for="ch" forName="parallelogram1" refType="h"/>
              <dgm:constr type="l" for="ch" forName="parallelogram2" refType="w" fact="0.127"/>
              <dgm:constr type="t" for="ch" forName="parallelogram2" refType="h" fact="0"/>
              <dgm:constr type="w" for="ch" forName="parallelogram2" refType="w" fact="0.12"/>
              <dgm:constr type="h" for="ch" forName="parallelogram2" refType="h"/>
              <dgm:constr type="l" for="ch" forName="parallelogram3" refType="w" fact="0.254"/>
              <dgm:constr type="t" for="ch" forName="parallelogram3" refType="h" fact="0"/>
              <dgm:constr type="w" for="ch" forName="parallelogram3" refType="w" fact="0.12"/>
              <dgm:constr type="h" for="ch" forName="parallelogram3" refType="h"/>
              <dgm:constr type="l" for="ch" forName="parallelogram4" refType="w" fact="0.381"/>
              <dgm:constr type="t" for="ch" forName="parallelogram4" refType="h" fact="0"/>
              <dgm:constr type="w" for="ch" forName="parallelogram4" refType="w" fact="0.12"/>
              <dgm:constr type="h" for="ch" forName="parallelogram4" refType="h"/>
              <dgm:constr type="l" for="ch" forName="parallelogram5" refType="w" fact="0.508"/>
              <dgm:constr type="t" for="ch" forName="parallelogram5" refType="h" fact="0"/>
              <dgm:constr type="w" for="ch" forName="parallelogram5" refType="w" fact="0.12"/>
              <dgm:constr type="h" for="ch" forName="parallelogram5" refType="h"/>
              <dgm:constr type="l" for="ch" forName="parallelogram6" refType="w" fact="0.635"/>
              <dgm:constr type="t" for="ch" forName="parallelogram6" refType="h" fact="0"/>
              <dgm:constr type="w" for="ch" forName="parallelogram6" refType="w" fact="0.12"/>
              <dgm:constr type="h" for="ch" forName="parallelogram6" refType="h"/>
              <dgm:constr type="l" for="ch" forName="parallelogram7" refType="w" fact="0.762"/>
              <dgm:constr type="t" for="ch" forName="parallelogram7" refType="h" fact="0"/>
              <dgm:constr type="w" for="ch" forName="parallelogram7" refType="w" fact="0.12"/>
              <dgm:constr type="h" for="ch" forName="parallelogram7" refType="h"/>
            </dgm:constrLst>
            <dgm:ruleLst/>
            <dgm:layoutNode name="parallelogram1" styleLbl="alignNode1">
              <dgm:alg type="sp"/>
              <dgm:shape xmlns:r="http://schemas.openxmlformats.org/officeDocument/2006/relationships" type="parallelogram" r:blip="">
                <dgm:adjLst>
                  <dgm:adj idx="1" val="1.4084"/>
                </dgm:adjLst>
              </dgm:shape>
              <dgm:presOf/>
            </dgm:layoutNode>
            <dgm:layoutNode name="parallelogram2" styleLbl="alignNode1">
              <dgm:alg type="sp"/>
              <dgm:shape xmlns:r="http://schemas.openxmlformats.org/officeDocument/2006/relationships" type="parallelogram" r:blip="">
                <dgm:adjLst>
                  <dgm:adj idx="1" val="1.4084"/>
                </dgm:adjLst>
              </dgm:shape>
              <dgm:presOf/>
            </dgm:layoutNode>
            <dgm:layoutNode name="parallelogram3" styleLbl="alignNode1">
              <dgm:alg type="sp"/>
              <dgm:shape xmlns:r="http://schemas.openxmlformats.org/officeDocument/2006/relationships" type="parallelogram" r:blip="">
                <dgm:adjLst>
                  <dgm:adj idx="1" val="1.4084"/>
                </dgm:adjLst>
              </dgm:shape>
              <dgm:presOf/>
            </dgm:layoutNode>
            <dgm:layoutNode name="parallelogram4" styleLbl="alignNode1">
              <dgm:alg type="sp"/>
              <dgm:shape xmlns:r="http://schemas.openxmlformats.org/officeDocument/2006/relationships" type="parallelogram" r:blip="">
                <dgm:adjLst>
                  <dgm:adj idx="1" val="1.4084"/>
                </dgm:adjLst>
              </dgm:shape>
              <dgm:presOf/>
            </dgm:layoutNode>
            <dgm:layoutNode name="parallelogram5" styleLbl="alignNode1">
              <dgm:alg type="sp"/>
              <dgm:shape xmlns:r="http://schemas.openxmlformats.org/officeDocument/2006/relationships" type="parallelogram" r:blip="">
                <dgm:adjLst>
                  <dgm:adj idx="1" val="1.4084"/>
                </dgm:adjLst>
              </dgm:shape>
              <dgm:presOf/>
            </dgm:layoutNode>
            <dgm:layoutNode name="parallelogram6" styleLbl="alignNode1">
              <dgm:alg type="sp"/>
              <dgm:shape xmlns:r="http://schemas.openxmlformats.org/officeDocument/2006/relationships" type="parallelogram" r:blip="">
                <dgm:adjLst>
                  <dgm:adj idx="1" val="1.4084"/>
                </dgm:adjLst>
              </dgm:shape>
              <dgm:presOf/>
            </dgm:layoutNode>
            <dgm:layoutNode name="parallelogram7" styleLbl="alignNode1">
              <dgm:alg type="sp"/>
              <dgm:shape xmlns:r="http://schemas.openxmlformats.org/officeDocument/2006/relationships" type="parallelogram" r:blip="">
                <dgm:adjLst>
                  <dgm:adj idx="1" val="1.4084"/>
                </dgm:adjLst>
              </dgm:shape>
              <dgm:presOf/>
            </dgm:layoutNode>
          </dgm:layoutNode>
        </dgm:else>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8/layout/VerticalAccentList">
  <dgm:title val=""/>
  <dgm:desc val=""/>
  <dgm:catLst>
    <dgm:cat type="list" pri="16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clrData>
  <dgm:layoutNode name="Name0">
    <dgm:varLst>
      <dgm:chMax/>
      <dgm:chPref/>
      <dgm:dir/>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constrLst>
      <dgm:constr type="primFontSz" for="des" forName="parenttext" refType="primFontSz" refFor="des" refForName="childtext" op="gte"/>
      <dgm:constr type="w" for="ch" forName="composite" refType="w"/>
      <dgm:constr type="h" for="ch" forName="composite" refType="h"/>
      <dgm:constr type="w" for="ch" forName="parallelogramComposite" refType="w"/>
      <dgm:constr type="h" for="ch" forName="parallelogramComposite" refType="h"/>
      <dgm:constr type="w" for="ch" forName="parenttextcomposite" refType="w" fact="0.9"/>
      <dgm:constr type="h" for="ch" forName="parenttextcomposite" refType="h" fact="0.6"/>
      <dgm:constr type="h" for="ch" forName="sibTrans" refType="h" refFor="ch" refForName="composite" op="equ" fact="0.02"/>
      <dgm:constr type="h" for="ch" forName="sibTrans" op="equ"/>
    </dgm:constrLst>
    <dgm:forEach name="nodesForEach" axis="ch" ptType="node">
      <dgm:layoutNode name="parenttextcomposite">
        <dgm:alg type="composite">
          <dgm:param type="ar" val="11"/>
        </dgm:alg>
        <dgm:shape xmlns:r="http://schemas.openxmlformats.org/officeDocument/2006/relationships" r:blip="">
          <dgm:adjLst/>
        </dgm:shape>
        <dgm:constrLst>
          <dgm:constr type="h" for="ch" forName="parenttext" refType="h"/>
          <dgm:constr type="w" for="ch" forName="parenttext" refType="w"/>
        </dgm:constrLst>
        <dgm:layoutNode name="parenttext" styleLbl="revTx">
          <dgm:varLst>
            <dgm:chMax/>
            <dgm:chPref val="2"/>
            <dgm:bulletEnabled val="1"/>
          </dgm:varLst>
          <dgm:choose name="Name4">
            <dgm:if name="Name5" func="var" arg="dir" op="equ" val="norm">
              <dgm:alg type="tx">
                <dgm:param type="parTxLTRAlign" val="l"/>
                <dgm:param type="txAnchorVert" val="b"/>
              </dgm:alg>
            </dgm:if>
            <dgm:else name="Name6">
              <dgm:alg type="tx">
                <dgm:param type="parTxLTRAlign" val="r"/>
                <dgm:param type="txAnchorVert" val="b"/>
              </dgm:alg>
            </dgm:else>
          </dgm:choose>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choose name="Name7">
        <dgm:if name="Name8" axis="ch" ptType="node" func="cnt" op="gte" val="1">
          <dgm:layoutNode name="composite">
            <dgm:alg type="composite">
              <dgm:param type="ar" val="6"/>
            </dgm:alg>
            <dgm:shape xmlns:r="http://schemas.openxmlformats.org/officeDocument/2006/relationships" r:blip="">
              <dgm:adjLst/>
            </dgm:shape>
            <dgm:choose name="Name9">
              <dgm:if name="Name10" func="var" arg="dir" op="equ" val="norm">
                <dgm:constrLst>
                  <dgm:constr type="l" for="ch" forName="chevron1" refType="w" fact="0.0301"/>
                  <dgm:constr type="t" for="ch" forName="chevron1" refType="h" fact="0"/>
                  <dgm:constr type="w" for="ch" forName="chevron1" refType="w" fact="0.2106"/>
                  <dgm:constr type="h" for="ch" forName="chevron1" refType="h"/>
                  <dgm:constr type="l" for="ch" forName="chevron2" refType="w" fact="0.1566"/>
                  <dgm:constr type="t" for="ch" forName="chevron2" refType="h" fact="0"/>
                  <dgm:constr type="w" for="ch" forName="chevron2" refType="w" fact="0.2106"/>
                  <dgm:constr type="h" for="ch" forName="chevron2" refType="h"/>
                  <dgm:constr type="l" for="ch" forName="chevron3" refType="w" fact="0.2832"/>
                  <dgm:constr type="t" for="ch" forName="chevron3" refType="h" fact="0"/>
                  <dgm:constr type="w" for="ch" forName="chevron3" refType="w" fact="0.2106"/>
                  <dgm:constr type="h" for="ch" forName="chevron3" refType="h"/>
                  <dgm:constr type="l" for="ch" forName="chevron4" refType="w" fact="0.4097"/>
                  <dgm:constr type="t" for="ch" forName="chevron4" refType="h" fact="0"/>
                  <dgm:constr type="w" for="ch" forName="chevron4" refType="w" fact="0.2106"/>
                  <dgm:constr type="h" for="ch" forName="chevron4" refType="h"/>
                  <dgm:constr type="l" for="ch" forName="chevron5" refType="w" fact="0.5363"/>
                  <dgm:constr type="t" for="ch" forName="chevron5" refType="h" fact="0"/>
                  <dgm:constr type="w" for="ch" forName="chevron5" refType="w" fact="0.2106"/>
                  <dgm:constr type="h" for="ch" forName="chevron5" refType="h"/>
                  <dgm:constr type="l" for="ch" forName="chevron6" refType="w" fact="0.6628"/>
                  <dgm:constr type="t" for="ch" forName="chevron6" refType="h" fact="0"/>
                  <dgm:constr type="w" for="ch" forName="chevron6" refType="w" fact="0.2106"/>
                  <dgm:constr type="h" for="ch" forName="chevron6" refType="h"/>
                  <dgm:constr type="l" for="ch" forName="chevron7" refType="w" fact="0.7894"/>
                  <dgm:constr type="t" for="ch" forName="chevron7" refType="h" fact="0"/>
                  <dgm:constr type="w" for="ch" forName="chevron7" refType="w" fact="0.2106"/>
                  <dgm:constr type="h" for="ch" forName="chevron7" refType="h"/>
                  <dgm:constr type="l" for="ch" forName="childtext" refType="w" fact="0.0301"/>
                  <dgm:constr type="t" for="ch" forName="childtext" refType="h" fact="0.1"/>
                  <dgm:constr type="w" for="ch" forName="childtext" refType="w" fact="0.9117"/>
                  <dgm:constr type="h" for="ch" forName="childtext" refType="h" fact="0.8"/>
                </dgm:constrLst>
              </dgm:if>
              <dgm:else name="Name11">
                <dgm:constrLst>
                  <dgm:constr type="l" for="ch" forName="chevron1" refType="w" fact="0.0301"/>
                  <dgm:constr type="t" for="ch" forName="chevron1" refType="h" fact="0"/>
                  <dgm:constr type="w" for="ch" forName="chevron1" refType="w" fact="0.2106"/>
                  <dgm:constr type="h" for="ch" forName="chevron1" refType="h"/>
                  <dgm:constr type="l" for="ch" forName="chevron2" refType="w" fact="0.1566"/>
                  <dgm:constr type="t" for="ch" forName="chevron2" refType="h" fact="0"/>
                  <dgm:constr type="w" for="ch" forName="chevron2" refType="w" fact="0.2106"/>
                  <dgm:constr type="h" for="ch" forName="chevron2" refType="h"/>
                  <dgm:constr type="l" for="ch" forName="chevron3" refType="w" fact="0.2832"/>
                  <dgm:constr type="t" for="ch" forName="chevron3" refType="h" fact="0"/>
                  <dgm:constr type="w" for="ch" forName="chevron3" refType="w" fact="0.2106"/>
                  <dgm:constr type="h" for="ch" forName="chevron3" refType="h"/>
                  <dgm:constr type="l" for="ch" forName="chevron4" refType="w" fact="0.4097"/>
                  <dgm:constr type="t" for="ch" forName="chevron4" refType="h" fact="0"/>
                  <dgm:constr type="w" for="ch" forName="chevron4" refType="w" fact="0.2106"/>
                  <dgm:constr type="h" for="ch" forName="chevron4" refType="h"/>
                  <dgm:constr type="l" for="ch" forName="chevron5" refType="w" fact="0.5363"/>
                  <dgm:constr type="t" for="ch" forName="chevron5" refType="h" fact="0"/>
                  <dgm:constr type="w" for="ch" forName="chevron5" refType="w" fact="0.2106"/>
                  <dgm:constr type="h" for="ch" forName="chevron5" refType="h"/>
                  <dgm:constr type="l" for="ch" forName="chevron6" refType="w" fact="0.6628"/>
                  <dgm:constr type="t" for="ch" forName="chevron6" refType="h" fact="0"/>
                  <dgm:constr type="w" for="ch" forName="chevron6" refType="w" fact="0.2106"/>
                  <dgm:constr type="h" for="ch" forName="chevron6" refType="h"/>
                  <dgm:constr type="l" for="ch" forName="chevron7" refType="w" fact="0.7894"/>
                  <dgm:constr type="t" for="ch" forName="chevron7" refType="h" fact="0"/>
                  <dgm:constr type="w" for="ch" forName="chevron7" refType="w" fact="0.2106"/>
                  <dgm:constr type="h" for="ch" forName="chevron7" refType="h"/>
                  <dgm:constr type="l" for="ch" forName="childtext" refType="w" fact="0.0883"/>
                  <dgm:constr type="t" for="ch" forName="childtext" refType="h" fact="0.1"/>
                  <dgm:constr type="w" for="ch" forName="childtext" refType="w" fact="0.9117"/>
                  <dgm:constr type="h" for="ch" forName="childtext" refType="h" fact="0.8"/>
                </dgm:constrLst>
              </dgm:else>
            </dgm:choose>
            <dgm:ruleLst/>
            <dgm:layoutNode name="chevron1" styleLbl="alignNode1">
              <dgm:alg type="sp"/>
              <dgm:choose name="Name12">
                <dgm:if name="Name13" func="var" arg="dir" op="equ" val="norm">
                  <dgm:shape xmlns:r="http://schemas.openxmlformats.org/officeDocument/2006/relationships" type="chevron" r:blip="">
                    <dgm:adjLst>
                      <dgm:adj idx="1" val="0.7061"/>
                    </dgm:adjLst>
                  </dgm:shape>
                </dgm:if>
                <dgm:else name="Name14">
                  <dgm:shape xmlns:r="http://schemas.openxmlformats.org/officeDocument/2006/relationships" rot="180" type="chevron" r:blip="">
                    <dgm:adjLst>
                      <dgm:adj idx="1" val="0.7061"/>
                    </dgm:adjLst>
                  </dgm:shape>
                </dgm:else>
              </dgm:choose>
              <dgm:presOf/>
            </dgm:layoutNode>
            <dgm:layoutNode name="chevron2" styleLbl="alignNode1">
              <dgm:alg type="sp"/>
              <dgm:choose name="Name15">
                <dgm:if name="Name16" func="var" arg="dir" op="equ" val="norm">
                  <dgm:shape xmlns:r="http://schemas.openxmlformats.org/officeDocument/2006/relationships" type="chevron" r:blip="">
                    <dgm:adjLst>
                      <dgm:adj idx="1" val="0.7061"/>
                    </dgm:adjLst>
                  </dgm:shape>
                </dgm:if>
                <dgm:else name="Name17">
                  <dgm:shape xmlns:r="http://schemas.openxmlformats.org/officeDocument/2006/relationships" rot="180" type="chevron" r:blip="">
                    <dgm:adjLst>
                      <dgm:adj idx="1" val="0.7061"/>
                    </dgm:adjLst>
                  </dgm:shape>
                </dgm:else>
              </dgm:choose>
              <dgm:presOf/>
            </dgm:layoutNode>
            <dgm:layoutNode name="chevron3" styleLbl="alignNode1">
              <dgm:alg type="sp"/>
              <dgm:choose name="Name18">
                <dgm:if name="Name19" func="var" arg="dir" op="equ" val="norm">
                  <dgm:shape xmlns:r="http://schemas.openxmlformats.org/officeDocument/2006/relationships" type="chevron" r:blip="">
                    <dgm:adjLst>
                      <dgm:adj idx="1" val="0.7061"/>
                    </dgm:adjLst>
                  </dgm:shape>
                </dgm:if>
                <dgm:else name="Name20">
                  <dgm:shape xmlns:r="http://schemas.openxmlformats.org/officeDocument/2006/relationships" rot="180" type="chevron" r:blip="">
                    <dgm:adjLst>
                      <dgm:adj idx="1" val="0.7061"/>
                    </dgm:adjLst>
                  </dgm:shape>
                </dgm:else>
              </dgm:choose>
              <dgm:presOf/>
            </dgm:layoutNode>
            <dgm:layoutNode name="chevron4" styleLbl="alignNode1">
              <dgm:alg type="sp"/>
              <dgm:choose name="Name21">
                <dgm:if name="Name22" func="var" arg="dir" op="equ" val="norm">
                  <dgm:shape xmlns:r="http://schemas.openxmlformats.org/officeDocument/2006/relationships" type="chevron" r:blip="">
                    <dgm:adjLst>
                      <dgm:adj idx="1" val="0.7061"/>
                    </dgm:adjLst>
                  </dgm:shape>
                </dgm:if>
                <dgm:else name="Name23">
                  <dgm:shape xmlns:r="http://schemas.openxmlformats.org/officeDocument/2006/relationships" rot="180" type="chevron" r:blip="">
                    <dgm:adjLst>
                      <dgm:adj idx="1" val="0.7061"/>
                    </dgm:adjLst>
                  </dgm:shape>
                </dgm:else>
              </dgm:choose>
              <dgm:presOf/>
            </dgm:layoutNode>
            <dgm:layoutNode name="chevron5" styleLbl="alignNode1">
              <dgm:alg type="sp"/>
              <dgm:choose name="Name24">
                <dgm:if name="Name25" func="var" arg="dir" op="equ" val="norm">
                  <dgm:shape xmlns:r="http://schemas.openxmlformats.org/officeDocument/2006/relationships" type="chevron" r:blip="">
                    <dgm:adjLst>
                      <dgm:adj idx="1" val="0.7061"/>
                    </dgm:adjLst>
                  </dgm:shape>
                </dgm:if>
                <dgm:else name="Name26">
                  <dgm:shape xmlns:r="http://schemas.openxmlformats.org/officeDocument/2006/relationships" rot="180" type="chevron" r:blip="">
                    <dgm:adjLst>
                      <dgm:adj idx="1" val="0.7061"/>
                    </dgm:adjLst>
                  </dgm:shape>
                </dgm:else>
              </dgm:choose>
              <dgm:presOf/>
            </dgm:layoutNode>
            <dgm:layoutNode name="chevron6" styleLbl="alignNode1">
              <dgm:alg type="sp"/>
              <dgm:choose name="Name27">
                <dgm:if name="Name28" func="var" arg="dir" op="equ" val="norm">
                  <dgm:shape xmlns:r="http://schemas.openxmlformats.org/officeDocument/2006/relationships" type="chevron" r:blip="">
                    <dgm:adjLst>
                      <dgm:adj idx="1" val="0.7061"/>
                    </dgm:adjLst>
                  </dgm:shape>
                </dgm:if>
                <dgm:else name="Name29">
                  <dgm:shape xmlns:r="http://schemas.openxmlformats.org/officeDocument/2006/relationships" rot="180" type="chevron" r:blip="">
                    <dgm:adjLst>
                      <dgm:adj idx="1" val="0.7061"/>
                    </dgm:adjLst>
                  </dgm:shape>
                </dgm:else>
              </dgm:choose>
              <dgm:presOf/>
            </dgm:layoutNode>
            <dgm:layoutNode name="chevron7" styleLbl="alignNode1">
              <dgm:alg type="sp"/>
              <dgm:choose name="Name30">
                <dgm:if name="Name31" func="var" arg="dir" op="equ" val="norm">
                  <dgm:shape xmlns:r="http://schemas.openxmlformats.org/officeDocument/2006/relationships" type="chevron" r:blip="">
                    <dgm:adjLst>
                      <dgm:adj idx="1" val="0.7061"/>
                    </dgm:adjLst>
                  </dgm:shape>
                </dgm:if>
                <dgm:else name="Name32">
                  <dgm:shape xmlns:r="http://schemas.openxmlformats.org/officeDocument/2006/relationships" rot="180" type="chevron" r:blip="">
                    <dgm:adjLst>
                      <dgm:adj idx="1" val="0.7061"/>
                    </dgm:adjLst>
                  </dgm:shape>
                </dgm:else>
              </dgm:choose>
              <dgm:presOf/>
            </dgm:layoutNode>
            <dgm:layoutNode name="childtext" styleLbl="solidFgAcc1">
              <dgm:varLst>
                <dgm:chMax/>
                <dgm:chPref val="0"/>
                <dgm:bulletEnabled val="1"/>
              </dgm:varLst>
              <dgm:choose name="Name33">
                <dgm:if name="Name34" func="var" arg="dir" op="equ" val="norm">
                  <dgm:alg type="tx">
                    <dgm:param type="parTxLTRAlign" val="l"/>
                    <dgm:param type="txAnchorVertCh" val="t"/>
                  </dgm:alg>
                </dgm:if>
                <dgm:else name="Name35">
                  <dgm:alg type="tx">
                    <dgm:param type="parTxLTRAlign" val="r"/>
                    <dgm:param type="shpTxLTRAlignCh" val="r"/>
                    <dgm:param type="txAnchorVertCh" val="t"/>
                  </dgm:alg>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dgm:if>
        <dgm:else name="Name36">
          <dgm:layoutNode name="parallelogramComposite">
            <dgm:alg type="composite">
              <dgm:param type="ar" val="50"/>
            </dgm:alg>
            <dgm:shape xmlns:r="http://schemas.openxmlformats.org/officeDocument/2006/relationships" r:blip="">
              <dgm:adjLst/>
            </dgm:shape>
            <dgm:constrLst>
              <dgm:constr type="l" for="ch" forName="parallelogram1" refType="w" fact="0"/>
              <dgm:constr type="t" for="ch" forName="parallelogram1" refType="h" fact="0"/>
              <dgm:constr type="w" for="ch" forName="parallelogram1" refType="w" fact="0.12"/>
              <dgm:constr type="h" for="ch" forName="parallelogram1" refType="h"/>
              <dgm:constr type="l" for="ch" forName="parallelogram2" refType="w" fact="0.127"/>
              <dgm:constr type="t" for="ch" forName="parallelogram2" refType="h" fact="0"/>
              <dgm:constr type="w" for="ch" forName="parallelogram2" refType="w" fact="0.12"/>
              <dgm:constr type="h" for="ch" forName="parallelogram2" refType="h"/>
              <dgm:constr type="l" for="ch" forName="parallelogram3" refType="w" fact="0.254"/>
              <dgm:constr type="t" for="ch" forName="parallelogram3" refType="h" fact="0"/>
              <dgm:constr type="w" for="ch" forName="parallelogram3" refType="w" fact="0.12"/>
              <dgm:constr type="h" for="ch" forName="parallelogram3" refType="h"/>
              <dgm:constr type="l" for="ch" forName="parallelogram4" refType="w" fact="0.381"/>
              <dgm:constr type="t" for="ch" forName="parallelogram4" refType="h" fact="0"/>
              <dgm:constr type="w" for="ch" forName="parallelogram4" refType="w" fact="0.12"/>
              <dgm:constr type="h" for="ch" forName="parallelogram4" refType="h"/>
              <dgm:constr type="l" for="ch" forName="parallelogram5" refType="w" fact="0.508"/>
              <dgm:constr type="t" for="ch" forName="parallelogram5" refType="h" fact="0"/>
              <dgm:constr type="w" for="ch" forName="parallelogram5" refType="w" fact="0.12"/>
              <dgm:constr type="h" for="ch" forName="parallelogram5" refType="h"/>
              <dgm:constr type="l" for="ch" forName="parallelogram6" refType="w" fact="0.635"/>
              <dgm:constr type="t" for="ch" forName="parallelogram6" refType="h" fact="0"/>
              <dgm:constr type="w" for="ch" forName="parallelogram6" refType="w" fact="0.12"/>
              <dgm:constr type="h" for="ch" forName="parallelogram6" refType="h"/>
              <dgm:constr type="l" for="ch" forName="parallelogram7" refType="w" fact="0.762"/>
              <dgm:constr type="t" for="ch" forName="parallelogram7" refType="h" fact="0"/>
              <dgm:constr type="w" for="ch" forName="parallelogram7" refType="w" fact="0.12"/>
              <dgm:constr type="h" for="ch" forName="parallelogram7" refType="h"/>
            </dgm:constrLst>
            <dgm:ruleLst/>
            <dgm:layoutNode name="parallelogram1" styleLbl="alignNode1">
              <dgm:alg type="sp"/>
              <dgm:shape xmlns:r="http://schemas.openxmlformats.org/officeDocument/2006/relationships" type="parallelogram" r:blip="">
                <dgm:adjLst>
                  <dgm:adj idx="1" val="1.4084"/>
                </dgm:adjLst>
              </dgm:shape>
              <dgm:presOf/>
            </dgm:layoutNode>
            <dgm:layoutNode name="parallelogram2" styleLbl="alignNode1">
              <dgm:alg type="sp"/>
              <dgm:shape xmlns:r="http://schemas.openxmlformats.org/officeDocument/2006/relationships" type="parallelogram" r:blip="">
                <dgm:adjLst>
                  <dgm:adj idx="1" val="1.4084"/>
                </dgm:adjLst>
              </dgm:shape>
              <dgm:presOf/>
            </dgm:layoutNode>
            <dgm:layoutNode name="parallelogram3" styleLbl="alignNode1">
              <dgm:alg type="sp"/>
              <dgm:shape xmlns:r="http://schemas.openxmlformats.org/officeDocument/2006/relationships" type="parallelogram" r:blip="">
                <dgm:adjLst>
                  <dgm:adj idx="1" val="1.4084"/>
                </dgm:adjLst>
              </dgm:shape>
              <dgm:presOf/>
            </dgm:layoutNode>
            <dgm:layoutNode name="parallelogram4" styleLbl="alignNode1">
              <dgm:alg type="sp"/>
              <dgm:shape xmlns:r="http://schemas.openxmlformats.org/officeDocument/2006/relationships" type="parallelogram" r:blip="">
                <dgm:adjLst>
                  <dgm:adj idx="1" val="1.4084"/>
                </dgm:adjLst>
              </dgm:shape>
              <dgm:presOf/>
            </dgm:layoutNode>
            <dgm:layoutNode name="parallelogram5" styleLbl="alignNode1">
              <dgm:alg type="sp"/>
              <dgm:shape xmlns:r="http://schemas.openxmlformats.org/officeDocument/2006/relationships" type="parallelogram" r:blip="">
                <dgm:adjLst>
                  <dgm:adj idx="1" val="1.4084"/>
                </dgm:adjLst>
              </dgm:shape>
              <dgm:presOf/>
            </dgm:layoutNode>
            <dgm:layoutNode name="parallelogram6" styleLbl="alignNode1">
              <dgm:alg type="sp"/>
              <dgm:shape xmlns:r="http://schemas.openxmlformats.org/officeDocument/2006/relationships" type="parallelogram" r:blip="">
                <dgm:adjLst>
                  <dgm:adj idx="1" val="1.4084"/>
                </dgm:adjLst>
              </dgm:shape>
              <dgm:presOf/>
            </dgm:layoutNode>
            <dgm:layoutNode name="parallelogram7" styleLbl="alignNode1">
              <dgm:alg type="sp"/>
              <dgm:shape xmlns:r="http://schemas.openxmlformats.org/officeDocument/2006/relationships" type="parallelogram" r:blip="">
                <dgm:adjLst>
                  <dgm:adj idx="1" val="1.4084"/>
                </dgm:adjLst>
              </dgm:shape>
              <dgm:presOf/>
            </dgm:layoutNode>
          </dgm:layoutNode>
        </dgm:else>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8/layout/VerticalAccentList">
  <dgm:title val=""/>
  <dgm:desc val=""/>
  <dgm:catLst>
    <dgm:cat type="list" pri="16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clrData>
  <dgm:layoutNode name="Name0">
    <dgm:varLst>
      <dgm:chMax/>
      <dgm:chPref/>
      <dgm:dir/>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constrLst>
      <dgm:constr type="primFontSz" for="des" forName="parenttext" refType="primFontSz" refFor="des" refForName="childtext" op="gte"/>
      <dgm:constr type="w" for="ch" forName="composite" refType="w"/>
      <dgm:constr type="h" for="ch" forName="composite" refType="h"/>
      <dgm:constr type="w" for="ch" forName="parallelogramComposite" refType="w"/>
      <dgm:constr type="h" for="ch" forName="parallelogramComposite" refType="h"/>
      <dgm:constr type="w" for="ch" forName="parenttextcomposite" refType="w" fact="0.9"/>
      <dgm:constr type="h" for="ch" forName="parenttextcomposite" refType="h" fact="0.6"/>
      <dgm:constr type="h" for="ch" forName="sibTrans" refType="h" refFor="ch" refForName="composite" op="equ" fact="0.02"/>
      <dgm:constr type="h" for="ch" forName="sibTrans" op="equ"/>
    </dgm:constrLst>
    <dgm:forEach name="nodesForEach" axis="ch" ptType="node">
      <dgm:layoutNode name="parenttextcomposite">
        <dgm:alg type="composite">
          <dgm:param type="ar" val="11"/>
        </dgm:alg>
        <dgm:shape xmlns:r="http://schemas.openxmlformats.org/officeDocument/2006/relationships" r:blip="">
          <dgm:adjLst/>
        </dgm:shape>
        <dgm:constrLst>
          <dgm:constr type="h" for="ch" forName="parenttext" refType="h"/>
          <dgm:constr type="w" for="ch" forName="parenttext" refType="w"/>
        </dgm:constrLst>
        <dgm:layoutNode name="parenttext" styleLbl="revTx">
          <dgm:varLst>
            <dgm:chMax/>
            <dgm:chPref val="2"/>
            <dgm:bulletEnabled val="1"/>
          </dgm:varLst>
          <dgm:choose name="Name4">
            <dgm:if name="Name5" func="var" arg="dir" op="equ" val="norm">
              <dgm:alg type="tx">
                <dgm:param type="parTxLTRAlign" val="l"/>
                <dgm:param type="txAnchorVert" val="b"/>
              </dgm:alg>
            </dgm:if>
            <dgm:else name="Name6">
              <dgm:alg type="tx">
                <dgm:param type="parTxLTRAlign" val="r"/>
                <dgm:param type="txAnchorVert" val="b"/>
              </dgm:alg>
            </dgm:else>
          </dgm:choose>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choose name="Name7">
        <dgm:if name="Name8" axis="ch" ptType="node" func="cnt" op="gte" val="1">
          <dgm:layoutNode name="composite">
            <dgm:alg type="composite">
              <dgm:param type="ar" val="6"/>
            </dgm:alg>
            <dgm:shape xmlns:r="http://schemas.openxmlformats.org/officeDocument/2006/relationships" r:blip="">
              <dgm:adjLst/>
            </dgm:shape>
            <dgm:choose name="Name9">
              <dgm:if name="Name10" func="var" arg="dir" op="equ" val="norm">
                <dgm:constrLst>
                  <dgm:constr type="l" for="ch" forName="chevron1" refType="w" fact="0.0301"/>
                  <dgm:constr type="t" for="ch" forName="chevron1" refType="h" fact="0"/>
                  <dgm:constr type="w" for="ch" forName="chevron1" refType="w" fact="0.2106"/>
                  <dgm:constr type="h" for="ch" forName="chevron1" refType="h"/>
                  <dgm:constr type="l" for="ch" forName="chevron2" refType="w" fact="0.1566"/>
                  <dgm:constr type="t" for="ch" forName="chevron2" refType="h" fact="0"/>
                  <dgm:constr type="w" for="ch" forName="chevron2" refType="w" fact="0.2106"/>
                  <dgm:constr type="h" for="ch" forName="chevron2" refType="h"/>
                  <dgm:constr type="l" for="ch" forName="chevron3" refType="w" fact="0.2832"/>
                  <dgm:constr type="t" for="ch" forName="chevron3" refType="h" fact="0"/>
                  <dgm:constr type="w" for="ch" forName="chevron3" refType="w" fact="0.2106"/>
                  <dgm:constr type="h" for="ch" forName="chevron3" refType="h"/>
                  <dgm:constr type="l" for="ch" forName="chevron4" refType="w" fact="0.4097"/>
                  <dgm:constr type="t" for="ch" forName="chevron4" refType="h" fact="0"/>
                  <dgm:constr type="w" for="ch" forName="chevron4" refType="w" fact="0.2106"/>
                  <dgm:constr type="h" for="ch" forName="chevron4" refType="h"/>
                  <dgm:constr type="l" for="ch" forName="chevron5" refType="w" fact="0.5363"/>
                  <dgm:constr type="t" for="ch" forName="chevron5" refType="h" fact="0"/>
                  <dgm:constr type="w" for="ch" forName="chevron5" refType="w" fact="0.2106"/>
                  <dgm:constr type="h" for="ch" forName="chevron5" refType="h"/>
                  <dgm:constr type="l" for="ch" forName="chevron6" refType="w" fact="0.6628"/>
                  <dgm:constr type="t" for="ch" forName="chevron6" refType="h" fact="0"/>
                  <dgm:constr type="w" for="ch" forName="chevron6" refType="w" fact="0.2106"/>
                  <dgm:constr type="h" for="ch" forName="chevron6" refType="h"/>
                  <dgm:constr type="l" for="ch" forName="chevron7" refType="w" fact="0.7894"/>
                  <dgm:constr type="t" for="ch" forName="chevron7" refType="h" fact="0"/>
                  <dgm:constr type="w" for="ch" forName="chevron7" refType="w" fact="0.2106"/>
                  <dgm:constr type="h" for="ch" forName="chevron7" refType="h"/>
                  <dgm:constr type="l" for="ch" forName="childtext" refType="w" fact="0.0301"/>
                  <dgm:constr type="t" for="ch" forName="childtext" refType="h" fact="0.1"/>
                  <dgm:constr type="w" for="ch" forName="childtext" refType="w" fact="0.9117"/>
                  <dgm:constr type="h" for="ch" forName="childtext" refType="h" fact="0.8"/>
                </dgm:constrLst>
              </dgm:if>
              <dgm:else name="Name11">
                <dgm:constrLst>
                  <dgm:constr type="l" for="ch" forName="chevron1" refType="w" fact="0.0301"/>
                  <dgm:constr type="t" for="ch" forName="chevron1" refType="h" fact="0"/>
                  <dgm:constr type="w" for="ch" forName="chevron1" refType="w" fact="0.2106"/>
                  <dgm:constr type="h" for="ch" forName="chevron1" refType="h"/>
                  <dgm:constr type="l" for="ch" forName="chevron2" refType="w" fact="0.1566"/>
                  <dgm:constr type="t" for="ch" forName="chevron2" refType="h" fact="0"/>
                  <dgm:constr type="w" for="ch" forName="chevron2" refType="w" fact="0.2106"/>
                  <dgm:constr type="h" for="ch" forName="chevron2" refType="h"/>
                  <dgm:constr type="l" for="ch" forName="chevron3" refType="w" fact="0.2832"/>
                  <dgm:constr type="t" for="ch" forName="chevron3" refType="h" fact="0"/>
                  <dgm:constr type="w" for="ch" forName="chevron3" refType="w" fact="0.2106"/>
                  <dgm:constr type="h" for="ch" forName="chevron3" refType="h"/>
                  <dgm:constr type="l" for="ch" forName="chevron4" refType="w" fact="0.4097"/>
                  <dgm:constr type="t" for="ch" forName="chevron4" refType="h" fact="0"/>
                  <dgm:constr type="w" for="ch" forName="chevron4" refType="w" fact="0.2106"/>
                  <dgm:constr type="h" for="ch" forName="chevron4" refType="h"/>
                  <dgm:constr type="l" for="ch" forName="chevron5" refType="w" fact="0.5363"/>
                  <dgm:constr type="t" for="ch" forName="chevron5" refType="h" fact="0"/>
                  <dgm:constr type="w" for="ch" forName="chevron5" refType="w" fact="0.2106"/>
                  <dgm:constr type="h" for="ch" forName="chevron5" refType="h"/>
                  <dgm:constr type="l" for="ch" forName="chevron6" refType="w" fact="0.6628"/>
                  <dgm:constr type="t" for="ch" forName="chevron6" refType="h" fact="0"/>
                  <dgm:constr type="w" for="ch" forName="chevron6" refType="w" fact="0.2106"/>
                  <dgm:constr type="h" for="ch" forName="chevron6" refType="h"/>
                  <dgm:constr type="l" for="ch" forName="chevron7" refType="w" fact="0.7894"/>
                  <dgm:constr type="t" for="ch" forName="chevron7" refType="h" fact="0"/>
                  <dgm:constr type="w" for="ch" forName="chevron7" refType="w" fact="0.2106"/>
                  <dgm:constr type="h" for="ch" forName="chevron7" refType="h"/>
                  <dgm:constr type="l" for="ch" forName="childtext" refType="w" fact="0.0883"/>
                  <dgm:constr type="t" for="ch" forName="childtext" refType="h" fact="0.1"/>
                  <dgm:constr type="w" for="ch" forName="childtext" refType="w" fact="0.9117"/>
                  <dgm:constr type="h" for="ch" forName="childtext" refType="h" fact="0.8"/>
                </dgm:constrLst>
              </dgm:else>
            </dgm:choose>
            <dgm:ruleLst/>
            <dgm:layoutNode name="chevron1" styleLbl="alignNode1">
              <dgm:alg type="sp"/>
              <dgm:choose name="Name12">
                <dgm:if name="Name13" func="var" arg="dir" op="equ" val="norm">
                  <dgm:shape xmlns:r="http://schemas.openxmlformats.org/officeDocument/2006/relationships" type="chevron" r:blip="">
                    <dgm:adjLst>
                      <dgm:adj idx="1" val="0.7061"/>
                    </dgm:adjLst>
                  </dgm:shape>
                </dgm:if>
                <dgm:else name="Name14">
                  <dgm:shape xmlns:r="http://schemas.openxmlformats.org/officeDocument/2006/relationships" rot="180" type="chevron" r:blip="">
                    <dgm:adjLst>
                      <dgm:adj idx="1" val="0.7061"/>
                    </dgm:adjLst>
                  </dgm:shape>
                </dgm:else>
              </dgm:choose>
              <dgm:presOf/>
            </dgm:layoutNode>
            <dgm:layoutNode name="chevron2" styleLbl="alignNode1">
              <dgm:alg type="sp"/>
              <dgm:choose name="Name15">
                <dgm:if name="Name16" func="var" arg="dir" op="equ" val="norm">
                  <dgm:shape xmlns:r="http://schemas.openxmlformats.org/officeDocument/2006/relationships" type="chevron" r:blip="">
                    <dgm:adjLst>
                      <dgm:adj idx="1" val="0.7061"/>
                    </dgm:adjLst>
                  </dgm:shape>
                </dgm:if>
                <dgm:else name="Name17">
                  <dgm:shape xmlns:r="http://schemas.openxmlformats.org/officeDocument/2006/relationships" rot="180" type="chevron" r:blip="">
                    <dgm:adjLst>
                      <dgm:adj idx="1" val="0.7061"/>
                    </dgm:adjLst>
                  </dgm:shape>
                </dgm:else>
              </dgm:choose>
              <dgm:presOf/>
            </dgm:layoutNode>
            <dgm:layoutNode name="chevron3" styleLbl="alignNode1">
              <dgm:alg type="sp"/>
              <dgm:choose name="Name18">
                <dgm:if name="Name19" func="var" arg="dir" op="equ" val="norm">
                  <dgm:shape xmlns:r="http://schemas.openxmlformats.org/officeDocument/2006/relationships" type="chevron" r:blip="">
                    <dgm:adjLst>
                      <dgm:adj idx="1" val="0.7061"/>
                    </dgm:adjLst>
                  </dgm:shape>
                </dgm:if>
                <dgm:else name="Name20">
                  <dgm:shape xmlns:r="http://schemas.openxmlformats.org/officeDocument/2006/relationships" rot="180" type="chevron" r:blip="">
                    <dgm:adjLst>
                      <dgm:adj idx="1" val="0.7061"/>
                    </dgm:adjLst>
                  </dgm:shape>
                </dgm:else>
              </dgm:choose>
              <dgm:presOf/>
            </dgm:layoutNode>
            <dgm:layoutNode name="chevron4" styleLbl="alignNode1">
              <dgm:alg type="sp"/>
              <dgm:choose name="Name21">
                <dgm:if name="Name22" func="var" arg="dir" op="equ" val="norm">
                  <dgm:shape xmlns:r="http://schemas.openxmlformats.org/officeDocument/2006/relationships" type="chevron" r:blip="">
                    <dgm:adjLst>
                      <dgm:adj idx="1" val="0.7061"/>
                    </dgm:adjLst>
                  </dgm:shape>
                </dgm:if>
                <dgm:else name="Name23">
                  <dgm:shape xmlns:r="http://schemas.openxmlformats.org/officeDocument/2006/relationships" rot="180" type="chevron" r:blip="">
                    <dgm:adjLst>
                      <dgm:adj idx="1" val="0.7061"/>
                    </dgm:adjLst>
                  </dgm:shape>
                </dgm:else>
              </dgm:choose>
              <dgm:presOf/>
            </dgm:layoutNode>
            <dgm:layoutNode name="chevron5" styleLbl="alignNode1">
              <dgm:alg type="sp"/>
              <dgm:choose name="Name24">
                <dgm:if name="Name25" func="var" arg="dir" op="equ" val="norm">
                  <dgm:shape xmlns:r="http://schemas.openxmlformats.org/officeDocument/2006/relationships" type="chevron" r:blip="">
                    <dgm:adjLst>
                      <dgm:adj idx="1" val="0.7061"/>
                    </dgm:adjLst>
                  </dgm:shape>
                </dgm:if>
                <dgm:else name="Name26">
                  <dgm:shape xmlns:r="http://schemas.openxmlformats.org/officeDocument/2006/relationships" rot="180" type="chevron" r:blip="">
                    <dgm:adjLst>
                      <dgm:adj idx="1" val="0.7061"/>
                    </dgm:adjLst>
                  </dgm:shape>
                </dgm:else>
              </dgm:choose>
              <dgm:presOf/>
            </dgm:layoutNode>
            <dgm:layoutNode name="chevron6" styleLbl="alignNode1">
              <dgm:alg type="sp"/>
              <dgm:choose name="Name27">
                <dgm:if name="Name28" func="var" arg="dir" op="equ" val="norm">
                  <dgm:shape xmlns:r="http://schemas.openxmlformats.org/officeDocument/2006/relationships" type="chevron" r:blip="">
                    <dgm:adjLst>
                      <dgm:adj idx="1" val="0.7061"/>
                    </dgm:adjLst>
                  </dgm:shape>
                </dgm:if>
                <dgm:else name="Name29">
                  <dgm:shape xmlns:r="http://schemas.openxmlformats.org/officeDocument/2006/relationships" rot="180" type="chevron" r:blip="">
                    <dgm:adjLst>
                      <dgm:adj idx="1" val="0.7061"/>
                    </dgm:adjLst>
                  </dgm:shape>
                </dgm:else>
              </dgm:choose>
              <dgm:presOf/>
            </dgm:layoutNode>
            <dgm:layoutNode name="chevron7" styleLbl="alignNode1">
              <dgm:alg type="sp"/>
              <dgm:choose name="Name30">
                <dgm:if name="Name31" func="var" arg="dir" op="equ" val="norm">
                  <dgm:shape xmlns:r="http://schemas.openxmlformats.org/officeDocument/2006/relationships" type="chevron" r:blip="">
                    <dgm:adjLst>
                      <dgm:adj idx="1" val="0.7061"/>
                    </dgm:adjLst>
                  </dgm:shape>
                </dgm:if>
                <dgm:else name="Name32">
                  <dgm:shape xmlns:r="http://schemas.openxmlformats.org/officeDocument/2006/relationships" rot="180" type="chevron" r:blip="">
                    <dgm:adjLst>
                      <dgm:adj idx="1" val="0.7061"/>
                    </dgm:adjLst>
                  </dgm:shape>
                </dgm:else>
              </dgm:choose>
              <dgm:presOf/>
            </dgm:layoutNode>
            <dgm:layoutNode name="childtext" styleLbl="solidFgAcc1">
              <dgm:varLst>
                <dgm:chMax/>
                <dgm:chPref val="0"/>
                <dgm:bulletEnabled val="1"/>
              </dgm:varLst>
              <dgm:choose name="Name33">
                <dgm:if name="Name34" func="var" arg="dir" op="equ" val="norm">
                  <dgm:alg type="tx">
                    <dgm:param type="parTxLTRAlign" val="l"/>
                    <dgm:param type="txAnchorVertCh" val="t"/>
                  </dgm:alg>
                </dgm:if>
                <dgm:else name="Name35">
                  <dgm:alg type="tx">
                    <dgm:param type="parTxLTRAlign" val="r"/>
                    <dgm:param type="shpTxLTRAlignCh" val="r"/>
                    <dgm:param type="txAnchorVertCh" val="t"/>
                  </dgm:alg>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dgm:if>
        <dgm:else name="Name36">
          <dgm:layoutNode name="parallelogramComposite">
            <dgm:alg type="composite">
              <dgm:param type="ar" val="50"/>
            </dgm:alg>
            <dgm:shape xmlns:r="http://schemas.openxmlformats.org/officeDocument/2006/relationships" r:blip="">
              <dgm:adjLst/>
            </dgm:shape>
            <dgm:constrLst>
              <dgm:constr type="l" for="ch" forName="parallelogram1" refType="w" fact="0"/>
              <dgm:constr type="t" for="ch" forName="parallelogram1" refType="h" fact="0"/>
              <dgm:constr type="w" for="ch" forName="parallelogram1" refType="w" fact="0.12"/>
              <dgm:constr type="h" for="ch" forName="parallelogram1" refType="h"/>
              <dgm:constr type="l" for="ch" forName="parallelogram2" refType="w" fact="0.127"/>
              <dgm:constr type="t" for="ch" forName="parallelogram2" refType="h" fact="0"/>
              <dgm:constr type="w" for="ch" forName="parallelogram2" refType="w" fact="0.12"/>
              <dgm:constr type="h" for="ch" forName="parallelogram2" refType="h"/>
              <dgm:constr type="l" for="ch" forName="parallelogram3" refType="w" fact="0.254"/>
              <dgm:constr type="t" for="ch" forName="parallelogram3" refType="h" fact="0"/>
              <dgm:constr type="w" for="ch" forName="parallelogram3" refType="w" fact="0.12"/>
              <dgm:constr type="h" for="ch" forName="parallelogram3" refType="h"/>
              <dgm:constr type="l" for="ch" forName="parallelogram4" refType="w" fact="0.381"/>
              <dgm:constr type="t" for="ch" forName="parallelogram4" refType="h" fact="0"/>
              <dgm:constr type="w" for="ch" forName="parallelogram4" refType="w" fact="0.12"/>
              <dgm:constr type="h" for="ch" forName="parallelogram4" refType="h"/>
              <dgm:constr type="l" for="ch" forName="parallelogram5" refType="w" fact="0.508"/>
              <dgm:constr type="t" for="ch" forName="parallelogram5" refType="h" fact="0"/>
              <dgm:constr type="w" for="ch" forName="parallelogram5" refType="w" fact="0.12"/>
              <dgm:constr type="h" for="ch" forName="parallelogram5" refType="h"/>
              <dgm:constr type="l" for="ch" forName="parallelogram6" refType="w" fact="0.635"/>
              <dgm:constr type="t" for="ch" forName="parallelogram6" refType="h" fact="0"/>
              <dgm:constr type="w" for="ch" forName="parallelogram6" refType="w" fact="0.12"/>
              <dgm:constr type="h" for="ch" forName="parallelogram6" refType="h"/>
              <dgm:constr type="l" for="ch" forName="parallelogram7" refType="w" fact="0.762"/>
              <dgm:constr type="t" for="ch" forName="parallelogram7" refType="h" fact="0"/>
              <dgm:constr type="w" for="ch" forName="parallelogram7" refType="w" fact="0.12"/>
              <dgm:constr type="h" for="ch" forName="parallelogram7" refType="h"/>
            </dgm:constrLst>
            <dgm:ruleLst/>
            <dgm:layoutNode name="parallelogram1" styleLbl="alignNode1">
              <dgm:alg type="sp"/>
              <dgm:shape xmlns:r="http://schemas.openxmlformats.org/officeDocument/2006/relationships" type="parallelogram" r:blip="">
                <dgm:adjLst>
                  <dgm:adj idx="1" val="1.4084"/>
                </dgm:adjLst>
              </dgm:shape>
              <dgm:presOf/>
            </dgm:layoutNode>
            <dgm:layoutNode name="parallelogram2" styleLbl="alignNode1">
              <dgm:alg type="sp"/>
              <dgm:shape xmlns:r="http://schemas.openxmlformats.org/officeDocument/2006/relationships" type="parallelogram" r:blip="">
                <dgm:adjLst>
                  <dgm:adj idx="1" val="1.4084"/>
                </dgm:adjLst>
              </dgm:shape>
              <dgm:presOf/>
            </dgm:layoutNode>
            <dgm:layoutNode name="parallelogram3" styleLbl="alignNode1">
              <dgm:alg type="sp"/>
              <dgm:shape xmlns:r="http://schemas.openxmlformats.org/officeDocument/2006/relationships" type="parallelogram" r:blip="">
                <dgm:adjLst>
                  <dgm:adj idx="1" val="1.4084"/>
                </dgm:adjLst>
              </dgm:shape>
              <dgm:presOf/>
            </dgm:layoutNode>
            <dgm:layoutNode name="parallelogram4" styleLbl="alignNode1">
              <dgm:alg type="sp"/>
              <dgm:shape xmlns:r="http://schemas.openxmlformats.org/officeDocument/2006/relationships" type="parallelogram" r:blip="">
                <dgm:adjLst>
                  <dgm:adj idx="1" val="1.4084"/>
                </dgm:adjLst>
              </dgm:shape>
              <dgm:presOf/>
            </dgm:layoutNode>
            <dgm:layoutNode name="parallelogram5" styleLbl="alignNode1">
              <dgm:alg type="sp"/>
              <dgm:shape xmlns:r="http://schemas.openxmlformats.org/officeDocument/2006/relationships" type="parallelogram" r:blip="">
                <dgm:adjLst>
                  <dgm:adj idx="1" val="1.4084"/>
                </dgm:adjLst>
              </dgm:shape>
              <dgm:presOf/>
            </dgm:layoutNode>
            <dgm:layoutNode name="parallelogram6" styleLbl="alignNode1">
              <dgm:alg type="sp"/>
              <dgm:shape xmlns:r="http://schemas.openxmlformats.org/officeDocument/2006/relationships" type="parallelogram" r:blip="">
                <dgm:adjLst>
                  <dgm:adj idx="1" val="1.4084"/>
                </dgm:adjLst>
              </dgm:shape>
              <dgm:presOf/>
            </dgm:layoutNode>
            <dgm:layoutNode name="parallelogram7" styleLbl="alignNode1">
              <dgm:alg type="sp"/>
              <dgm:shape xmlns:r="http://schemas.openxmlformats.org/officeDocument/2006/relationships" type="parallelogram" r:blip="">
                <dgm:adjLst>
                  <dgm:adj idx="1" val="1.4084"/>
                </dgm:adjLst>
              </dgm:shape>
              <dgm:presOf/>
            </dgm:layoutNode>
          </dgm:layoutNode>
        </dgm:else>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4.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5.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1" ma:contentTypeDescription="Create a new document." ma:contentTypeScope="" ma:versionID="64dfb1555687e0874b4304b796b5b0c7">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e6e4c555b5e194d05b7203de9c4567b3"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element ref="ns1:_ip_UnifiedCompliancePolicyProperties" minOccurs="0"/>
                <xsd:element ref="ns1:_ip_UnifiedCompliancePolicyUIAction" minOccurs="0"/>
                <xsd:element ref="ns2:Image" minOccurs="0"/>
                <xsd:element ref="ns4:TaxCatchAll" minOccurs="0"/>
                <xsd:element ref="ns2:ImageTagsTaxHTField"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xsd:simpleType>
        <xsd:restriction base="dms:Note"/>
      </xsd:simpleType>
    </xsd:element>
    <xsd:element name="_ip_UnifiedCompliancePolicyUIAction" ma:index="21"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element name="Image" ma:index="22" nillable="true" ma:displayName="Image" ma:format="Image" ma:internalName="Image">
      <xsd:complexType>
        <xsd:complexContent>
          <xsd:extension base="dms:URL">
            <xsd:sequence>
              <xsd:element name="Url" type="dms:ValidUrl" minOccurs="0" nillable="true"/>
              <xsd:element name="Description" type="xsd:string" nillable="true"/>
            </xsd:sequence>
          </xsd:extension>
        </xsd:complexContent>
      </xsd:complex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Props1.xml><?xml version="1.0" encoding="utf-8"?>
<ds:datastoreItem xmlns:ds="http://schemas.openxmlformats.org/officeDocument/2006/customXml" ds:itemID="{8A00BE4D-B9D1-40C4-9CFF-53047A96220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AE12C9D-A3AF-4944-96AA-6000DBD96CB1}">
  <ds:schemaRefs>
    <ds:schemaRef ds:uri="http://schemas.microsoft.com/sharepoint/v3/contenttype/forms"/>
  </ds:schemaRefs>
</ds:datastoreItem>
</file>

<file path=customXml/itemProps3.xml><?xml version="1.0" encoding="utf-8"?>
<ds:datastoreItem xmlns:ds="http://schemas.openxmlformats.org/officeDocument/2006/customXml" ds:itemID="{F8484AF4-73BF-45CA-A524-0D796F244F37}">
  <ds:schemaRefs>
    <ds:schemaRef ds:uri="http://schemas.openxmlformats.org/officeDocument/2006/bibliography"/>
  </ds:schemaRefs>
</ds:datastoreItem>
</file>

<file path=customXml/itemProps4.xml><?xml version="1.0" encoding="utf-8"?>
<ds:datastoreItem xmlns:ds="http://schemas.openxmlformats.org/officeDocument/2006/customXml" ds:itemID="{80493AE6-117B-4C0B-B0C6-765187DE819B}">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docProps/app.xml><?xml version="1.0" encoding="utf-8"?>
<Properties xmlns="http://schemas.openxmlformats.org/officeDocument/2006/extended-properties" xmlns:vt="http://schemas.openxmlformats.org/officeDocument/2006/docPropsVTypes">
  <Template>Blue steps letterhead.dotx</Template>
  <TotalTime>0</TotalTime>
  <Pages>75</Pages>
  <Words>5555</Words>
  <Characters>31668</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37149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2024-01-21T17:58:00Z</dcterms:created>
  <dcterms:modified xsi:type="dcterms:W3CDTF">2024-02-04T15:57:00Z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